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62EFB46" w14:textId="77777777" w:rsidR="00982732" w:rsidRPr="00982732" w:rsidRDefault="00982732" w:rsidP="00165580">
      <w:pPr>
        <w:keepNext/>
        <w:keepLines/>
        <w:adjustRightInd w:val="0"/>
        <w:snapToGrid w:val="0"/>
        <w:spacing w:before="156" w:afterLines="100" w:after="312"/>
        <w:jc w:val="left"/>
        <w:outlineLvl w:val="2"/>
        <w:rPr>
          <w:kern w:val="0"/>
          <w:sz w:val="28"/>
          <w:szCs w:val="20"/>
          <w:u w:val="single"/>
          <w:lang w:val="x-none" w:eastAsia="x-none"/>
        </w:rPr>
      </w:pPr>
      <w:bookmarkStart w:id="0" w:name="_Toc1648"/>
      <w:bookmarkStart w:id="1" w:name="_Toc355528719"/>
      <w:bookmarkStart w:id="2" w:name="_Toc356783100"/>
      <w:bookmarkStart w:id="3" w:name="_Toc356919467"/>
      <w:bookmarkStart w:id="4" w:name="_Toc357082314"/>
      <w:bookmarkStart w:id="5" w:name="_Toc357084715"/>
      <w:bookmarkStart w:id="6" w:name="_Toc357085588"/>
      <w:bookmarkStart w:id="7" w:name="_Toc357345627"/>
      <w:bookmarkStart w:id="8" w:name="_Toc357360070"/>
      <w:bookmarkStart w:id="9" w:name="_Toc358451690"/>
      <w:bookmarkStart w:id="10" w:name="_Toc463858244"/>
      <w:r w:rsidRPr="00982732">
        <w:rPr>
          <w:kern w:val="0"/>
          <w:sz w:val="28"/>
          <w:szCs w:val="20"/>
          <w:lang w:val="x-none" w:eastAsia="x-none"/>
        </w:rPr>
        <w:t>分类号</w:t>
      </w:r>
      <w:r w:rsidRPr="00982732">
        <w:rPr>
          <w:kern w:val="0"/>
          <w:sz w:val="28"/>
          <w:szCs w:val="20"/>
          <w:u w:val="single"/>
          <w:lang w:val="x-none" w:eastAsia="x-none"/>
        </w:rPr>
        <w:t xml:space="preserve">      </w:t>
      </w:r>
      <w:r w:rsidRPr="00982732">
        <w:rPr>
          <w:rFonts w:hint="eastAsia"/>
          <w:kern w:val="0"/>
          <w:sz w:val="28"/>
          <w:szCs w:val="20"/>
          <w:u w:val="single"/>
          <w:lang w:val="x-none" w:eastAsia="x-none"/>
        </w:rPr>
        <w:t xml:space="preserve"> </w:t>
      </w:r>
      <w:r w:rsidRPr="00982732">
        <w:rPr>
          <w:kern w:val="0"/>
          <w:sz w:val="28"/>
          <w:szCs w:val="20"/>
          <w:u w:val="single"/>
          <w:lang w:val="x-none" w:eastAsia="x-none"/>
        </w:rPr>
        <w:t xml:space="preserve"> </w:t>
      </w:r>
      <w:r w:rsidRPr="00982732">
        <w:rPr>
          <w:rFonts w:hint="eastAsia"/>
          <w:kern w:val="0"/>
          <w:sz w:val="28"/>
          <w:szCs w:val="20"/>
          <w:u w:val="single"/>
          <w:lang w:val="x-none" w:eastAsia="x-none"/>
        </w:rPr>
        <w:t xml:space="preserve">    </w:t>
      </w:r>
      <w:r w:rsidRPr="00982732">
        <w:rPr>
          <w:kern w:val="0"/>
          <w:sz w:val="28"/>
          <w:szCs w:val="20"/>
          <w:u w:val="single"/>
          <w:lang w:val="x-none" w:eastAsia="x-none"/>
        </w:rPr>
        <w:t xml:space="preserve">    </w:t>
      </w:r>
      <w:r w:rsidRPr="00982732">
        <w:rPr>
          <w:rFonts w:hint="eastAsia"/>
          <w:kern w:val="0"/>
          <w:sz w:val="28"/>
          <w:szCs w:val="20"/>
          <w:u w:val="single"/>
          <w:lang w:val="x-none" w:eastAsia="x-none"/>
        </w:rPr>
        <w:t xml:space="preserve">         </w:t>
      </w:r>
      <w:r w:rsidRPr="00982732">
        <w:rPr>
          <w:kern w:val="0"/>
          <w:sz w:val="28"/>
          <w:szCs w:val="20"/>
          <w:lang w:val="x-none" w:eastAsia="x-none"/>
        </w:rPr>
        <w:t xml:space="preserve"> </w:t>
      </w:r>
      <w:r w:rsidRPr="00982732">
        <w:rPr>
          <w:rFonts w:hint="eastAsia"/>
          <w:kern w:val="0"/>
          <w:sz w:val="28"/>
          <w:szCs w:val="20"/>
          <w:lang w:val="x-none" w:eastAsia="x-none"/>
        </w:rPr>
        <w:t xml:space="preserve">    </w:t>
      </w:r>
      <w:r w:rsidRPr="00982732">
        <w:rPr>
          <w:kern w:val="0"/>
          <w:sz w:val="28"/>
          <w:szCs w:val="20"/>
          <w:lang w:val="x-none" w:eastAsia="x-none"/>
        </w:rPr>
        <w:t xml:space="preserve">  </w:t>
      </w:r>
      <w:r w:rsidRPr="00982732">
        <w:rPr>
          <w:kern w:val="0"/>
          <w:sz w:val="28"/>
          <w:szCs w:val="20"/>
          <w:lang w:val="x-none" w:eastAsia="x-none"/>
        </w:rPr>
        <w:t>密级</w:t>
      </w:r>
      <w:bookmarkEnd w:id="0"/>
      <w:bookmarkEnd w:id="1"/>
      <w:bookmarkEnd w:id="2"/>
      <w:bookmarkEnd w:id="3"/>
      <w:bookmarkEnd w:id="4"/>
      <w:bookmarkEnd w:id="5"/>
      <w:bookmarkEnd w:id="6"/>
      <w:bookmarkEnd w:id="7"/>
      <w:bookmarkEnd w:id="8"/>
      <w:bookmarkEnd w:id="9"/>
      <w:bookmarkEnd w:id="10"/>
      <w:r w:rsidRPr="00982732">
        <w:rPr>
          <w:kern w:val="0"/>
          <w:sz w:val="28"/>
          <w:szCs w:val="20"/>
          <w:lang w:val="x-none" w:eastAsia="x-none"/>
        </w:rPr>
        <w:t xml:space="preserve"> </w:t>
      </w:r>
      <w:r w:rsidRPr="00982732">
        <w:rPr>
          <w:kern w:val="0"/>
          <w:sz w:val="28"/>
          <w:szCs w:val="20"/>
          <w:u w:val="single"/>
          <w:lang w:val="x-none" w:eastAsia="x-none"/>
        </w:rPr>
        <w:t xml:space="preserve">  </w:t>
      </w:r>
      <w:r w:rsidRPr="00982732">
        <w:rPr>
          <w:rFonts w:hint="eastAsia"/>
          <w:kern w:val="0"/>
          <w:sz w:val="28"/>
          <w:szCs w:val="20"/>
          <w:u w:val="single"/>
          <w:lang w:val="x-none" w:eastAsia="x-none"/>
        </w:rPr>
        <w:t xml:space="preserve"> </w:t>
      </w:r>
      <w:r w:rsidRPr="00982732">
        <w:rPr>
          <w:kern w:val="0"/>
          <w:sz w:val="28"/>
          <w:szCs w:val="20"/>
          <w:u w:val="single"/>
          <w:lang w:val="x-none" w:eastAsia="x-none"/>
        </w:rPr>
        <w:t xml:space="preserve">      </w:t>
      </w:r>
      <w:r w:rsidRPr="00982732">
        <w:rPr>
          <w:rFonts w:hint="eastAsia"/>
          <w:kern w:val="0"/>
          <w:sz w:val="28"/>
          <w:szCs w:val="20"/>
          <w:u w:val="single"/>
          <w:lang w:val="x-none" w:eastAsia="x-none"/>
        </w:rPr>
        <w:t xml:space="preserve">            </w:t>
      </w:r>
    </w:p>
    <w:p w14:paraId="036AAA8A" w14:textId="77777777" w:rsidR="00982732" w:rsidRPr="00982732" w:rsidRDefault="00982732" w:rsidP="00165580">
      <w:pPr>
        <w:spacing w:line="360" w:lineRule="auto"/>
        <w:rPr>
          <w:rFonts w:eastAsia="黑体"/>
          <w:sz w:val="28"/>
          <w:u w:val="single"/>
        </w:rPr>
      </w:pPr>
      <w:r w:rsidRPr="00982732">
        <w:rPr>
          <w:rFonts w:eastAsia="黑体"/>
          <w:sz w:val="28"/>
        </w:rPr>
        <w:t xml:space="preserve">UDC </w:t>
      </w:r>
      <w:r w:rsidRPr="00982732">
        <w:rPr>
          <w:rFonts w:eastAsia="黑体"/>
          <w:sz w:val="28"/>
          <w:u w:val="single"/>
        </w:rPr>
        <w:t xml:space="preserve">          </w:t>
      </w:r>
      <w:r w:rsidRPr="00982732">
        <w:rPr>
          <w:rFonts w:eastAsia="黑体" w:hint="eastAsia"/>
          <w:sz w:val="28"/>
          <w:u w:val="single"/>
        </w:rPr>
        <w:t xml:space="preserve">      </w:t>
      </w:r>
      <w:r w:rsidRPr="00982732">
        <w:rPr>
          <w:rFonts w:eastAsia="黑体"/>
          <w:sz w:val="28"/>
          <w:u w:val="single"/>
        </w:rPr>
        <w:t xml:space="preserve"> </w:t>
      </w:r>
      <w:r w:rsidRPr="00982732">
        <w:rPr>
          <w:rFonts w:eastAsia="黑体" w:hint="eastAsia"/>
          <w:sz w:val="28"/>
          <w:u w:val="single"/>
        </w:rPr>
        <w:t xml:space="preserve">         </w:t>
      </w:r>
    </w:p>
    <w:p w14:paraId="2E1D2F26" w14:textId="77777777" w:rsidR="00982732" w:rsidRPr="00982732" w:rsidRDefault="00982732" w:rsidP="00982732"/>
    <w:p w14:paraId="30A6956E" w14:textId="77777777" w:rsidR="00982732" w:rsidRDefault="00982732" w:rsidP="00982732">
      <w:pPr>
        <w:pStyle w:val="af0"/>
      </w:pPr>
    </w:p>
    <w:p w14:paraId="01BF6186" w14:textId="77777777" w:rsidR="00982732" w:rsidRDefault="00982732" w:rsidP="00982732">
      <w:pPr>
        <w:pStyle w:val="af0"/>
      </w:pPr>
    </w:p>
    <w:p w14:paraId="260D0CE0" w14:textId="77777777" w:rsidR="00982732" w:rsidRDefault="00982732" w:rsidP="00982732">
      <w:pPr>
        <w:pStyle w:val="af0"/>
      </w:pPr>
      <w:r>
        <w:t>学</w:t>
      </w:r>
      <w:r>
        <w:t xml:space="preserve">  </w:t>
      </w:r>
      <w:r>
        <w:t>位</w:t>
      </w:r>
      <w:r>
        <w:t xml:space="preserve">  </w:t>
      </w:r>
      <w:r>
        <w:t>论</w:t>
      </w:r>
      <w:r>
        <w:rPr>
          <w:rFonts w:hint="eastAsia"/>
        </w:rPr>
        <w:t xml:space="preserve">  </w:t>
      </w:r>
      <w:r>
        <w:rPr>
          <w:rFonts w:hint="eastAsia"/>
        </w:rPr>
        <w:t>文</w:t>
      </w:r>
    </w:p>
    <w:p w14:paraId="5DB3B3E2" w14:textId="77777777" w:rsidR="00982732" w:rsidRDefault="00982732" w:rsidP="00982732"/>
    <w:p w14:paraId="5208D305" w14:textId="77777777" w:rsidR="00982732" w:rsidRDefault="000C49CC" w:rsidP="000C49CC">
      <w:pPr>
        <w:pStyle w:val="af"/>
      </w:pPr>
      <w:r>
        <w:rPr>
          <w:rFonts w:hint="eastAsia"/>
        </w:rPr>
        <w:t>面向</w:t>
      </w:r>
      <w:r>
        <w:t>视频网站用户行为的数据预处理技术研究与运用</w:t>
      </w:r>
    </w:p>
    <w:p w14:paraId="37945290" w14:textId="77777777" w:rsidR="00982732" w:rsidRDefault="00982732" w:rsidP="00982732"/>
    <w:p w14:paraId="50303FCB" w14:textId="77777777" w:rsidR="00982732" w:rsidRDefault="00982732" w:rsidP="00982732"/>
    <w:tbl>
      <w:tblPr>
        <w:tblW w:w="0" w:type="auto"/>
        <w:tblInd w:w="57" w:type="dxa"/>
        <w:tblLayout w:type="fixed"/>
        <w:tblCellMar>
          <w:left w:w="57" w:type="dxa"/>
          <w:right w:w="57" w:type="dxa"/>
        </w:tblCellMar>
        <w:tblLook w:val="0000" w:firstRow="0" w:lastRow="0" w:firstColumn="0" w:lastColumn="0" w:noHBand="0" w:noVBand="0"/>
      </w:tblPr>
      <w:tblGrid>
        <w:gridCol w:w="2160"/>
        <w:gridCol w:w="2520"/>
        <w:gridCol w:w="2263"/>
        <w:gridCol w:w="2237"/>
      </w:tblGrid>
      <w:tr w:rsidR="00982732" w14:paraId="7F89C10A" w14:textId="77777777" w:rsidTr="00872B67">
        <w:tc>
          <w:tcPr>
            <w:tcW w:w="2160" w:type="dxa"/>
          </w:tcPr>
          <w:p w14:paraId="660C34A6" w14:textId="77777777" w:rsidR="00982732" w:rsidRDefault="00982732" w:rsidP="00872B67">
            <w:pPr>
              <w:jc w:val="distribute"/>
              <w:rPr>
                <w:sz w:val="28"/>
                <w:szCs w:val="28"/>
              </w:rPr>
            </w:pPr>
            <w:r>
              <w:rPr>
                <w:rFonts w:hint="eastAsia"/>
                <w:sz w:val="28"/>
                <w:szCs w:val="28"/>
              </w:rPr>
              <w:t>作者姓名：</w:t>
            </w:r>
          </w:p>
        </w:tc>
        <w:tc>
          <w:tcPr>
            <w:tcW w:w="7020" w:type="dxa"/>
            <w:gridSpan w:val="3"/>
          </w:tcPr>
          <w:p w14:paraId="7D4C9F57" w14:textId="77777777" w:rsidR="00982732" w:rsidRDefault="000C49CC" w:rsidP="00872B67">
            <w:pPr>
              <w:rPr>
                <w:sz w:val="28"/>
                <w:szCs w:val="28"/>
              </w:rPr>
            </w:pPr>
            <w:proofErr w:type="gramStart"/>
            <w:r>
              <w:rPr>
                <w:rFonts w:hint="eastAsia"/>
                <w:sz w:val="28"/>
                <w:szCs w:val="28"/>
              </w:rPr>
              <w:t>杨海乐</w:t>
            </w:r>
            <w:proofErr w:type="gramEnd"/>
          </w:p>
        </w:tc>
      </w:tr>
      <w:tr w:rsidR="00982732" w14:paraId="553F7776" w14:textId="77777777" w:rsidTr="00872B67">
        <w:tc>
          <w:tcPr>
            <w:tcW w:w="2160" w:type="dxa"/>
          </w:tcPr>
          <w:p w14:paraId="62BFA753" w14:textId="77777777" w:rsidR="00982732" w:rsidRDefault="00982732" w:rsidP="00872B67">
            <w:pPr>
              <w:jc w:val="distribute"/>
              <w:rPr>
                <w:sz w:val="28"/>
                <w:szCs w:val="28"/>
              </w:rPr>
            </w:pPr>
            <w:r>
              <w:rPr>
                <w:rFonts w:hint="eastAsia"/>
                <w:sz w:val="28"/>
                <w:szCs w:val="28"/>
              </w:rPr>
              <w:t>指导教师：</w:t>
            </w:r>
          </w:p>
        </w:tc>
        <w:tc>
          <w:tcPr>
            <w:tcW w:w="7020" w:type="dxa"/>
            <w:gridSpan w:val="3"/>
          </w:tcPr>
          <w:p w14:paraId="6D82FD62" w14:textId="77777777" w:rsidR="00982732" w:rsidRDefault="00EB7BBB" w:rsidP="00872B67">
            <w:pPr>
              <w:rPr>
                <w:sz w:val="28"/>
                <w:szCs w:val="28"/>
              </w:rPr>
            </w:pPr>
            <w:r>
              <w:rPr>
                <w:rFonts w:hint="eastAsia"/>
                <w:sz w:val="28"/>
                <w:szCs w:val="28"/>
              </w:rPr>
              <w:t>韩春燕</w:t>
            </w:r>
            <w:r>
              <w:rPr>
                <w:rFonts w:hint="eastAsia"/>
                <w:sz w:val="28"/>
                <w:szCs w:val="28"/>
              </w:rPr>
              <w:t xml:space="preserve">  </w:t>
            </w:r>
            <w:r>
              <w:rPr>
                <w:rFonts w:hint="eastAsia"/>
                <w:sz w:val="28"/>
                <w:szCs w:val="28"/>
              </w:rPr>
              <w:t>副教授</w:t>
            </w:r>
            <w:r>
              <w:rPr>
                <w:rFonts w:hint="eastAsia"/>
                <w:sz w:val="28"/>
                <w:szCs w:val="28"/>
              </w:rPr>
              <w:t xml:space="preserve">       </w:t>
            </w:r>
            <w:r>
              <w:rPr>
                <w:rFonts w:hint="eastAsia"/>
                <w:sz w:val="28"/>
                <w:szCs w:val="28"/>
              </w:rPr>
              <w:t>东北大学软件学院</w:t>
            </w:r>
          </w:p>
        </w:tc>
      </w:tr>
      <w:tr w:rsidR="00982732" w14:paraId="3783E8DF" w14:textId="77777777" w:rsidTr="00872B67">
        <w:tc>
          <w:tcPr>
            <w:tcW w:w="2160" w:type="dxa"/>
          </w:tcPr>
          <w:p w14:paraId="7ED6C234" w14:textId="77777777" w:rsidR="00982732" w:rsidRDefault="00982732" w:rsidP="00872B67">
            <w:pPr>
              <w:jc w:val="distribute"/>
              <w:rPr>
                <w:sz w:val="28"/>
                <w:szCs w:val="28"/>
              </w:rPr>
            </w:pPr>
            <w:r>
              <w:rPr>
                <w:rFonts w:hint="eastAsia"/>
                <w:sz w:val="28"/>
                <w:szCs w:val="28"/>
              </w:rPr>
              <w:t>申请学位级别：</w:t>
            </w:r>
          </w:p>
        </w:tc>
        <w:tc>
          <w:tcPr>
            <w:tcW w:w="2520" w:type="dxa"/>
          </w:tcPr>
          <w:p w14:paraId="0FE54B04" w14:textId="77777777" w:rsidR="00982732" w:rsidRDefault="00982732" w:rsidP="00872B67">
            <w:pPr>
              <w:rPr>
                <w:sz w:val="28"/>
                <w:szCs w:val="28"/>
              </w:rPr>
            </w:pPr>
            <w:r>
              <w:rPr>
                <w:rFonts w:hint="eastAsia"/>
                <w:sz w:val="28"/>
                <w:szCs w:val="28"/>
              </w:rPr>
              <w:t>硕</w:t>
            </w:r>
            <w:r>
              <w:rPr>
                <w:rFonts w:hint="eastAsia"/>
                <w:sz w:val="28"/>
                <w:szCs w:val="28"/>
              </w:rPr>
              <w:t xml:space="preserve"> </w:t>
            </w:r>
            <w:r>
              <w:rPr>
                <w:rFonts w:hint="eastAsia"/>
                <w:sz w:val="28"/>
                <w:szCs w:val="28"/>
              </w:rPr>
              <w:t>士</w:t>
            </w:r>
          </w:p>
        </w:tc>
        <w:tc>
          <w:tcPr>
            <w:tcW w:w="2263" w:type="dxa"/>
          </w:tcPr>
          <w:p w14:paraId="6A7B9152" w14:textId="77777777" w:rsidR="00982732" w:rsidRDefault="00982732" w:rsidP="00872B67">
            <w:pPr>
              <w:jc w:val="distribute"/>
              <w:rPr>
                <w:sz w:val="28"/>
                <w:szCs w:val="28"/>
              </w:rPr>
            </w:pPr>
            <w:r>
              <w:rPr>
                <w:rFonts w:hint="eastAsia"/>
                <w:sz w:val="28"/>
                <w:szCs w:val="28"/>
              </w:rPr>
              <w:t>学科类别：</w:t>
            </w:r>
          </w:p>
        </w:tc>
        <w:tc>
          <w:tcPr>
            <w:tcW w:w="2237" w:type="dxa"/>
          </w:tcPr>
          <w:p w14:paraId="2182F1D3" w14:textId="77777777" w:rsidR="00982732" w:rsidRDefault="00982732" w:rsidP="00872B67">
            <w:pPr>
              <w:rPr>
                <w:sz w:val="28"/>
                <w:szCs w:val="28"/>
              </w:rPr>
            </w:pPr>
            <w:r>
              <w:rPr>
                <w:rFonts w:hint="eastAsia"/>
                <w:sz w:val="28"/>
                <w:szCs w:val="28"/>
              </w:rPr>
              <w:t>工</w:t>
            </w:r>
            <w:r w:rsidR="00515D63">
              <w:rPr>
                <w:rFonts w:hint="eastAsia"/>
                <w:sz w:val="28"/>
                <w:szCs w:val="28"/>
              </w:rPr>
              <w:t xml:space="preserve"> </w:t>
            </w:r>
            <w:r>
              <w:rPr>
                <w:rFonts w:hint="eastAsia"/>
                <w:sz w:val="28"/>
                <w:szCs w:val="28"/>
              </w:rPr>
              <w:t>学</w:t>
            </w:r>
          </w:p>
        </w:tc>
      </w:tr>
      <w:tr w:rsidR="00982732" w14:paraId="1306199B" w14:textId="77777777" w:rsidTr="00872B67">
        <w:tc>
          <w:tcPr>
            <w:tcW w:w="2160" w:type="dxa"/>
          </w:tcPr>
          <w:p w14:paraId="5A8975D9" w14:textId="77777777" w:rsidR="00982732" w:rsidRDefault="00982732" w:rsidP="00872B67">
            <w:pPr>
              <w:jc w:val="distribute"/>
              <w:rPr>
                <w:sz w:val="28"/>
                <w:szCs w:val="28"/>
              </w:rPr>
            </w:pPr>
            <w:r>
              <w:rPr>
                <w:rFonts w:hint="eastAsia"/>
                <w:sz w:val="28"/>
                <w:szCs w:val="28"/>
              </w:rPr>
              <w:t>学科专业名称：</w:t>
            </w:r>
          </w:p>
        </w:tc>
        <w:tc>
          <w:tcPr>
            <w:tcW w:w="7020" w:type="dxa"/>
            <w:gridSpan w:val="3"/>
          </w:tcPr>
          <w:p w14:paraId="667AE091" w14:textId="77777777" w:rsidR="00982732" w:rsidRDefault="00982732" w:rsidP="00872B67">
            <w:pPr>
              <w:rPr>
                <w:sz w:val="28"/>
                <w:szCs w:val="28"/>
              </w:rPr>
            </w:pPr>
          </w:p>
        </w:tc>
      </w:tr>
      <w:tr w:rsidR="00982732" w14:paraId="0CE3A20D" w14:textId="77777777" w:rsidTr="00872B67">
        <w:tc>
          <w:tcPr>
            <w:tcW w:w="2160" w:type="dxa"/>
          </w:tcPr>
          <w:p w14:paraId="6C111D9B" w14:textId="77777777" w:rsidR="00982732" w:rsidRDefault="00982732" w:rsidP="00872B67">
            <w:pPr>
              <w:jc w:val="distribute"/>
              <w:rPr>
                <w:sz w:val="28"/>
                <w:szCs w:val="28"/>
              </w:rPr>
            </w:pPr>
            <w:r>
              <w:rPr>
                <w:rFonts w:hint="eastAsia"/>
                <w:sz w:val="28"/>
                <w:szCs w:val="28"/>
              </w:rPr>
              <w:t>论文提交日期：</w:t>
            </w:r>
          </w:p>
        </w:tc>
        <w:tc>
          <w:tcPr>
            <w:tcW w:w="2520" w:type="dxa"/>
          </w:tcPr>
          <w:p w14:paraId="67A9BC64" w14:textId="77777777" w:rsidR="00982732" w:rsidRDefault="00982732" w:rsidP="00872B67">
            <w:pPr>
              <w:rPr>
                <w:sz w:val="28"/>
                <w:szCs w:val="28"/>
              </w:rPr>
            </w:pPr>
          </w:p>
        </w:tc>
        <w:tc>
          <w:tcPr>
            <w:tcW w:w="2263" w:type="dxa"/>
          </w:tcPr>
          <w:p w14:paraId="75AD368B" w14:textId="77777777" w:rsidR="00982732" w:rsidRDefault="00982732" w:rsidP="00872B67">
            <w:pPr>
              <w:jc w:val="distribute"/>
              <w:rPr>
                <w:sz w:val="28"/>
                <w:szCs w:val="28"/>
              </w:rPr>
            </w:pPr>
            <w:r>
              <w:rPr>
                <w:rFonts w:hint="eastAsia"/>
                <w:sz w:val="28"/>
                <w:szCs w:val="28"/>
              </w:rPr>
              <w:t>论文答辩日期：</w:t>
            </w:r>
          </w:p>
        </w:tc>
        <w:tc>
          <w:tcPr>
            <w:tcW w:w="2237" w:type="dxa"/>
          </w:tcPr>
          <w:p w14:paraId="11127A1F" w14:textId="77777777" w:rsidR="00982732" w:rsidRDefault="00982732" w:rsidP="00872B67">
            <w:pPr>
              <w:rPr>
                <w:sz w:val="28"/>
                <w:szCs w:val="28"/>
              </w:rPr>
            </w:pPr>
          </w:p>
        </w:tc>
      </w:tr>
      <w:tr w:rsidR="00982732" w14:paraId="38A380D5" w14:textId="77777777" w:rsidTr="00872B67">
        <w:tc>
          <w:tcPr>
            <w:tcW w:w="2160" w:type="dxa"/>
          </w:tcPr>
          <w:p w14:paraId="13CC7556" w14:textId="77777777" w:rsidR="00982732" w:rsidRDefault="00982732" w:rsidP="00872B67">
            <w:pPr>
              <w:jc w:val="distribute"/>
              <w:rPr>
                <w:sz w:val="28"/>
                <w:szCs w:val="28"/>
              </w:rPr>
            </w:pPr>
            <w:r>
              <w:rPr>
                <w:rFonts w:hint="eastAsia"/>
                <w:sz w:val="28"/>
                <w:szCs w:val="28"/>
              </w:rPr>
              <w:t>学位授予日期：</w:t>
            </w:r>
          </w:p>
        </w:tc>
        <w:tc>
          <w:tcPr>
            <w:tcW w:w="2520" w:type="dxa"/>
          </w:tcPr>
          <w:p w14:paraId="25BE28F4" w14:textId="77777777" w:rsidR="00982732" w:rsidRDefault="00982732" w:rsidP="00872B67">
            <w:pPr>
              <w:rPr>
                <w:sz w:val="28"/>
                <w:szCs w:val="28"/>
              </w:rPr>
            </w:pPr>
          </w:p>
        </w:tc>
        <w:tc>
          <w:tcPr>
            <w:tcW w:w="2263" w:type="dxa"/>
          </w:tcPr>
          <w:p w14:paraId="0B35E1C6" w14:textId="77777777" w:rsidR="00982732" w:rsidRDefault="00982732" w:rsidP="00872B67">
            <w:pPr>
              <w:pStyle w:val="10"/>
              <w:rPr>
                <w:sz w:val="28"/>
                <w:szCs w:val="28"/>
              </w:rPr>
            </w:pPr>
            <w:r>
              <w:rPr>
                <w:rFonts w:eastAsia="宋体" w:hint="eastAsia"/>
                <w:bCs w:val="0"/>
                <w:spacing w:val="0"/>
                <w:kern w:val="2"/>
                <w:sz w:val="28"/>
                <w:szCs w:val="28"/>
              </w:rPr>
              <w:t>答辩委员会主席：</w:t>
            </w:r>
          </w:p>
        </w:tc>
        <w:tc>
          <w:tcPr>
            <w:tcW w:w="2237" w:type="dxa"/>
          </w:tcPr>
          <w:p w14:paraId="2D232732" w14:textId="77777777" w:rsidR="00982732" w:rsidRDefault="00982732" w:rsidP="00872B67"/>
        </w:tc>
      </w:tr>
      <w:tr w:rsidR="00982732" w14:paraId="55E57CBD" w14:textId="77777777" w:rsidTr="00872B67">
        <w:tc>
          <w:tcPr>
            <w:tcW w:w="2160" w:type="dxa"/>
          </w:tcPr>
          <w:p w14:paraId="739232C8" w14:textId="77777777" w:rsidR="00982732" w:rsidRDefault="00982732" w:rsidP="00872B67">
            <w:pPr>
              <w:jc w:val="distribute"/>
              <w:rPr>
                <w:sz w:val="28"/>
                <w:szCs w:val="28"/>
              </w:rPr>
            </w:pPr>
            <w:r>
              <w:rPr>
                <w:rFonts w:hint="eastAsia"/>
                <w:sz w:val="28"/>
                <w:szCs w:val="28"/>
              </w:rPr>
              <w:t>评阅人：</w:t>
            </w:r>
          </w:p>
        </w:tc>
        <w:tc>
          <w:tcPr>
            <w:tcW w:w="7020" w:type="dxa"/>
            <w:gridSpan w:val="3"/>
          </w:tcPr>
          <w:p w14:paraId="4AB326D4" w14:textId="77777777" w:rsidR="00982732" w:rsidRDefault="00982732" w:rsidP="00872B67">
            <w:pPr>
              <w:rPr>
                <w:sz w:val="28"/>
                <w:szCs w:val="28"/>
              </w:rPr>
            </w:pPr>
          </w:p>
        </w:tc>
      </w:tr>
    </w:tbl>
    <w:p w14:paraId="5FEF43D0" w14:textId="77777777" w:rsidR="00982732" w:rsidRDefault="00982732" w:rsidP="00982732"/>
    <w:p w14:paraId="790964A4" w14:textId="77777777" w:rsidR="00982732" w:rsidRDefault="00982732" w:rsidP="00982732"/>
    <w:p w14:paraId="7866DEDC" w14:textId="77777777" w:rsidR="00982732" w:rsidRDefault="00982732" w:rsidP="00982732"/>
    <w:p w14:paraId="1D80A4B8" w14:textId="77777777" w:rsidR="00982732" w:rsidRDefault="00982732" w:rsidP="00982732"/>
    <w:p w14:paraId="6B3BF7FD" w14:textId="77777777" w:rsidR="00982732" w:rsidRDefault="00982732" w:rsidP="00982732"/>
    <w:p w14:paraId="76A59A3F" w14:textId="77777777" w:rsidR="00982732" w:rsidRDefault="00982732" w:rsidP="00982732"/>
    <w:p w14:paraId="4A1B4E1C" w14:textId="77777777" w:rsidR="00982732" w:rsidRDefault="00982732" w:rsidP="00982732"/>
    <w:p w14:paraId="14905F51" w14:textId="77777777" w:rsidR="00982732" w:rsidRDefault="00982732" w:rsidP="00982732">
      <w:pPr>
        <w:jc w:val="center"/>
        <w:rPr>
          <w:sz w:val="28"/>
        </w:rPr>
      </w:pPr>
      <w:r>
        <w:rPr>
          <w:rFonts w:hint="eastAsia"/>
          <w:sz w:val="28"/>
        </w:rPr>
        <w:t>东</w:t>
      </w:r>
      <w:r>
        <w:rPr>
          <w:rFonts w:hint="eastAsia"/>
          <w:sz w:val="28"/>
        </w:rPr>
        <w:t xml:space="preserve"> </w:t>
      </w:r>
      <w:r>
        <w:rPr>
          <w:rFonts w:hint="eastAsia"/>
          <w:sz w:val="28"/>
        </w:rPr>
        <w:t>北</w:t>
      </w:r>
      <w:r>
        <w:rPr>
          <w:rFonts w:hint="eastAsia"/>
          <w:sz w:val="28"/>
        </w:rPr>
        <w:t xml:space="preserve"> </w:t>
      </w:r>
      <w:r>
        <w:rPr>
          <w:rFonts w:hint="eastAsia"/>
          <w:sz w:val="28"/>
        </w:rPr>
        <w:t>大</w:t>
      </w:r>
      <w:r>
        <w:rPr>
          <w:rFonts w:hint="eastAsia"/>
          <w:sz w:val="28"/>
        </w:rPr>
        <w:t xml:space="preserve"> </w:t>
      </w:r>
      <w:r>
        <w:rPr>
          <w:rFonts w:hint="eastAsia"/>
          <w:sz w:val="28"/>
        </w:rPr>
        <w:t>学</w:t>
      </w:r>
    </w:p>
    <w:p w14:paraId="01A5636C" w14:textId="77777777" w:rsidR="00FA645B" w:rsidRDefault="00982732" w:rsidP="00E63046">
      <w:pPr>
        <w:jc w:val="center"/>
        <w:rPr>
          <w:sz w:val="28"/>
        </w:rPr>
        <w:sectPr w:rsidR="00FA645B" w:rsidSect="00FA645B">
          <w:headerReference w:type="even" r:id="rId8"/>
          <w:headerReference w:type="default" r:id="rId9"/>
          <w:footerReference w:type="even" r:id="rId10"/>
          <w:headerReference w:type="first" r:id="rId11"/>
          <w:type w:val="oddPage"/>
          <w:pgSz w:w="11907" w:h="16840"/>
          <w:pgMar w:top="1531" w:right="1418" w:bottom="1304" w:left="1418" w:header="851" w:footer="992" w:gutter="0"/>
          <w:paperSrc w:first="1" w:other="1"/>
          <w:pgNumType w:fmt="lowerRoman"/>
          <w:cols w:space="720"/>
          <w:titlePg/>
          <w:docGrid w:type="lines" w:linePitch="312"/>
        </w:sectPr>
      </w:pPr>
      <w:r>
        <w:rPr>
          <w:rFonts w:hint="eastAsia"/>
          <w:sz w:val="28"/>
        </w:rPr>
        <w:t>年月</w:t>
      </w:r>
    </w:p>
    <w:p w14:paraId="40E3D42A" w14:textId="77777777" w:rsidR="008F1EBC" w:rsidRPr="00B42E20" w:rsidRDefault="008F1EBC" w:rsidP="00220F4B">
      <w:pPr>
        <w:pStyle w:val="5"/>
        <w:numPr>
          <w:ilvl w:val="0"/>
          <w:numId w:val="0"/>
        </w:numPr>
        <w:ind w:left="1349" w:hangingChars="480" w:hanging="1349"/>
        <w:rPr>
          <w:bCs w:val="0"/>
          <w:color w:val="000000"/>
          <w:sz w:val="28"/>
          <w:szCs w:val="28"/>
        </w:rPr>
      </w:pPr>
      <w:r w:rsidRPr="00B42E20">
        <w:rPr>
          <w:rFonts w:hint="eastAsia"/>
          <w:color w:val="000000"/>
          <w:sz w:val="28"/>
          <w:szCs w:val="28"/>
        </w:rPr>
        <w:lastRenderedPageBreak/>
        <w:t xml:space="preserve">A </w:t>
      </w:r>
      <w:r w:rsidRPr="00B42E20">
        <w:rPr>
          <w:rFonts w:hint="eastAsia"/>
          <w:bCs w:val="0"/>
          <w:color w:val="000000"/>
          <w:sz w:val="28"/>
          <w:szCs w:val="28"/>
        </w:rPr>
        <w:t xml:space="preserve">Thesis </w:t>
      </w:r>
      <w:r w:rsidRPr="00B42E20">
        <w:rPr>
          <w:rFonts w:hint="eastAsia"/>
          <w:color w:val="000000"/>
          <w:sz w:val="28"/>
          <w:szCs w:val="28"/>
        </w:rPr>
        <w:t>in</w:t>
      </w:r>
      <w:r w:rsidR="003C3209" w:rsidRPr="00B42E20">
        <w:rPr>
          <w:rFonts w:hint="eastAsia"/>
          <w:bCs w:val="0"/>
          <w:color w:val="000000"/>
          <w:sz w:val="28"/>
          <w:szCs w:val="28"/>
        </w:rPr>
        <w:t xml:space="preserve"> Computer Scien</w:t>
      </w:r>
      <w:r w:rsidRPr="00B42E20">
        <w:rPr>
          <w:rFonts w:hint="eastAsia"/>
          <w:bCs w:val="0"/>
          <w:color w:val="000000"/>
          <w:sz w:val="28"/>
          <w:szCs w:val="28"/>
        </w:rPr>
        <w:t>ce and Technology</w:t>
      </w:r>
    </w:p>
    <w:p w14:paraId="7F4F365B" w14:textId="77777777" w:rsidR="008F1EBC" w:rsidRDefault="008F1EBC" w:rsidP="0001511F"/>
    <w:p w14:paraId="1CE54A54" w14:textId="77777777" w:rsidR="008F1EBC" w:rsidRDefault="008F1EBC" w:rsidP="0001511F"/>
    <w:p w14:paraId="2361495E" w14:textId="77777777" w:rsidR="008F1EBC" w:rsidRDefault="008F1EBC" w:rsidP="0001511F"/>
    <w:p w14:paraId="66484E3F" w14:textId="77777777" w:rsidR="008F1EBC" w:rsidRPr="00B42E20" w:rsidRDefault="008F1EBC">
      <w:pPr>
        <w:rPr>
          <w:color w:val="000000"/>
        </w:rPr>
      </w:pPr>
    </w:p>
    <w:p w14:paraId="7EEEC271" w14:textId="77777777" w:rsidR="00DA29D3" w:rsidRPr="00B42E20" w:rsidRDefault="00DA29D3" w:rsidP="00DA29D3">
      <w:pPr>
        <w:jc w:val="center"/>
        <w:rPr>
          <w:b/>
          <w:bCs/>
          <w:color w:val="000000"/>
          <w:sz w:val="44"/>
          <w:szCs w:val="44"/>
        </w:rPr>
      </w:pPr>
      <w:r w:rsidRPr="00B42E20">
        <w:rPr>
          <w:b/>
          <w:bCs/>
          <w:color w:val="000000"/>
          <w:sz w:val="44"/>
          <w:szCs w:val="44"/>
        </w:rPr>
        <w:t>Research and application of data pre-processing technology for video website user behavior data</w:t>
      </w:r>
    </w:p>
    <w:p w14:paraId="28A6570C" w14:textId="77777777" w:rsidR="008F1EBC" w:rsidRPr="00DA29D3" w:rsidRDefault="008F1EBC"/>
    <w:p w14:paraId="106633B7" w14:textId="77777777" w:rsidR="008F1EBC" w:rsidRDefault="008F1EBC">
      <w:pPr>
        <w:rPr>
          <w:sz w:val="28"/>
          <w:szCs w:val="28"/>
        </w:rPr>
      </w:pPr>
    </w:p>
    <w:p w14:paraId="3BDAAA7A" w14:textId="77777777" w:rsidR="00165580" w:rsidRPr="000F2552" w:rsidRDefault="00165580">
      <w:pPr>
        <w:rPr>
          <w:sz w:val="28"/>
          <w:szCs w:val="28"/>
        </w:rPr>
      </w:pPr>
    </w:p>
    <w:p w14:paraId="4ECAF099" w14:textId="77777777" w:rsidR="008F1EBC" w:rsidRDefault="008F1EBC">
      <w:pPr>
        <w:jc w:val="center"/>
        <w:rPr>
          <w:sz w:val="28"/>
          <w:szCs w:val="28"/>
        </w:rPr>
      </w:pPr>
      <w:r>
        <w:rPr>
          <w:sz w:val="28"/>
          <w:szCs w:val="28"/>
        </w:rPr>
        <w:t>B</w:t>
      </w:r>
      <w:r>
        <w:rPr>
          <w:rFonts w:hint="eastAsia"/>
          <w:sz w:val="28"/>
          <w:szCs w:val="28"/>
        </w:rPr>
        <w:t xml:space="preserve">y </w:t>
      </w:r>
      <w:r w:rsidR="000C49CC">
        <w:rPr>
          <w:sz w:val="28"/>
          <w:szCs w:val="28"/>
        </w:rPr>
        <w:t>Yang</w:t>
      </w:r>
      <w:r w:rsidR="00EB7BBB">
        <w:rPr>
          <w:rFonts w:hint="eastAsia"/>
          <w:sz w:val="28"/>
          <w:szCs w:val="28"/>
        </w:rPr>
        <w:t xml:space="preserve"> </w:t>
      </w:r>
      <w:r w:rsidR="000C49CC">
        <w:rPr>
          <w:sz w:val="28"/>
          <w:szCs w:val="28"/>
        </w:rPr>
        <w:t>Haile</w:t>
      </w:r>
    </w:p>
    <w:p w14:paraId="5A7CF519" w14:textId="77777777" w:rsidR="008F1EBC" w:rsidRDefault="008F1EBC">
      <w:pPr>
        <w:jc w:val="center"/>
        <w:rPr>
          <w:sz w:val="28"/>
          <w:szCs w:val="28"/>
        </w:rPr>
      </w:pPr>
    </w:p>
    <w:p w14:paraId="06D39FEB" w14:textId="77777777" w:rsidR="008F1EBC" w:rsidRDefault="008F1EBC">
      <w:pPr>
        <w:jc w:val="center"/>
        <w:rPr>
          <w:sz w:val="28"/>
          <w:szCs w:val="28"/>
        </w:rPr>
      </w:pPr>
    </w:p>
    <w:p w14:paraId="7FAABA0E" w14:textId="77777777" w:rsidR="008F1EBC" w:rsidRDefault="008F1EBC">
      <w:pPr>
        <w:jc w:val="center"/>
        <w:rPr>
          <w:sz w:val="28"/>
          <w:szCs w:val="28"/>
        </w:rPr>
      </w:pPr>
      <w:r>
        <w:rPr>
          <w:rFonts w:hint="eastAsia"/>
          <w:sz w:val="28"/>
          <w:szCs w:val="28"/>
        </w:rPr>
        <w:t xml:space="preserve">Supervisor: </w:t>
      </w:r>
      <w:r w:rsidR="00EB7BBB" w:rsidRPr="00C57AE7">
        <w:rPr>
          <w:sz w:val="28"/>
          <w:szCs w:val="28"/>
        </w:rPr>
        <w:t xml:space="preserve">Associate </w:t>
      </w:r>
      <w:r w:rsidR="00EB7BBB">
        <w:rPr>
          <w:rFonts w:hint="eastAsia"/>
          <w:sz w:val="28"/>
          <w:szCs w:val="28"/>
        </w:rPr>
        <w:t>Professor Han Chunyan</w:t>
      </w:r>
    </w:p>
    <w:p w14:paraId="53B0BA6C" w14:textId="77777777" w:rsidR="008F1EBC" w:rsidRDefault="008F1EBC"/>
    <w:p w14:paraId="3DECAD82" w14:textId="77777777" w:rsidR="008F1EBC" w:rsidRDefault="008F1EBC"/>
    <w:p w14:paraId="3BC919C3" w14:textId="77777777" w:rsidR="008F1EBC" w:rsidRDefault="008F1EBC"/>
    <w:p w14:paraId="2CEE16E5" w14:textId="77777777" w:rsidR="008F1EBC" w:rsidRDefault="008F1EBC"/>
    <w:p w14:paraId="44F12CDA" w14:textId="77777777" w:rsidR="008F1EBC" w:rsidRDefault="008F1EBC"/>
    <w:p w14:paraId="735282FB" w14:textId="77777777" w:rsidR="008F1EBC" w:rsidRDefault="008F1EBC"/>
    <w:p w14:paraId="3F77C494" w14:textId="77777777" w:rsidR="008F1EBC" w:rsidRDefault="008F1EBC"/>
    <w:p w14:paraId="70BD4318" w14:textId="77777777" w:rsidR="008F1EBC" w:rsidRDefault="008F1EBC"/>
    <w:p w14:paraId="27C3EE0D" w14:textId="77777777" w:rsidR="008F1EBC" w:rsidRDefault="008F1EBC"/>
    <w:p w14:paraId="229025CB" w14:textId="77777777" w:rsidR="008F1EBC" w:rsidRDefault="008F1EBC"/>
    <w:p w14:paraId="0F0691A6" w14:textId="77777777" w:rsidR="008F1EBC" w:rsidRDefault="008F1EBC"/>
    <w:p w14:paraId="0A0E49ED" w14:textId="77777777" w:rsidR="008F1EBC" w:rsidRDefault="008F1EBC"/>
    <w:p w14:paraId="6136BA8C" w14:textId="77777777" w:rsidR="008F1EBC" w:rsidRDefault="008F1EBC"/>
    <w:p w14:paraId="0B9F8892" w14:textId="77777777" w:rsidR="008F1EBC" w:rsidRDefault="008F1EBC"/>
    <w:p w14:paraId="0246F83F" w14:textId="77777777" w:rsidR="008F1EBC" w:rsidRDefault="008F1EBC"/>
    <w:p w14:paraId="77AE4CFE" w14:textId="77777777" w:rsidR="008F1EBC" w:rsidRDefault="008F1EBC"/>
    <w:p w14:paraId="74CCB0BF" w14:textId="77777777" w:rsidR="00EB7BBB" w:rsidRDefault="00EB7BBB"/>
    <w:p w14:paraId="6BA585B2" w14:textId="77777777" w:rsidR="008F1EBC" w:rsidRDefault="008F1EBC">
      <w:pPr>
        <w:jc w:val="center"/>
        <w:rPr>
          <w:b/>
          <w:bCs/>
          <w:sz w:val="32"/>
          <w:szCs w:val="32"/>
        </w:rPr>
      </w:pPr>
      <w:r>
        <w:rPr>
          <w:rFonts w:hint="eastAsia"/>
          <w:b/>
          <w:bCs/>
          <w:sz w:val="32"/>
          <w:szCs w:val="32"/>
        </w:rPr>
        <w:t>Northeastern University</w:t>
      </w:r>
    </w:p>
    <w:p w14:paraId="4806F6AC" w14:textId="77777777" w:rsidR="00E63046" w:rsidRDefault="00E63046" w:rsidP="00E63046">
      <w:pPr>
        <w:jc w:val="center"/>
        <w:rPr>
          <w:b/>
          <w:bCs/>
          <w:sz w:val="32"/>
          <w:szCs w:val="32"/>
        </w:rPr>
      </w:pPr>
    </w:p>
    <w:p w14:paraId="4E320BCF" w14:textId="77777777" w:rsidR="00E63046" w:rsidRDefault="00E63046" w:rsidP="00E63046">
      <w:pPr>
        <w:jc w:val="center"/>
        <w:rPr>
          <w:b/>
          <w:bCs/>
          <w:sz w:val="32"/>
          <w:szCs w:val="32"/>
        </w:rPr>
      </w:pPr>
    </w:p>
    <w:p w14:paraId="70FBF08B" w14:textId="77777777" w:rsidR="00E63046" w:rsidRDefault="00E63046" w:rsidP="00E63046">
      <w:pPr>
        <w:jc w:val="center"/>
        <w:rPr>
          <w:b/>
          <w:bCs/>
          <w:sz w:val="32"/>
          <w:szCs w:val="32"/>
        </w:rPr>
        <w:sectPr w:rsidR="00E63046" w:rsidSect="00FA645B">
          <w:type w:val="oddPage"/>
          <w:pgSz w:w="11907" w:h="16840"/>
          <w:pgMar w:top="1531" w:right="1418" w:bottom="1304" w:left="1418" w:header="851" w:footer="992" w:gutter="0"/>
          <w:paperSrc w:first="1" w:other="1"/>
          <w:pgNumType w:fmt="lowerRoman"/>
          <w:cols w:space="720"/>
          <w:titlePg/>
          <w:docGrid w:type="lines" w:linePitch="312"/>
        </w:sectPr>
      </w:pPr>
    </w:p>
    <w:p w14:paraId="0C47F75D" w14:textId="77777777" w:rsidR="00661DD5" w:rsidRPr="00DB2117" w:rsidRDefault="00661DD5" w:rsidP="00661DD5">
      <w:pPr>
        <w:pStyle w:val="af3"/>
        <w:rPr>
          <w:b w:val="0"/>
        </w:rPr>
      </w:pPr>
      <w:bookmarkStart w:id="11" w:name="_Toc60629290"/>
      <w:bookmarkStart w:id="12" w:name="_Toc90890373"/>
      <w:bookmarkStart w:id="13" w:name="_Toc90892553"/>
      <w:bookmarkStart w:id="14" w:name="_Toc92389149"/>
      <w:bookmarkStart w:id="15" w:name="_Toc92773088"/>
      <w:bookmarkStart w:id="16" w:name="_Toc93031741"/>
      <w:bookmarkStart w:id="17" w:name="_Toc97348905"/>
      <w:bookmarkStart w:id="18" w:name="_Toc97523395"/>
      <w:bookmarkStart w:id="19" w:name="_Toc356783101"/>
      <w:bookmarkStart w:id="20" w:name="_Toc463858245"/>
      <w:r w:rsidRPr="00DB2117">
        <w:rPr>
          <w:b w:val="0"/>
        </w:rPr>
        <w:lastRenderedPageBreak/>
        <w:t>独创性声明</w:t>
      </w:r>
      <w:bookmarkEnd w:id="11"/>
      <w:bookmarkEnd w:id="12"/>
      <w:bookmarkEnd w:id="13"/>
      <w:bookmarkEnd w:id="14"/>
      <w:bookmarkEnd w:id="15"/>
      <w:bookmarkEnd w:id="16"/>
      <w:bookmarkEnd w:id="17"/>
      <w:bookmarkEnd w:id="18"/>
      <w:bookmarkEnd w:id="19"/>
      <w:bookmarkEnd w:id="20"/>
    </w:p>
    <w:p w14:paraId="3FE96FCB" w14:textId="77777777" w:rsidR="00661DD5" w:rsidRDefault="00661DD5" w:rsidP="00661DD5"/>
    <w:p w14:paraId="7972A3BF" w14:textId="77777777" w:rsidR="00661DD5" w:rsidRDefault="00661DD5" w:rsidP="00661DD5">
      <w:pPr>
        <w:ind w:firstLineChars="200" w:firstLine="560"/>
        <w:rPr>
          <w:sz w:val="28"/>
          <w:szCs w:val="28"/>
        </w:rPr>
      </w:pPr>
      <w:r>
        <w:rPr>
          <w:sz w:val="28"/>
          <w:szCs w:val="28"/>
        </w:rPr>
        <w:t>本人声明</w:t>
      </w:r>
      <w:r>
        <w:rPr>
          <w:rFonts w:hint="eastAsia"/>
          <w:sz w:val="28"/>
          <w:szCs w:val="28"/>
        </w:rPr>
        <w:t>，</w:t>
      </w:r>
      <w:r>
        <w:rPr>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w:t>
      </w:r>
      <w:r>
        <w:rPr>
          <w:rFonts w:hint="eastAsia"/>
          <w:sz w:val="28"/>
          <w:szCs w:val="28"/>
        </w:rPr>
        <w:t>已</w:t>
      </w:r>
      <w:r>
        <w:rPr>
          <w:sz w:val="28"/>
          <w:szCs w:val="28"/>
        </w:rPr>
        <w:t>在论文中作了明确的说明并表示谢意。</w:t>
      </w:r>
    </w:p>
    <w:p w14:paraId="3E00D0E5" w14:textId="77777777" w:rsidR="00661DD5" w:rsidRDefault="00661DD5" w:rsidP="00661DD5">
      <w:pPr>
        <w:adjustRightInd w:val="0"/>
        <w:snapToGrid w:val="0"/>
        <w:spacing w:before="100" w:beforeAutospacing="1" w:after="100" w:afterAutospacing="1" w:line="360" w:lineRule="auto"/>
        <w:rPr>
          <w:sz w:val="28"/>
          <w:szCs w:val="28"/>
        </w:rPr>
      </w:pPr>
      <w:r>
        <w:rPr>
          <w:sz w:val="28"/>
          <w:szCs w:val="28"/>
        </w:rPr>
        <w:t xml:space="preserve">                   </w:t>
      </w:r>
      <w:r>
        <w:rPr>
          <w:rFonts w:hint="eastAsia"/>
          <w:sz w:val="28"/>
          <w:szCs w:val="28"/>
        </w:rPr>
        <w:t xml:space="preserve">                  </w:t>
      </w:r>
      <w:r>
        <w:rPr>
          <w:sz w:val="28"/>
          <w:szCs w:val="28"/>
        </w:rPr>
        <w:t xml:space="preserve"> </w:t>
      </w:r>
      <w:r>
        <w:rPr>
          <w:sz w:val="28"/>
          <w:szCs w:val="28"/>
        </w:rPr>
        <w:t>学位论文作者签名：</w:t>
      </w:r>
    </w:p>
    <w:p w14:paraId="405ABA6E" w14:textId="77777777" w:rsidR="00661DD5" w:rsidRDefault="00661DD5" w:rsidP="00661DD5">
      <w:pPr>
        <w:adjustRightInd w:val="0"/>
        <w:snapToGrid w:val="0"/>
        <w:spacing w:before="100" w:beforeAutospacing="1" w:after="100" w:afterAutospacing="1" w:line="360" w:lineRule="auto"/>
        <w:ind w:firstLineChars="1900" w:firstLine="5320"/>
        <w:rPr>
          <w:sz w:val="28"/>
          <w:szCs w:val="28"/>
        </w:rPr>
      </w:pPr>
      <w:r>
        <w:rPr>
          <w:sz w:val="28"/>
          <w:szCs w:val="28"/>
        </w:rPr>
        <w:t>日</w:t>
      </w:r>
      <w:r>
        <w:rPr>
          <w:sz w:val="28"/>
          <w:szCs w:val="28"/>
        </w:rPr>
        <w:t xml:space="preserve">    </w:t>
      </w:r>
      <w:r>
        <w:rPr>
          <w:sz w:val="28"/>
          <w:szCs w:val="28"/>
        </w:rPr>
        <w:t>期：</w:t>
      </w:r>
    </w:p>
    <w:p w14:paraId="73AEF49C" w14:textId="77777777" w:rsidR="00661DD5" w:rsidRDefault="00661DD5" w:rsidP="00661DD5">
      <w:pPr>
        <w:adjustRightInd w:val="0"/>
        <w:snapToGrid w:val="0"/>
        <w:spacing w:before="100" w:beforeAutospacing="1" w:after="100" w:afterAutospacing="1" w:line="360" w:lineRule="auto"/>
        <w:ind w:firstLineChars="1600" w:firstLine="3360"/>
        <w:rPr>
          <w:szCs w:val="28"/>
        </w:rPr>
      </w:pPr>
    </w:p>
    <w:p w14:paraId="19EAFF08" w14:textId="77777777" w:rsidR="00661DD5" w:rsidRPr="00DB2117" w:rsidRDefault="00661DD5" w:rsidP="00DA606B">
      <w:pPr>
        <w:pStyle w:val="af3"/>
        <w:outlineLvl w:val="9"/>
        <w:rPr>
          <w:b w:val="0"/>
        </w:rPr>
      </w:pPr>
      <w:bookmarkStart w:id="21" w:name="_Toc30733"/>
      <w:bookmarkStart w:id="22" w:name="_Toc29993"/>
      <w:bookmarkStart w:id="23" w:name="_Toc5263"/>
      <w:bookmarkStart w:id="24" w:name="_Toc23913"/>
      <w:bookmarkStart w:id="25" w:name="_Toc356783102"/>
      <w:r w:rsidRPr="00DB2117">
        <w:rPr>
          <w:b w:val="0"/>
        </w:rPr>
        <w:t>学位论文版权使用授权书</w:t>
      </w:r>
      <w:bookmarkEnd w:id="21"/>
      <w:bookmarkEnd w:id="22"/>
      <w:bookmarkEnd w:id="23"/>
      <w:bookmarkEnd w:id="24"/>
      <w:bookmarkEnd w:id="25"/>
    </w:p>
    <w:p w14:paraId="6746A135" w14:textId="77777777" w:rsidR="00661DD5" w:rsidRDefault="00661DD5" w:rsidP="00661DD5"/>
    <w:p w14:paraId="1BA35D26" w14:textId="77777777" w:rsidR="00661DD5" w:rsidRDefault="00661DD5" w:rsidP="00661DD5">
      <w:pPr>
        <w:pStyle w:val="af1"/>
      </w:pPr>
      <w: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65394E0C" w14:textId="77777777" w:rsidR="00661DD5" w:rsidRDefault="00661DD5" w:rsidP="00661DD5">
      <w:pPr>
        <w:rPr>
          <w:sz w:val="28"/>
          <w:szCs w:val="28"/>
        </w:rPr>
      </w:pPr>
      <w:r>
        <w:rPr>
          <w:sz w:val="28"/>
          <w:szCs w:val="28"/>
        </w:rPr>
        <w:t>（如作者和导师</w:t>
      </w:r>
      <w:r>
        <w:rPr>
          <w:rFonts w:hint="eastAsia"/>
          <w:sz w:val="28"/>
          <w:szCs w:val="28"/>
        </w:rPr>
        <w:t>不</w:t>
      </w:r>
      <w:r>
        <w:rPr>
          <w:sz w:val="28"/>
          <w:szCs w:val="28"/>
        </w:rPr>
        <w:t>同意网上交流，请在下方签名；否则视为同意。）</w:t>
      </w:r>
    </w:p>
    <w:p w14:paraId="62741AFE" w14:textId="77777777" w:rsidR="00661DD5" w:rsidRDefault="00661DD5" w:rsidP="00661DD5">
      <w:pPr>
        <w:rPr>
          <w:sz w:val="28"/>
          <w:szCs w:val="28"/>
        </w:rPr>
      </w:pPr>
    </w:p>
    <w:p w14:paraId="1B3C6D0C" w14:textId="77777777" w:rsidR="00661DD5" w:rsidRDefault="00661DD5" w:rsidP="00661DD5">
      <w:pPr>
        <w:rPr>
          <w:sz w:val="28"/>
          <w:szCs w:val="28"/>
        </w:rPr>
      </w:pPr>
      <w:r>
        <w:rPr>
          <w:sz w:val="28"/>
          <w:szCs w:val="28"/>
        </w:rPr>
        <w:t>学位论文作者签名：</w:t>
      </w:r>
      <w:r>
        <w:rPr>
          <w:sz w:val="28"/>
          <w:szCs w:val="28"/>
        </w:rPr>
        <w:t xml:space="preserve">               </w:t>
      </w:r>
      <w:r>
        <w:rPr>
          <w:sz w:val="28"/>
          <w:szCs w:val="28"/>
        </w:rPr>
        <w:t>导师签名：</w:t>
      </w:r>
    </w:p>
    <w:p w14:paraId="783038FA" w14:textId="77777777" w:rsidR="000426D6" w:rsidRDefault="00661DD5">
      <w:pPr>
        <w:rPr>
          <w:sz w:val="28"/>
          <w:szCs w:val="28"/>
        </w:rPr>
      </w:pPr>
      <w:r>
        <w:rPr>
          <w:sz w:val="28"/>
          <w:szCs w:val="28"/>
        </w:rPr>
        <w:t>签字日期：</w:t>
      </w:r>
      <w:r>
        <w:rPr>
          <w:sz w:val="28"/>
          <w:szCs w:val="28"/>
        </w:rPr>
        <w:t xml:space="preserve">                       </w:t>
      </w:r>
      <w:r>
        <w:rPr>
          <w:sz w:val="28"/>
          <w:szCs w:val="28"/>
        </w:rPr>
        <w:t>签字日期：</w:t>
      </w:r>
    </w:p>
    <w:p w14:paraId="6D06C3EE" w14:textId="77777777" w:rsidR="00F53D35" w:rsidRDefault="00F53D35">
      <w:pPr>
        <w:pStyle w:val="qyy3"/>
        <w:sectPr w:rsidR="00F53D35" w:rsidSect="00F53D35">
          <w:headerReference w:type="default" r:id="rId12"/>
          <w:footerReference w:type="default" r:id="rId13"/>
          <w:type w:val="oddPage"/>
          <w:pgSz w:w="11907" w:h="16840"/>
          <w:pgMar w:top="1531" w:right="1418" w:bottom="1304" w:left="1418" w:header="851" w:footer="992" w:gutter="0"/>
          <w:paperSrc w:first="1" w:other="1"/>
          <w:pgNumType w:fmt="upperRoman" w:start="1"/>
          <w:cols w:space="720"/>
          <w:docGrid w:type="lines" w:linePitch="312"/>
        </w:sectPr>
      </w:pPr>
    </w:p>
    <w:p w14:paraId="37977E11" w14:textId="77777777" w:rsidR="003725AB" w:rsidRDefault="003725AB">
      <w:pPr>
        <w:pStyle w:val="qyy3"/>
        <w:sectPr w:rsidR="003725AB" w:rsidSect="003725AB">
          <w:headerReference w:type="default" r:id="rId14"/>
          <w:footerReference w:type="default" r:id="rId15"/>
          <w:type w:val="oddPage"/>
          <w:pgSz w:w="11907" w:h="16840"/>
          <w:pgMar w:top="1531" w:right="1418" w:bottom="1304" w:left="1418" w:header="851" w:footer="992" w:gutter="0"/>
          <w:paperSrc w:first="1" w:other="1"/>
          <w:pgNumType w:fmt="upperRoman" w:start="2"/>
          <w:cols w:space="720"/>
          <w:docGrid w:type="lines" w:linePitch="312"/>
        </w:sectPr>
      </w:pPr>
    </w:p>
    <w:p w14:paraId="49CC2EB6" w14:textId="77777777" w:rsidR="008F1EBC" w:rsidRDefault="00AE49EB">
      <w:pPr>
        <w:pStyle w:val="qyy3"/>
      </w:pPr>
      <w:r>
        <w:rPr>
          <w:rFonts w:hint="eastAsia"/>
        </w:rPr>
        <w:lastRenderedPageBreak/>
        <w:t>面向</w:t>
      </w:r>
      <w:r>
        <w:t>视频网站用户行为的数据预处理</w:t>
      </w:r>
      <w:r>
        <w:rPr>
          <w:rFonts w:hint="eastAsia"/>
        </w:rPr>
        <w:t>技术</w:t>
      </w:r>
      <w:r>
        <w:t>研究与应用</w:t>
      </w:r>
    </w:p>
    <w:p w14:paraId="3928E278" w14:textId="77777777" w:rsidR="008F1EBC" w:rsidRPr="00840267" w:rsidRDefault="008F1EBC" w:rsidP="00840267">
      <w:pPr>
        <w:pStyle w:val="1"/>
        <w:numPr>
          <w:ilvl w:val="0"/>
          <w:numId w:val="0"/>
        </w:numPr>
        <w:spacing w:before="312" w:after="312"/>
      </w:pPr>
      <w:bookmarkStart w:id="26" w:name="_Toc463858246"/>
      <w:r w:rsidRPr="00840267">
        <w:rPr>
          <w:rFonts w:hint="eastAsia"/>
        </w:rPr>
        <w:t>摘</w:t>
      </w:r>
      <w:r w:rsidRPr="00840267">
        <w:rPr>
          <w:rFonts w:hint="eastAsia"/>
        </w:rPr>
        <w:t xml:space="preserve">  </w:t>
      </w:r>
      <w:r w:rsidRPr="00840267">
        <w:rPr>
          <w:rFonts w:hint="eastAsia"/>
        </w:rPr>
        <w:t>要</w:t>
      </w:r>
      <w:bookmarkEnd w:id="26"/>
    </w:p>
    <w:p w14:paraId="7084F413" w14:textId="77777777" w:rsidR="002D5155" w:rsidRDefault="00FA2BF7" w:rsidP="00342741">
      <w:pPr>
        <w:pStyle w:val="my"/>
        <w:ind w:firstLineChars="0" w:firstLine="0"/>
      </w:pPr>
      <w:r>
        <w:tab/>
      </w:r>
      <w:r w:rsidR="00EA63AC">
        <w:rPr>
          <w:rFonts w:hint="eastAsia"/>
        </w:rPr>
        <w:t>视频</w:t>
      </w:r>
      <w:r w:rsidR="00EA63AC">
        <w:t>网站用户行为数据具有</w:t>
      </w:r>
      <w:r w:rsidR="008E6762">
        <w:rPr>
          <w:rFonts w:hint="eastAsia"/>
        </w:rPr>
        <w:t>个别维度</w:t>
      </w:r>
      <w:r w:rsidR="00EA63AC">
        <w:t>基数大、</w:t>
      </w:r>
      <w:r w:rsidR="00EA63AC">
        <w:rPr>
          <w:rFonts w:hint="eastAsia"/>
        </w:rPr>
        <w:t>数据</w:t>
      </w:r>
      <w:r w:rsidR="00EA63AC">
        <w:t>量巨大的特点，对于常规的数据预处理方法</w:t>
      </w:r>
      <w:r w:rsidR="00EA63AC">
        <w:rPr>
          <w:rFonts w:hint="eastAsia"/>
        </w:rPr>
        <w:t>很难</w:t>
      </w:r>
      <w:r w:rsidR="00EA63AC">
        <w:t>甚至不能</w:t>
      </w:r>
      <w:r w:rsidR="00EA63AC">
        <w:rPr>
          <w:rFonts w:hint="eastAsia"/>
        </w:rPr>
        <w:t>在</w:t>
      </w:r>
      <w:r w:rsidR="00EA63AC">
        <w:t>可接受的时间范围内挖掘其中的价值，</w:t>
      </w:r>
      <w:r w:rsidR="003C497E">
        <w:rPr>
          <w:rFonts w:hint="eastAsia"/>
        </w:rPr>
        <w:t>这</w:t>
      </w:r>
      <w:r w:rsidR="003C497E">
        <w:t>对于企业来说</w:t>
      </w:r>
      <w:r w:rsidR="003C497E">
        <w:rPr>
          <w:rFonts w:hint="eastAsia"/>
        </w:rPr>
        <w:t>几乎</w:t>
      </w:r>
      <w:r w:rsidR="003C497E">
        <w:t>是不可接受的。为了</w:t>
      </w:r>
      <w:r w:rsidR="003C497E">
        <w:rPr>
          <w:rFonts w:hint="eastAsia"/>
        </w:rPr>
        <w:t>解决</w:t>
      </w:r>
      <w:r w:rsidR="003C497E">
        <w:t>这一问题，</w:t>
      </w:r>
      <w:r w:rsidR="003C497E">
        <w:rPr>
          <w:rFonts w:hint="eastAsia"/>
        </w:rPr>
        <w:t>分布式</w:t>
      </w:r>
      <w:r w:rsidR="003C497E">
        <w:t>并行计算与空间换时间的思想相结合是一个必然</w:t>
      </w:r>
      <w:r w:rsidR="003C497E">
        <w:rPr>
          <w:rFonts w:hint="eastAsia"/>
        </w:rPr>
        <w:t>，同时在对</w:t>
      </w:r>
      <w:r w:rsidR="003C497E">
        <w:t>处理</w:t>
      </w:r>
      <w:r w:rsidR="003C497E">
        <w:rPr>
          <w:rFonts w:hint="eastAsia"/>
        </w:rPr>
        <w:t>此</w:t>
      </w:r>
      <w:r w:rsidR="003C497E">
        <w:t>场景</w:t>
      </w:r>
      <w:r w:rsidR="003C497E">
        <w:rPr>
          <w:rFonts w:hint="eastAsia"/>
        </w:rPr>
        <w:t>需求方面，</w:t>
      </w:r>
      <w:r w:rsidR="003C497E">
        <w:t>数据预处理</w:t>
      </w:r>
      <w:r w:rsidR="003C497E">
        <w:rPr>
          <w:rFonts w:hint="eastAsia"/>
        </w:rPr>
        <w:t>方面</w:t>
      </w:r>
      <w:r w:rsidR="003C497E">
        <w:t>的</w:t>
      </w:r>
      <w:r w:rsidR="003C497E">
        <w:t>Cube</w:t>
      </w:r>
      <w:r w:rsidR="003C497E">
        <w:t>物化</w:t>
      </w:r>
      <w:r w:rsidR="003C497E">
        <w:rPr>
          <w:rFonts w:hint="eastAsia"/>
        </w:rPr>
        <w:t>成为了</w:t>
      </w:r>
      <w:r w:rsidR="003C497E">
        <w:t>关键。</w:t>
      </w:r>
    </w:p>
    <w:p w14:paraId="37947EFB" w14:textId="77777777" w:rsidR="003C497E" w:rsidRDefault="003C497E" w:rsidP="00342741">
      <w:pPr>
        <w:pStyle w:val="my"/>
        <w:ind w:firstLineChars="0" w:firstLine="0"/>
      </w:pPr>
      <w:r>
        <w:tab/>
      </w:r>
      <w:r w:rsidR="00130C98">
        <w:t>MapReduce</w:t>
      </w:r>
      <w:r w:rsidR="00130C98">
        <w:t>是目前公认的</w:t>
      </w:r>
      <w:r w:rsidR="00130C98">
        <w:rPr>
          <w:rFonts w:hint="eastAsia"/>
        </w:rPr>
        <w:t>优秀</w:t>
      </w:r>
      <w:r w:rsidR="00130C98">
        <w:t>并行处理</w:t>
      </w:r>
      <w:r w:rsidR="00130C98">
        <w:rPr>
          <w:rFonts w:hint="eastAsia"/>
        </w:rPr>
        <w:t>框架</w:t>
      </w:r>
      <w:r w:rsidR="00130C98">
        <w:t>，</w:t>
      </w:r>
      <w:r w:rsidR="00130C98">
        <w:rPr>
          <w:rFonts w:hint="eastAsia"/>
        </w:rPr>
        <w:t>对于</w:t>
      </w:r>
      <w:r w:rsidR="00130C98">
        <w:t>处理</w:t>
      </w:r>
      <w:r w:rsidR="00130C98">
        <w:t>SUM</w:t>
      </w:r>
      <w:r w:rsidR="00130C98">
        <w:t>、</w:t>
      </w:r>
      <w:r w:rsidR="00130C98">
        <w:t>MAX</w:t>
      </w:r>
      <w:r w:rsidR="00130C98">
        <w:t>、</w:t>
      </w:r>
      <w:r w:rsidR="00130C98">
        <w:t>MIN</w:t>
      </w:r>
      <w:r w:rsidR="00130C98">
        <w:t>等</w:t>
      </w:r>
      <w:r w:rsidR="00130C98">
        <w:rPr>
          <w:rFonts w:hint="eastAsia"/>
        </w:rPr>
        <w:t>纯代数</w:t>
      </w:r>
      <w:r w:rsidR="00130C98">
        <w:t>性质的</w:t>
      </w:r>
      <w:r w:rsidR="001C0CC0">
        <w:rPr>
          <w:rFonts w:hint="eastAsia"/>
        </w:rPr>
        <w:t>度量</w:t>
      </w:r>
      <w:r w:rsidR="001C0CC0">
        <w:t>，</w:t>
      </w:r>
      <w:r w:rsidR="00CC14DC">
        <w:rPr>
          <w:rFonts w:hint="eastAsia"/>
        </w:rPr>
        <w:t>可</w:t>
      </w:r>
      <w:r w:rsidR="001C0CC0">
        <w:rPr>
          <w:rFonts w:hint="eastAsia"/>
        </w:rPr>
        <w:t>利用</w:t>
      </w:r>
      <w:r w:rsidR="001C0CC0">
        <w:t>自上而下</w:t>
      </w:r>
      <w:r w:rsidR="001C0CC0">
        <w:rPr>
          <w:rFonts w:hint="eastAsia"/>
        </w:rPr>
        <w:t>并</w:t>
      </w:r>
      <w:r w:rsidR="001C0CC0">
        <w:t>择优选路的算法，可以将</w:t>
      </w:r>
      <w:r w:rsidR="001C0CC0">
        <w:t>IO</w:t>
      </w:r>
      <w:r w:rsidR="001C0CC0">
        <w:t>扫描</w:t>
      </w:r>
      <w:r w:rsidR="001C0CC0">
        <w:rPr>
          <w:rFonts w:hint="eastAsia"/>
        </w:rPr>
        <w:t>、</w:t>
      </w:r>
      <w:r w:rsidR="001C0CC0">
        <w:t>CPU</w:t>
      </w:r>
      <w:r w:rsidR="001C0CC0">
        <w:t>计算</w:t>
      </w:r>
      <w:r w:rsidR="001C0CC0">
        <w:rPr>
          <w:rFonts w:hint="eastAsia"/>
        </w:rPr>
        <w:t>等</w:t>
      </w:r>
      <w:r w:rsidR="001C0CC0">
        <w:t>资源代价在</w:t>
      </w:r>
      <w:r w:rsidR="001C0CC0">
        <w:rPr>
          <w:rFonts w:hint="eastAsia"/>
        </w:rPr>
        <w:t>各个</w:t>
      </w:r>
      <w:r w:rsidR="001C0CC0">
        <w:t>层次上得到偿还，</w:t>
      </w:r>
      <w:r w:rsidR="001C0CC0">
        <w:rPr>
          <w:rFonts w:hint="eastAsia"/>
        </w:rPr>
        <w:t>下层</w:t>
      </w:r>
      <w:r w:rsidR="001C0CC0">
        <w:t>结果可以依据上层结果合并得到，进一步优化了</w:t>
      </w:r>
      <w:r w:rsidR="001C0CC0">
        <w:rPr>
          <w:rFonts w:hint="eastAsia"/>
        </w:rPr>
        <w:t>计算过程</w:t>
      </w:r>
      <w:r w:rsidR="001C0CC0">
        <w:t>。同时</w:t>
      </w:r>
      <w:r w:rsidR="001C0CC0">
        <w:rPr>
          <w:rFonts w:hint="eastAsia"/>
        </w:rPr>
        <w:t>需要解决的</w:t>
      </w:r>
      <w:r w:rsidR="001C0CC0">
        <w:t>问题就是合理分配数据</w:t>
      </w:r>
      <w:r w:rsidR="00CC14DC">
        <w:rPr>
          <w:rFonts w:hint="eastAsia"/>
        </w:rPr>
        <w:t>、</w:t>
      </w:r>
      <w:r w:rsidR="001C0CC0">
        <w:t>避免</w:t>
      </w:r>
      <w:r w:rsidR="001C0CC0">
        <w:rPr>
          <w:rFonts w:hint="eastAsia"/>
        </w:rPr>
        <w:t>负载</w:t>
      </w:r>
      <w:r w:rsidR="001C0CC0">
        <w:t>不均衡现象</w:t>
      </w:r>
      <w:r w:rsidR="00CC14DC">
        <w:rPr>
          <w:rFonts w:hint="eastAsia"/>
        </w:rPr>
        <w:t>、</w:t>
      </w:r>
      <w:r w:rsidR="001C0CC0">
        <w:t>集群内部网络传输过程中所产生的</w:t>
      </w:r>
      <w:r w:rsidR="001C0CC0">
        <w:rPr>
          <w:rFonts w:hint="eastAsia"/>
        </w:rPr>
        <w:t>带宽</w:t>
      </w:r>
      <w:r w:rsidR="001C0CC0">
        <w:t>压力</w:t>
      </w:r>
      <w:r w:rsidR="00CC14DC">
        <w:rPr>
          <w:rFonts w:hint="eastAsia"/>
        </w:rPr>
        <w:t>、合理</w:t>
      </w:r>
      <w:r w:rsidR="00CC14DC">
        <w:t>划分物化路径与物化路径</w:t>
      </w:r>
      <w:r w:rsidR="001C0CC0">
        <w:t>。</w:t>
      </w:r>
      <w:r w:rsidR="00CC14DC">
        <w:rPr>
          <w:rFonts w:hint="eastAsia"/>
        </w:rPr>
        <w:t>对于</w:t>
      </w:r>
      <w:r w:rsidR="00CC14DC">
        <w:rPr>
          <w:rFonts w:hint="eastAsia"/>
        </w:rPr>
        <w:t>Distinct</w:t>
      </w:r>
      <w:r w:rsidR="00CC14DC">
        <w:t xml:space="preserve"> Count </w:t>
      </w:r>
      <w:r w:rsidR="00CC14DC">
        <w:rPr>
          <w:rFonts w:hint="eastAsia"/>
        </w:rPr>
        <w:t>等</w:t>
      </w:r>
      <w:r w:rsidR="00CC14DC">
        <w:t>整体性度量来说，自上而下的</w:t>
      </w:r>
      <w:r w:rsidR="00CC14DC">
        <w:rPr>
          <w:rFonts w:hint="eastAsia"/>
        </w:rPr>
        <w:t>择路</w:t>
      </w:r>
      <w:r w:rsidR="00CC14DC">
        <w:t>优化方法并不能很好地解决整体向度量的问题，因为整体性度量并不能像</w:t>
      </w:r>
      <w:r w:rsidR="00CC14DC">
        <w:t>SUM</w:t>
      </w:r>
      <w:r w:rsidR="00CC14DC">
        <w:t>、</w:t>
      </w:r>
      <w:r w:rsidR="00CC14DC">
        <w:t>MIN</w:t>
      </w:r>
      <w:r w:rsidR="00CC14DC">
        <w:t>、</w:t>
      </w:r>
      <w:r w:rsidR="00CC14DC">
        <w:t>MAX</w:t>
      </w:r>
      <w:r w:rsidR="00CC14DC">
        <w:t>等纯代数度量可以从顶层的计算结果直接推算其值，</w:t>
      </w:r>
      <w:r w:rsidR="00CC14DC">
        <w:rPr>
          <w:rFonts w:hint="eastAsia"/>
        </w:rPr>
        <w:t>为了</w:t>
      </w:r>
      <w:r w:rsidR="00CC14DC">
        <w:t>解决此</w:t>
      </w:r>
      <w:r w:rsidR="00CC14DC">
        <w:rPr>
          <w:rFonts w:hint="eastAsia"/>
        </w:rPr>
        <w:t>问题</w:t>
      </w:r>
      <w:r w:rsidR="00274B15">
        <w:rPr>
          <w:rFonts w:hint="eastAsia"/>
        </w:rPr>
        <w:t>Arnab</w:t>
      </w:r>
      <w:r w:rsidR="00274B15">
        <w:t xml:space="preserve"> Nandi</w:t>
      </w:r>
      <w:r w:rsidR="00274B15">
        <w:t>等人提出了自</w:t>
      </w:r>
      <w:r w:rsidR="00274B15">
        <w:rPr>
          <w:rFonts w:hint="eastAsia"/>
        </w:rPr>
        <w:t>下</w:t>
      </w:r>
      <w:r w:rsidR="00274B15">
        <w:t>而</w:t>
      </w:r>
      <w:r w:rsidR="00274B15">
        <w:rPr>
          <w:rFonts w:hint="eastAsia"/>
        </w:rPr>
        <w:t>上</w:t>
      </w:r>
      <w:r w:rsidR="00274B15">
        <w:t>的</w:t>
      </w:r>
      <w:r w:rsidR="00274B15">
        <w:rPr>
          <w:rFonts w:hint="eastAsia"/>
        </w:rPr>
        <w:t>计算</w:t>
      </w:r>
      <w:r w:rsidR="00274B15">
        <w:t>方法</w:t>
      </w:r>
      <w:r w:rsidR="00274B15">
        <w:rPr>
          <w:rFonts w:hint="eastAsia"/>
        </w:rPr>
        <w:t>，</w:t>
      </w:r>
      <w:r w:rsidR="00274B15">
        <w:t>通过</w:t>
      </w:r>
      <w:r w:rsidR="00274B15">
        <w:rPr>
          <w:rFonts w:hint="eastAsia"/>
        </w:rPr>
        <w:t>MR</w:t>
      </w:r>
      <w:r w:rsidR="00274B15">
        <w:t>框架</w:t>
      </w:r>
      <w:r w:rsidR="00274B15">
        <w:t>Shuffle</w:t>
      </w:r>
      <w:r w:rsidR="00274B15">
        <w:t>阶段的</w:t>
      </w:r>
      <w:r w:rsidR="0080634E">
        <w:rPr>
          <w:rFonts w:hint="eastAsia"/>
        </w:rPr>
        <w:t>排序</w:t>
      </w:r>
      <w:r w:rsidR="00F7437C">
        <w:rPr>
          <w:rFonts w:hint="eastAsia"/>
        </w:rPr>
        <w:t>与</w:t>
      </w:r>
      <w:r w:rsidR="00F7437C">
        <w:t>捆绑</w:t>
      </w:r>
      <w:r w:rsidR="00F7437C">
        <w:t>Key</w:t>
      </w:r>
      <w:r w:rsidR="00F7437C">
        <w:t>来</w:t>
      </w:r>
      <w:r w:rsidR="0080634E">
        <w:t>处理整体性度量带来的问题。</w:t>
      </w:r>
    </w:p>
    <w:p w14:paraId="56D8233F" w14:textId="77777777" w:rsidR="0080634E" w:rsidRDefault="0080634E" w:rsidP="00342741">
      <w:pPr>
        <w:pStyle w:val="my"/>
        <w:ind w:firstLineChars="0" w:firstLine="0"/>
      </w:pPr>
      <w:r>
        <w:tab/>
      </w:r>
      <w:r w:rsidR="0009734D">
        <w:rPr>
          <w:rFonts w:hint="eastAsia"/>
        </w:rPr>
        <w:t>为了</w:t>
      </w:r>
      <w:r w:rsidR="0009734D">
        <w:t>解决</w:t>
      </w:r>
      <w:r w:rsidR="00F520AA">
        <w:rPr>
          <w:rFonts w:hint="eastAsia"/>
        </w:rPr>
        <w:t>IO</w:t>
      </w:r>
      <w:r w:rsidR="00274721">
        <w:rPr>
          <w:rFonts w:hint="eastAsia"/>
        </w:rPr>
        <w:t>频繁</w:t>
      </w:r>
      <w:r w:rsidR="00274721">
        <w:t>操作</w:t>
      </w:r>
      <w:r w:rsidR="00274721">
        <w:rPr>
          <w:rFonts w:hint="eastAsia"/>
        </w:rPr>
        <w:t>、</w:t>
      </w:r>
      <w:r w:rsidR="00F520AA">
        <w:rPr>
          <w:rFonts w:hint="eastAsia"/>
        </w:rPr>
        <w:t>网络</w:t>
      </w:r>
      <w:r w:rsidR="00F520AA">
        <w:t>带宽占用</w:t>
      </w:r>
      <w:r w:rsidR="00274721">
        <w:rPr>
          <w:rFonts w:hint="eastAsia"/>
        </w:rPr>
        <w:t>过多</w:t>
      </w:r>
      <w:r w:rsidR="00274721">
        <w:t>、</w:t>
      </w:r>
      <w:r w:rsidR="00274721">
        <w:rPr>
          <w:rFonts w:hint="eastAsia"/>
        </w:rPr>
        <w:t>磁盘占用</w:t>
      </w:r>
      <w:r w:rsidR="00274721">
        <w:t>过高等问题，</w:t>
      </w:r>
      <w:r w:rsidR="004C69BC">
        <w:rPr>
          <w:rFonts w:hint="eastAsia"/>
        </w:rPr>
        <w:t>本文</w:t>
      </w:r>
      <w:r w:rsidR="004C69BC">
        <w:t>使用对维度的</w:t>
      </w:r>
      <w:r w:rsidR="004C69BC">
        <w:rPr>
          <w:rFonts w:hint="eastAsia"/>
        </w:rPr>
        <w:t>不同值</w:t>
      </w:r>
      <w:r w:rsidR="004C69BC">
        <w:t>进行编码，减少</w:t>
      </w:r>
      <w:r w:rsidR="004C69BC">
        <w:rPr>
          <w:rFonts w:hint="eastAsia"/>
        </w:rPr>
        <w:t>磁盘读操作</w:t>
      </w:r>
      <w:r w:rsidR="004C69BC">
        <w:t>、磁盘占用、网络带宽占用</w:t>
      </w:r>
      <w:r w:rsidR="004C69BC">
        <w:rPr>
          <w:rFonts w:hint="eastAsia"/>
        </w:rPr>
        <w:t>情况。</w:t>
      </w:r>
      <w:r w:rsidR="008E6762">
        <w:rPr>
          <w:rFonts w:hint="eastAsia"/>
        </w:rPr>
        <w:t>使用</w:t>
      </w:r>
      <w:r w:rsidR="008E6762">
        <w:t>均匀抽样实现</w:t>
      </w:r>
      <w:r w:rsidR="008E6762">
        <w:rPr>
          <w:rFonts w:hint="eastAsia"/>
        </w:rPr>
        <w:t>Cube</w:t>
      </w:r>
      <w:r w:rsidR="008E6762">
        <w:t>物化路径以及</w:t>
      </w:r>
      <w:r w:rsidR="008E6762">
        <w:rPr>
          <w:rFonts w:hint="eastAsia"/>
        </w:rPr>
        <w:t>物化</w:t>
      </w:r>
      <w:r w:rsidR="008E6762">
        <w:t>策略的</w:t>
      </w:r>
      <w:r w:rsidR="008E6762">
        <w:rPr>
          <w:rFonts w:hint="eastAsia"/>
        </w:rPr>
        <w:t>选择</w:t>
      </w:r>
      <w:r w:rsidR="008E6762">
        <w:t>，</w:t>
      </w:r>
      <w:r w:rsidR="00C4458F">
        <w:rPr>
          <w:rFonts w:hint="eastAsia"/>
        </w:rPr>
        <w:t>自动</w:t>
      </w:r>
      <w:r w:rsidR="00C4458F">
        <w:t>调整</w:t>
      </w:r>
      <w:r w:rsidR="00C4458F">
        <w:t>Cube</w:t>
      </w:r>
      <w:r w:rsidR="00C4458F">
        <w:t>物化策略，</w:t>
      </w:r>
      <w:r w:rsidR="008E6762">
        <w:t>整体使用自</w:t>
      </w:r>
      <w:r w:rsidR="008E6762">
        <w:rPr>
          <w:rFonts w:hint="eastAsia"/>
        </w:rPr>
        <w:t>上</w:t>
      </w:r>
      <w:r w:rsidR="008E6762">
        <w:t>而下的</w:t>
      </w:r>
      <w:r w:rsidR="008E6762">
        <w:rPr>
          <w:rFonts w:hint="eastAsia"/>
        </w:rPr>
        <w:t>分</w:t>
      </w:r>
      <w:proofErr w:type="gramStart"/>
      <w:r w:rsidR="008E6762">
        <w:rPr>
          <w:rFonts w:hint="eastAsia"/>
        </w:rPr>
        <w:t>区域</w:t>
      </w:r>
      <w:r w:rsidR="008E6762">
        <w:t>降维</w:t>
      </w:r>
      <w:r w:rsidR="008E6762">
        <w:rPr>
          <w:rFonts w:hint="eastAsia"/>
        </w:rPr>
        <w:t>优化</w:t>
      </w:r>
      <w:proofErr w:type="gramEnd"/>
      <w:r w:rsidR="008E6762">
        <w:t>算法</w:t>
      </w:r>
      <w:r w:rsidR="008E6762">
        <w:rPr>
          <w:rFonts w:hint="eastAsia"/>
        </w:rPr>
        <w:t>。</w:t>
      </w:r>
      <w:r w:rsidR="008E6762">
        <w:t>并</w:t>
      </w:r>
      <w:r w:rsidR="008E6762">
        <w:rPr>
          <w:rFonts w:hint="eastAsia"/>
        </w:rPr>
        <w:t>且</w:t>
      </w:r>
      <w:r w:rsidR="008E6762">
        <w:t>充分利用</w:t>
      </w:r>
      <w:r w:rsidR="008E6762">
        <w:t>MapReduce</w:t>
      </w:r>
      <w:r w:rsidR="008E6762">
        <w:t>并行处理框架的能力，</w:t>
      </w:r>
      <w:r w:rsidR="008E6762">
        <w:rPr>
          <w:rFonts w:hint="eastAsia"/>
        </w:rPr>
        <w:t>借鉴</w:t>
      </w:r>
      <w:r w:rsidR="008E6762">
        <w:rPr>
          <w:rFonts w:hint="eastAsia"/>
        </w:rPr>
        <w:t>Arnab</w:t>
      </w:r>
      <w:r w:rsidR="008E6762">
        <w:t xml:space="preserve"> Nandi</w:t>
      </w:r>
      <w:r w:rsidR="008E6762">
        <w:rPr>
          <w:rFonts w:hint="eastAsia"/>
        </w:rPr>
        <w:t>等人</w:t>
      </w:r>
      <w:r w:rsidR="008E6762">
        <w:t>提出的针对</w:t>
      </w:r>
      <w:r w:rsidR="008E6762">
        <w:rPr>
          <w:rFonts w:hint="eastAsia"/>
        </w:rPr>
        <w:t>整体性</w:t>
      </w:r>
      <w:r w:rsidR="008E6762">
        <w:t>度量</w:t>
      </w:r>
      <w:r w:rsidR="008E6762">
        <w:rPr>
          <w:rFonts w:hint="eastAsia"/>
        </w:rPr>
        <w:t>计算</w:t>
      </w:r>
      <w:r w:rsidR="008E6762">
        <w:t>的方法，提出了</w:t>
      </w:r>
      <w:r w:rsidR="00C4458F">
        <w:rPr>
          <w:rFonts w:hint="eastAsia"/>
        </w:rPr>
        <w:t>一种</w:t>
      </w:r>
      <w:r w:rsidR="00C4458F">
        <w:t>计算整体性度量的方法</w:t>
      </w:r>
      <w:r w:rsidR="00C4458F">
        <w:rPr>
          <w:rFonts w:hint="eastAsia"/>
        </w:rPr>
        <w:t>，用于解决视频网站</w:t>
      </w:r>
      <w:r w:rsidR="00C4458F">
        <w:t>用户行为数据分析方面对整体性度量的需求。</w:t>
      </w:r>
    </w:p>
    <w:p w14:paraId="3CCD0D57" w14:textId="77777777" w:rsidR="00C4458F" w:rsidRPr="0080634E" w:rsidRDefault="00C4458F" w:rsidP="00342741">
      <w:pPr>
        <w:pStyle w:val="my"/>
        <w:ind w:firstLineChars="0" w:firstLine="0"/>
      </w:pPr>
      <w:r>
        <w:tab/>
      </w:r>
      <w:r>
        <w:rPr>
          <w:rFonts w:hint="eastAsia"/>
        </w:rPr>
        <w:t>最后</w:t>
      </w:r>
      <w:r>
        <w:t>通过</w:t>
      </w:r>
      <w:r>
        <w:rPr>
          <w:rFonts w:hint="eastAsia"/>
        </w:rPr>
        <w:t>实验</w:t>
      </w:r>
      <w:r>
        <w:t>验证了系统的有效性，</w:t>
      </w:r>
      <w:r>
        <w:rPr>
          <w:rFonts w:hint="eastAsia"/>
        </w:rPr>
        <w:t>其中优化过的</w:t>
      </w:r>
      <w:r>
        <w:t>算法在对减少网络带宽、</w:t>
      </w:r>
      <w:r>
        <w:t>IO</w:t>
      </w:r>
      <w:r>
        <w:t>读操作以及负载均衡方面都有</w:t>
      </w:r>
      <w:r>
        <w:rPr>
          <w:rFonts w:hint="eastAsia"/>
        </w:rPr>
        <w:t>很好的</w:t>
      </w:r>
      <w:r>
        <w:t>性能</w:t>
      </w:r>
      <w:r w:rsidR="00626FEB">
        <w:rPr>
          <w:rFonts w:hint="eastAsia"/>
        </w:rPr>
        <w:t>，</w:t>
      </w:r>
      <w:r w:rsidR="00626FEB">
        <w:t>对于抽样择路</w:t>
      </w:r>
      <w:r w:rsidR="00626FEB">
        <w:rPr>
          <w:rFonts w:hint="eastAsia"/>
        </w:rPr>
        <w:t>也</w:t>
      </w:r>
      <w:r w:rsidR="00626FEB">
        <w:t>证明了能有效地减少系统计算量</w:t>
      </w:r>
      <w:r w:rsidR="00626FEB">
        <w:rPr>
          <w:rFonts w:hint="eastAsia"/>
        </w:rPr>
        <w:t>，</w:t>
      </w:r>
      <w:r w:rsidR="00626FEB">
        <w:t>针对整体性度量也证明了</w:t>
      </w:r>
      <w:r w:rsidR="00626FEB">
        <w:rPr>
          <w:rFonts w:hint="eastAsia"/>
        </w:rPr>
        <w:t>算法的</w:t>
      </w:r>
      <w:r w:rsidR="00626FEB">
        <w:t>有效性</w:t>
      </w:r>
      <w:r>
        <w:rPr>
          <w:rFonts w:hint="eastAsia"/>
        </w:rPr>
        <w:t>。</w:t>
      </w:r>
    </w:p>
    <w:p w14:paraId="21859A33" w14:textId="77777777" w:rsidR="003725AB" w:rsidRPr="00407669" w:rsidRDefault="00CC76A4" w:rsidP="00407669">
      <w:pPr>
        <w:pStyle w:val="a7"/>
        <w:ind w:firstLine="420"/>
        <w:sectPr w:rsidR="003725AB" w:rsidRPr="00407669" w:rsidSect="003725AB">
          <w:headerReference w:type="default" r:id="rId16"/>
          <w:footerReference w:type="default" r:id="rId17"/>
          <w:pgSz w:w="11907" w:h="16840"/>
          <w:pgMar w:top="1531" w:right="1418" w:bottom="1304" w:left="1418" w:header="851" w:footer="992" w:gutter="0"/>
          <w:paperSrc w:first="1" w:other="1"/>
          <w:pgNumType w:fmt="upperRoman" w:start="2"/>
          <w:cols w:space="720"/>
          <w:docGrid w:type="lines" w:linePitch="312"/>
        </w:sectPr>
      </w:pPr>
      <w:r>
        <w:rPr>
          <w:rStyle w:val="qyy"/>
          <w:rFonts w:hint="eastAsia"/>
        </w:rPr>
        <w:t>关键词：</w:t>
      </w:r>
      <w:r w:rsidR="00AE49EB">
        <w:rPr>
          <w:rFonts w:hint="eastAsia"/>
        </w:rPr>
        <w:t xml:space="preserve"> </w:t>
      </w:r>
      <w:r w:rsidR="00407669">
        <w:rPr>
          <w:rFonts w:hint="eastAsia"/>
        </w:rPr>
        <w:t>预处理，</w:t>
      </w:r>
      <w:r w:rsidR="00407669">
        <w:t>MapReduce</w:t>
      </w:r>
      <w:r w:rsidR="00407669">
        <w:t>，分布式</w:t>
      </w:r>
    </w:p>
    <w:p w14:paraId="1D7956F8" w14:textId="77777777" w:rsidR="008F1EBC" w:rsidRPr="00312EC1" w:rsidRDefault="00AE49EB">
      <w:pPr>
        <w:jc w:val="center"/>
        <w:rPr>
          <w:sz w:val="44"/>
          <w:szCs w:val="44"/>
        </w:rPr>
      </w:pPr>
      <w:r>
        <w:rPr>
          <w:b/>
          <w:bCs/>
          <w:sz w:val="44"/>
          <w:szCs w:val="44"/>
        </w:rPr>
        <w:lastRenderedPageBreak/>
        <w:t>Research</w:t>
      </w:r>
      <w:r>
        <w:rPr>
          <w:rFonts w:hint="eastAsia"/>
          <w:b/>
          <w:bCs/>
          <w:sz w:val="44"/>
          <w:szCs w:val="44"/>
        </w:rPr>
        <w:t xml:space="preserve"> </w:t>
      </w:r>
      <w:r>
        <w:rPr>
          <w:b/>
          <w:bCs/>
          <w:sz w:val="44"/>
          <w:szCs w:val="44"/>
        </w:rPr>
        <w:t>and Application</w:t>
      </w:r>
      <w:r>
        <w:rPr>
          <w:rFonts w:hint="eastAsia"/>
          <w:b/>
          <w:bCs/>
          <w:sz w:val="44"/>
          <w:szCs w:val="44"/>
        </w:rPr>
        <w:t xml:space="preserve"> </w:t>
      </w:r>
      <w:r>
        <w:rPr>
          <w:b/>
          <w:bCs/>
          <w:sz w:val="44"/>
          <w:szCs w:val="44"/>
        </w:rPr>
        <w:t>of</w:t>
      </w:r>
      <w:r>
        <w:rPr>
          <w:rFonts w:hint="eastAsia"/>
          <w:b/>
          <w:bCs/>
          <w:sz w:val="44"/>
          <w:szCs w:val="44"/>
        </w:rPr>
        <w:t xml:space="preserve"> </w:t>
      </w:r>
      <w:r>
        <w:rPr>
          <w:b/>
          <w:bCs/>
          <w:sz w:val="44"/>
          <w:szCs w:val="44"/>
        </w:rPr>
        <w:t>data pre-processing technology for video website user behavior’s data</w:t>
      </w:r>
    </w:p>
    <w:p w14:paraId="530A23A9" w14:textId="77777777" w:rsidR="008F1EBC" w:rsidRPr="00840267" w:rsidRDefault="008F1EBC" w:rsidP="00840267">
      <w:pPr>
        <w:pStyle w:val="1"/>
        <w:numPr>
          <w:ilvl w:val="0"/>
          <w:numId w:val="0"/>
        </w:numPr>
        <w:spacing w:before="312" w:after="312"/>
      </w:pPr>
      <w:bookmarkStart w:id="27" w:name="_Toc111695278"/>
      <w:bookmarkStart w:id="28" w:name="_Toc463858247"/>
      <w:r w:rsidRPr="00840267">
        <w:rPr>
          <w:rFonts w:hint="eastAsia"/>
        </w:rPr>
        <w:t>Abstract</w:t>
      </w:r>
      <w:bookmarkEnd w:id="27"/>
      <w:bookmarkEnd w:id="28"/>
    </w:p>
    <w:p w14:paraId="4706F3BE" w14:textId="77777777" w:rsidR="00F4524B" w:rsidRPr="006747E4" w:rsidRDefault="00F4524B" w:rsidP="00B22967">
      <w:pPr>
        <w:rPr>
          <w:rStyle w:val="hps"/>
          <w:sz w:val="24"/>
          <w:lang w:val="en"/>
        </w:rPr>
      </w:pPr>
    </w:p>
    <w:p w14:paraId="70C1A8B2" w14:textId="77777777" w:rsidR="003725AB" w:rsidRDefault="005A7AD9" w:rsidP="00AE49EB">
      <w:pPr>
        <w:rPr>
          <w:b/>
          <w:bCs/>
        </w:rPr>
        <w:sectPr w:rsidR="003725AB" w:rsidSect="003725AB">
          <w:headerReference w:type="default" r:id="rId18"/>
          <w:pgSz w:w="11907" w:h="16840"/>
          <w:pgMar w:top="1531" w:right="1418" w:bottom="1304" w:left="1418" w:header="851" w:footer="992" w:gutter="0"/>
          <w:paperSrc w:first="1" w:other="1"/>
          <w:pgNumType w:fmt="upperRoman"/>
          <w:cols w:space="720"/>
          <w:docGrid w:type="lines" w:linePitch="312"/>
        </w:sectPr>
      </w:pPr>
      <w:r>
        <w:rPr>
          <w:rFonts w:hint="eastAsia"/>
          <w:b/>
          <w:bCs/>
          <w:sz w:val="24"/>
        </w:rPr>
        <w:t>Key</w:t>
      </w:r>
      <w:r w:rsidR="008F1EBC" w:rsidRPr="006747E4">
        <w:rPr>
          <w:rFonts w:hint="eastAsia"/>
          <w:b/>
          <w:bCs/>
          <w:sz w:val="24"/>
        </w:rPr>
        <w:t xml:space="preserve">words: </w:t>
      </w:r>
      <w:bookmarkStart w:id="29" w:name="_Toc29836"/>
      <w:bookmarkStart w:id="30" w:name="_Toc15246"/>
      <w:bookmarkStart w:id="31" w:name="_Toc16639"/>
      <w:bookmarkStart w:id="32" w:name="_Toc27391"/>
    </w:p>
    <w:p w14:paraId="5071AB5A" w14:textId="77777777" w:rsidR="0008675E" w:rsidRDefault="008F1EBC" w:rsidP="00CC30D9">
      <w:pPr>
        <w:pStyle w:val="qyy4"/>
        <w:rPr>
          <w:noProof/>
        </w:rPr>
      </w:pPr>
      <w:r w:rsidRPr="00004A2C">
        <w:rPr>
          <w:rFonts w:hint="eastAsia"/>
          <w:b w:val="0"/>
          <w:bCs w:val="0"/>
        </w:rPr>
        <w:lastRenderedPageBreak/>
        <w:t>目</w:t>
      </w:r>
      <w:r w:rsidRPr="00004A2C">
        <w:rPr>
          <w:rFonts w:hint="eastAsia"/>
          <w:b w:val="0"/>
          <w:bCs w:val="0"/>
        </w:rPr>
        <w:t xml:space="preserve">  </w:t>
      </w:r>
      <w:r w:rsidRPr="00004A2C">
        <w:rPr>
          <w:rFonts w:hint="eastAsia"/>
          <w:b w:val="0"/>
          <w:bCs w:val="0"/>
        </w:rPr>
        <w:t>录</w:t>
      </w:r>
      <w:bookmarkEnd w:id="29"/>
      <w:bookmarkEnd w:id="30"/>
      <w:bookmarkEnd w:id="31"/>
      <w:bookmarkEnd w:id="32"/>
      <w:r>
        <w:rPr>
          <w:rStyle w:val="a3"/>
          <w:noProof/>
          <w:sz w:val="32"/>
        </w:rPr>
        <w:fldChar w:fldCharType="begin"/>
      </w:r>
      <w:r w:rsidRPr="00004A2C">
        <w:rPr>
          <w:rStyle w:val="a3"/>
          <w:noProof/>
          <w:spacing w:val="-8"/>
          <w:sz w:val="32"/>
        </w:rPr>
        <w:instrText xml:space="preserve"> TOC \o "1-3" \h \z \u </w:instrText>
      </w:r>
      <w:r>
        <w:rPr>
          <w:rStyle w:val="a3"/>
          <w:noProof/>
          <w:sz w:val="32"/>
        </w:rPr>
        <w:fldChar w:fldCharType="separate"/>
      </w:r>
    </w:p>
    <w:p w14:paraId="33C76ABF" w14:textId="77777777" w:rsidR="0008675E" w:rsidRPr="00375708" w:rsidRDefault="007F2871">
      <w:pPr>
        <w:pStyle w:val="30"/>
        <w:tabs>
          <w:tab w:val="right" w:leader="dot" w:pos="9061"/>
        </w:tabs>
        <w:ind w:left="840"/>
        <w:rPr>
          <w:rFonts w:ascii="Calibri" w:hAnsi="Calibri"/>
          <w:noProof/>
          <w:sz w:val="21"/>
          <w:szCs w:val="22"/>
        </w:rPr>
      </w:pPr>
      <w:hyperlink w:anchor="_Toc463858244" w:history="1">
        <w:r w:rsidR="0008675E" w:rsidRPr="000C7BDA">
          <w:rPr>
            <w:rStyle w:val="a3"/>
            <w:rFonts w:hint="eastAsia"/>
            <w:noProof/>
            <w:kern w:val="0"/>
            <w:lang w:val="x-none" w:eastAsia="x-none"/>
          </w:rPr>
          <w:t>分类号</w:t>
        </w:r>
        <w:r w:rsidR="0008675E" w:rsidRPr="000C7BDA">
          <w:rPr>
            <w:rStyle w:val="a3"/>
            <w:noProof/>
            <w:kern w:val="0"/>
            <w:lang w:val="x-none" w:eastAsia="x-none"/>
          </w:rPr>
          <w:t xml:space="preserve">                                </w:t>
        </w:r>
        <w:r w:rsidR="0008675E" w:rsidRPr="000C7BDA">
          <w:rPr>
            <w:rStyle w:val="a3"/>
            <w:rFonts w:hint="eastAsia"/>
            <w:noProof/>
            <w:kern w:val="0"/>
            <w:lang w:val="x-none" w:eastAsia="x-none"/>
          </w:rPr>
          <w:t>密级</w:t>
        </w:r>
        <w:r w:rsidR="0008675E">
          <w:rPr>
            <w:noProof/>
            <w:webHidden/>
          </w:rPr>
          <w:tab/>
        </w:r>
        <w:r w:rsidR="0008675E">
          <w:rPr>
            <w:noProof/>
            <w:webHidden/>
          </w:rPr>
          <w:fldChar w:fldCharType="begin"/>
        </w:r>
        <w:r w:rsidR="0008675E">
          <w:rPr>
            <w:noProof/>
            <w:webHidden/>
          </w:rPr>
          <w:instrText xml:space="preserve"> PAGEREF _Toc463858244 \h </w:instrText>
        </w:r>
        <w:r w:rsidR="0008675E">
          <w:rPr>
            <w:noProof/>
            <w:webHidden/>
          </w:rPr>
        </w:r>
        <w:r w:rsidR="0008675E">
          <w:rPr>
            <w:noProof/>
            <w:webHidden/>
          </w:rPr>
          <w:fldChar w:fldCharType="separate"/>
        </w:r>
        <w:r w:rsidR="005E023C">
          <w:rPr>
            <w:noProof/>
            <w:webHidden/>
          </w:rPr>
          <w:t>i</w:t>
        </w:r>
        <w:r w:rsidR="0008675E">
          <w:rPr>
            <w:noProof/>
            <w:webHidden/>
          </w:rPr>
          <w:fldChar w:fldCharType="end"/>
        </w:r>
      </w:hyperlink>
    </w:p>
    <w:p w14:paraId="0456ED11"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45" w:history="1">
        <w:r w:rsidR="0008675E" w:rsidRPr="000C7BDA">
          <w:rPr>
            <w:rStyle w:val="a3"/>
            <w:rFonts w:hint="eastAsia"/>
            <w:noProof/>
          </w:rPr>
          <w:t>独创性声明</w:t>
        </w:r>
        <w:r w:rsidR="0008675E">
          <w:rPr>
            <w:noProof/>
            <w:webHidden/>
          </w:rPr>
          <w:tab/>
        </w:r>
        <w:r w:rsidR="0008675E">
          <w:rPr>
            <w:noProof/>
            <w:webHidden/>
          </w:rPr>
          <w:fldChar w:fldCharType="begin"/>
        </w:r>
        <w:r w:rsidR="0008675E">
          <w:rPr>
            <w:noProof/>
            <w:webHidden/>
          </w:rPr>
          <w:instrText xml:space="preserve"> PAGEREF _Toc463858245 \h </w:instrText>
        </w:r>
        <w:r w:rsidR="0008675E">
          <w:rPr>
            <w:noProof/>
            <w:webHidden/>
          </w:rPr>
        </w:r>
        <w:r w:rsidR="0008675E">
          <w:rPr>
            <w:noProof/>
            <w:webHidden/>
          </w:rPr>
          <w:fldChar w:fldCharType="separate"/>
        </w:r>
        <w:r w:rsidR="005E023C">
          <w:rPr>
            <w:noProof/>
            <w:webHidden/>
          </w:rPr>
          <w:t>I</w:t>
        </w:r>
        <w:r w:rsidR="0008675E">
          <w:rPr>
            <w:noProof/>
            <w:webHidden/>
          </w:rPr>
          <w:fldChar w:fldCharType="end"/>
        </w:r>
      </w:hyperlink>
    </w:p>
    <w:p w14:paraId="15D16A30"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46" w:history="1">
        <w:r w:rsidR="0008675E" w:rsidRPr="000C7BDA">
          <w:rPr>
            <w:rStyle w:val="a3"/>
            <w:rFonts w:hint="eastAsia"/>
            <w:noProof/>
          </w:rPr>
          <w:t>摘</w:t>
        </w:r>
        <w:r w:rsidR="0008675E" w:rsidRPr="000C7BDA">
          <w:rPr>
            <w:rStyle w:val="a3"/>
            <w:noProof/>
          </w:rPr>
          <w:t xml:space="preserve">  </w:t>
        </w:r>
        <w:r w:rsidR="0008675E" w:rsidRPr="000C7BDA">
          <w:rPr>
            <w:rStyle w:val="a3"/>
            <w:rFonts w:hint="eastAsia"/>
            <w:noProof/>
          </w:rPr>
          <w:t>要</w:t>
        </w:r>
        <w:r w:rsidR="0008675E">
          <w:rPr>
            <w:noProof/>
            <w:webHidden/>
          </w:rPr>
          <w:tab/>
        </w:r>
        <w:r w:rsidR="0008675E">
          <w:rPr>
            <w:noProof/>
            <w:webHidden/>
          </w:rPr>
          <w:fldChar w:fldCharType="begin"/>
        </w:r>
        <w:r w:rsidR="0008675E">
          <w:rPr>
            <w:noProof/>
            <w:webHidden/>
          </w:rPr>
          <w:instrText xml:space="preserve"> PAGEREF _Toc463858246 \h </w:instrText>
        </w:r>
        <w:r w:rsidR="0008675E">
          <w:rPr>
            <w:noProof/>
            <w:webHidden/>
          </w:rPr>
        </w:r>
        <w:r w:rsidR="0008675E">
          <w:rPr>
            <w:noProof/>
            <w:webHidden/>
          </w:rPr>
          <w:fldChar w:fldCharType="separate"/>
        </w:r>
        <w:r w:rsidR="005E023C">
          <w:rPr>
            <w:noProof/>
            <w:webHidden/>
          </w:rPr>
          <w:t>I</w:t>
        </w:r>
        <w:r w:rsidR="0008675E">
          <w:rPr>
            <w:noProof/>
            <w:webHidden/>
          </w:rPr>
          <w:fldChar w:fldCharType="end"/>
        </w:r>
      </w:hyperlink>
    </w:p>
    <w:p w14:paraId="1DE37214"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47" w:history="1">
        <w:r w:rsidR="0008675E" w:rsidRPr="000C7BDA">
          <w:rPr>
            <w:rStyle w:val="a3"/>
            <w:noProof/>
          </w:rPr>
          <w:t>Abstract</w:t>
        </w:r>
        <w:r w:rsidR="0008675E">
          <w:rPr>
            <w:noProof/>
            <w:webHidden/>
          </w:rPr>
          <w:tab/>
        </w:r>
        <w:r w:rsidR="0008675E">
          <w:rPr>
            <w:noProof/>
            <w:webHidden/>
          </w:rPr>
          <w:fldChar w:fldCharType="begin"/>
        </w:r>
        <w:r w:rsidR="0008675E">
          <w:rPr>
            <w:noProof/>
            <w:webHidden/>
          </w:rPr>
          <w:instrText xml:space="preserve"> PAGEREF _Toc463858247 \h </w:instrText>
        </w:r>
        <w:r w:rsidR="0008675E">
          <w:rPr>
            <w:noProof/>
            <w:webHidden/>
          </w:rPr>
        </w:r>
        <w:r w:rsidR="0008675E">
          <w:rPr>
            <w:noProof/>
            <w:webHidden/>
          </w:rPr>
          <w:fldChar w:fldCharType="separate"/>
        </w:r>
        <w:r w:rsidR="005E023C">
          <w:rPr>
            <w:noProof/>
            <w:webHidden/>
          </w:rPr>
          <w:t>I</w:t>
        </w:r>
        <w:r w:rsidR="0008675E">
          <w:rPr>
            <w:noProof/>
            <w:webHidden/>
          </w:rPr>
          <w:fldChar w:fldCharType="end"/>
        </w:r>
      </w:hyperlink>
    </w:p>
    <w:p w14:paraId="399C3D69"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48" w:history="1">
        <w:r w:rsidR="0008675E" w:rsidRPr="000C7BDA">
          <w:rPr>
            <w:rStyle w:val="a3"/>
            <w:rFonts w:hint="eastAsia"/>
            <w:noProof/>
          </w:rPr>
          <w:t>第</w:t>
        </w:r>
        <w:r w:rsidR="0008675E" w:rsidRPr="000C7BDA">
          <w:rPr>
            <w:rStyle w:val="a3"/>
            <w:rFonts w:hint="eastAsia"/>
            <w:noProof/>
          </w:rPr>
          <w:t>1</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绪</w:t>
        </w:r>
        <w:r w:rsidR="0008675E" w:rsidRPr="000C7BDA">
          <w:rPr>
            <w:rStyle w:val="a3"/>
            <w:noProof/>
          </w:rPr>
          <w:t xml:space="preserve"> </w:t>
        </w:r>
        <w:r w:rsidR="0008675E" w:rsidRPr="000C7BDA">
          <w:rPr>
            <w:rStyle w:val="a3"/>
            <w:rFonts w:hint="eastAsia"/>
            <w:noProof/>
          </w:rPr>
          <w:t>论</w:t>
        </w:r>
        <w:r w:rsidR="0008675E">
          <w:rPr>
            <w:noProof/>
            <w:webHidden/>
          </w:rPr>
          <w:tab/>
        </w:r>
        <w:r w:rsidR="0008675E">
          <w:rPr>
            <w:noProof/>
            <w:webHidden/>
          </w:rPr>
          <w:fldChar w:fldCharType="begin"/>
        </w:r>
        <w:r w:rsidR="0008675E">
          <w:rPr>
            <w:noProof/>
            <w:webHidden/>
          </w:rPr>
          <w:instrText xml:space="preserve"> PAGEREF _Toc463858248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9ECBE4F" w14:textId="77777777" w:rsidR="0008675E" w:rsidRPr="00375708" w:rsidRDefault="007F2871">
      <w:pPr>
        <w:pStyle w:val="20"/>
        <w:tabs>
          <w:tab w:val="right" w:leader="dot" w:pos="9061"/>
        </w:tabs>
        <w:ind w:left="420"/>
        <w:rPr>
          <w:rFonts w:ascii="Calibri" w:hAnsi="Calibri"/>
          <w:noProof/>
          <w:sz w:val="21"/>
          <w:szCs w:val="22"/>
        </w:rPr>
      </w:pPr>
      <w:hyperlink w:anchor="_Toc463858249" w:history="1">
        <w:r w:rsidR="0008675E" w:rsidRPr="000C7BDA">
          <w:rPr>
            <w:rStyle w:val="a3"/>
            <w:noProof/>
          </w:rPr>
          <w:t>1.1</w:t>
        </w:r>
        <w:r w:rsidR="0008675E" w:rsidRPr="000C7BDA">
          <w:rPr>
            <w:rStyle w:val="a3"/>
            <w:rFonts w:hint="eastAsia"/>
            <w:noProof/>
          </w:rPr>
          <w:t xml:space="preserve"> </w:t>
        </w:r>
        <w:r w:rsidR="0008675E" w:rsidRPr="000C7BDA">
          <w:rPr>
            <w:rStyle w:val="a3"/>
            <w:rFonts w:hint="eastAsia"/>
            <w:noProof/>
          </w:rPr>
          <w:t>研究背景</w:t>
        </w:r>
        <w:r w:rsidR="0008675E">
          <w:rPr>
            <w:noProof/>
            <w:webHidden/>
          </w:rPr>
          <w:tab/>
        </w:r>
        <w:r w:rsidR="0008675E">
          <w:rPr>
            <w:noProof/>
            <w:webHidden/>
          </w:rPr>
          <w:fldChar w:fldCharType="begin"/>
        </w:r>
        <w:r w:rsidR="0008675E">
          <w:rPr>
            <w:noProof/>
            <w:webHidden/>
          </w:rPr>
          <w:instrText xml:space="preserve"> PAGEREF _Toc463858249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4A4DBC62" w14:textId="77777777" w:rsidR="0008675E" w:rsidRPr="00375708" w:rsidRDefault="007F2871">
      <w:pPr>
        <w:pStyle w:val="20"/>
        <w:tabs>
          <w:tab w:val="right" w:leader="dot" w:pos="9061"/>
        </w:tabs>
        <w:ind w:left="420"/>
        <w:rPr>
          <w:rFonts w:ascii="Calibri" w:hAnsi="Calibri"/>
          <w:noProof/>
          <w:sz w:val="21"/>
          <w:szCs w:val="22"/>
        </w:rPr>
      </w:pPr>
      <w:hyperlink w:anchor="_Toc463858250" w:history="1">
        <w:r w:rsidR="0008675E" w:rsidRPr="000C7BDA">
          <w:rPr>
            <w:rStyle w:val="a3"/>
            <w:noProof/>
          </w:rPr>
          <w:t>1.2</w:t>
        </w:r>
        <w:r w:rsidR="0008675E" w:rsidRPr="000C7BDA">
          <w:rPr>
            <w:rStyle w:val="a3"/>
            <w:rFonts w:hint="eastAsia"/>
            <w:noProof/>
          </w:rPr>
          <w:t xml:space="preserve"> </w:t>
        </w:r>
        <w:r w:rsidR="0008675E" w:rsidRPr="000C7BDA">
          <w:rPr>
            <w:rStyle w:val="a3"/>
            <w:rFonts w:hint="eastAsia"/>
            <w:noProof/>
          </w:rPr>
          <w:t>数据预处理系统发展现状</w:t>
        </w:r>
        <w:r w:rsidR="0008675E">
          <w:rPr>
            <w:noProof/>
            <w:webHidden/>
          </w:rPr>
          <w:tab/>
        </w:r>
        <w:r w:rsidR="0008675E">
          <w:rPr>
            <w:noProof/>
            <w:webHidden/>
          </w:rPr>
          <w:fldChar w:fldCharType="begin"/>
        </w:r>
        <w:r w:rsidR="0008675E">
          <w:rPr>
            <w:noProof/>
            <w:webHidden/>
          </w:rPr>
          <w:instrText xml:space="preserve"> PAGEREF _Toc463858250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2340D3B8" w14:textId="77777777" w:rsidR="0008675E" w:rsidRPr="00375708" w:rsidRDefault="007F2871">
      <w:pPr>
        <w:pStyle w:val="20"/>
        <w:tabs>
          <w:tab w:val="right" w:leader="dot" w:pos="9061"/>
        </w:tabs>
        <w:ind w:left="420"/>
        <w:rPr>
          <w:rFonts w:ascii="Calibri" w:hAnsi="Calibri"/>
          <w:noProof/>
          <w:sz w:val="21"/>
          <w:szCs w:val="22"/>
        </w:rPr>
      </w:pPr>
      <w:hyperlink w:anchor="_Toc463858251" w:history="1">
        <w:r w:rsidR="0008675E" w:rsidRPr="000C7BDA">
          <w:rPr>
            <w:rStyle w:val="a3"/>
            <w:noProof/>
          </w:rPr>
          <w:t>1.3</w:t>
        </w:r>
        <w:r w:rsidR="0008675E" w:rsidRPr="000C7BDA">
          <w:rPr>
            <w:rStyle w:val="a3"/>
            <w:rFonts w:hint="eastAsia"/>
            <w:noProof/>
          </w:rPr>
          <w:t xml:space="preserve"> </w:t>
        </w:r>
        <w:r w:rsidR="0008675E" w:rsidRPr="000C7BDA">
          <w:rPr>
            <w:rStyle w:val="a3"/>
            <w:rFonts w:hint="eastAsia"/>
            <w:noProof/>
          </w:rPr>
          <w:t>预处理系统研究现状</w:t>
        </w:r>
        <w:r w:rsidR="0008675E">
          <w:rPr>
            <w:noProof/>
            <w:webHidden/>
          </w:rPr>
          <w:tab/>
        </w:r>
        <w:r w:rsidR="0008675E">
          <w:rPr>
            <w:noProof/>
            <w:webHidden/>
          </w:rPr>
          <w:fldChar w:fldCharType="begin"/>
        </w:r>
        <w:r w:rsidR="0008675E">
          <w:rPr>
            <w:noProof/>
            <w:webHidden/>
          </w:rPr>
          <w:instrText xml:space="preserve"> PAGEREF _Toc463858251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090704B3" w14:textId="77777777" w:rsidR="0008675E" w:rsidRPr="00375708" w:rsidRDefault="007F2871">
      <w:pPr>
        <w:pStyle w:val="30"/>
        <w:tabs>
          <w:tab w:val="right" w:leader="dot" w:pos="9061"/>
        </w:tabs>
        <w:ind w:left="840"/>
        <w:rPr>
          <w:rFonts w:ascii="Calibri" w:hAnsi="Calibri"/>
          <w:noProof/>
          <w:sz w:val="21"/>
          <w:szCs w:val="22"/>
        </w:rPr>
      </w:pPr>
      <w:hyperlink w:anchor="_Toc463858252" w:history="1">
        <w:r w:rsidR="0008675E" w:rsidRPr="000C7BDA">
          <w:rPr>
            <w:rStyle w:val="a3"/>
            <w:noProof/>
          </w:rPr>
          <w:t>1.3.1</w:t>
        </w:r>
        <w:r w:rsidR="0008675E" w:rsidRPr="000C7BDA">
          <w:rPr>
            <w:rStyle w:val="a3"/>
            <w:rFonts w:hint="eastAsia"/>
            <w:noProof/>
          </w:rPr>
          <w:t xml:space="preserve"> </w:t>
        </w:r>
        <w:r w:rsidR="0008675E" w:rsidRPr="000C7BDA">
          <w:rPr>
            <w:rStyle w:val="a3"/>
            <w:rFonts w:hint="eastAsia"/>
            <w:noProof/>
          </w:rPr>
          <w:t>国外研究现状</w:t>
        </w:r>
        <w:r w:rsidR="0008675E">
          <w:rPr>
            <w:noProof/>
            <w:webHidden/>
          </w:rPr>
          <w:tab/>
        </w:r>
        <w:r w:rsidR="0008675E">
          <w:rPr>
            <w:noProof/>
            <w:webHidden/>
          </w:rPr>
          <w:fldChar w:fldCharType="begin"/>
        </w:r>
        <w:r w:rsidR="0008675E">
          <w:rPr>
            <w:noProof/>
            <w:webHidden/>
          </w:rPr>
          <w:instrText xml:space="preserve"> PAGEREF _Toc463858252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6D4C0C1C" w14:textId="77777777" w:rsidR="0008675E" w:rsidRPr="00375708" w:rsidRDefault="007F2871">
      <w:pPr>
        <w:pStyle w:val="30"/>
        <w:tabs>
          <w:tab w:val="right" w:leader="dot" w:pos="9061"/>
        </w:tabs>
        <w:ind w:left="840"/>
        <w:rPr>
          <w:rFonts w:ascii="Calibri" w:hAnsi="Calibri"/>
          <w:noProof/>
          <w:sz w:val="21"/>
          <w:szCs w:val="22"/>
        </w:rPr>
      </w:pPr>
      <w:hyperlink w:anchor="_Toc463858253" w:history="1">
        <w:r w:rsidR="0008675E" w:rsidRPr="000C7BDA">
          <w:rPr>
            <w:rStyle w:val="a3"/>
            <w:noProof/>
          </w:rPr>
          <w:t xml:space="preserve">1.3.2 </w:t>
        </w:r>
        <w:r w:rsidR="0008675E" w:rsidRPr="000C7BDA">
          <w:rPr>
            <w:rStyle w:val="a3"/>
            <w:rFonts w:hint="eastAsia"/>
            <w:noProof/>
          </w:rPr>
          <w:t>国内研究现状</w:t>
        </w:r>
        <w:r w:rsidR="0008675E">
          <w:rPr>
            <w:noProof/>
            <w:webHidden/>
          </w:rPr>
          <w:tab/>
        </w:r>
        <w:r w:rsidR="0008675E">
          <w:rPr>
            <w:noProof/>
            <w:webHidden/>
          </w:rPr>
          <w:fldChar w:fldCharType="begin"/>
        </w:r>
        <w:r w:rsidR="0008675E">
          <w:rPr>
            <w:noProof/>
            <w:webHidden/>
          </w:rPr>
          <w:instrText xml:space="preserve"> PAGEREF _Toc463858253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19797A25" w14:textId="77777777" w:rsidR="0008675E" w:rsidRPr="00375708" w:rsidRDefault="007F2871">
      <w:pPr>
        <w:pStyle w:val="30"/>
        <w:tabs>
          <w:tab w:val="right" w:leader="dot" w:pos="9061"/>
        </w:tabs>
        <w:ind w:left="840"/>
        <w:rPr>
          <w:rFonts w:ascii="Calibri" w:hAnsi="Calibri"/>
          <w:noProof/>
          <w:sz w:val="21"/>
          <w:szCs w:val="22"/>
        </w:rPr>
      </w:pPr>
      <w:hyperlink w:anchor="_Toc463858254" w:history="1">
        <w:r w:rsidR="0008675E" w:rsidRPr="000C7BDA">
          <w:rPr>
            <w:rStyle w:val="a3"/>
            <w:noProof/>
          </w:rPr>
          <w:t xml:space="preserve">1.3.3 </w:t>
        </w:r>
        <w:r w:rsidR="0008675E" w:rsidRPr="000C7BDA">
          <w:rPr>
            <w:rStyle w:val="a3"/>
            <w:rFonts w:hint="eastAsia"/>
            <w:noProof/>
          </w:rPr>
          <w:t>研究趋势</w:t>
        </w:r>
        <w:r w:rsidR="0008675E">
          <w:rPr>
            <w:noProof/>
            <w:webHidden/>
          </w:rPr>
          <w:tab/>
        </w:r>
        <w:r w:rsidR="0008675E">
          <w:rPr>
            <w:noProof/>
            <w:webHidden/>
          </w:rPr>
          <w:fldChar w:fldCharType="begin"/>
        </w:r>
        <w:r w:rsidR="0008675E">
          <w:rPr>
            <w:noProof/>
            <w:webHidden/>
          </w:rPr>
          <w:instrText xml:space="preserve"> PAGEREF _Toc463858254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644FAD8A" w14:textId="77777777" w:rsidR="0008675E" w:rsidRPr="00375708" w:rsidRDefault="007F2871">
      <w:pPr>
        <w:pStyle w:val="20"/>
        <w:tabs>
          <w:tab w:val="right" w:leader="dot" w:pos="9061"/>
        </w:tabs>
        <w:ind w:left="420"/>
        <w:rPr>
          <w:rFonts w:ascii="Calibri" w:hAnsi="Calibri"/>
          <w:noProof/>
          <w:sz w:val="21"/>
          <w:szCs w:val="22"/>
        </w:rPr>
      </w:pPr>
      <w:hyperlink w:anchor="_Toc463858255" w:history="1">
        <w:r w:rsidR="0008675E" w:rsidRPr="000C7BDA">
          <w:rPr>
            <w:rStyle w:val="a3"/>
            <w:noProof/>
          </w:rPr>
          <w:t>1.4</w:t>
        </w:r>
        <w:r w:rsidR="0008675E" w:rsidRPr="000C7BDA">
          <w:rPr>
            <w:rStyle w:val="a3"/>
            <w:rFonts w:hint="eastAsia"/>
            <w:noProof/>
          </w:rPr>
          <w:t xml:space="preserve"> </w:t>
        </w:r>
        <w:r w:rsidR="0008675E" w:rsidRPr="000C7BDA">
          <w:rPr>
            <w:rStyle w:val="a3"/>
            <w:rFonts w:hint="eastAsia"/>
            <w:noProof/>
          </w:rPr>
          <w:t>存在的问题与挑战</w:t>
        </w:r>
        <w:r w:rsidR="0008675E">
          <w:rPr>
            <w:noProof/>
            <w:webHidden/>
          </w:rPr>
          <w:tab/>
        </w:r>
        <w:r w:rsidR="0008675E">
          <w:rPr>
            <w:noProof/>
            <w:webHidden/>
          </w:rPr>
          <w:fldChar w:fldCharType="begin"/>
        </w:r>
        <w:r w:rsidR="0008675E">
          <w:rPr>
            <w:noProof/>
            <w:webHidden/>
          </w:rPr>
          <w:instrText xml:space="preserve"> PAGEREF _Toc463858255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5FC167A4" w14:textId="77777777" w:rsidR="0008675E" w:rsidRPr="00375708" w:rsidRDefault="007F2871">
      <w:pPr>
        <w:pStyle w:val="20"/>
        <w:tabs>
          <w:tab w:val="right" w:leader="dot" w:pos="9061"/>
        </w:tabs>
        <w:ind w:left="420"/>
        <w:rPr>
          <w:rFonts w:ascii="Calibri" w:hAnsi="Calibri"/>
          <w:noProof/>
          <w:sz w:val="21"/>
          <w:szCs w:val="22"/>
        </w:rPr>
      </w:pPr>
      <w:hyperlink w:anchor="_Toc463858256" w:history="1">
        <w:r w:rsidR="0008675E" w:rsidRPr="000C7BDA">
          <w:rPr>
            <w:rStyle w:val="a3"/>
            <w:noProof/>
          </w:rPr>
          <w:t>1.5</w:t>
        </w:r>
        <w:r w:rsidR="0008675E" w:rsidRPr="000C7BDA">
          <w:rPr>
            <w:rStyle w:val="a3"/>
            <w:rFonts w:hint="eastAsia"/>
            <w:noProof/>
          </w:rPr>
          <w:t xml:space="preserve"> </w:t>
        </w:r>
        <w:r w:rsidR="0008675E" w:rsidRPr="000C7BDA">
          <w:rPr>
            <w:rStyle w:val="a3"/>
            <w:rFonts w:hint="eastAsia"/>
            <w:noProof/>
          </w:rPr>
          <w:t>研究内容和组织结构</w:t>
        </w:r>
        <w:r w:rsidR="0008675E">
          <w:rPr>
            <w:noProof/>
            <w:webHidden/>
          </w:rPr>
          <w:tab/>
        </w:r>
        <w:r w:rsidR="0008675E">
          <w:rPr>
            <w:noProof/>
            <w:webHidden/>
          </w:rPr>
          <w:fldChar w:fldCharType="begin"/>
        </w:r>
        <w:r w:rsidR="0008675E">
          <w:rPr>
            <w:noProof/>
            <w:webHidden/>
          </w:rPr>
          <w:instrText xml:space="preserve"> PAGEREF _Toc463858256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19B1D69F" w14:textId="77777777" w:rsidR="0008675E" w:rsidRPr="00375708" w:rsidRDefault="007F2871">
      <w:pPr>
        <w:pStyle w:val="30"/>
        <w:tabs>
          <w:tab w:val="right" w:leader="dot" w:pos="9061"/>
        </w:tabs>
        <w:ind w:left="840"/>
        <w:rPr>
          <w:rFonts w:ascii="Calibri" w:hAnsi="Calibri"/>
          <w:noProof/>
          <w:sz w:val="21"/>
          <w:szCs w:val="22"/>
        </w:rPr>
      </w:pPr>
      <w:hyperlink w:anchor="_Toc463858257" w:history="1">
        <w:r w:rsidR="0008675E" w:rsidRPr="000C7BDA">
          <w:rPr>
            <w:rStyle w:val="a3"/>
            <w:noProof/>
          </w:rPr>
          <w:t>1.5.1</w:t>
        </w:r>
        <w:r w:rsidR="0008675E" w:rsidRPr="000C7BDA">
          <w:rPr>
            <w:rStyle w:val="a3"/>
            <w:rFonts w:hint="eastAsia"/>
            <w:noProof/>
          </w:rPr>
          <w:t xml:space="preserve"> </w:t>
        </w:r>
        <w:r w:rsidR="0008675E" w:rsidRPr="000C7BDA">
          <w:rPr>
            <w:rStyle w:val="a3"/>
            <w:rFonts w:hint="eastAsia"/>
            <w:noProof/>
          </w:rPr>
          <w:t>研究内容</w:t>
        </w:r>
        <w:r w:rsidR="0008675E">
          <w:rPr>
            <w:noProof/>
            <w:webHidden/>
          </w:rPr>
          <w:tab/>
        </w:r>
        <w:r w:rsidR="0008675E">
          <w:rPr>
            <w:noProof/>
            <w:webHidden/>
          </w:rPr>
          <w:fldChar w:fldCharType="begin"/>
        </w:r>
        <w:r w:rsidR="0008675E">
          <w:rPr>
            <w:noProof/>
            <w:webHidden/>
          </w:rPr>
          <w:instrText xml:space="preserve"> PAGEREF _Toc463858257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568355A5" w14:textId="77777777" w:rsidR="0008675E" w:rsidRPr="00375708" w:rsidRDefault="007F2871">
      <w:pPr>
        <w:pStyle w:val="30"/>
        <w:tabs>
          <w:tab w:val="right" w:leader="dot" w:pos="9061"/>
        </w:tabs>
        <w:ind w:left="840"/>
        <w:rPr>
          <w:rFonts w:ascii="Calibri" w:hAnsi="Calibri"/>
          <w:noProof/>
          <w:sz w:val="21"/>
          <w:szCs w:val="22"/>
        </w:rPr>
      </w:pPr>
      <w:hyperlink w:anchor="_Toc463858258" w:history="1">
        <w:r w:rsidR="0008675E" w:rsidRPr="000C7BDA">
          <w:rPr>
            <w:rStyle w:val="a3"/>
            <w:noProof/>
          </w:rPr>
          <w:t>1.5.2</w:t>
        </w:r>
        <w:r w:rsidR="0008675E" w:rsidRPr="000C7BDA">
          <w:rPr>
            <w:rStyle w:val="a3"/>
            <w:rFonts w:hint="eastAsia"/>
            <w:noProof/>
          </w:rPr>
          <w:t xml:space="preserve"> </w:t>
        </w:r>
        <w:r w:rsidR="0008675E" w:rsidRPr="000C7BDA">
          <w:rPr>
            <w:rStyle w:val="a3"/>
            <w:rFonts w:hint="eastAsia"/>
            <w:noProof/>
          </w:rPr>
          <w:t>论文结构</w:t>
        </w:r>
        <w:r w:rsidR="0008675E">
          <w:rPr>
            <w:noProof/>
            <w:webHidden/>
          </w:rPr>
          <w:tab/>
        </w:r>
        <w:r w:rsidR="0008675E">
          <w:rPr>
            <w:noProof/>
            <w:webHidden/>
          </w:rPr>
          <w:fldChar w:fldCharType="begin"/>
        </w:r>
        <w:r w:rsidR="0008675E">
          <w:rPr>
            <w:noProof/>
            <w:webHidden/>
          </w:rPr>
          <w:instrText xml:space="preserve"> PAGEREF _Toc463858258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07798A83" w14:textId="77777777" w:rsidR="0008675E" w:rsidRPr="00375708" w:rsidRDefault="007F2871">
      <w:pPr>
        <w:pStyle w:val="20"/>
        <w:tabs>
          <w:tab w:val="right" w:leader="dot" w:pos="9061"/>
        </w:tabs>
        <w:ind w:left="420"/>
        <w:rPr>
          <w:rFonts w:ascii="Calibri" w:hAnsi="Calibri"/>
          <w:noProof/>
          <w:sz w:val="21"/>
          <w:szCs w:val="22"/>
        </w:rPr>
      </w:pPr>
      <w:hyperlink w:anchor="_Toc463858259" w:history="1">
        <w:r w:rsidR="0008675E" w:rsidRPr="000C7BDA">
          <w:rPr>
            <w:rStyle w:val="a3"/>
            <w:noProof/>
          </w:rPr>
          <w:t>1.6</w:t>
        </w:r>
        <w:r w:rsidR="0008675E" w:rsidRPr="000C7BDA">
          <w:rPr>
            <w:rStyle w:val="a3"/>
            <w:rFonts w:hint="eastAsia"/>
            <w:noProof/>
          </w:rPr>
          <w:t xml:space="preserve"> </w:t>
        </w:r>
        <w:r w:rsidR="0008675E" w:rsidRPr="000C7BDA">
          <w:rPr>
            <w:rStyle w:val="a3"/>
            <w:rFonts w:hint="eastAsia"/>
            <w:noProof/>
          </w:rPr>
          <w:t>本章小结</w:t>
        </w:r>
        <w:r w:rsidR="0008675E">
          <w:rPr>
            <w:noProof/>
            <w:webHidden/>
          </w:rPr>
          <w:tab/>
        </w:r>
        <w:r w:rsidR="0008675E">
          <w:rPr>
            <w:noProof/>
            <w:webHidden/>
          </w:rPr>
          <w:fldChar w:fldCharType="begin"/>
        </w:r>
        <w:r w:rsidR="0008675E">
          <w:rPr>
            <w:noProof/>
            <w:webHidden/>
          </w:rPr>
          <w:instrText xml:space="preserve"> PAGEREF _Toc463858259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5CC388D2"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60" w:history="1">
        <w:r w:rsidR="0008675E" w:rsidRPr="000C7BDA">
          <w:rPr>
            <w:rStyle w:val="a3"/>
            <w:rFonts w:hint="eastAsia"/>
            <w:noProof/>
          </w:rPr>
          <w:t>第</w:t>
        </w:r>
        <w:r w:rsidR="0008675E" w:rsidRPr="000C7BDA">
          <w:rPr>
            <w:rStyle w:val="a3"/>
            <w:rFonts w:hint="eastAsia"/>
            <w:noProof/>
          </w:rPr>
          <w:t>2</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预处理相关理论与技术</w:t>
        </w:r>
        <w:r w:rsidR="0008675E">
          <w:rPr>
            <w:noProof/>
            <w:webHidden/>
          </w:rPr>
          <w:tab/>
        </w:r>
        <w:r w:rsidR="0008675E">
          <w:rPr>
            <w:noProof/>
            <w:webHidden/>
          </w:rPr>
          <w:fldChar w:fldCharType="begin"/>
        </w:r>
        <w:r w:rsidR="0008675E">
          <w:rPr>
            <w:noProof/>
            <w:webHidden/>
          </w:rPr>
          <w:instrText xml:space="preserve"> PAGEREF _Toc463858260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5464DA32" w14:textId="77777777" w:rsidR="0008675E" w:rsidRPr="00375708" w:rsidRDefault="007F2871">
      <w:pPr>
        <w:pStyle w:val="20"/>
        <w:tabs>
          <w:tab w:val="right" w:leader="dot" w:pos="9061"/>
        </w:tabs>
        <w:ind w:left="420"/>
        <w:rPr>
          <w:rFonts w:ascii="Calibri" w:hAnsi="Calibri"/>
          <w:noProof/>
          <w:sz w:val="21"/>
          <w:szCs w:val="22"/>
        </w:rPr>
      </w:pPr>
      <w:hyperlink w:anchor="_Toc463858261" w:history="1">
        <w:r w:rsidR="0008675E" w:rsidRPr="000C7BDA">
          <w:rPr>
            <w:rStyle w:val="a3"/>
            <w:noProof/>
          </w:rPr>
          <w:t>2.1 MapReduce</w:t>
        </w:r>
        <w:r w:rsidR="0008675E" w:rsidRPr="000C7BDA">
          <w:rPr>
            <w:rStyle w:val="a3"/>
            <w:rFonts w:hint="eastAsia"/>
            <w:noProof/>
          </w:rPr>
          <w:t>分布式并行处理框架</w:t>
        </w:r>
        <w:r w:rsidR="0008675E">
          <w:rPr>
            <w:noProof/>
            <w:webHidden/>
          </w:rPr>
          <w:tab/>
        </w:r>
        <w:r w:rsidR="0008675E">
          <w:rPr>
            <w:noProof/>
            <w:webHidden/>
          </w:rPr>
          <w:fldChar w:fldCharType="begin"/>
        </w:r>
        <w:r w:rsidR="0008675E">
          <w:rPr>
            <w:noProof/>
            <w:webHidden/>
          </w:rPr>
          <w:instrText xml:space="preserve"> PAGEREF _Toc463858261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C139E4F"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62" w:history="1">
        <w:r w:rsidR="0008675E" w:rsidRPr="000C7BDA">
          <w:rPr>
            <w:rStyle w:val="a3"/>
            <w:noProof/>
          </w:rPr>
          <w:t>1.1.1</w:t>
        </w:r>
        <w:r w:rsidR="0008675E" w:rsidRPr="00375708">
          <w:rPr>
            <w:rFonts w:ascii="Calibri" w:hAnsi="Calibri"/>
            <w:noProof/>
            <w:sz w:val="21"/>
            <w:szCs w:val="22"/>
          </w:rPr>
          <w:tab/>
        </w:r>
        <w:r w:rsidR="0008675E" w:rsidRPr="000C7BDA">
          <w:rPr>
            <w:rStyle w:val="a3"/>
            <w:noProof/>
          </w:rPr>
          <w:t>MapReduce</w:t>
        </w:r>
        <w:r w:rsidR="0008675E" w:rsidRPr="000C7BDA">
          <w:rPr>
            <w:rStyle w:val="a3"/>
            <w:rFonts w:hint="eastAsia"/>
            <w:noProof/>
          </w:rPr>
          <w:t>简介</w:t>
        </w:r>
        <w:r w:rsidR="0008675E">
          <w:rPr>
            <w:noProof/>
            <w:webHidden/>
          </w:rPr>
          <w:tab/>
        </w:r>
        <w:r w:rsidR="0008675E">
          <w:rPr>
            <w:noProof/>
            <w:webHidden/>
          </w:rPr>
          <w:fldChar w:fldCharType="begin"/>
        </w:r>
        <w:r w:rsidR="0008675E">
          <w:rPr>
            <w:noProof/>
            <w:webHidden/>
          </w:rPr>
          <w:instrText xml:space="preserve"> PAGEREF _Toc463858262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57AD16FD"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63" w:history="1">
        <w:r w:rsidR="0008675E" w:rsidRPr="000C7BDA">
          <w:rPr>
            <w:rStyle w:val="a3"/>
            <w:noProof/>
          </w:rPr>
          <w:t>1.1.2</w:t>
        </w:r>
        <w:r w:rsidR="0008675E" w:rsidRPr="00375708">
          <w:rPr>
            <w:rFonts w:ascii="Calibri" w:hAnsi="Calibri"/>
            <w:noProof/>
            <w:sz w:val="21"/>
            <w:szCs w:val="22"/>
          </w:rPr>
          <w:tab/>
        </w:r>
        <w:r w:rsidR="0008675E" w:rsidRPr="000C7BDA">
          <w:rPr>
            <w:rStyle w:val="a3"/>
            <w:noProof/>
          </w:rPr>
          <w:t>MapReduce</w:t>
        </w:r>
        <w:r w:rsidR="0008675E" w:rsidRPr="000C7BDA">
          <w:rPr>
            <w:rStyle w:val="a3"/>
            <w:rFonts w:hint="eastAsia"/>
            <w:noProof/>
          </w:rPr>
          <w:t>任务执行流程</w:t>
        </w:r>
        <w:r w:rsidR="0008675E">
          <w:rPr>
            <w:noProof/>
            <w:webHidden/>
          </w:rPr>
          <w:tab/>
        </w:r>
        <w:r w:rsidR="0008675E">
          <w:rPr>
            <w:noProof/>
            <w:webHidden/>
          </w:rPr>
          <w:fldChar w:fldCharType="begin"/>
        </w:r>
        <w:r w:rsidR="0008675E">
          <w:rPr>
            <w:noProof/>
            <w:webHidden/>
          </w:rPr>
          <w:instrText xml:space="preserve"> PAGEREF _Toc463858263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2657BD08"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64" w:history="1">
        <w:r w:rsidR="0008675E" w:rsidRPr="000C7BDA">
          <w:rPr>
            <w:rStyle w:val="a3"/>
            <w:noProof/>
          </w:rPr>
          <w:t>1.2</w:t>
        </w:r>
        <w:r w:rsidR="0008675E" w:rsidRPr="00375708">
          <w:rPr>
            <w:rFonts w:ascii="Calibri" w:hAnsi="Calibri"/>
            <w:noProof/>
            <w:sz w:val="21"/>
            <w:szCs w:val="22"/>
          </w:rPr>
          <w:tab/>
        </w:r>
        <w:r w:rsidR="0008675E" w:rsidRPr="000C7BDA">
          <w:rPr>
            <w:rStyle w:val="a3"/>
            <w:noProof/>
          </w:rPr>
          <w:t>Hbase</w:t>
        </w:r>
        <w:r w:rsidR="0008675E" w:rsidRPr="000C7BDA">
          <w:rPr>
            <w:rStyle w:val="a3"/>
            <w:rFonts w:hint="eastAsia"/>
            <w:noProof/>
          </w:rPr>
          <w:t>数据库</w:t>
        </w:r>
        <w:r w:rsidR="0008675E">
          <w:rPr>
            <w:noProof/>
            <w:webHidden/>
          </w:rPr>
          <w:tab/>
        </w:r>
        <w:r w:rsidR="0008675E">
          <w:rPr>
            <w:noProof/>
            <w:webHidden/>
          </w:rPr>
          <w:fldChar w:fldCharType="begin"/>
        </w:r>
        <w:r w:rsidR="0008675E">
          <w:rPr>
            <w:noProof/>
            <w:webHidden/>
          </w:rPr>
          <w:instrText xml:space="preserve"> PAGEREF _Toc463858264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0EFB9C93" w14:textId="77777777" w:rsidR="0008675E" w:rsidRPr="00375708" w:rsidRDefault="007F2871">
      <w:pPr>
        <w:pStyle w:val="20"/>
        <w:tabs>
          <w:tab w:val="right" w:leader="dot" w:pos="9061"/>
        </w:tabs>
        <w:ind w:left="420"/>
        <w:rPr>
          <w:rFonts w:ascii="Calibri" w:hAnsi="Calibri"/>
          <w:noProof/>
          <w:sz w:val="21"/>
          <w:szCs w:val="22"/>
        </w:rPr>
      </w:pPr>
      <w:hyperlink w:anchor="_Toc463858266" w:history="1">
        <w:r w:rsidR="0008675E" w:rsidRPr="000C7BDA">
          <w:rPr>
            <w:rStyle w:val="a3"/>
            <w:noProof/>
          </w:rPr>
          <w:t>2.3</w:t>
        </w:r>
        <w:r w:rsidR="0008675E" w:rsidRPr="000C7BDA">
          <w:rPr>
            <w:rStyle w:val="a3"/>
            <w:rFonts w:hint="eastAsia"/>
            <w:noProof/>
          </w:rPr>
          <w:t xml:space="preserve"> </w:t>
        </w:r>
        <w:r w:rsidR="0008675E" w:rsidRPr="000C7BDA">
          <w:rPr>
            <w:rStyle w:val="a3"/>
            <w:rFonts w:hint="eastAsia"/>
            <w:noProof/>
          </w:rPr>
          <w:t>数据清洗技术</w:t>
        </w:r>
        <w:r w:rsidR="0008675E">
          <w:rPr>
            <w:noProof/>
            <w:webHidden/>
          </w:rPr>
          <w:tab/>
        </w:r>
        <w:r w:rsidR="0008675E">
          <w:rPr>
            <w:noProof/>
            <w:webHidden/>
          </w:rPr>
          <w:fldChar w:fldCharType="begin"/>
        </w:r>
        <w:r w:rsidR="0008675E">
          <w:rPr>
            <w:noProof/>
            <w:webHidden/>
          </w:rPr>
          <w:instrText xml:space="preserve"> PAGEREF _Toc463858266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5B25D83"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67" w:history="1">
        <w:r w:rsidR="0008675E" w:rsidRPr="000C7BDA">
          <w:rPr>
            <w:rStyle w:val="a3"/>
            <w:noProof/>
          </w:rPr>
          <w:t>1.2.1</w:t>
        </w:r>
        <w:r w:rsidR="0008675E" w:rsidRPr="00375708">
          <w:rPr>
            <w:rFonts w:ascii="Calibri" w:hAnsi="Calibri"/>
            <w:noProof/>
            <w:sz w:val="21"/>
            <w:szCs w:val="22"/>
          </w:rPr>
          <w:tab/>
        </w:r>
        <w:r w:rsidR="0008675E" w:rsidRPr="000C7BDA">
          <w:rPr>
            <w:rStyle w:val="a3"/>
            <w:rFonts w:hint="eastAsia"/>
            <w:noProof/>
          </w:rPr>
          <w:t>数据清理</w:t>
        </w:r>
        <w:r w:rsidR="0008675E">
          <w:rPr>
            <w:noProof/>
            <w:webHidden/>
          </w:rPr>
          <w:tab/>
        </w:r>
        <w:r w:rsidR="0008675E">
          <w:rPr>
            <w:noProof/>
            <w:webHidden/>
          </w:rPr>
          <w:fldChar w:fldCharType="begin"/>
        </w:r>
        <w:r w:rsidR="0008675E">
          <w:rPr>
            <w:noProof/>
            <w:webHidden/>
          </w:rPr>
          <w:instrText xml:space="preserve"> PAGEREF _Toc463858267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06BA4794"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68" w:history="1">
        <w:r w:rsidR="0008675E" w:rsidRPr="000C7BDA">
          <w:rPr>
            <w:rStyle w:val="a3"/>
            <w:noProof/>
          </w:rPr>
          <w:t>1.2.2</w:t>
        </w:r>
        <w:r w:rsidR="0008675E" w:rsidRPr="00375708">
          <w:rPr>
            <w:rFonts w:ascii="Calibri" w:hAnsi="Calibri"/>
            <w:noProof/>
            <w:sz w:val="21"/>
            <w:szCs w:val="22"/>
          </w:rPr>
          <w:tab/>
        </w:r>
        <w:r w:rsidR="0008675E" w:rsidRPr="000C7BDA">
          <w:rPr>
            <w:rStyle w:val="a3"/>
            <w:rFonts w:hint="eastAsia"/>
            <w:noProof/>
          </w:rPr>
          <w:t>数据集成和变换</w:t>
        </w:r>
        <w:r w:rsidR="0008675E">
          <w:rPr>
            <w:noProof/>
            <w:webHidden/>
          </w:rPr>
          <w:tab/>
        </w:r>
        <w:r w:rsidR="0008675E">
          <w:rPr>
            <w:noProof/>
            <w:webHidden/>
          </w:rPr>
          <w:fldChar w:fldCharType="begin"/>
        </w:r>
        <w:r w:rsidR="0008675E">
          <w:rPr>
            <w:noProof/>
            <w:webHidden/>
          </w:rPr>
          <w:instrText xml:space="preserve"> PAGEREF _Toc463858268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358BC34"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69" w:history="1">
        <w:r w:rsidR="0008675E" w:rsidRPr="000C7BDA">
          <w:rPr>
            <w:rStyle w:val="a3"/>
            <w:noProof/>
          </w:rPr>
          <w:t>1.2.3</w:t>
        </w:r>
        <w:r w:rsidR="0008675E" w:rsidRPr="00375708">
          <w:rPr>
            <w:rFonts w:ascii="Calibri" w:hAnsi="Calibri"/>
            <w:noProof/>
            <w:sz w:val="21"/>
            <w:szCs w:val="22"/>
          </w:rPr>
          <w:tab/>
        </w:r>
        <w:r w:rsidR="0008675E" w:rsidRPr="000C7BDA">
          <w:rPr>
            <w:rStyle w:val="a3"/>
            <w:rFonts w:hint="eastAsia"/>
            <w:noProof/>
          </w:rPr>
          <w:t>数据归约</w:t>
        </w:r>
        <w:r w:rsidR="0008675E">
          <w:rPr>
            <w:noProof/>
            <w:webHidden/>
          </w:rPr>
          <w:tab/>
        </w:r>
        <w:r w:rsidR="0008675E">
          <w:rPr>
            <w:noProof/>
            <w:webHidden/>
          </w:rPr>
          <w:fldChar w:fldCharType="begin"/>
        </w:r>
        <w:r w:rsidR="0008675E">
          <w:rPr>
            <w:noProof/>
            <w:webHidden/>
          </w:rPr>
          <w:instrText xml:space="preserve"> PAGEREF _Toc463858269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E38DCA5" w14:textId="77777777" w:rsidR="0008675E" w:rsidRPr="00375708" w:rsidRDefault="007F2871">
      <w:pPr>
        <w:pStyle w:val="20"/>
        <w:tabs>
          <w:tab w:val="right" w:leader="dot" w:pos="9061"/>
        </w:tabs>
        <w:ind w:left="420"/>
        <w:rPr>
          <w:rFonts w:ascii="Calibri" w:hAnsi="Calibri"/>
          <w:noProof/>
          <w:sz w:val="21"/>
          <w:szCs w:val="22"/>
        </w:rPr>
      </w:pPr>
      <w:hyperlink w:anchor="_Toc463858270" w:history="1">
        <w:r w:rsidR="0008675E" w:rsidRPr="000C7BDA">
          <w:rPr>
            <w:rStyle w:val="a3"/>
            <w:noProof/>
          </w:rPr>
          <w:t>2.4</w:t>
        </w:r>
        <w:r w:rsidR="0008675E" w:rsidRPr="000C7BDA">
          <w:rPr>
            <w:rStyle w:val="a3"/>
            <w:rFonts w:hint="eastAsia"/>
            <w:noProof/>
          </w:rPr>
          <w:t xml:space="preserve"> </w:t>
        </w:r>
        <w:r w:rsidR="0008675E" w:rsidRPr="000C7BDA">
          <w:rPr>
            <w:rStyle w:val="a3"/>
            <w:rFonts w:hint="eastAsia"/>
            <w:noProof/>
          </w:rPr>
          <w:t>基于</w:t>
        </w:r>
        <w:r w:rsidR="0008675E" w:rsidRPr="000C7BDA">
          <w:rPr>
            <w:rStyle w:val="a3"/>
            <w:noProof/>
          </w:rPr>
          <w:t>MapReduce</w:t>
        </w:r>
        <w:r w:rsidR="0008675E" w:rsidRPr="000C7BDA">
          <w:rPr>
            <w:rStyle w:val="a3"/>
            <w:rFonts w:hint="eastAsia"/>
            <w:noProof/>
          </w:rPr>
          <w:t>的数据立方算法</w:t>
        </w:r>
        <w:r w:rsidR="0008675E">
          <w:rPr>
            <w:noProof/>
            <w:webHidden/>
          </w:rPr>
          <w:tab/>
        </w:r>
        <w:r w:rsidR="0008675E">
          <w:rPr>
            <w:noProof/>
            <w:webHidden/>
          </w:rPr>
          <w:fldChar w:fldCharType="begin"/>
        </w:r>
        <w:r w:rsidR="0008675E">
          <w:rPr>
            <w:noProof/>
            <w:webHidden/>
          </w:rPr>
          <w:instrText xml:space="preserve"> PAGEREF _Toc463858270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1675AA45"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71" w:history="1">
        <w:r w:rsidR="0008675E" w:rsidRPr="000C7BDA">
          <w:rPr>
            <w:rStyle w:val="a3"/>
            <w:noProof/>
          </w:rPr>
          <w:t>1.2.4</w:t>
        </w:r>
        <w:r w:rsidR="0008675E" w:rsidRPr="00375708">
          <w:rPr>
            <w:rFonts w:ascii="Calibri" w:hAnsi="Calibri"/>
            <w:noProof/>
            <w:sz w:val="21"/>
            <w:szCs w:val="22"/>
          </w:rPr>
          <w:tab/>
        </w:r>
        <w:r w:rsidR="0008675E" w:rsidRPr="000C7BDA">
          <w:rPr>
            <w:rStyle w:val="a3"/>
            <w:rFonts w:hint="eastAsia"/>
            <w:noProof/>
          </w:rPr>
          <w:t>基于</w:t>
        </w:r>
        <w:r w:rsidR="0008675E" w:rsidRPr="000C7BDA">
          <w:rPr>
            <w:rStyle w:val="a3"/>
            <w:noProof/>
          </w:rPr>
          <w:t>MapReduce</w:t>
        </w:r>
        <w:r w:rsidR="0008675E" w:rsidRPr="000C7BDA">
          <w:rPr>
            <w:rStyle w:val="a3"/>
            <w:rFonts w:hint="eastAsia"/>
            <w:noProof/>
          </w:rPr>
          <w:t>立方体算法概述</w:t>
        </w:r>
        <w:r w:rsidR="0008675E">
          <w:rPr>
            <w:noProof/>
            <w:webHidden/>
          </w:rPr>
          <w:tab/>
        </w:r>
        <w:r w:rsidR="0008675E">
          <w:rPr>
            <w:noProof/>
            <w:webHidden/>
          </w:rPr>
          <w:fldChar w:fldCharType="begin"/>
        </w:r>
        <w:r w:rsidR="0008675E">
          <w:rPr>
            <w:noProof/>
            <w:webHidden/>
          </w:rPr>
          <w:instrText xml:space="preserve"> PAGEREF _Toc463858271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B11C427"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72" w:history="1">
        <w:r w:rsidR="0008675E" w:rsidRPr="000C7BDA">
          <w:rPr>
            <w:rStyle w:val="a3"/>
            <w:noProof/>
          </w:rPr>
          <w:t>1.2.5</w:t>
        </w:r>
        <w:r w:rsidR="0008675E" w:rsidRPr="00375708">
          <w:rPr>
            <w:rFonts w:ascii="Calibri" w:hAnsi="Calibri"/>
            <w:noProof/>
            <w:sz w:val="21"/>
            <w:szCs w:val="22"/>
          </w:rPr>
          <w:tab/>
        </w:r>
        <w:r w:rsidR="0008675E" w:rsidRPr="000C7BDA">
          <w:rPr>
            <w:rStyle w:val="a3"/>
            <w:rFonts w:hint="eastAsia"/>
            <w:noProof/>
          </w:rPr>
          <w:t>基于</w:t>
        </w:r>
        <w:r w:rsidR="0008675E" w:rsidRPr="000C7BDA">
          <w:rPr>
            <w:rStyle w:val="a3"/>
            <w:noProof/>
          </w:rPr>
          <w:t>MapReduce</w:t>
        </w:r>
        <w:r w:rsidR="0008675E" w:rsidRPr="000C7BDA">
          <w:rPr>
            <w:rStyle w:val="a3"/>
            <w:rFonts w:hint="eastAsia"/>
            <w:noProof/>
          </w:rPr>
          <w:t>数据立方算法介绍</w:t>
        </w:r>
        <w:r w:rsidR="0008675E">
          <w:rPr>
            <w:noProof/>
            <w:webHidden/>
          </w:rPr>
          <w:tab/>
        </w:r>
        <w:r w:rsidR="0008675E">
          <w:rPr>
            <w:noProof/>
            <w:webHidden/>
          </w:rPr>
          <w:fldChar w:fldCharType="begin"/>
        </w:r>
        <w:r w:rsidR="0008675E">
          <w:rPr>
            <w:noProof/>
            <w:webHidden/>
          </w:rPr>
          <w:instrText xml:space="preserve"> PAGEREF _Toc463858272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39ED0A7" w14:textId="77777777" w:rsidR="0008675E" w:rsidRPr="00375708" w:rsidRDefault="007F2871">
      <w:pPr>
        <w:pStyle w:val="20"/>
        <w:tabs>
          <w:tab w:val="right" w:leader="dot" w:pos="9061"/>
        </w:tabs>
        <w:ind w:left="420"/>
        <w:rPr>
          <w:rFonts w:ascii="Calibri" w:hAnsi="Calibri"/>
          <w:noProof/>
          <w:sz w:val="21"/>
          <w:szCs w:val="22"/>
        </w:rPr>
      </w:pPr>
      <w:hyperlink w:anchor="_Toc463858273" w:history="1">
        <w:r w:rsidR="0008675E" w:rsidRPr="000C7BDA">
          <w:rPr>
            <w:rStyle w:val="a3"/>
            <w:noProof/>
          </w:rPr>
          <w:t>2.5</w:t>
        </w:r>
        <w:r w:rsidR="0008675E" w:rsidRPr="000C7BDA">
          <w:rPr>
            <w:rStyle w:val="a3"/>
            <w:rFonts w:hint="eastAsia"/>
            <w:noProof/>
          </w:rPr>
          <w:t xml:space="preserve"> </w:t>
        </w:r>
        <w:r w:rsidR="0008675E" w:rsidRPr="000C7BDA">
          <w:rPr>
            <w:rStyle w:val="a3"/>
            <w:rFonts w:hint="eastAsia"/>
            <w:noProof/>
          </w:rPr>
          <w:t>本章小结</w:t>
        </w:r>
        <w:r w:rsidR="0008675E">
          <w:rPr>
            <w:noProof/>
            <w:webHidden/>
          </w:rPr>
          <w:tab/>
        </w:r>
        <w:r w:rsidR="0008675E">
          <w:rPr>
            <w:noProof/>
            <w:webHidden/>
          </w:rPr>
          <w:fldChar w:fldCharType="begin"/>
        </w:r>
        <w:r w:rsidR="0008675E">
          <w:rPr>
            <w:noProof/>
            <w:webHidden/>
          </w:rPr>
          <w:instrText xml:space="preserve"> PAGEREF _Toc463858273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EB77141"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74" w:history="1">
        <w:r w:rsidR="0008675E" w:rsidRPr="000C7BDA">
          <w:rPr>
            <w:rStyle w:val="a3"/>
            <w:rFonts w:hint="eastAsia"/>
            <w:noProof/>
          </w:rPr>
          <w:t>第</w:t>
        </w:r>
        <w:r w:rsidR="0008675E" w:rsidRPr="000C7BDA">
          <w:rPr>
            <w:rStyle w:val="a3"/>
            <w:rFonts w:hint="eastAsia"/>
            <w:noProof/>
          </w:rPr>
          <w:t>3</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基于维值替换的自顶向下数据立方算法</w:t>
        </w:r>
        <w:r w:rsidR="0008675E">
          <w:rPr>
            <w:noProof/>
            <w:webHidden/>
          </w:rPr>
          <w:tab/>
        </w:r>
        <w:r w:rsidR="0008675E">
          <w:rPr>
            <w:noProof/>
            <w:webHidden/>
          </w:rPr>
          <w:fldChar w:fldCharType="begin"/>
        </w:r>
        <w:r w:rsidR="0008675E">
          <w:rPr>
            <w:noProof/>
            <w:webHidden/>
          </w:rPr>
          <w:instrText xml:space="preserve"> PAGEREF _Toc463858274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0E80BB9C"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75" w:history="1">
        <w:r w:rsidR="0008675E" w:rsidRPr="000C7BDA">
          <w:rPr>
            <w:rStyle w:val="a3"/>
            <w:noProof/>
          </w:rPr>
          <w:t>1.3</w:t>
        </w:r>
        <w:r w:rsidR="0008675E" w:rsidRPr="00375708">
          <w:rPr>
            <w:rFonts w:ascii="Calibri" w:hAnsi="Calibri"/>
            <w:noProof/>
            <w:sz w:val="21"/>
            <w:szCs w:val="22"/>
          </w:rPr>
          <w:tab/>
        </w:r>
        <w:r w:rsidR="0008675E" w:rsidRPr="000C7BDA">
          <w:rPr>
            <w:rStyle w:val="a3"/>
            <w:rFonts w:hint="eastAsia"/>
            <w:noProof/>
          </w:rPr>
          <w:t>自顶向下立方体算法难点</w:t>
        </w:r>
        <w:r w:rsidR="0008675E">
          <w:rPr>
            <w:noProof/>
            <w:webHidden/>
          </w:rPr>
          <w:tab/>
        </w:r>
        <w:r w:rsidR="0008675E">
          <w:rPr>
            <w:noProof/>
            <w:webHidden/>
          </w:rPr>
          <w:fldChar w:fldCharType="begin"/>
        </w:r>
        <w:r w:rsidR="0008675E">
          <w:rPr>
            <w:noProof/>
            <w:webHidden/>
          </w:rPr>
          <w:instrText xml:space="preserve"> PAGEREF _Toc463858275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7BA9FFD9"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76" w:history="1">
        <w:r w:rsidR="0008675E" w:rsidRPr="000C7BDA">
          <w:rPr>
            <w:rStyle w:val="a3"/>
            <w:noProof/>
          </w:rPr>
          <w:t>1.4</w:t>
        </w:r>
        <w:r w:rsidR="0008675E" w:rsidRPr="00375708">
          <w:rPr>
            <w:rFonts w:ascii="Calibri" w:hAnsi="Calibri"/>
            <w:noProof/>
            <w:sz w:val="21"/>
            <w:szCs w:val="22"/>
          </w:rPr>
          <w:tab/>
        </w:r>
        <w:r w:rsidR="0008675E" w:rsidRPr="000C7BDA">
          <w:rPr>
            <w:rStyle w:val="a3"/>
            <w:rFonts w:hint="eastAsia"/>
            <w:noProof/>
          </w:rPr>
          <w:t>改进后的自顶向下算法</w:t>
        </w:r>
        <w:r w:rsidR="0008675E">
          <w:rPr>
            <w:noProof/>
            <w:webHidden/>
          </w:rPr>
          <w:tab/>
        </w:r>
        <w:r w:rsidR="0008675E">
          <w:rPr>
            <w:noProof/>
            <w:webHidden/>
          </w:rPr>
          <w:fldChar w:fldCharType="begin"/>
        </w:r>
        <w:r w:rsidR="0008675E">
          <w:rPr>
            <w:noProof/>
            <w:webHidden/>
          </w:rPr>
          <w:instrText xml:space="preserve"> PAGEREF _Toc463858276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43C9202B"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77" w:history="1">
        <w:r w:rsidR="0008675E" w:rsidRPr="000C7BDA">
          <w:rPr>
            <w:rStyle w:val="a3"/>
            <w:noProof/>
          </w:rPr>
          <w:t>1.4.1</w:t>
        </w:r>
        <w:r w:rsidR="0008675E" w:rsidRPr="00375708">
          <w:rPr>
            <w:rFonts w:ascii="Calibri" w:hAnsi="Calibri"/>
            <w:noProof/>
            <w:sz w:val="21"/>
            <w:szCs w:val="22"/>
          </w:rPr>
          <w:tab/>
        </w:r>
        <w:r w:rsidR="0008675E" w:rsidRPr="000C7BDA">
          <w:rPr>
            <w:rStyle w:val="a3"/>
            <w:rFonts w:hint="eastAsia"/>
            <w:noProof/>
          </w:rPr>
          <w:t>维度值快速处理</w:t>
        </w:r>
        <w:r w:rsidR="0008675E">
          <w:rPr>
            <w:noProof/>
            <w:webHidden/>
          </w:rPr>
          <w:tab/>
        </w:r>
        <w:r w:rsidR="0008675E">
          <w:rPr>
            <w:noProof/>
            <w:webHidden/>
          </w:rPr>
          <w:fldChar w:fldCharType="begin"/>
        </w:r>
        <w:r w:rsidR="0008675E">
          <w:rPr>
            <w:noProof/>
            <w:webHidden/>
          </w:rPr>
          <w:instrText xml:space="preserve"> PAGEREF _Toc463858277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15E3E0AC"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78" w:history="1">
        <w:r w:rsidR="0008675E" w:rsidRPr="000C7BDA">
          <w:rPr>
            <w:rStyle w:val="a3"/>
            <w:noProof/>
          </w:rPr>
          <w:t>1.4.2</w:t>
        </w:r>
        <w:r w:rsidR="0008675E" w:rsidRPr="00375708">
          <w:rPr>
            <w:rFonts w:ascii="Calibri" w:hAnsi="Calibri"/>
            <w:noProof/>
            <w:sz w:val="21"/>
            <w:szCs w:val="22"/>
          </w:rPr>
          <w:tab/>
        </w:r>
        <w:r w:rsidR="0008675E" w:rsidRPr="000C7BDA">
          <w:rPr>
            <w:rStyle w:val="a3"/>
            <w:rFonts w:hint="eastAsia"/>
            <w:noProof/>
          </w:rPr>
          <w:t>抽样规则分析</w:t>
        </w:r>
        <w:r w:rsidR="0008675E">
          <w:rPr>
            <w:noProof/>
            <w:webHidden/>
          </w:rPr>
          <w:tab/>
        </w:r>
        <w:r w:rsidR="0008675E">
          <w:rPr>
            <w:noProof/>
            <w:webHidden/>
          </w:rPr>
          <w:fldChar w:fldCharType="begin"/>
        </w:r>
        <w:r w:rsidR="0008675E">
          <w:rPr>
            <w:noProof/>
            <w:webHidden/>
          </w:rPr>
          <w:instrText xml:space="preserve"> PAGEREF _Toc463858278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22EF229"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79" w:history="1">
        <w:r w:rsidR="0008675E" w:rsidRPr="000C7BDA">
          <w:rPr>
            <w:rStyle w:val="a3"/>
            <w:noProof/>
          </w:rPr>
          <w:t>1.4.3</w:t>
        </w:r>
        <w:r w:rsidR="0008675E" w:rsidRPr="00375708">
          <w:rPr>
            <w:rFonts w:ascii="Calibri" w:hAnsi="Calibri"/>
            <w:noProof/>
            <w:sz w:val="21"/>
            <w:szCs w:val="22"/>
          </w:rPr>
          <w:tab/>
        </w:r>
        <w:r w:rsidR="0008675E" w:rsidRPr="000C7BDA">
          <w:rPr>
            <w:rStyle w:val="a3"/>
            <w:rFonts w:hint="eastAsia"/>
            <w:noProof/>
          </w:rPr>
          <w:t>择路与物化区域划分</w:t>
        </w:r>
        <w:r w:rsidR="0008675E">
          <w:rPr>
            <w:noProof/>
            <w:webHidden/>
          </w:rPr>
          <w:tab/>
        </w:r>
        <w:r w:rsidR="0008675E">
          <w:rPr>
            <w:noProof/>
            <w:webHidden/>
          </w:rPr>
          <w:fldChar w:fldCharType="begin"/>
        </w:r>
        <w:r w:rsidR="0008675E">
          <w:rPr>
            <w:noProof/>
            <w:webHidden/>
          </w:rPr>
          <w:instrText xml:space="preserve"> PAGEREF _Toc463858279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3E0CFA44" w14:textId="77777777" w:rsidR="0008675E" w:rsidRPr="00375708" w:rsidRDefault="007F2871">
      <w:pPr>
        <w:pStyle w:val="30"/>
        <w:tabs>
          <w:tab w:val="left" w:pos="1680"/>
          <w:tab w:val="right" w:leader="dot" w:pos="9061"/>
        </w:tabs>
        <w:ind w:left="840"/>
        <w:rPr>
          <w:rFonts w:ascii="Calibri" w:hAnsi="Calibri"/>
          <w:noProof/>
          <w:sz w:val="21"/>
          <w:szCs w:val="22"/>
        </w:rPr>
      </w:pPr>
      <w:hyperlink w:anchor="_Toc463858280" w:history="1">
        <w:r w:rsidR="0008675E" w:rsidRPr="000C7BDA">
          <w:rPr>
            <w:rStyle w:val="a3"/>
            <w:noProof/>
          </w:rPr>
          <w:t>1.4.4</w:t>
        </w:r>
        <w:r w:rsidR="0008675E" w:rsidRPr="00375708">
          <w:rPr>
            <w:rFonts w:ascii="Calibri" w:hAnsi="Calibri"/>
            <w:noProof/>
            <w:sz w:val="21"/>
            <w:szCs w:val="22"/>
          </w:rPr>
          <w:tab/>
        </w:r>
        <w:r w:rsidR="0008675E" w:rsidRPr="000C7BDA">
          <w:rPr>
            <w:rStyle w:val="a3"/>
            <w:rFonts w:hint="eastAsia"/>
            <w:noProof/>
          </w:rPr>
          <w:t>改进后的快速</w:t>
        </w:r>
        <w:r w:rsidR="0008675E" w:rsidRPr="000C7BDA">
          <w:rPr>
            <w:rStyle w:val="a3"/>
            <w:noProof/>
          </w:rPr>
          <w:t>DataCube</w:t>
        </w:r>
        <w:r w:rsidR="0008675E" w:rsidRPr="000C7BDA">
          <w:rPr>
            <w:rStyle w:val="a3"/>
            <w:rFonts w:hint="eastAsia"/>
            <w:noProof/>
          </w:rPr>
          <w:t>算法</w:t>
        </w:r>
        <w:r w:rsidR="0008675E">
          <w:rPr>
            <w:noProof/>
            <w:webHidden/>
          </w:rPr>
          <w:tab/>
        </w:r>
        <w:r w:rsidR="0008675E">
          <w:rPr>
            <w:noProof/>
            <w:webHidden/>
          </w:rPr>
          <w:fldChar w:fldCharType="begin"/>
        </w:r>
        <w:r w:rsidR="0008675E">
          <w:rPr>
            <w:noProof/>
            <w:webHidden/>
          </w:rPr>
          <w:instrText xml:space="preserve"> PAGEREF _Toc463858280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12E9E7B6"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81" w:history="1">
        <w:r w:rsidR="0008675E" w:rsidRPr="000C7BDA">
          <w:rPr>
            <w:rStyle w:val="a3"/>
            <w:noProof/>
          </w:rPr>
          <w:t>1.5</w:t>
        </w:r>
        <w:r w:rsidR="0008675E" w:rsidRPr="00375708">
          <w:rPr>
            <w:rFonts w:ascii="Calibri" w:hAnsi="Calibri"/>
            <w:noProof/>
            <w:sz w:val="21"/>
            <w:szCs w:val="22"/>
          </w:rPr>
          <w:tab/>
        </w:r>
        <w:r w:rsidR="0008675E" w:rsidRPr="000C7BDA">
          <w:rPr>
            <w:rStyle w:val="a3"/>
            <w:rFonts w:hint="eastAsia"/>
            <w:noProof/>
          </w:rPr>
          <w:t>实验结果分析</w:t>
        </w:r>
        <w:r w:rsidR="0008675E">
          <w:rPr>
            <w:noProof/>
            <w:webHidden/>
          </w:rPr>
          <w:tab/>
        </w:r>
        <w:r w:rsidR="0008675E">
          <w:rPr>
            <w:noProof/>
            <w:webHidden/>
          </w:rPr>
          <w:fldChar w:fldCharType="begin"/>
        </w:r>
        <w:r w:rsidR="0008675E">
          <w:rPr>
            <w:noProof/>
            <w:webHidden/>
          </w:rPr>
          <w:instrText xml:space="preserve"> PAGEREF _Toc463858281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326ADEE6"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82" w:history="1">
        <w:r w:rsidR="0008675E" w:rsidRPr="000C7BDA">
          <w:rPr>
            <w:rStyle w:val="a3"/>
            <w:noProof/>
          </w:rPr>
          <w:t>1.6</w:t>
        </w:r>
        <w:r w:rsidR="0008675E" w:rsidRPr="00375708">
          <w:rPr>
            <w:rFonts w:ascii="Calibri" w:hAnsi="Calibri"/>
            <w:noProof/>
            <w:sz w:val="21"/>
            <w:szCs w:val="22"/>
          </w:rPr>
          <w:tab/>
        </w:r>
        <w:r w:rsidR="0008675E" w:rsidRPr="000C7BDA">
          <w:rPr>
            <w:rStyle w:val="a3"/>
            <w:rFonts w:hint="eastAsia"/>
            <w:noProof/>
          </w:rPr>
          <w:t>本章小结</w:t>
        </w:r>
        <w:r w:rsidR="0008675E">
          <w:rPr>
            <w:noProof/>
            <w:webHidden/>
          </w:rPr>
          <w:tab/>
        </w:r>
        <w:r w:rsidR="0008675E">
          <w:rPr>
            <w:noProof/>
            <w:webHidden/>
          </w:rPr>
          <w:fldChar w:fldCharType="begin"/>
        </w:r>
        <w:r w:rsidR="0008675E">
          <w:rPr>
            <w:noProof/>
            <w:webHidden/>
          </w:rPr>
          <w:instrText xml:space="preserve"> PAGEREF _Toc463858282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48F5F6B8"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83" w:history="1">
        <w:r w:rsidR="0008675E" w:rsidRPr="000C7BDA">
          <w:rPr>
            <w:rStyle w:val="a3"/>
            <w:rFonts w:hint="eastAsia"/>
            <w:noProof/>
          </w:rPr>
          <w:t>第</w:t>
        </w:r>
        <w:r w:rsidR="0008675E" w:rsidRPr="000C7BDA">
          <w:rPr>
            <w:rStyle w:val="a3"/>
            <w:rFonts w:hint="eastAsia"/>
            <w:noProof/>
          </w:rPr>
          <w:t>4</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基于</w:t>
        </w:r>
        <w:r w:rsidR="0008675E" w:rsidRPr="000C7BDA">
          <w:rPr>
            <w:rStyle w:val="a3"/>
            <w:noProof/>
          </w:rPr>
          <w:t>BitMap</w:t>
        </w:r>
        <w:r w:rsidR="0008675E" w:rsidRPr="000C7BDA">
          <w:rPr>
            <w:rStyle w:val="a3"/>
            <w:rFonts w:hint="eastAsia"/>
            <w:noProof/>
          </w:rPr>
          <w:t>的</w:t>
        </w:r>
        <w:r w:rsidR="0008675E" w:rsidRPr="000C7BDA">
          <w:rPr>
            <w:rStyle w:val="a3"/>
            <w:noProof/>
          </w:rPr>
          <w:t>Count Distinct</w:t>
        </w:r>
        <w:r w:rsidR="0008675E" w:rsidRPr="000C7BDA">
          <w:rPr>
            <w:rStyle w:val="a3"/>
            <w:rFonts w:hint="eastAsia"/>
            <w:noProof/>
          </w:rPr>
          <w:t>度量计算</w:t>
        </w:r>
        <w:r w:rsidR="0008675E">
          <w:rPr>
            <w:noProof/>
            <w:webHidden/>
          </w:rPr>
          <w:tab/>
        </w:r>
        <w:r w:rsidR="0008675E">
          <w:rPr>
            <w:noProof/>
            <w:webHidden/>
          </w:rPr>
          <w:fldChar w:fldCharType="begin"/>
        </w:r>
        <w:r w:rsidR="0008675E">
          <w:rPr>
            <w:noProof/>
            <w:webHidden/>
          </w:rPr>
          <w:instrText xml:space="preserve"> PAGEREF _Toc463858283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1F06D088"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84" w:history="1">
        <w:r w:rsidR="0008675E" w:rsidRPr="000C7BDA">
          <w:rPr>
            <w:rStyle w:val="a3"/>
            <w:noProof/>
          </w:rPr>
          <w:t>1.7</w:t>
        </w:r>
        <w:r w:rsidR="0008675E" w:rsidRPr="00375708">
          <w:rPr>
            <w:rFonts w:ascii="Calibri" w:hAnsi="Calibri"/>
            <w:noProof/>
            <w:sz w:val="21"/>
            <w:szCs w:val="22"/>
          </w:rPr>
          <w:tab/>
        </w:r>
        <w:r w:rsidR="0008675E" w:rsidRPr="000C7BDA">
          <w:rPr>
            <w:rStyle w:val="a3"/>
            <w:rFonts w:hint="eastAsia"/>
            <w:noProof/>
          </w:rPr>
          <w:t>整体性度量计算概述</w:t>
        </w:r>
        <w:r w:rsidR="0008675E">
          <w:rPr>
            <w:noProof/>
            <w:webHidden/>
          </w:rPr>
          <w:tab/>
        </w:r>
        <w:r w:rsidR="0008675E">
          <w:rPr>
            <w:noProof/>
            <w:webHidden/>
          </w:rPr>
          <w:fldChar w:fldCharType="begin"/>
        </w:r>
        <w:r w:rsidR="0008675E">
          <w:rPr>
            <w:noProof/>
            <w:webHidden/>
          </w:rPr>
          <w:instrText xml:space="preserve"> PAGEREF _Toc463858284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37AA328"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85" w:history="1">
        <w:r w:rsidR="0008675E" w:rsidRPr="000C7BDA">
          <w:rPr>
            <w:rStyle w:val="a3"/>
            <w:noProof/>
          </w:rPr>
          <w:t>1.8</w:t>
        </w:r>
        <w:r w:rsidR="0008675E" w:rsidRPr="00375708">
          <w:rPr>
            <w:rFonts w:ascii="Calibri" w:hAnsi="Calibri"/>
            <w:noProof/>
            <w:sz w:val="21"/>
            <w:szCs w:val="22"/>
          </w:rPr>
          <w:tab/>
        </w:r>
        <w:r w:rsidR="0008675E" w:rsidRPr="000C7BDA">
          <w:rPr>
            <w:rStyle w:val="a3"/>
            <w:rFonts w:hint="eastAsia"/>
            <w:noProof/>
          </w:rPr>
          <w:t>现有算法优缺点</w:t>
        </w:r>
        <w:r w:rsidR="0008675E">
          <w:rPr>
            <w:noProof/>
            <w:webHidden/>
          </w:rPr>
          <w:tab/>
        </w:r>
        <w:r w:rsidR="0008675E">
          <w:rPr>
            <w:noProof/>
            <w:webHidden/>
          </w:rPr>
          <w:fldChar w:fldCharType="begin"/>
        </w:r>
        <w:r w:rsidR="0008675E">
          <w:rPr>
            <w:noProof/>
            <w:webHidden/>
          </w:rPr>
          <w:instrText xml:space="preserve"> PAGEREF _Toc463858285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72D226BF" w14:textId="77777777" w:rsidR="0008675E" w:rsidRPr="00375708" w:rsidRDefault="007F2871">
      <w:pPr>
        <w:pStyle w:val="20"/>
        <w:tabs>
          <w:tab w:val="left" w:pos="1050"/>
          <w:tab w:val="right" w:leader="dot" w:pos="9061"/>
        </w:tabs>
        <w:ind w:left="420"/>
        <w:rPr>
          <w:rFonts w:ascii="Calibri" w:hAnsi="Calibri"/>
          <w:noProof/>
          <w:sz w:val="21"/>
          <w:szCs w:val="22"/>
        </w:rPr>
      </w:pPr>
      <w:hyperlink w:anchor="_Toc463858286" w:history="1">
        <w:r w:rsidR="0008675E" w:rsidRPr="000C7BDA">
          <w:rPr>
            <w:rStyle w:val="a3"/>
            <w:noProof/>
          </w:rPr>
          <w:t>1.9</w:t>
        </w:r>
        <w:r w:rsidR="0008675E" w:rsidRPr="00375708">
          <w:rPr>
            <w:rFonts w:ascii="Calibri" w:hAnsi="Calibri"/>
            <w:noProof/>
            <w:sz w:val="21"/>
            <w:szCs w:val="22"/>
          </w:rPr>
          <w:tab/>
        </w:r>
        <w:r w:rsidR="0008675E" w:rsidRPr="000C7BDA">
          <w:rPr>
            <w:rStyle w:val="a3"/>
            <w:rFonts w:hint="eastAsia"/>
            <w:noProof/>
          </w:rPr>
          <w:t>基于</w:t>
        </w:r>
        <w:r w:rsidR="0008675E" w:rsidRPr="000C7BDA">
          <w:rPr>
            <w:rStyle w:val="a3"/>
            <w:noProof/>
          </w:rPr>
          <w:t>BitMap</w:t>
        </w:r>
        <w:r w:rsidR="0008675E" w:rsidRPr="000C7BDA">
          <w:rPr>
            <w:rStyle w:val="a3"/>
            <w:rFonts w:hint="eastAsia"/>
            <w:noProof/>
          </w:rPr>
          <w:t>的不同值数据立方计算</w:t>
        </w:r>
        <w:r w:rsidR="0008675E">
          <w:rPr>
            <w:noProof/>
            <w:webHidden/>
          </w:rPr>
          <w:tab/>
        </w:r>
        <w:r w:rsidR="0008675E">
          <w:rPr>
            <w:noProof/>
            <w:webHidden/>
          </w:rPr>
          <w:fldChar w:fldCharType="begin"/>
        </w:r>
        <w:r w:rsidR="0008675E">
          <w:rPr>
            <w:noProof/>
            <w:webHidden/>
          </w:rPr>
          <w:instrText xml:space="preserve"> PAGEREF _Toc463858286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032558D7" w14:textId="77777777" w:rsidR="0008675E" w:rsidRPr="00375708" w:rsidRDefault="007F2871">
      <w:pPr>
        <w:pStyle w:val="20"/>
        <w:tabs>
          <w:tab w:val="left" w:pos="1260"/>
          <w:tab w:val="right" w:leader="dot" w:pos="9061"/>
        </w:tabs>
        <w:ind w:left="420"/>
        <w:rPr>
          <w:rFonts w:ascii="Calibri" w:hAnsi="Calibri"/>
          <w:noProof/>
          <w:sz w:val="21"/>
          <w:szCs w:val="22"/>
        </w:rPr>
      </w:pPr>
      <w:hyperlink w:anchor="_Toc463858287" w:history="1">
        <w:r w:rsidR="0008675E" w:rsidRPr="000C7BDA">
          <w:rPr>
            <w:rStyle w:val="a3"/>
            <w:noProof/>
          </w:rPr>
          <w:t>1.10</w:t>
        </w:r>
        <w:r w:rsidR="0008675E" w:rsidRPr="00375708">
          <w:rPr>
            <w:rFonts w:ascii="Calibri" w:hAnsi="Calibri"/>
            <w:noProof/>
            <w:sz w:val="21"/>
            <w:szCs w:val="22"/>
          </w:rPr>
          <w:tab/>
        </w:r>
        <w:r w:rsidR="0008675E" w:rsidRPr="000C7BDA">
          <w:rPr>
            <w:rStyle w:val="a3"/>
            <w:rFonts w:hint="eastAsia"/>
            <w:noProof/>
          </w:rPr>
          <w:t>实验结果分析</w:t>
        </w:r>
        <w:r w:rsidR="0008675E">
          <w:rPr>
            <w:noProof/>
            <w:webHidden/>
          </w:rPr>
          <w:tab/>
        </w:r>
        <w:r w:rsidR="0008675E">
          <w:rPr>
            <w:noProof/>
            <w:webHidden/>
          </w:rPr>
          <w:fldChar w:fldCharType="begin"/>
        </w:r>
        <w:r w:rsidR="0008675E">
          <w:rPr>
            <w:noProof/>
            <w:webHidden/>
          </w:rPr>
          <w:instrText xml:space="preserve"> PAGEREF _Toc463858287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4ACDCF80" w14:textId="77777777" w:rsidR="0008675E" w:rsidRPr="00375708" w:rsidRDefault="007F2871">
      <w:pPr>
        <w:pStyle w:val="30"/>
        <w:tabs>
          <w:tab w:val="left" w:pos="1710"/>
          <w:tab w:val="right" w:leader="dot" w:pos="9061"/>
        </w:tabs>
        <w:ind w:left="840"/>
        <w:rPr>
          <w:rFonts w:ascii="Calibri" w:hAnsi="Calibri"/>
          <w:noProof/>
          <w:sz w:val="21"/>
          <w:szCs w:val="22"/>
        </w:rPr>
      </w:pPr>
      <w:hyperlink w:anchor="_Toc463858288" w:history="1">
        <w:r w:rsidR="0008675E" w:rsidRPr="000C7BDA">
          <w:rPr>
            <w:rStyle w:val="a3"/>
            <w:noProof/>
          </w:rPr>
          <w:t>1.10.1</w:t>
        </w:r>
        <w:r w:rsidR="0008675E" w:rsidRPr="00375708">
          <w:rPr>
            <w:rFonts w:ascii="Calibri" w:hAnsi="Calibri"/>
            <w:noProof/>
            <w:sz w:val="21"/>
            <w:szCs w:val="22"/>
          </w:rPr>
          <w:tab/>
        </w:r>
        <w:r w:rsidR="0008675E" w:rsidRPr="000C7BDA">
          <w:rPr>
            <w:rStyle w:val="a3"/>
            <w:rFonts w:hint="eastAsia"/>
            <w:noProof/>
          </w:rPr>
          <w:t>实验环境与数据来源</w:t>
        </w:r>
        <w:r w:rsidR="0008675E">
          <w:rPr>
            <w:noProof/>
            <w:webHidden/>
          </w:rPr>
          <w:tab/>
        </w:r>
        <w:r w:rsidR="0008675E">
          <w:rPr>
            <w:noProof/>
            <w:webHidden/>
          </w:rPr>
          <w:fldChar w:fldCharType="begin"/>
        </w:r>
        <w:r w:rsidR="0008675E">
          <w:rPr>
            <w:noProof/>
            <w:webHidden/>
          </w:rPr>
          <w:instrText xml:space="preserve"> PAGEREF _Toc463858288 \h </w:instrText>
        </w:r>
        <w:r w:rsidR="0008675E">
          <w:rPr>
            <w:noProof/>
            <w:webHidden/>
          </w:rPr>
        </w:r>
        <w:r w:rsidR="0008675E">
          <w:rPr>
            <w:noProof/>
            <w:webHidden/>
          </w:rPr>
          <w:fldChar w:fldCharType="separate"/>
        </w:r>
        <w:r w:rsidR="005E023C">
          <w:rPr>
            <w:rFonts w:hint="eastAsia"/>
            <w:b/>
            <w:bCs/>
            <w:noProof/>
            <w:webHidden/>
          </w:rPr>
          <w:t>错误</w:t>
        </w:r>
        <w:r w:rsidR="005E023C">
          <w:rPr>
            <w:rFonts w:hint="eastAsia"/>
            <w:b/>
            <w:bCs/>
            <w:noProof/>
            <w:webHidden/>
          </w:rPr>
          <w:t>!</w:t>
        </w:r>
        <w:r w:rsidR="005E023C">
          <w:rPr>
            <w:rFonts w:hint="eastAsia"/>
            <w:b/>
            <w:bCs/>
            <w:noProof/>
            <w:webHidden/>
          </w:rPr>
          <w:t>未定义书签。</w:t>
        </w:r>
        <w:r w:rsidR="0008675E">
          <w:rPr>
            <w:noProof/>
            <w:webHidden/>
          </w:rPr>
          <w:fldChar w:fldCharType="end"/>
        </w:r>
      </w:hyperlink>
    </w:p>
    <w:p w14:paraId="549E3F76"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89" w:history="1">
        <w:r w:rsidR="0008675E" w:rsidRPr="000C7BDA">
          <w:rPr>
            <w:rStyle w:val="a3"/>
            <w:rFonts w:hint="eastAsia"/>
            <w:noProof/>
          </w:rPr>
          <w:t>第</w:t>
        </w:r>
        <w:r w:rsidR="0008675E" w:rsidRPr="000C7BDA">
          <w:rPr>
            <w:rStyle w:val="a3"/>
            <w:rFonts w:hint="eastAsia"/>
            <w:noProof/>
          </w:rPr>
          <w:t>5</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预处理系统的设计与实现</w:t>
        </w:r>
        <w:r w:rsidR="0008675E">
          <w:rPr>
            <w:noProof/>
            <w:webHidden/>
          </w:rPr>
          <w:tab/>
        </w:r>
        <w:r w:rsidR="0008675E">
          <w:rPr>
            <w:noProof/>
            <w:webHidden/>
          </w:rPr>
          <w:fldChar w:fldCharType="begin"/>
        </w:r>
        <w:r w:rsidR="0008675E">
          <w:rPr>
            <w:noProof/>
            <w:webHidden/>
          </w:rPr>
          <w:instrText xml:space="preserve"> PAGEREF _Toc463858289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55F57A2B" w14:textId="77777777" w:rsidR="0008675E" w:rsidRPr="00375708" w:rsidRDefault="007F2871">
      <w:pPr>
        <w:pStyle w:val="20"/>
        <w:tabs>
          <w:tab w:val="right" w:leader="dot" w:pos="9061"/>
        </w:tabs>
        <w:ind w:left="420"/>
        <w:rPr>
          <w:rFonts w:ascii="Calibri" w:hAnsi="Calibri"/>
          <w:noProof/>
          <w:sz w:val="21"/>
          <w:szCs w:val="22"/>
        </w:rPr>
      </w:pPr>
      <w:hyperlink w:anchor="_Toc463858290" w:history="1">
        <w:r w:rsidR="0008675E" w:rsidRPr="000C7BDA">
          <w:rPr>
            <w:rStyle w:val="a3"/>
            <w:noProof/>
          </w:rPr>
          <w:t>5.1</w:t>
        </w:r>
        <w:r w:rsidR="0008675E" w:rsidRPr="000C7BDA">
          <w:rPr>
            <w:rStyle w:val="a3"/>
            <w:rFonts w:hint="eastAsia"/>
            <w:noProof/>
          </w:rPr>
          <w:t xml:space="preserve"> </w:t>
        </w:r>
        <w:r w:rsidR="0008675E" w:rsidRPr="000C7BDA">
          <w:rPr>
            <w:rStyle w:val="a3"/>
            <w:rFonts w:hint="eastAsia"/>
            <w:noProof/>
          </w:rPr>
          <w:t>系统需求分析</w:t>
        </w:r>
        <w:r w:rsidR="0008675E">
          <w:rPr>
            <w:noProof/>
            <w:webHidden/>
          </w:rPr>
          <w:tab/>
        </w:r>
        <w:r w:rsidR="0008675E">
          <w:rPr>
            <w:noProof/>
            <w:webHidden/>
          </w:rPr>
          <w:fldChar w:fldCharType="begin"/>
        </w:r>
        <w:r w:rsidR="0008675E">
          <w:rPr>
            <w:noProof/>
            <w:webHidden/>
          </w:rPr>
          <w:instrText xml:space="preserve"> PAGEREF _Toc463858290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455C9777" w14:textId="77777777" w:rsidR="0008675E" w:rsidRPr="00375708" w:rsidRDefault="007F2871">
      <w:pPr>
        <w:pStyle w:val="20"/>
        <w:tabs>
          <w:tab w:val="right" w:leader="dot" w:pos="9061"/>
        </w:tabs>
        <w:ind w:left="420"/>
        <w:rPr>
          <w:rFonts w:ascii="Calibri" w:hAnsi="Calibri"/>
          <w:noProof/>
          <w:sz w:val="21"/>
          <w:szCs w:val="22"/>
        </w:rPr>
      </w:pPr>
      <w:hyperlink w:anchor="_Toc463858291" w:history="1">
        <w:r w:rsidR="0008675E" w:rsidRPr="000C7BDA">
          <w:rPr>
            <w:rStyle w:val="a3"/>
            <w:noProof/>
          </w:rPr>
          <w:t>5.2</w:t>
        </w:r>
        <w:r w:rsidR="0008675E" w:rsidRPr="000C7BDA">
          <w:rPr>
            <w:rStyle w:val="a3"/>
            <w:rFonts w:hint="eastAsia"/>
            <w:noProof/>
          </w:rPr>
          <w:t xml:space="preserve"> </w:t>
        </w:r>
        <w:r w:rsidR="0008675E" w:rsidRPr="000C7BDA">
          <w:rPr>
            <w:rStyle w:val="a3"/>
            <w:rFonts w:hint="eastAsia"/>
            <w:noProof/>
          </w:rPr>
          <w:t>系统总体架构</w:t>
        </w:r>
        <w:r w:rsidR="0008675E">
          <w:rPr>
            <w:noProof/>
            <w:webHidden/>
          </w:rPr>
          <w:tab/>
        </w:r>
        <w:r w:rsidR="0008675E">
          <w:rPr>
            <w:noProof/>
            <w:webHidden/>
          </w:rPr>
          <w:fldChar w:fldCharType="begin"/>
        </w:r>
        <w:r w:rsidR="0008675E">
          <w:rPr>
            <w:noProof/>
            <w:webHidden/>
          </w:rPr>
          <w:instrText xml:space="preserve"> PAGEREF _Toc463858291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0C2B93E3" w14:textId="77777777" w:rsidR="0008675E" w:rsidRPr="00375708" w:rsidRDefault="007F2871">
      <w:pPr>
        <w:pStyle w:val="20"/>
        <w:tabs>
          <w:tab w:val="right" w:leader="dot" w:pos="9061"/>
        </w:tabs>
        <w:ind w:left="420"/>
        <w:rPr>
          <w:rFonts w:ascii="Calibri" w:hAnsi="Calibri"/>
          <w:noProof/>
          <w:sz w:val="21"/>
          <w:szCs w:val="22"/>
        </w:rPr>
      </w:pPr>
      <w:hyperlink w:anchor="_Toc463858292" w:history="1">
        <w:r w:rsidR="0008675E" w:rsidRPr="000C7BDA">
          <w:rPr>
            <w:rStyle w:val="a3"/>
            <w:noProof/>
          </w:rPr>
          <w:t>5.3</w:t>
        </w:r>
        <w:r w:rsidR="0008675E" w:rsidRPr="000C7BDA">
          <w:rPr>
            <w:rStyle w:val="a3"/>
            <w:rFonts w:hint="eastAsia"/>
            <w:noProof/>
          </w:rPr>
          <w:t xml:space="preserve"> </w:t>
        </w:r>
        <w:r w:rsidR="0008675E" w:rsidRPr="000C7BDA">
          <w:rPr>
            <w:rStyle w:val="a3"/>
            <w:rFonts w:hint="eastAsia"/>
            <w:noProof/>
          </w:rPr>
          <w:t>系统软件设计与开发</w:t>
        </w:r>
        <w:r w:rsidR="0008675E">
          <w:rPr>
            <w:noProof/>
            <w:webHidden/>
          </w:rPr>
          <w:tab/>
        </w:r>
        <w:r w:rsidR="0008675E">
          <w:rPr>
            <w:noProof/>
            <w:webHidden/>
          </w:rPr>
          <w:fldChar w:fldCharType="begin"/>
        </w:r>
        <w:r w:rsidR="0008675E">
          <w:rPr>
            <w:noProof/>
            <w:webHidden/>
          </w:rPr>
          <w:instrText xml:space="preserve"> PAGEREF _Toc463858292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7ED53544" w14:textId="77777777" w:rsidR="0008675E" w:rsidRPr="00375708" w:rsidRDefault="007F2871">
      <w:pPr>
        <w:pStyle w:val="20"/>
        <w:tabs>
          <w:tab w:val="right" w:leader="dot" w:pos="9061"/>
        </w:tabs>
        <w:ind w:left="420"/>
        <w:rPr>
          <w:rFonts w:ascii="Calibri" w:hAnsi="Calibri"/>
          <w:noProof/>
          <w:sz w:val="21"/>
          <w:szCs w:val="22"/>
        </w:rPr>
      </w:pPr>
      <w:hyperlink w:anchor="_Toc463858293" w:history="1">
        <w:r w:rsidR="0008675E" w:rsidRPr="000C7BDA">
          <w:rPr>
            <w:rStyle w:val="a3"/>
            <w:noProof/>
          </w:rPr>
          <w:t>5.4</w:t>
        </w:r>
        <w:r w:rsidR="0008675E" w:rsidRPr="000C7BDA">
          <w:rPr>
            <w:rStyle w:val="a3"/>
            <w:rFonts w:hint="eastAsia"/>
            <w:noProof/>
          </w:rPr>
          <w:t xml:space="preserve"> </w:t>
        </w:r>
        <w:r w:rsidR="0008675E" w:rsidRPr="000C7BDA">
          <w:rPr>
            <w:rStyle w:val="a3"/>
            <w:rFonts w:hint="eastAsia"/>
            <w:noProof/>
          </w:rPr>
          <w:t>本章小结</w:t>
        </w:r>
        <w:r w:rsidR="0008675E">
          <w:rPr>
            <w:noProof/>
            <w:webHidden/>
          </w:rPr>
          <w:tab/>
        </w:r>
        <w:r w:rsidR="0008675E">
          <w:rPr>
            <w:noProof/>
            <w:webHidden/>
          </w:rPr>
          <w:fldChar w:fldCharType="begin"/>
        </w:r>
        <w:r w:rsidR="0008675E">
          <w:rPr>
            <w:noProof/>
            <w:webHidden/>
          </w:rPr>
          <w:instrText xml:space="preserve"> PAGEREF _Toc463858293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54696EAF"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94" w:history="1">
        <w:r w:rsidR="0008675E" w:rsidRPr="000C7BDA">
          <w:rPr>
            <w:rStyle w:val="a3"/>
            <w:rFonts w:hint="eastAsia"/>
            <w:noProof/>
          </w:rPr>
          <w:t>第</w:t>
        </w:r>
        <w:r w:rsidR="0008675E" w:rsidRPr="000C7BDA">
          <w:rPr>
            <w:rStyle w:val="a3"/>
            <w:rFonts w:hint="eastAsia"/>
            <w:noProof/>
          </w:rPr>
          <w:t>6</w:t>
        </w:r>
        <w:r w:rsidR="0008675E" w:rsidRPr="000C7BDA">
          <w:rPr>
            <w:rStyle w:val="a3"/>
            <w:rFonts w:hint="eastAsia"/>
            <w:noProof/>
          </w:rPr>
          <w:t>章</w:t>
        </w:r>
        <w:r w:rsidR="0008675E" w:rsidRPr="000C7BDA">
          <w:rPr>
            <w:rStyle w:val="a3"/>
            <w:rFonts w:hint="eastAsia"/>
            <w:noProof/>
          </w:rPr>
          <w:t xml:space="preserve"> </w:t>
        </w:r>
        <w:r w:rsidR="0008675E" w:rsidRPr="000C7BDA">
          <w:rPr>
            <w:rStyle w:val="a3"/>
            <w:rFonts w:hint="eastAsia"/>
            <w:noProof/>
          </w:rPr>
          <w:t>结论与展望</w:t>
        </w:r>
        <w:r w:rsidR="0008675E">
          <w:rPr>
            <w:noProof/>
            <w:webHidden/>
          </w:rPr>
          <w:tab/>
        </w:r>
        <w:r w:rsidR="0008675E">
          <w:rPr>
            <w:noProof/>
            <w:webHidden/>
          </w:rPr>
          <w:fldChar w:fldCharType="begin"/>
        </w:r>
        <w:r w:rsidR="0008675E">
          <w:rPr>
            <w:noProof/>
            <w:webHidden/>
          </w:rPr>
          <w:instrText xml:space="preserve"> PAGEREF _Toc463858294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6BC80883" w14:textId="77777777" w:rsidR="0008675E" w:rsidRPr="00375708" w:rsidRDefault="007F2871">
      <w:pPr>
        <w:pStyle w:val="20"/>
        <w:tabs>
          <w:tab w:val="right" w:leader="dot" w:pos="9061"/>
        </w:tabs>
        <w:ind w:left="420"/>
        <w:rPr>
          <w:rFonts w:ascii="Calibri" w:hAnsi="Calibri"/>
          <w:noProof/>
          <w:sz w:val="21"/>
          <w:szCs w:val="22"/>
        </w:rPr>
      </w:pPr>
      <w:hyperlink w:anchor="_Toc463858295" w:history="1">
        <w:r w:rsidR="0008675E" w:rsidRPr="000C7BDA">
          <w:rPr>
            <w:rStyle w:val="a3"/>
            <w:noProof/>
          </w:rPr>
          <w:t>6.1</w:t>
        </w:r>
        <w:r w:rsidR="0008675E" w:rsidRPr="000C7BDA">
          <w:rPr>
            <w:rStyle w:val="a3"/>
            <w:rFonts w:hint="eastAsia"/>
            <w:noProof/>
          </w:rPr>
          <w:t xml:space="preserve"> </w:t>
        </w:r>
        <w:r w:rsidR="0008675E" w:rsidRPr="000C7BDA">
          <w:rPr>
            <w:rStyle w:val="a3"/>
            <w:rFonts w:hint="eastAsia"/>
            <w:noProof/>
          </w:rPr>
          <w:t>工作总结</w:t>
        </w:r>
        <w:r w:rsidR="0008675E">
          <w:rPr>
            <w:noProof/>
            <w:webHidden/>
          </w:rPr>
          <w:tab/>
        </w:r>
        <w:r w:rsidR="0008675E">
          <w:rPr>
            <w:noProof/>
            <w:webHidden/>
          </w:rPr>
          <w:fldChar w:fldCharType="begin"/>
        </w:r>
        <w:r w:rsidR="0008675E">
          <w:rPr>
            <w:noProof/>
            <w:webHidden/>
          </w:rPr>
          <w:instrText xml:space="preserve"> PAGEREF _Toc463858295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73FB7ABB" w14:textId="77777777" w:rsidR="0008675E" w:rsidRPr="00375708" w:rsidRDefault="007F2871">
      <w:pPr>
        <w:pStyle w:val="20"/>
        <w:tabs>
          <w:tab w:val="right" w:leader="dot" w:pos="9061"/>
        </w:tabs>
        <w:ind w:left="420"/>
        <w:rPr>
          <w:rFonts w:ascii="Calibri" w:hAnsi="Calibri"/>
          <w:noProof/>
          <w:sz w:val="21"/>
          <w:szCs w:val="22"/>
        </w:rPr>
      </w:pPr>
      <w:hyperlink w:anchor="_Toc463858296" w:history="1">
        <w:r w:rsidR="0008675E" w:rsidRPr="000C7BDA">
          <w:rPr>
            <w:rStyle w:val="a3"/>
            <w:noProof/>
          </w:rPr>
          <w:t>6.2</w:t>
        </w:r>
        <w:r w:rsidR="0008675E" w:rsidRPr="000C7BDA">
          <w:rPr>
            <w:rStyle w:val="a3"/>
            <w:rFonts w:hint="eastAsia"/>
            <w:noProof/>
          </w:rPr>
          <w:t xml:space="preserve"> </w:t>
        </w:r>
        <w:r w:rsidR="0008675E" w:rsidRPr="000C7BDA">
          <w:rPr>
            <w:rStyle w:val="a3"/>
            <w:rFonts w:hint="eastAsia"/>
            <w:noProof/>
          </w:rPr>
          <w:t>未来展望</w:t>
        </w:r>
        <w:r w:rsidR="0008675E">
          <w:rPr>
            <w:noProof/>
            <w:webHidden/>
          </w:rPr>
          <w:tab/>
        </w:r>
        <w:r w:rsidR="0008675E">
          <w:rPr>
            <w:noProof/>
            <w:webHidden/>
          </w:rPr>
          <w:fldChar w:fldCharType="begin"/>
        </w:r>
        <w:r w:rsidR="0008675E">
          <w:rPr>
            <w:noProof/>
            <w:webHidden/>
          </w:rPr>
          <w:instrText xml:space="preserve"> PAGEREF _Toc463858296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11A03C91"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97" w:history="1">
        <w:r w:rsidR="0008675E" w:rsidRPr="000C7BDA">
          <w:rPr>
            <w:rStyle w:val="a3"/>
            <w:rFonts w:hint="eastAsia"/>
            <w:noProof/>
          </w:rPr>
          <w:t>参考文献</w:t>
        </w:r>
        <w:r w:rsidR="0008675E">
          <w:rPr>
            <w:noProof/>
            <w:webHidden/>
          </w:rPr>
          <w:tab/>
        </w:r>
        <w:r w:rsidR="0008675E">
          <w:rPr>
            <w:noProof/>
            <w:webHidden/>
          </w:rPr>
          <w:fldChar w:fldCharType="begin"/>
        </w:r>
        <w:r w:rsidR="0008675E">
          <w:rPr>
            <w:noProof/>
            <w:webHidden/>
          </w:rPr>
          <w:instrText xml:space="preserve"> PAGEREF _Toc463858297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4B40380E" w14:textId="77777777" w:rsidR="0008675E" w:rsidRPr="00375708" w:rsidRDefault="007F2871">
      <w:pPr>
        <w:pStyle w:val="10"/>
        <w:tabs>
          <w:tab w:val="right" w:leader="dot" w:pos="9061"/>
        </w:tabs>
        <w:rPr>
          <w:rFonts w:ascii="Calibri" w:eastAsia="宋体" w:hAnsi="Calibri"/>
          <w:bCs w:val="0"/>
          <w:noProof/>
          <w:spacing w:val="0"/>
          <w:kern w:val="2"/>
          <w:sz w:val="21"/>
          <w:szCs w:val="22"/>
        </w:rPr>
      </w:pPr>
      <w:hyperlink w:anchor="_Toc463858298" w:history="1">
        <w:r w:rsidR="0008675E" w:rsidRPr="000C7BDA">
          <w:rPr>
            <w:rStyle w:val="a3"/>
            <w:rFonts w:hint="eastAsia"/>
            <w:noProof/>
          </w:rPr>
          <w:t>致</w:t>
        </w:r>
        <w:r w:rsidR="0008675E" w:rsidRPr="000C7BDA">
          <w:rPr>
            <w:rStyle w:val="a3"/>
            <w:noProof/>
          </w:rPr>
          <w:t xml:space="preserve">  </w:t>
        </w:r>
        <w:r w:rsidR="0008675E" w:rsidRPr="000C7BDA">
          <w:rPr>
            <w:rStyle w:val="a3"/>
            <w:rFonts w:hint="eastAsia"/>
            <w:noProof/>
          </w:rPr>
          <w:t>谢</w:t>
        </w:r>
        <w:r w:rsidR="0008675E">
          <w:rPr>
            <w:noProof/>
            <w:webHidden/>
          </w:rPr>
          <w:tab/>
        </w:r>
        <w:r w:rsidR="0008675E">
          <w:rPr>
            <w:noProof/>
            <w:webHidden/>
          </w:rPr>
          <w:fldChar w:fldCharType="begin"/>
        </w:r>
        <w:r w:rsidR="0008675E">
          <w:rPr>
            <w:noProof/>
            <w:webHidden/>
          </w:rPr>
          <w:instrText xml:space="preserve"> PAGEREF _Toc463858298 \h </w:instrText>
        </w:r>
        <w:r w:rsidR="0008675E">
          <w:rPr>
            <w:noProof/>
            <w:webHidden/>
          </w:rPr>
        </w:r>
        <w:r w:rsidR="0008675E">
          <w:rPr>
            <w:noProof/>
            <w:webHidden/>
          </w:rPr>
          <w:fldChar w:fldCharType="separate"/>
        </w:r>
        <w:r w:rsidR="005E023C">
          <w:rPr>
            <w:noProof/>
            <w:webHidden/>
          </w:rPr>
          <w:t>1</w:t>
        </w:r>
        <w:r w:rsidR="0008675E">
          <w:rPr>
            <w:noProof/>
            <w:webHidden/>
          </w:rPr>
          <w:fldChar w:fldCharType="end"/>
        </w:r>
      </w:hyperlink>
    </w:p>
    <w:p w14:paraId="79B33F75" w14:textId="77777777" w:rsidR="008F1EBC" w:rsidRDefault="008F1EBC">
      <w:pPr>
        <w:spacing w:line="360" w:lineRule="auto"/>
        <w:rPr>
          <w:rFonts w:eastAsia="黑体"/>
          <w:bCs/>
          <w:spacing w:val="-8"/>
          <w:kern w:val="44"/>
          <w:szCs w:val="32"/>
        </w:rPr>
      </w:pPr>
      <w:r>
        <w:rPr>
          <w:rFonts w:eastAsia="黑体"/>
          <w:bCs/>
          <w:spacing w:val="-8"/>
          <w:kern w:val="44"/>
          <w:szCs w:val="32"/>
        </w:rPr>
        <w:fldChar w:fldCharType="end"/>
      </w:r>
    </w:p>
    <w:p w14:paraId="6C966B8E" w14:textId="77777777" w:rsidR="00E63046" w:rsidRDefault="00E63046">
      <w:pPr>
        <w:spacing w:line="360" w:lineRule="auto"/>
        <w:rPr>
          <w:rFonts w:eastAsia="黑体"/>
          <w:bCs/>
          <w:spacing w:val="-8"/>
          <w:kern w:val="44"/>
          <w:szCs w:val="32"/>
        </w:rPr>
      </w:pPr>
    </w:p>
    <w:p w14:paraId="61A910C2" w14:textId="77777777" w:rsidR="0099623E" w:rsidRDefault="0099623E">
      <w:pPr>
        <w:spacing w:line="360" w:lineRule="auto"/>
        <w:rPr>
          <w:rFonts w:eastAsia="黑体"/>
          <w:bCs/>
          <w:spacing w:val="-8"/>
          <w:kern w:val="44"/>
          <w:szCs w:val="32"/>
        </w:rPr>
        <w:sectPr w:rsidR="0099623E" w:rsidSect="003725AB">
          <w:headerReference w:type="default" r:id="rId19"/>
          <w:footerReference w:type="default" r:id="rId20"/>
          <w:pgSz w:w="11907" w:h="16840"/>
          <w:pgMar w:top="1531" w:right="1418" w:bottom="1304" w:left="1418" w:header="851" w:footer="992" w:gutter="0"/>
          <w:paperSrc w:first="1" w:other="1"/>
          <w:cols w:space="720"/>
          <w:docGrid w:type="lines" w:linePitch="312"/>
        </w:sectPr>
      </w:pPr>
    </w:p>
    <w:p w14:paraId="2DF4CB27" w14:textId="77777777" w:rsidR="00E63046" w:rsidRDefault="00E63046">
      <w:pPr>
        <w:spacing w:line="360" w:lineRule="auto"/>
        <w:rPr>
          <w:rFonts w:eastAsia="黑体"/>
          <w:bCs/>
          <w:spacing w:val="-8"/>
          <w:kern w:val="44"/>
          <w:szCs w:val="32"/>
        </w:rPr>
      </w:pPr>
    </w:p>
    <w:p w14:paraId="2322677E" w14:textId="77777777" w:rsidR="00E63046" w:rsidRDefault="00E63046">
      <w:pPr>
        <w:spacing w:line="360" w:lineRule="auto"/>
        <w:rPr>
          <w:rFonts w:eastAsia="黑体"/>
          <w:bCs/>
          <w:spacing w:val="-8"/>
          <w:kern w:val="44"/>
          <w:szCs w:val="32"/>
        </w:rPr>
      </w:pPr>
    </w:p>
    <w:p w14:paraId="79E91BD2" w14:textId="77777777" w:rsidR="0099623E" w:rsidRDefault="0099623E">
      <w:pPr>
        <w:spacing w:line="360" w:lineRule="auto"/>
        <w:rPr>
          <w:rFonts w:eastAsia="黑体"/>
          <w:bCs/>
          <w:spacing w:val="-8"/>
          <w:kern w:val="44"/>
          <w:szCs w:val="32"/>
        </w:rPr>
        <w:sectPr w:rsidR="0099623E" w:rsidSect="0099623E">
          <w:headerReference w:type="default" r:id="rId21"/>
          <w:pgSz w:w="11907" w:h="16840"/>
          <w:pgMar w:top="1531" w:right="1418" w:bottom="1304" w:left="1418" w:header="851" w:footer="992" w:gutter="0"/>
          <w:paperSrc w:first="1" w:other="1"/>
          <w:cols w:space="720"/>
          <w:docGrid w:type="lines" w:linePitch="312"/>
        </w:sectPr>
      </w:pPr>
    </w:p>
    <w:p w14:paraId="7EDD3954" w14:textId="77777777" w:rsidR="0082666B" w:rsidRPr="0082666B" w:rsidRDefault="008F1EBC" w:rsidP="001F27F1">
      <w:pPr>
        <w:pStyle w:val="1"/>
        <w:numPr>
          <w:ilvl w:val="0"/>
          <w:numId w:val="2"/>
        </w:numPr>
        <w:spacing w:before="312" w:after="312"/>
      </w:pPr>
      <w:bookmarkStart w:id="33" w:name="_Toc463858248"/>
      <w:proofErr w:type="gramStart"/>
      <w:r>
        <w:rPr>
          <w:rFonts w:hint="eastAsia"/>
        </w:rPr>
        <w:lastRenderedPageBreak/>
        <w:t>绪</w:t>
      </w:r>
      <w:proofErr w:type="gramEnd"/>
      <w:r>
        <w:rPr>
          <w:rFonts w:hint="eastAsia"/>
        </w:rPr>
        <w:t xml:space="preserve"> </w:t>
      </w:r>
      <w:r>
        <w:rPr>
          <w:rFonts w:hint="eastAsia"/>
        </w:rPr>
        <w:t>论</w:t>
      </w:r>
      <w:bookmarkEnd w:id="33"/>
    </w:p>
    <w:p w14:paraId="07ED370B" w14:textId="77777777" w:rsidR="00DD4054" w:rsidRDefault="001F27F1" w:rsidP="000F0F27">
      <w:pPr>
        <w:pStyle w:val="2"/>
        <w:numPr>
          <w:ilvl w:val="1"/>
          <w:numId w:val="2"/>
        </w:numPr>
        <w:spacing w:before="156" w:after="156"/>
      </w:pPr>
      <w:r>
        <w:rPr>
          <w:rFonts w:hint="eastAsia"/>
        </w:rPr>
        <w:t>研究背景及</w:t>
      </w:r>
      <w:r>
        <w:t>意义</w:t>
      </w:r>
    </w:p>
    <w:p w14:paraId="32654749" w14:textId="77777777" w:rsidR="001F27F1" w:rsidRDefault="001F27F1" w:rsidP="000E3214">
      <w:pPr>
        <w:pStyle w:val="my"/>
        <w:ind w:firstLine="480"/>
      </w:pPr>
      <w:r>
        <w:rPr>
          <w:rFonts w:hint="eastAsia"/>
        </w:rPr>
        <w:t>随着</w:t>
      </w:r>
      <w:r w:rsidR="000E3214">
        <w:rPr>
          <w:rFonts w:hint="eastAsia"/>
        </w:rPr>
        <w:t>信息</w:t>
      </w:r>
      <w:r w:rsidR="000E3214">
        <w:t>时代的到来</w:t>
      </w:r>
      <w:r w:rsidR="000E3214">
        <w:rPr>
          <w:rFonts w:hint="eastAsia"/>
        </w:rPr>
        <w:t>，人们在</w:t>
      </w:r>
      <w:r w:rsidR="000E3214">
        <w:t>通信与网络</w:t>
      </w:r>
      <w:r w:rsidR="000E3214">
        <w:rPr>
          <w:rFonts w:hint="eastAsia"/>
        </w:rPr>
        <w:t>等</w:t>
      </w:r>
      <w:r w:rsidR="000E3214">
        <w:t>方面体验到了前所未有的</w:t>
      </w:r>
      <w:r w:rsidR="000E3214">
        <w:rPr>
          <w:rFonts w:hint="eastAsia"/>
        </w:rPr>
        <w:t>便利，</w:t>
      </w:r>
      <w:r w:rsidR="000E3214">
        <w:t>越来越多的人在</w:t>
      </w:r>
      <w:r w:rsidR="008702D0">
        <w:rPr>
          <w:rFonts w:hint="eastAsia"/>
        </w:rPr>
        <w:t>网络、</w:t>
      </w:r>
      <w:r w:rsidR="008702D0">
        <w:t>通信</w:t>
      </w:r>
      <w:r w:rsidR="008702D0">
        <w:rPr>
          <w:rFonts w:hint="eastAsia"/>
        </w:rPr>
        <w:t>等</w:t>
      </w:r>
      <w:r w:rsidR="008702D0">
        <w:t>虚拟</w:t>
      </w:r>
      <w:r w:rsidR="008702D0">
        <w:rPr>
          <w:rFonts w:hint="eastAsia"/>
        </w:rPr>
        <w:t>世界</w:t>
      </w:r>
      <w:r w:rsidR="008702D0">
        <w:t>花费更多的时间</w:t>
      </w:r>
      <w:r w:rsidR="008702D0">
        <w:rPr>
          <w:rFonts w:hint="eastAsia"/>
        </w:rPr>
        <w:t>来</w:t>
      </w:r>
      <w:r w:rsidR="008702D0">
        <w:t>获取或者交流</w:t>
      </w:r>
      <w:r w:rsidR="00EB6BDC">
        <w:rPr>
          <w:rFonts w:hint="eastAsia"/>
        </w:rPr>
        <w:t>信息</w:t>
      </w:r>
      <w:r w:rsidR="008702D0">
        <w:rPr>
          <w:rFonts w:hint="eastAsia"/>
        </w:rPr>
        <w:t>；</w:t>
      </w:r>
      <w:r w:rsidR="008702D0">
        <w:t>人们在享受</w:t>
      </w:r>
      <w:r w:rsidR="008702D0">
        <w:rPr>
          <w:rFonts w:hint="eastAsia"/>
        </w:rPr>
        <w:t>互联网</w:t>
      </w:r>
      <w:r w:rsidR="008702D0">
        <w:t>科技</w:t>
      </w:r>
      <w:r w:rsidR="008702D0">
        <w:rPr>
          <w:rFonts w:hint="eastAsia"/>
        </w:rPr>
        <w:t>发展</w:t>
      </w:r>
      <w:r w:rsidR="008702D0">
        <w:t>给自身带来的</w:t>
      </w:r>
      <w:r w:rsidR="00EB6BDC">
        <w:rPr>
          <w:rFonts w:hint="eastAsia"/>
        </w:rPr>
        <w:t>好处</w:t>
      </w:r>
      <w:r w:rsidR="00EB6BDC">
        <w:t>的同时</w:t>
      </w:r>
      <w:r w:rsidR="008702D0">
        <w:t>，</w:t>
      </w:r>
      <w:r w:rsidR="00EB6BDC">
        <w:rPr>
          <w:rFonts w:hint="eastAsia"/>
        </w:rPr>
        <w:t>也在不断</w:t>
      </w:r>
      <w:r w:rsidR="00EB6BDC">
        <w:t>创造</w:t>
      </w:r>
      <w:r w:rsidR="00B60B61">
        <w:rPr>
          <w:rFonts w:hint="eastAsia"/>
        </w:rPr>
        <w:t>海量</w:t>
      </w:r>
      <w:r w:rsidR="00EB6BDC">
        <w:t>数据</w:t>
      </w:r>
      <w:r w:rsidR="00B60B61">
        <w:rPr>
          <w:rFonts w:hint="eastAsia"/>
        </w:rPr>
        <w:t>；</w:t>
      </w:r>
      <w:r w:rsidR="00B60B61">
        <w:t>全球每年数据总量</w:t>
      </w:r>
      <w:r w:rsidR="00B60B61">
        <w:rPr>
          <w:rFonts w:hint="eastAsia"/>
        </w:rPr>
        <w:t>增长速度</w:t>
      </w:r>
      <w:r w:rsidR="00B60B61">
        <w:t>保持</w:t>
      </w:r>
      <w:r w:rsidR="00B60B61">
        <w:rPr>
          <w:rFonts w:hint="eastAsia"/>
        </w:rPr>
        <w:t>1.5</w:t>
      </w:r>
      <w:r w:rsidR="00B60B61">
        <w:rPr>
          <w:rFonts w:hint="eastAsia"/>
        </w:rPr>
        <w:t>倍左右</w:t>
      </w:r>
      <w:r w:rsidR="00B60B61">
        <w:t>，预计到</w:t>
      </w:r>
      <w:r w:rsidR="00B60B61">
        <w:rPr>
          <w:rFonts w:hint="eastAsia"/>
        </w:rPr>
        <w:t>2020</w:t>
      </w:r>
      <w:r w:rsidR="00B60B61">
        <w:rPr>
          <w:rFonts w:hint="eastAsia"/>
        </w:rPr>
        <w:t>年</w:t>
      </w:r>
      <w:r w:rsidR="00B60B61">
        <w:t>在全球范围内数据总量将达到</w:t>
      </w:r>
      <w:r w:rsidR="00B60B61">
        <w:rPr>
          <w:rFonts w:hint="eastAsia"/>
        </w:rPr>
        <w:t>40</w:t>
      </w:r>
      <w:r w:rsidR="00B60B61">
        <w:t>ZB</w:t>
      </w:r>
      <w:r w:rsidR="00B60B61">
        <w:rPr>
          <w:rFonts w:hint="eastAsia"/>
        </w:rPr>
        <w:t>。</w:t>
      </w:r>
      <w:r w:rsidR="00EC5F0B">
        <w:rPr>
          <w:rFonts w:hint="eastAsia"/>
        </w:rPr>
        <w:t>在全球</w:t>
      </w:r>
      <w:r w:rsidR="00EC5F0B">
        <w:t>数据总量快速</w:t>
      </w:r>
      <w:r w:rsidR="00EC5F0B">
        <w:rPr>
          <w:rFonts w:hint="eastAsia"/>
        </w:rPr>
        <w:t>增长</w:t>
      </w:r>
      <w:r w:rsidR="00EC5F0B">
        <w:t>的大背景下，公司等机构内部的数据也随着互联网</w:t>
      </w:r>
      <w:r w:rsidR="00EC5F0B">
        <w:rPr>
          <w:rFonts w:hint="eastAsia"/>
        </w:rPr>
        <w:t>等</w:t>
      </w:r>
      <w:r w:rsidR="00EC5F0B">
        <w:t>技术的发展，快速的增长起来；</w:t>
      </w:r>
      <w:r w:rsidR="00B60B61">
        <w:rPr>
          <w:rFonts w:hint="eastAsia"/>
        </w:rPr>
        <w:t>海量的</w:t>
      </w:r>
      <w:r w:rsidR="00B60B61">
        <w:t>数据虽然对公司等机构来说是一笔财富，但是随着</w:t>
      </w:r>
      <w:r w:rsidR="00B60B61">
        <w:rPr>
          <w:rFonts w:hint="eastAsia"/>
        </w:rPr>
        <w:t>企业</w:t>
      </w:r>
      <w:r w:rsidR="00B60B61">
        <w:t>内部</w:t>
      </w:r>
      <w:r w:rsidR="002A7A47">
        <w:rPr>
          <w:rFonts w:hint="eastAsia"/>
        </w:rPr>
        <w:t>数据量的</w:t>
      </w:r>
      <w:r w:rsidR="002A7A47">
        <w:t>逐步增长，</w:t>
      </w:r>
      <w:r w:rsidR="00DE5294">
        <w:rPr>
          <w:rFonts w:hint="eastAsia"/>
        </w:rPr>
        <w:t>数据量已经</w:t>
      </w:r>
      <w:r w:rsidR="00DE5294">
        <w:t>超出了单机所能处理数据的极限</w:t>
      </w:r>
      <w:r w:rsidR="00DE5294">
        <w:rPr>
          <w:rFonts w:hint="eastAsia"/>
        </w:rPr>
        <w:t>；</w:t>
      </w:r>
      <w:r w:rsidR="00AD192A">
        <w:rPr>
          <w:rFonts w:hint="eastAsia"/>
        </w:rPr>
        <w:t>企业</w:t>
      </w:r>
      <w:r w:rsidR="00AD192A">
        <w:t>迫切需要一种方法去改变现状，</w:t>
      </w:r>
      <w:r w:rsidR="00AD192A">
        <w:rPr>
          <w:rFonts w:hint="eastAsia"/>
        </w:rPr>
        <w:t>由此</w:t>
      </w:r>
      <w:r w:rsidR="00AD192A">
        <w:t>商业</w:t>
      </w:r>
      <w:r w:rsidR="00AD192A">
        <w:rPr>
          <w:rFonts w:hint="eastAsia"/>
        </w:rPr>
        <w:t>层面</w:t>
      </w:r>
      <w:r w:rsidR="00AD192A">
        <w:t>的竞争转移到了数据处理</w:t>
      </w:r>
      <w:r w:rsidR="00AD192A">
        <w:rPr>
          <w:rFonts w:hint="eastAsia"/>
        </w:rPr>
        <w:t>方面</w:t>
      </w:r>
      <w:r w:rsidR="00AD192A">
        <w:t>的竞争，因为</w:t>
      </w:r>
      <w:r w:rsidR="00AD192A">
        <w:rPr>
          <w:rFonts w:hint="eastAsia"/>
        </w:rPr>
        <w:t>大数据</w:t>
      </w:r>
      <w:r w:rsidR="00AD192A">
        <w:t>处理</w:t>
      </w:r>
      <w:r w:rsidR="00AD192A">
        <w:rPr>
          <w:rFonts w:hint="eastAsia"/>
        </w:rPr>
        <w:t>在很大程度上</w:t>
      </w:r>
      <w:r w:rsidR="00AD192A">
        <w:t>可以帮助企业做出很多战略性的决策，</w:t>
      </w:r>
      <w:r w:rsidR="001A3F70">
        <w:rPr>
          <w:rFonts w:hint="eastAsia"/>
        </w:rPr>
        <w:t>抢占</w:t>
      </w:r>
      <w:r w:rsidR="001A3F70">
        <w:t>市场先机</w:t>
      </w:r>
      <w:r w:rsidR="001A3F70">
        <w:rPr>
          <w:rFonts w:hint="eastAsia"/>
        </w:rPr>
        <w:t>；</w:t>
      </w:r>
      <w:r w:rsidR="00AD192A">
        <w:rPr>
          <w:rFonts w:hint="eastAsia"/>
        </w:rPr>
        <w:t>而</w:t>
      </w:r>
      <w:r w:rsidR="00AD192A">
        <w:t>现实中</w:t>
      </w:r>
      <w:r w:rsidR="001A3F70">
        <w:rPr>
          <w:rFonts w:hint="eastAsia"/>
        </w:rPr>
        <w:t>，</w:t>
      </w:r>
      <w:r w:rsidR="00DE5294">
        <w:rPr>
          <w:rFonts w:hint="eastAsia"/>
        </w:rPr>
        <w:t>企业需要处理</w:t>
      </w:r>
      <w:r w:rsidR="00DE5294">
        <w:rPr>
          <w:rFonts w:hint="eastAsia"/>
        </w:rPr>
        <w:t>T</w:t>
      </w:r>
      <w:r w:rsidR="00DE5294">
        <w:t>B</w:t>
      </w:r>
      <w:r w:rsidR="00DE5294">
        <w:t>级</w:t>
      </w:r>
      <w:r w:rsidR="00DE5294">
        <w:rPr>
          <w:rFonts w:hint="eastAsia"/>
        </w:rPr>
        <w:t>数据情况</w:t>
      </w:r>
      <w:r w:rsidR="00DE5294">
        <w:t>在很多</w:t>
      </w:r>
      <w:r w:rsidR="00DE5294">
        <w:rPr>
          <w:rFonts w:hint="eastAsia"/>
        </w:rPr>
        <w:t>情况下已经是</w:t>
      </w:r>
      <w:r w:rsidR="00DE5294">
        <w:t>实实在在的需求了，</w:t>
      </w:r>
      <w:r w:rsidR="00DE5294">
        <w:rPr>
          <w:rFonts w:hint="eastAsia"/>
        </w:rPr>
        <w:t>而</w:t>
      </w:r>
      <w:r w:rsidR="002A7A47">
        <w:t>采用何种方式去有效</w:t>
      </w:r>
      <w:r w:rsidR="002A7A47">
        <w:rPr>
          <w:rFonts w:hint="eastAsia"/>
        </w:rPr>
        <w:t>的</w:t>
      </w:r>
      <w:r w:rsidR="002A7A47">
        <w:t>处理</w:t>
      </w:r>
      <w:r w:rsidR="00DE5294">
        <w:rPr>
          <w:rFonts w:hint="eastAsia"/>
        </w:rPr>
        <w:t>动辄数</w:t>
      </w:r>
      <w:r w:rsidR="00DE5294">
        <w:t>TB</w:t>
      </w:r>
      <w:r w:rsidR="002A7A47">
        <w:t>数据</w:t>
      </w:r>
      <w:r w:rsidR="00DE5294">
        <w:rPr>
          <w:rFonts w:hint="eastAsia"/>
        </w:rPr>
        <w:t>已经</w:t>
      </w:r>
      <w:r w:rsidR="002A7A47">
        <w:t>成为一个</w:t>
      </w:r>
      <w:r w:rsidR="002A7A47">
        <w:rPr>
          <w:rFonts w:hint="eastAsia"/>
        </w:rPr>
        <w:t>限制数据</w:t>
      </w:r>
      <w:r w:rsidR="002A7A47">
        <w:t>分析的一个瓶颈。</w:t>
      </w:r>
    </w:p>
    <w:p w14:paraId="726C8E63" w14:textId="77777777" w:rsidR="00E95720" w:rsidRDefault="00C7227A" w:rsidP="000E3214">
      <w:pPr>
        <w:pStyle w:val="my"/>
        <w:ind w:firstLine="480"/>
      </w:pPr>
      <w:r>
        <w:rPr>
          <w:rFonts w:hint="eastAsia"/>
        </w:rPr>
        <w:t>近年来</w:t>
      </w:r>
      <w:r w:rsidR="002626D8">
        <w:rPr>
          <w:rFonts w:hint="eastAsia"/>
        </w:rPr>
        <w:t>，</w:t>
      </w:r>
      <w:r w:rsidR="000E7BDF">
        <w:rPr>
          <w:rFonts w:hint="eastAsia"/>
        </w:rPr>
        <w:t>全球</w:t>
      </w:r>
      <w:r w:rsidR="000E7BDF">
        <w:t>大数据领域市场</w:t>
      </w:r>
      <w:r w:rsidR="000E7BDF">
        <w:rPr>
          <w:rFonts w:hint="eastAsia"/>
        </w:rPr>
        <w:t>逐步</w:t>
      </w:r>
      <w:r w:rsidR="000E7BDF">
        <w:t>扩大，从</w:t>
      </w:r>
      <w:r w:rsidR="000E7BDF">
        <w:rPr>
          <w:rFonts w:hint="eastAsia"/>
        </w:rPr>
        <w:t>2012</w:t>
      </w:r>
      <w:r w:rsidR="000E7BDF">
        <w:rPr>
          <w:rFonts w:hint="eastAsia"/>
        </w:rPr>
        <w:t>年</w:t>
      </w:r>
      <w:r w:rsidR="000E7BDF">
        <w:rPr>
          <w:rFonts w:hint="eastAsia"/>
        </w:rPr>
        <w:t>10</w:t>
      </w:r>
      <w:r w:rsidR="000E7BDF">
        <w:rPr>
          <w:rFonts w:hint="eastAsia"/>
        </w:rPr>
        <w:t>亿</w:t>
      </w:r>
      <w:r w:rsidR="000E7BDF">
        <w:t>美元到</w:t>
      </w:r>
      <w:r w:rsidR="000E7BDF">
        <w:rPr>
          <w:rFonts w:hint="eastAsia"/>
        </w:rPr>
        <w:t>2016</w:t>
      </w:r>
      <w:r w:rsidR="000E7BDF">
        <w:rPr>
          <w:rFonts w:hint="eastAsia"/>
        </w:rPr>
        <w:t>年已经超过</w:t>
      </w:r>
      <w:r w:rsidR="000E7BDF">
        <w:t>了</w:t>
      </w:r>
      <w:r w:rsidR="000E7BDF">
        <w:rPr>
          <w:rFonts w:hint="eastAsia"/>
        </w:rPr>
        <w:t>30</w:t>
      </w:r>
      <w:r w:rsidR="000E7BDF">
        <w:rPr>
          <w:rFonts w:hint="eastAsia"/>
        </w:rPr>
        <w:t>亿</w:t>
      </w:r>
      <w:r w:rsidR="000E7BDF">
        <w:t>美元</w:t>
      </w:r>
      <w:r w:rsidR="000E7BDF">
        <w:rPr>
          <w:rFonts w:hint="eastAsia"/>
        </w:rPr>
        <w:t>，</w:t>
      </w:r>
      <w:r w:rsidR="000E7BDF">
        <w:t>增长了</w:t>
      </w:r>
      <w:r w:rsidR="000E7BDF">
        <w:rPr>
          <w:rFonts w:hint="eastAsia"/>
        </w:rPr>
        <w:t>超过</w:t>
      </w:r>
      <w:r w:rsidR="000E7BDF">
        <w:rPr>
          <w:rFonts w:hint="eastAsia"/>
        </w:rPr>
        <w:t>3</w:t>
      </w:r>
      <w:r w:rsidR="000E7BDF">
        <w:rPr>
          <w:rFonts w:hint="eastAsia"/>
        </w:rPr>
        <w:t>倍</w:t>
      </w:r>
      <w:r w:rsidR="000E7BDF">
        <w:t>，</w:t>
      </w:r>
      <w:r w:rsidR="000E7BDF">
        <w:rPr>
          <w:rFonts w:hint="eastAsia"/>
        </w:rPr>
        <w:t>这些</w:t>
      </w:r>
      <w:r w:rsidR="000E7BDF">
        <w:t>数据从背后反映了</w:t>
      </w:r>
      <w:r w:rsidR="000E7BDF">
        <w:rPr>
          <w:rFonts w:hint="eastAsia"/>
        </w:rPr>
        <w:t>大数据</w:t>
      </w:r>
      <w:r w:rsidR="000E7BDF">
        <w:t>分析</w:t>
      </w:r>
      <w:r w:rsidR="000E7BDF">
        <w:rPr>
          <w:rFonts w:hint="eastAsia"/>
        </w:rPr>
        <w:t>领域已经</w:t>
      </w:r>
      <w:r w:rsidR="000E7BDF">
        <w:t>引起了足够的重视；</w:t>
      </w:r>
      <w:r w:rsidR="00AE4C80">
        <w:rPr>
          <w:rFonts w:hint="eastAsia"/>
        </w:rPr>
        <w:t>而</w:t>
      </w:r>
      <w:r w:rsidR="00AE4C80">
        <w:t>现实中，</w:t>
      </w:r>
      <w:r w:rsidR="002626D8">
        <w:t>大数据分析已经成为各行业</w:t>
      </w:r>
      <w:r w:rsidR="002626D8">
        <w:rPr>
          <w:rFonts w:hint="eastAsia"/>
        </w:rPr>
        <w:t>之中</w:t>
      </w:r>
      <w:r w:rsidR="002626D8">
        <w:t>与公司之间竞争</w:t>
      </w:r>
      <w:r w:rsidR="002626D8">
        <w:rPr>
          <w:rFonts w:hint="eastAsia"/>
        </w:rPr>
        <w:t>的</w:t>
      </w:r>
      <w:r w:rsidR="002626D8">
        <w:t>焦点</w:t>
      </w:r>
      <w:r w:rsidR="002626D8">
        <w:rPr>
          <w:rFonts w:hint="eastAsia"/>
        </w:rPr>
        <w:t>；大数据</w:t>
      </w:r>
      <w:r w:rsidR="002626D8">
        <w:t>中蕴含着</w:t>
      </w:r>
      <w:r w:rsidR="00116A2E">
        <w:rPr>
          <w:rFonts w:hint="eastAsia"/>
        </w:rPr>
        <w:t>潜在</w:t>
      </w:r>
      <w:r w:rsidR="00116A2E">
        <w:t>的规律与价值，只有使用有效的手段去</w:t>
      </w:r>
      <w:r w:rsidR="00116A2E">
        <w:rPr>
          <w:rFonts w:hint="eastAsia"/>
        </w:rPr>
        <w:t>挖掘</w:t>
      </w:r>
      <w:r w:rsidR="00116A2E">
        <w:t>，才能最大化信息财富的</w:t>
      </w:r>
      <w:r w:rsidR="00116A2E">
        <w:rPr>
          <w:rFonts w:hint="eastAsia"/>
        </w:rPr>
        <w:t>优势；</w:t>
      </w:r>
      <w:r w:rsidR="00AE4C80">
        <w:rPr>
          <w:rFonts w:hint="eastAsia"/>
        </w:rPr>
        <w:t>例如</w:t>
      </w:r>
      <w:r w:rsidR="00116A2E">
        <w:t>大数据中</w:t>
      </w:r>
      <w:r w:rsidR="00116A2E">
        <w:rPr>
          <w:rFonts w:hint="eastAsia"/>
        </w:rPr>
        <w:t>所</w:t>
      </w:r>
      <w:r w:rsidR="00116A2E">
        <w:t>蕴含的</w:t>
      </w:r>
      <w:r w:rsidR="00C009AD">
        <w:rPr>
          <w:rFonts w:hint="eastAsia"/>
        </w:rPr>
        <w:t>数据</w:t>
      </w:r>
      <w:r w:rsidR="00C009AD">
        <w:t>规律</w:t>
      </w:r>
      <w:r w:rsidR="00C009AD">
        <w:rPr>
          <w:rFonts w:hint="eastAsia"/>
        </w:rPr>
        <w:t>能在</w:t>
      </w:r>
      <w:r w:rsidR="00C009AD">
        <w:t>很大程度上</w:t>
      </w:r>
      <w:r w:rsidR="00C009AD">
        <w:rPr>
          <w:rFonts w:hint="eastAsia"/>
        </w:rPr>
        <w:t>反映</w:t>
      </w:r>
      <w:r w:rsidR="00C009AD">
        <w:t>公司目前的</w:t>
      </w:r>
      <w:r w:rsidR="00C009AD">
        <w:rPr>
          <w:rFonts w:hint="eastAsia"/>
        </w:rPr>
        <w:t>经营状况；</w:t>
      </w:r>
      <w:r w:rsidR="00C009AD">
        <w:t>对于电商网站来说通过大规模数据分析能对商品仓储分布做出合理的规划</w:t>
      </w:r>
      <w:r w:rsidR="00C009AD">
        <w:rPr>
          <w:rFonts w:hint="eastAsia"/>
        </w:rPr>
        <w:t>；在对</w:t>
      </w:r>
      <w:r w:rsidR="00C009AD">
        <w:t>用户</w:t>
      </w:r>
      <w:r w:rsidR="00C009AD">
        <w:rPr>
          <w:rFonts w:hint="eastAsia"/>
        </w:rPr>
        <w:t>行为数据</w:t>
      </w:r>
      <w:r w:rsidR="00C009AD">
        <w:t>分析</w:t>
      </w:r>
      <w:r w:rsidR="00C009AD">
        <w:rPr>
          <w:rFonts w:hint="eastAsia"/>
        </w:rPr>
        <w:t>层面，可以</w:t>
      </w:r>
      <w:r w:rsidR="00C009AD">
        <w:t>合理的预测用户下次点击行为，</w:t>
      </w:r>
      <w:r w:rsidR="008C244A">
        <w:t>并以</w:t>
      </w:r>
      <w:r w:rsidR="008C244A">
        <w:rPr>
          <w:rFonts w:hint="eastAsia"/>
        </w:rPr>
        <w:t>此建立</w:t>
      </w:r>
      <w:r w:rsidR="008C244A">
        <w:t>合理的模型向</w:t>
      </w:r>
      <w:r w:rsidR="00C009AD">
        <w:t>用户推荐合理的潜在的感兴趣的商品。</w:t>
      </w:r>
      <w:r w:rsidR="008C244A">
        <w:rPr>
          <w:rFonts w:hint="eastAsia"/>
        </w:rPr>
        <w:t>同理</w:t>
      </w:r>
      <w:r w:rsidR="008C244A">
        <w:t>，</w:t>
      </w:r>
      <w:r w:rsidR="00C009AD">
        <w:t>而对于</w:t>
      </w:r>
      <w:r w:rsidR="00C009AD">
        <w:rPr>
          <w:rFonts w:hint="eastAsia"/>
        </w:rPr>
        <w:t>视频</w:t>
      </w:r>
      <w:r w:rsidR="00C009AD">
        <w:t>网站用户分析过程，</w:t>
      </w:r>
      <w:r w:rsidR="008C244A">
        <w:rPr>
          <w:rFonts w:hint="eastAsia"/>
        </w:rPr>
        <w:t>用户</w:t>
      </w:r>
      <w:r w:rsidR="008C244A">
        <w:t>每一次点击行为</w:t>
      </w:r>
      <w:r w:rsidR="008C244A">
        <w:rPr>
          <w:rFonts w:hint="eastAsia"/>
        </w:rPr>
        <w:t>都是</w:t>
      </w:r>
      <w:r w:rsidR="008C244A">
        <w:t>日后向用户提供更好资源的依据</w:t>
      </w:r>
      <w:r w:rsidR="008C244A">
        <w:rPr>
          <w:rFonts w:hint="eastAsia"/>
        </w:rPr>
        <w:t>，</w:t>
      </w:r>
      <w:r w:rsidR="00AE4C80">
        <w:rPr>
          <w:rFonts w:hint="eastAsia"/>
        </w:rPr>
        <w:t>通过</w:t>
      </w:r>
      <w:r w:rsidR="00AE4C80">
        <w:t>对用户行为倾向的分析，采购符合大众取向的</w:t>
      </w:r>
      <w:r w:rsidR="00AE4C80">
        <w:rPr>
          <w:rFonts w:hint="eastAsia"/>
        </w:rPr>
        <w:t>题材</w:t>
      </w:r>
      <w:r w:rsidR="00AE4C80">
        <w:t>视频来提高</w:t>
      </w:r>
      <w:r w:rsidR="00AD192A">
        <w:rPr>
          <w:rFonts w:hint="eastAsia"/>
        </w:rPr>
        <w:t>网站</w:t>
      </w:r>
      <w:r w:rsidR="00AD192A">
        <w:t>关键指标</w:t>
      </w:r>
      <w:r w:rsidR="00AD192A">
        <w:rPr>
          <w:rFonts w:hint="eastAsia"/>
        </w:rPr>
        <w:t>等；</w:t>
      </w:r>
      <w:r w:rsidR="008C244A">
        <w:t>用户行为数据的大数据分析</w:t>
      </w:r>
      <w:r w:rsidR="008C244A">
        <w:rPr>
          <w:rFonts w:hint="eastAsia"/>
        </w:rPr>
        <w:t>也是</w:t>
      </w:r>
      <w:r w:rsidR="008C244A">
        <w:t>视频网站</w:t>
      </w:r>
      <w:r w:rsidR="008C244A">
        <w:rPr>
          <w:rFonts w:hint="eastAsia"/>
        </w:rPr>
        <w:t>增加流量</w:t>
      </w:r>
      <w:r w:rsidR="008C244A">
        <w:t>与广告投放的重要</w:t>
      </w:r>
      <w:proofErr w:type="gramStart"/>
      <w:r w:rsidR="008C244A">
        <w:t>考量</w:t>
      </w:r>
      <w:proofErr w:type="gramEnd"/>
      <w:r w:rsidR="008C244A">
        <w:t>，而</w:t>
      </w:r>
      <w:r w:rsidR="008C244A">
        <w:rPr>
          <w:rFonts w:hint="eastAsia"/>
        </w:rPr>
        <w:t>整体用户</w:t>
      </w:r>
      <w:r w:rsidR="008C244A">
        <w:t>汇总的数据有利于公司快速捕捉热点事件</w:t>
      </w:r>
      <w:r w:rsidR="008C244A">
        <w:rPr>
          <w:rFonts w:hint="eastAsia"/>
        </w:rPr>
        <w:t>，快速</w:t>
      </w:r>
      <w:r w:rsidR="008C244A">
        <w:t>的做出合理的商业决策</w:t>
      </w:r>
      <w:r w:rsidR="008C244A">
        <w:rPr>
          <w:rFonts w:hint="eastAsia"/>
        </w:rPr>
        <w:t>。</w:t>
      </w:r>
    </w:p>
    <w:p w14:paraId="499F681F" w14:textId="77777777" w:rsidR="00672763" w:rsidRDefault="00AD192A" w:rsidP="00600C76">
      <w:pPr>
        <w:pStyle w:val="my"/>
        <w:ind w:firstLine="480"/>
      </w:pPr>
      <w:r>
        <w:rPr>
          <w:rFonts w:hint="eastAsia"/>
        </w:rPr>
        <w:t>而</w:t>
      </w:r>
      <w:r w:rsidR="001A3F70">
        <w:rPr>
          <w:rFonts w:hint="eastAsia"/>
        </w:rPr>
        <w:t>伴随着</w:t>
      </w:r>
      <w:r>
        <w:t>MapReduce</w:t>
      </w:r>
      <w:r>
        <w:rPr>
          <w:rFonts w:hint="eastAsia"/>
        </w:rPr>
        <w:t>的</w:t>
      </w:r>
      <w:r>
        <w:t>出现</w:t>
      </w:r>
      <w:r>
        <w:rPr>
          <w:rFonts w:hint="eastAsia"/>
        </w:rPr>
        <w:t>，</w:t>
      </w:r>
      <w:r>
        <w:t>让人们看到了分布式并行计算在处理大数据上的强大优势，</w:t>
      </w:r>
      <w:r>
        <w:t>MapReduce</w:t>
      </w:r>
      <w:r>
        <w:rPr>
          <w:rFonts w:hint="eastAsia"/>
        </w:rPr>
        <w:t>结合</w:t>
      </w:r>
      <w:r>
        <w:t>数据立方体的物化技术</w:t>
      </w:r>
      <w:r>
        <w:rPr>
          <w:rFonts w:hint="eastAsia"/>
        </w:rPr>
        <w:t>看到了</w:t>
      </w:r>
      <w:r>
        <w:t>在大数据集上快速进行分析的可能性，</w:t>
      </w:r>
      <w:r w:rsidR="001A3F70">
        <w:rPr>
          <w:rFonts w:hint="eastAsia"/>
        </w:rPr>
        <w:t>同时</w:t>
      </w:r>
      <w:r w:rsidR="001A3F70">
        <w:t>在</w:t>
      </w:r>
      <w:r w:rsidR="001A3F70">
        <w:rPr>
          <w:rFonts w:hint="eastAsia"/>
        </w:rPr>
        <w:t>许多</w:t>
      </w:r>
      <w:r w:rsidR="001A3F70">
        <w:t>单机无法完成的分析任务重表现出了</w:t>
      </w:r>
      <w:r w:rsidR="001A3F70">
        <w:rPr>
          <w:rFonts w:hint="eastAsia"/>
        </w:rPr>
        <w:t>极好的</w:t>
      </w:r>
      <w:r w:rsidR="001A3F70">
        <w:t>吞吐性能</w:t>
      </w:r>
      <w:r w:rsidR="001A3F70">
        <w:rPr>
          <w:rFonts w:hint="eastAsia"/>
        </w:rPr>
        <w:t>；</w:t>
      </w:r>
      <w:r>
        <w:t>但是在实际操作过程中，</w:t>
      </w:r>
      <w:r w:rsidR="001A3F70">
        <w:rPr>
          <w:rFonts w:hint="eastAsia"/>
        </w:rPr>
        <w:t>对于</w:t>
      </w:r>
      <w:r w:rsidR="001A3F70">
        <w:t>时间跨度很大的场景，公司对</w:t>
      </w:r>
      <w:r w:rsidR="001A3F70">
        <w:rPr>
          <w:rFonts w:hint="eastAsia"/>
        </w:rPr>
        <w:t>数据分析</w:t>
      </w:r>
      <w:r w:rsidR="001A3F70">
        <w:t>的</w:t>
      </w:r>
      <w:r w:rsidR="001A3F70">
        <w:rPr>
          <w:rFonts w:hint="eastAsia"/>
        </w:rPr>
        <w:t>时间</w:t>
      </w:r>
      <w:r w:rsidR="001A3F70">
        <w:t>性能要求比较高，而作为</w:t>
      </w:r>
      <w:r w:rsidR="001A3F70">
        <w:lastRenderedPageBreak/>
        <w:t>批处理方面的优秀框架，</w:t>
      </w:r>
      <w:r w:rsidR="001A3F70">
        <w:t>MapReduce</w:t>
      </w:r>
      <w:r w:rsidR="001A3F70">
        <w:t>并不能很好地适应</w:t>
      </w:r>
      <w:r w:rsidR="001A3F70">
        <w:rPr>
          <w:rFonts w:hint="eastAsia"/>
        </w:rPr>
        <w:t>对分析</w:t>
      </w:r>
      <w:r w:rsidR="001A3F70">
        <w:t>时间</w:t>
      </w:r>
      <w:r w:rsidR="001A3F70">
        <w:rPr>
          <w:rFonts w:hint="eastAsia"/>
        </w:rPr>
        <w:t>有要求</w:t>
      </w:r>
      <w:r w:rsidR="001A3F70">
        <w:t>的</w:t>
      </w:r>
      <w:r w:rsidR="001A3F70">
        <w:rPr>
          <w:rFonts w:hint="eastAsia"/>
        </w:rPr>
        <w:t>场景；例如</w:t>
      </w:r>
      <w:r w:rsidR="001A3F70">
        <w:t>对于一个简单的</w:t>
      </w:r>
      <w:r w:rsidR="001A3F70">
        <w:rPr>
          <w:rFonts w:hint="eastAsia"/>
        </w:rPr>
        <w:t>分析</w:t>
      </w:r>
      <w:r w:rsidR="001A3F70">
        <w:t>问题，例如对于某个视频在一年的用户访问</w:t>
      </w:r>
      <w:proofErr w:type="gramStart"/>
      <w:r w:rsidR="001A3F70">
        <w:t>量这样</w:t>
      </w:r>
      <w:proofErr w:type="gramEnd"/>
      <w:r w:rsidR="001A3F70">
        <w:t>的简单</w:t>
      </w:r>
      <w:r w:rsidR="001A3F70">
        <w:rPr>
          <w:rFonts w:hint="eastAsia"/>
        </w:rPr>
        <w:t>问题</w:t>
      </w:r>
      <w:r w:rsidR="001A3F70">
        <w:t>，通过</w:t>
      </w:r>
      <w:r w:rsidR="001A3F70">
        <w:t>MapReduce</w:t>
      </w:r>
      <w:r w:rsidR="001A3F70">
        <w:rPr>
          <w:rFonts w:hint="eastAsia"/>
        </w:rPr>
        <w:t>并行</w:t>
      </w:r>
      <w:r w:rsidR="001A3F70">
        <w:t>编程</w:t>
      </w:r>
      <w:r w:rsidR="001A3F70">
        <w:rPr>
          <w:rFonts w:hint="eastAsia"/>
        </w:rPr>
        <w:t>模型</w:t>
      </w:r>
      <w:r w:rsidR="001A3F70">
        <w:t>就会</w:t>
      </w:r>
      <w:r w:rsidR="001A3F70">
        <w:rPr>
          <w:rFonts w:hint="eastAsia"/>
        </w:rPr>
        <w:t>读取</w:t>
      </w:r>
      <w:r w:rsidR="001A3F70">
        <w:t>全年的数据进行处理</w:t>
      </w:r>
      <w:r w:rsidR="001A3F70">
        <w:rPr>
          <w:rFonts w:hint="eastAsia"/>
        </w:rPr>
        <w:t>；</w:t>
      </w:r>
      <w:r w:rsidR="002B3A0A">
        <w:rPr>
          <w:rFonts w:hint="eastAsia"/>
        </w:rPr>
        <w:t>这样</w:t>
      </w:r>
      <w:r w:rsidR="002B3A0A">
        <w:t>处理不但</w:t>
      </w:r>
      <w:r w:rsidR="002B3A0A">
        <w:rPr>
          <w:rFonts w:hint="eastAsia"/>
        </w:rPr>
        <w:t>集群会有</w:t>
      </w:r>
      <w:r w:rsidR="002B3A0A">
        <w:t>过高的负载，而且</w:t>
      </w:r>
      <w:r w:rsidR="002B3A0A">
        <w:rPr>
          <w:rFonts w:hint="eastAsia"/>
        </w:rPr>
        <w:t>可支持</w:t>
      </w:r>
      <w:r w:rsidR="002B3A0A">
        <w:t>的查询量来说已是很</w:t>
      </w:r>
      <w:r w:rsidR="002B3A0A">
        <w:rPr>
          <w:rFonts w:hint="eastAsia"/>
        </w:rPr>
        <w:t>有限</w:t>
      </w:r>
      <w:r w:rsidR="002B3A0A">
        <w:t>的</w:t>
      </w:r>
      <w:r w:rsidR="002B3A0A">
        <w:rPr>
          <w:rFonts w:hint="eastAsia"/>
        </w:rPr>
        <w:t>，</w:t>
      </w:r>
      <w:r w:rsidR="0038049E">
        <w:rPr>
          <w:rFonts w:hint="eastAsia"/>
        </w:rPr>
        <w:t>所以说对于</w:t>
      </w:r>
      <w:r w:rsidR="001106C3">
        <w:rPr>
          <w:rFonts w:hint="eastAsia"/>
        </w:rPr>
        <w:t>批量的</w:t>
      </w:r>
      <w:r w:rsidR="001106C3">
        <w:t>查询来说有些力不从心，而且对于某些查询是重复的</w:t>
      </w:r>
      <w:r w:rsidR="005351DB">
        <w:rPr>
          <w:rFonts w:hint="eastAsia"/>
        </w:rPr>
        <w:t>。</w:t>
      </w:r>
    </w:p>
    <w:p w14:paraId="036A465B" w14:textId="77777777" w:rsidR="00E8088C" w:rsidRDefault="001106C3" w:rsidP="00672763">
      <w:pPr>
        <w:pStyle w:val="my"/>
        <w:ind w:firstLine="480"/>
      </w:pPr>
      <w:r>
        <w:rPr>
          <w:rFonts w:hint="eastAsia"/>
        </w:rPr>
        <w:t>但是</w:t>
      </w:r>
      <w:r>
        <w:rPr>
          <w:rFonts w:hint="eastAsia"/>
        </w:rPr>
        <w:t>Data</w:t>
      </w:r>
      <w:r>
        <w:t xml:space="preserve"> Cube</w:t>
      </w:r>
      <w:r>
        <w:t>的物化技术却给数据预处理方面</w:t>
      </w:r>
      <w:r>
        <w:rPr>
          <w:rFonts w:hint="eastAsia"/>
        </w:rPr>
        <w:t>提出了</w:t>
      </w:r>
      <w:r>
        <w:t>另一条思路</w:t>
      </w:r>
      <w:r>
        <w:rPr>
          <w:rFonts w:hint="eastAsia"/>
        </w:rPr>
        <w:t>，通过预聚合</w:t>
      </w:r>
      <w:r>
        <w:t>计算，形成完整的数据立方体，通过将这些结果保存起来，</w:t>
      </w:r>
      <w:r>
        <w:rPr>
          <w:rFonts w:hint="eastAsia"/>
        </w:rPr>
        <w:t>业务分析</w:t>
      </w:r>
      <w:r>
        <w:t>人员</w:t>
      </w:r>
      <w:r>
        <w:rPr>
          <w:rFonts w:hint="eastAsia"/>
        </w:rPr>
        <w:t>可以</w:t>
      </w:r>
      <w:r>
        <w:t>从</w:t>
      </w:r>
      <w:r>
        <w:rPr>
          <w:rFonts w:hint="eastAsia"/>
        </w:rPr>
        <w:t>多个</w:t>
      </w:r>
      <w:r>
        <w:t>角度观察分析数据，可以</w:t>
      </w:r>
      <w:r w:rsidR="00482518">
        <w:rPr>
          <w:rFonts w:hint="eastAsia"/>
        </w:rPr>
        <w:t>为</w:t>
      </w:r>
      <w:r>
        <w:t>维度上卷、</w:t>
      </w:r>
      <w:r>
        <w:rPr>
          <w:rFonts w:hint="eastAsia"/>
        </w:rPr>
        <w:t>钻取</w:t>
      </w:r>
      <w:r w:rsidR="00482518">
        <w:rPr>
          <w:rFonts w:hint="eastAsia"/>
        </w:rPr>
        <w:t>、</w:t>
      </w:r>
      <w:r w:rsidR="00482518">
        <w:t>切面、切片</w:t>
      </w:r>
      <w:r w:rsidR="00482518">
        <w:rPr>
          <w:rFonts w:hint="eastAsia"/>
        </w:rPr>
        <w:t>等</w:t>
      </w:r>
      <w:r w:rsidR="00482518">
        <w:t>操作</w:t>
      </w:r>
      <w:r w:rsidR="00482518">
        <w:rPr>
          <w:rFonts w:hint="eastAsia"/>
        </w:rPr>
        <w:t>提供</w:t>
      </w:r>
      <w:r w:rsidR="00482518">
        <w:t>数据支持</w:t>
      </w:r>
      <w:r w:rsidR="00482518">
        <w:rPr>
          <w:rFonts w:hint="eastAsia"/>
        </w:rPr>
        <w:t>，同时重复</w:t>
      </w:r>
      <w:r w:rsidR="00482518">
        <w:t>的查询不会再重复计算，只需要</w:t>
      </w:r>
      <w:r w:rsidR="00482518">
        <w:rPr>
          <w:rFonts w:hint="eastAsia"/>
        </w:rPr>
        <w:t>再次</w:t>
      </w:r>
      <w:r w:rsidR="00482518">
        <w:t>查询</w:t>
      </w:r>
      <w:r>
        <w:t>。</w:t>
      </w:r>
      <w:r w:rsidR="00956892">
        <w:rPr>
          <w:rFonts w:hint="eastAsia"/>
        </w:rPr>
        <w:t>所以说</w:t>
      </w:r>
      <w:r w:rsidR="00956892">
        <w:t>数据立方物化</w:t>
      </w:r>
      <w:r w:rsidR="00956892">
        <w:rPr>
          <w:rFonts w:hint="eastAsia"/>
        </w:rPr>
        <w:t>可以</w:t>
      </w:r>
      <w:r w:rsidR="00956892">
        <w:t>加快企业数据分析的</w:t>
      </w:r>
      <w:r w:rsidR="00956892">
        <w:rPr>
          <w:rFonts w:hint="eastAsia"/>
        </w:rPr>
        <w:t>速度，</w:t>
      </w:r>
      <w:r w:rsidR="00956892">
        <w:t>使其有能力</w:t>
      </w:r>
      <w:r w:rsidR="00956892">
        <w:rPr>
          <w:rFonts w:hint="eastAsia"/>
        </w:rPr>
        <w:t>灵活分析</w:t>
      </w:r>
      <w:r w:rsidR="00956892">
        <w:t>时间跨度比较大的数据而不会出现时间消耗</w:t>
      </w:r>
      <w:r w:rsidR="00956892">
        <w:rPr>
          <w:rFonts w:hint="eastAsia"/>
        </w:rPr>
        <w:t>无法</w:t>
      </w:r>
      <w:r w:rsidR="00956892">
        <w:t>承受的情况</w:t>
      </w:r>
      <w:r w:rsidR="00956892">
        <w:rPr>
          <w:rFonts w:hint="eastAsia"/>
        </w:rPr>
        <w:t>，</w:t>
      </w:r>
      <w:r w:rsidR="00956892">
        <w:t>优势相比于将查询映射成</w:t>
      </w:r>
      <w:r w:rsidR="00956892">
        <w:t>MR</w:t>
      </w:r>
      <w:r w:rsidR="00956892">
        <w:rPr>
          <w:rFonts w:hint="eastAsia"/>
        </w:rPr>
        <w:t>任务</w:t>
      </w:r>
      <w:r w:rsidR="00956892">
        <w:t>的方式有着明显的优势</w:t>
      </w:r>
      <w:r w:rsidR="0088146F">
        <w:rPr>
          <w:rFonts w:hint="eastAsia"/>
        </w:rPr>
        <w:t>；</w:t>
      </w:r>
      <w:r w:rsidR="00672763">
        <w:rPr>
          <w:rFonts w:hint="eastAsia"/>
        </w:rPr>
        <w:t>目前在数据立方</w:t>
      </w:r>
      <w:r w:rsidR="00672763">
        <w:t>物化的预处理系统</w:t>
      </w:r>
      <w:r w:rsidR="00672763">
        <w:rPr>
          <w:rFonts w:hint="eastAsia"/>
        </w:rPr>
        <w:t>方面</w:t>
      </w:r>
      <w:r w:rsidR="00672763">
        <w:t>，出现了很多基于</w:t>
      </w:r>
      <w:r w:rsidR="00672763">
        <w:t>MapReduce</w:t>
      </w:r>
      <w:r w:rsidR="00672763">
        <w:t>的算法</w:t>
      </w:r>
      <w:r w:rsidR="00672763">
        <w:rPr>
          <w:rFonts w:hint="eastAsia"/>
        </w:rPr>
        <w:t>，</w:t>
      </w:r>
      <w:r w:rsidR="00672763">
        <w:t>算法的</w:t>
      </w:r>
      <w:r w:rsidR="00672763">
        <w:rPr>
          <w:rFonts w:hint="eastAsia"/>
        </w:rPr>
        <w:t>主要</w:t>
      </w:r>
      <w:r w:rsidR="00672763">
        <w:t>考虑的是如何</w:t>
      </w:r>
      <w:r w:rsidR="00672763">
        <w:rPr>
          <w:rFonts w:hint="eastAsia"/>
        </w:rPr>
        <w:t>减少</w:t>
      </w:r>
      <w:r w:rsidR="00672763">
        <w:t>数据立方物化过程中的计算量</w:t>
      </w:r>
      <w:r w:rsidR="00672763">
        <w:rPr>
          <w:rFonts w:hint="eastAsia"/>
        </w:rPr>
        <w:t>、带宽、</w:t>
      </w:r>
      <w:r w:rsidR="00672763">
        <w:t>磁盘占用</w:t>
      </w:r>
      <w:r w:rsidR="00672763">
        <w:rPr>
          <w:rFonts w:hint="eastAsia"/>
        </w:rPr>
        <w:t>读写。</w:t>
      </w:r>
      <w:r w:rsidR="00252038">
        <w:rPr>
          <w:rFonts w:hint="eastAsia"/>
        </w:rPr>
        <w:t>但是</w:t>
      </w:r>
      <w:r w:rsidR="00252038">
        <w:t>也存在一些</w:t>
      </w:r>
      <w:r w:rsidR="00252038">
        <w:rPr>
          <w:rFonts w:hint="eastAsia"/>
        </w:rPr>
        <w:t>度量</w:t>
      </w:r>
      <w:r w:rsidR="00252038">
        <w:t>无法满足</w:t>
      </w:r>
      <w:r w:rsidR="00252038">
        <w:t>Data Cube</w:t>
      </w:r>
      <w:r w:rsidR="00252038">
        <w:t>之间聚合的要求</w:t>
      </w:r>
      <w:r w:rsidR="00252038">
        <w:rPr>
          <w:rFonts w:hint="eastAsia"/>
        </w:rPr>
        <w:t>。</w:t>
      </w:r>
    </w:p>
    <w:p w14:paraId="1F19C36A" w14:textId="77777777" w:rsidR="00252038" w:rsidRDefault="00252038" w:rsidP="00672763">
      <w:pPr>
        <w:pStyle w:val="my"/>
        <w:ind w:firstLine="480"/>
      </w:pPr>
      <w:r>
        <w:rPr>
          <w:rFonts w:hint="eastAsia"/>
        </w:rPr>
        <w:t>数据预处理可以</w:t>
      </w:r>
      <w:r>
        <w:t>帮助企业在数据分析领域加快分析进度，</w:t>
      </w:r>
      <w:r>
        <w:rPr>
          <w:rFonts w:hint="eastAsia"/>
        </w:rPr>
        <w:t>摆脱</w:t>
      </w:r>
      <w:r>
        <w:t>因数据处理量过大而产生的数据处理时间过长问题</w:t>
      </w:r>
      <w:r w:rsidR="00F83E9E">
        <w:rPr>
          <w:rFonts w:hint="eastAsia"/>
        </w:rPr>
        <w:t>；</w:t>
      </w:r>
      <w:r w:rsidR="00F83E9E">
        <w:t>从而</w:t>
      </w:r>
      <w:r w:rsidR="00F83E9E">
        <w:rPr>
          <w:rFonts w:hint="eastAsia"/>
        </w:rPr>
        <w:t>企业不但</w:t>
      </w:r>
      <w:r w:rsidR="00F83E9E">
        <w:t>在充分利用原有数据的同时，避免了投入过大的数据分析成本，</w:t>
      </w:r>
      <w:r w:rsidR="00F83E9E">
        <w:rPr>
          <w:rFonts w:hint="eastAsia"/>
        </w:rPr>
        <w:t>而且</w:t>
      </w:r>
      <w:r w:rsidR="00F83E9E">
        <w:t>获得多角度快速观察数据的能力</w:t>
      </w:r>
      <w:r w:rsidR="00372F97">
        <w:rPr>
          <w:rFonts w:hint="eastAsia"/>
        </w:rPr>
        <w:t>，</w:t>
      </w:r>
      <w:r w:rsidR="00372F97">
        <w:t>这在一个充满竞争的时代背景下，尤其重要</w:t>
      </w:r>
      <w:r w:rsidR="00F83E9E">
        <w:rPr>
          <w:rFonts w:hint="eastAsia"/>
        </w:rPr>
        <w:t>；</w:t>
      </w:r>
      <w:r w:rsidR="00F83E9E">
        <w:t>同时这种数据分析对企业的决策与市场营销手段关系紧密</w:t>
      </w:r>
      <w:r w:rsidR="00F83E9E">
        <w:rPr>
          <w:rFonts w:hint="eastAsia"/>
        </w:rPr>
        <w:t>，</w:t>
      </w:r>
      <w:r w:rsidR="00F83E9E">
        <w:t>数据分析上</w:t>
      </w:r>
      <w:r w:rsidR="00F83E9E">
        <w:rPr>
          <w:rFonts w:hint="eastAsia"/>
        </w:rPr>
        <w:t>产生的</w:t>
      </w:r>
      <w:r w:rsidR="00F83E9E">
        <w:t>经济效应</w:t>
      </w:r>
      <w:r w:rsidR="00372F97">
        <w:rPr>
          <w:rFonts w:hint="eastAsia"/>
        </w:rPr>
        <w:t>特别明显</w:t>
      </w:r>
      <w:r w:rsidR="00F83E9E">
        <w:rPr>
          <w:rFonts w:hint="eastAsia"/>
        </w:rPr>
        <w:t>；可以说</w:t>
      </w:r>
      <w:r w:rsidR="00F83E9E">
        <w:t>，</w:t>
      </w:r>
      <w:r w:rsidR="00F83E9E">
        <w:rPr>
          <w:rFonts w:hint="eastAsia"/>
        </w:rPr>
        <w:t>数据分析</w:t>
      </w:r>
      <w:r w:rsidR="00F83E9E">
        <w:t>的成功是</w:t>
      </w:r>
      <w:r w:rsidR="00F83E9E">
        <w:rPr>
          <w:rFonts w:hint="eastAsia"/>
        </w:rPr>
        <w:t>在</w:t>
      </w:r>
      <w:r w:rsidR="00F83E9E">
        <w:t>商业</w:t>
      </w:r>
      <w:r w:rsidR="00F83E9E">
        <w:rPr>
          <w:rFonts w:hint="eastAsia"/>
        </w:rPr>
        <w:t>竞争中脱颖而出</w:t>
      </w:r>
      <w:r w:rsidR="00F83E9E">
        <w:t>不可缺少的重要</w:t>
      </w:r>
      <w:r w:rsidR="00F83E9E">
        <w:rPr>
          <w:rFonts w:hint="eastAsia"/>
        </w:rPr>
        <w:t>因素</w:t>
      </w:r>
      <w:r w:rsidR="00B71244">
        <w:rPr>
          <w:rFonts w:hint="eastAsia"/>
        </w:rPr>
        <w:t>，</w:t>
      </w:r>
      <w:r w:rsidR="00372F97">
        <w:rPr>
          <w:rFonts w:hint="eastAsia"/>
        </w:rPr>
        <w:t>因此</w:t>
      </w:r>
      <w:r w:rsidR="00372F97">
        <w:t>对于预处理系统的研究非常具有理论意义</w:t>
      </w:r>
      <w:r w:rsidR="00372F97">
        <w:rPr>
          <w:rFonts w:hint="eastAsia"/>
        </w:rPr>
        <w:t>与</w:t>
      </w:r>
      <w:r w:rsidR="00372F97">
        <w:t>应用价值。</w:t>
      </w:r>
    </w:p>
    <w:p w14:paraId="3A6A6F62" w14:textId="77777777" w:rsidR="005C5B7E" w:rsidRDefault="001F27F1" w:rsidP="001F27F1">
      <w:pPr>
        <w:pStyle w:val="2"/>
        <w:numPr>
          <w:ilvl w:val="1"/>
          <w:numId w:val="2"/>
        </w:numPr>
        <w:spacing w:before="156" w:after="156"/>
      </w:pPr>
      <w:r>
        <w:rPr>
          <w:rFonts w:hint="eastAsia"/>
        </w:rPr>
        <w:t>国内外研究</w:t>
      </w:r>
      <w:r>
        <w:t>现状</w:t>
      </w:r>
    </w:p>
    <w:p w14:paraId="203FCD15" w14:textId="77777777" w:rsidR="00B4722E" w:rsidRDefault="005C4EEB" w:rsidP="00204366">
      <w:pPr>
        <w:pStyle w:val="my"/>
        <w:ind w:firstLine="480"/>
      </w:pPr>
      <w:r>
        <w:rPr>
          <w:rFonts w:hint="eastAsia"/>
        </w:rPr>
        <w:t>数据</w:t>
      </w:r>
      <w:r>
        <w:t>预处理概念</w:t>
      </w:r>
      <w:r w:rsidR="00785CBE" w:rsidRPr="00785CBE">
        <w:t>不是一个新鲜的话题，</w:t>
      </w:r>
      <w:r>
        <w:rPr>
          <w:rFonts w:hint="eastAsia"/>
        </w:rPr>
        <w:t>真实世界</w:t>
      </w:r>
      <w:r>
        <w:t>的数据都是需要进一步处理才能为人们所使用</w:t>
      </w:r>
      <w:r w:rsidR="008B7779">
        <w:rPr>
          <w:rFonts w:hint="eastAsia"/>
        </w:rPr>
        <w:t>，所以</w:t>
      </w:r>
      <w:r w:rsidR="008B7779">
        <w:t>数据预处理往往是</w:t>
      </w:r>
      <w:r w:rsidR="008B7779">
        <w:rPr>
          <w:rFonts w:hint="eastAsia"/>
        </w:rPr>
        <w:t>数据</w:t>
      </w:r>
      <w:r w:rsidR="008B7779">
        <w:t>处理的</w:t>
      </w:r>
      <w:r w:rsidR="008B7779">
        <w:rPr>
          <w:rFonts w:hint="eastAsia"/>
        </w:rPr>
        <w:t>第一步；数据</w:t>
      </w:r>
      <w:r w:rsidR="008B7779">
        <w:t>预处理包括很多内容，</w:t>
      </w:r>
      <w:r w:rsidR="008B7779">
        <w:rPr>
          <w:rFonts w:hint="eastAsia"/>
        </w:rPr>
        <w:t>例如</w:t>
      </w:r>
      <w:r w:rsidR="008B7779">
        <w:t>数据清理、数据</w:t>
      </w:r>
      <w:r w:rsidR="007A1970">
        <w:rPr>
          <w:rFonts w:hint="eastAsia"/>
        </w:rPr>
        <w:t>集成</w:t>
      </w:r>
      <w:r w:rsidR="007A1970">
        <w:t>与变换</w:t>
      </w:r>
      <w:r w:rsidR="008B7779">
        <w:t>、数据</w:t>
      </w:r>
      <w:r w:rsidR="008B7779">
        <w:rPr>
          <w:rFonts w:hint="eastAsia"/>
        </w:rPr>
        <w:t>归约</w:t>
      </w:r>
      <w:r w:rsidR="008B7779">
        <w:t>。</w:t>
      </w:r>
      <w:r w:rsidR="008B7779">
        <w:rPr>
          <w:rFonts w:hint="eastAsia"/>
        </w:rPr>
        <w:t>在</w:t>
      </w:r>
      <w:r w:rsidR="008B7779">
        <w:t>本文中</w:t>
      </w:r>
      <w:r w:rsidR="008B7779">
        <w:rPr>
          <w:rFonts w:hint="eastAsia"/>
        </w:rPr>
        <w:t>讨论</w:t>
      </w:r>
      <w:r w:rsidR="008B7779">
        <w:t>最多的是属于数据预处理中</w:t>
      </w:r>
      <w:r w:rsidR="008B7779">
        <w:rPr>
          <w:rFonts w:hint="eastAsia"/>
        </w:rPr>
        <w:t>的数据规约</w:t>
      </w:r>
      <w:r w:rsidR="008B7779">
        <w:t>中的重要部分：数据</w:t>
      </w:r>
      <w:r w:rsidR="008B7779">
        <w:rPr>
          <w:rFonts w:hint="eastAsia"/>
        </w:rPr>
        <w:t>立方</w:t>
      </w:r>
      <w:r w:rsidR="008B7779">
        <w:t>聚集</w:t>
      </w:r>
      <w:r w:rsidR="007A1970">
        <w:rPr>
          <w:rFonts w:hint="eastAsia"/>
        </w:rPr>
        <w:t>。属于</w:t>
      </w:r>
      <w:r w:rsidR="007A1970">
        <w:t>数据预处理的数据立方聚集</w:t>
      </w:r>
      <w:r w:rsidR="009441F6">
        <w:rPr>
          <w:rFonts w:hint="eastAsia"/>
        </w:rPr>
        <w:t>一直是</w:t>
      </w:r>
      <w:r w:rsidR="009441F6">
        <w:t>国内外研究的热点</w:t>
      </w:r>
      <w:r w:rsidR="009441F6">
        <w:rPr>
          <w:rFonts w:hint="eastAsia"/>
        </w:rPr>
        <w:t>领域，</w:t>
      </w:r>
      <w:r w:rsidR="009441F6">
        <w:t>从</w:t>
      </w:r>
      <w:r w:rsidR="009441F6">
        <w:rPr>
          <w:rFonts w:hint="eastAsia"/>
        </w:rPr>
        <w:t>单机算法演进</w:t>
      </w:r>
      <w:r w:rsidR="009441F6">
        <w:t>到分布式集群算法</w:t>
      </w:r>
      <w:r w:rsidR="009441F6">
        <w:rPr>
          <w:rFonts w:hint="eastAsia"/>
        </w:rPr>
        <w:t>，</w:t>
      </w:r>
      <w:r w:rsidR="009441F6">
        <w:t>一直是数据预处理与数据分析领域的热点。</w:t>
      </w:r>
      <w:r w:rsidR="00780BBF">
        <w:rPr>
          <w:rFonts w:hint="eastAsia"/>
        </w:rPr>
        <w:t>数据</w:t>
      </w:r>
      <w:proofErr w:type="gramStart"/>
      <w:r w:rsidR="00780BBF">
        <w:t>立方计算</w:t>
      </w:r>
      <w:proofErr w:type="gramEnd"/>
      <w:r w:rsidR="00780BBF">
        <w:t>主要</w:t>
      </w:r>
      <w:r w:rsidR="00780BBF">
        <w:rPr>
          <w:rFonts w:hint="eastAsia"/>
        </w:rPr>
        <w:t>关注</w:t>
      </w:r>
      <w:r w:rsidR="00780BBF">
        <w:t>点</w:t>
      </w:r>
      <w:r w:rsidR="00780BBF">
        <w:rPr>
          <w:rFonts w:hint="eastAsia"/>
        </w:rPr>
        <w:t>是</w:t>
      </w:r>
      <w:r w:rsidR="00780BBF">
        <w:t>数据维度上的聚合，从</w:t>
      </w:r>
      <w:r w:rsidR="00780BBF">
        <w:rPr>
          <w:rFonts w:hint="eastAsia"/>
        </w:rPr>
        <w:t>维度</w:t>
      </w:r>
      <w:r w:rsidR="00780BBF">
        <w:t>和度量视角观察数据</w:t>
      </w:r>
      <w:r w:rsidR="00780BBF">
        <w:rPr>
          <w:rFonts w:hint="eastAsia"/>
        </w:rPr>
        <w:t>，</w:t>
      </w:r>
      <w:r w:rsidR="00780BBF">
        <w:t>所以计算的核心主要落到了对</w:t>
      </w:r>
      <w:r w:rsidR="00780BBF">
        <w:rPr>
          <w:rFonts w:hint="eastAsia"/>
        </w:rPr>
        <w:t>维度</w:t>
      </w:r>
      <w:r w:rsidR="00780BBF">
        <w:t>的组合上。</w:t>
      </w:r>
      <w:r w:rsidR="00780BBF">
        <w:rPr>
          <w:rFonts w:hint="eastAsia"/>
        </w:rPr>
        <w:t>虽然</w:t>
      </w:r>
      <w:r w:rsidR="00780BBF">
        <w:t>说现在主流的数据</w:t>
      </w:r>
      <w:proofErr w:type="gramStart"/>
      <w:r w:rsidR="00780BBF">
        <w:t>立方计算</w:t>
      </w:r>
      <w:proofErr w:type="gramEnd"/>
      <w:r w:rsidR="00780BBF">
        <w:t>算法都是以并行</w:t>
      </w:r>
      <w:r w:rsidR="00780BBF">
        <w:rPr>
          <w:rFonts w:hint="eastAsia"/>
        </w:rPr>
        <w:t>处理</w:t>
      </w:r>
      <w:r w:rsidR="00780BBF">
        <w:t>为主，但是传统</w:t>
      </w:r>
      <w:r w:rsidR="00780BBF">
        <w:rPr>
          <w:rFonts w:hint="eastAsia"/>
        </w:rPr>
        <w:t>单机</w:t>
      </w:r>
      <w:r w:rsidR="00780BBF">
        <w:t>数据</w:t>
      </w:r>
      <w:proofErr w:type="gramStart"/>
      <w:r w:rsidR="00780BBF">
        <w:t>立方计算</w:t>
      </w:r>
      <w:proofErr w:type="gramEnd"/>
      <w:r w:rsidR="00780BBF">
        <w:t>算法也有一定的参考价值，很多并行算法都是传统单机立方体算法的一个扩展。</w:t>
      </w:r>
      <w:r w:rsidR="00780BBF">
        <w:rPr>
          <w:rFonts w:hint="eastAsia"/>
        </w:rPr>
        <w:t>所以本章</w:t>
      </w:r>
      <w:r w:rsidR="00780BBF">
        <w:t>将</w:t>
      </w:r>
      <w:r w:rsidR="00780BBF">
        <w:rPr>
          <w:rFonts w:hint="eastAsia"/>
        </w:rPr>
        <w:t>从</w:t>
      </w:r>
      <w:r w:rsidR="00780BBF">
        <w:t>传统数据立方</w:t>
      </w:r>
      <w:r w:rsidR="00780BBF">
        <w:rPr>
          <w:rFonts w:hint="eastAsia"/>
        </w:rPr>
        <w:t>算法</w:t>
      </w:r>
      <w:r w:rsidR="00780BBF">
        <w:t>、并行数据立方算法</w:t>
      </w:r>
      <w:r w:rsidR="00DB598D">
        <w:rPr>
          <w:rFonts w:hint="eastAsia"/>
        </w:rPr>
        <w:t>这</w:t>
      </w:r>
      <w:r w:rsidR="00780BBF">
        <w:t>两个方面来介绍国内外研究现状。</w:t>
      </w:r>
      <w:r w:rsidR="00780BBF">
        <w:br/>
      </w:r>
      <w:r w:rsidR="00780BBF" w:rsidRPr="005C4EEB">
        <w:rPr>
          <w:rFonts w:hint="eastAsia"/>
        </w:rPr>
        <w:lastRenderedPageBreak/>
        <w:t xml:space="preserve"> </w:t>
      </w:r>
      <w:r w:rsidR="002C4E37">
        <w:tab/>
      </w:r>
      <w:r w:rsidR="002C4E37">
        <w:rPr>
          <w:rFonts w:hint="eastAsia"/>
        </w:rPr>
        <w:t>国外</w:t>
      </w:r>
      <w:r w:rsidR="002C4E37">
        <w:t>在早期就提出了预处理思想</w:t>
      </w:r>
      <w:r w:rsidR="00914E2E">
        <w:rPr>
          <w:rFonts w:hint="eastAsia"/>
        </w:rPr>
        <w:t>，</w:t>
      </w:r>
      <w:r w:rsidR="00875972">
        <w:rPr>
          <w:rFonts w:hint="eastAsia"/>
        </w:rPr>
        <w:t>早期</w:t>
      </w:r>
      <w:r w:rsidR="00875972">
        <w:t>研究过程中，由于算法都是基于单机</w:t>
      </w:r>
      <w:r w:rsidR="00875972">
        <w:rPr>
          <w:rFonts w:hint="eastAsia"/>
        </w:rPr>
        <w:t>作为研究背景</w:t>
      </w:r>
      <w:r w:rsidR="00875972">
        <w:t>，所以</w:t>
      </w:r>
      <w:r w:rsidR="00875972">
        <w:rPr>
          <w:rFonts w:hint="eastAsia"/>
        </w:rPr>
        <w:t>很多经典</w:t>
      </w:r>
      <w:r w:rsidR="00875972">
        <w:t>的数据</w:t>
      </w:r>
      <w:proofErr w:type="gramStart"/>
      <w:r w:rsidR="00875972">
        <w:t>立方</w:t>
      </w:r>
      <w:r w:rsidR="00875972">
        <w:rPr>
          <w:rFonts w:hint="eastAsia"/>
        </w:rPr>
        <w:t>计算</w:t>
      </w:r>
      <w:proofErr w:type="gramEnd"/>
      <w:r w:rsidR="00875972">
        <w:t>算法都是适用于单节点的，</w:t>
      </w:r>
      <w:r w:rsidR="00875972">
        <w:rPr>
          <w:rFonts w:hint="eastAsia"/>
        </w:rPr>
        <w:t>主要考虑</w:t>
      </w:r>
      <w:r w:rsidR="00875972">
        <w:t>的优化的方向是</w:t>
      </w:r>
      <w:r w:rsidR="00875972">
        <w:rPr>
          <w:rFonts w:hint="eastAsia"/>
        </w:rPr>
        <w:t>大多也是</w:t>
      </w:r>
      <w:r w:rsidR="00875972">
        <w:t>单机</w:t>
      </w:r>
      <w:r w:rsidR="00875972">
        <w:rPr>
          <w:rFonts w:hint="eastAsia"/>
        </w:rPr>
        <w:t>适用</w:t>
      </w:r>
      <w:r w:rsidR="00875972">
        <w:t>的，</w:t>
      </w:r>
      <w:r w:rsidR="00875972">
        <w:rPr>
          <w:rFonts w:hint="eastAsia"/>
        </w:rPr>
        <w:t>传统数据</w:t>
      </w:r>
      <w:r w:rsidR="00875972">
        <w:t>立方算法主要</w:t>
      </w:r>
      <w:r w:rsidR="00875972">
        <w:rPr>
          <w:rFonts w:hint="eastAsia"/>
        </w:rPr>
        <w:t>有</w:t>
      </w:r>
      <w:r w:rsidR="00875972">
        <w:t>BUC</w:t>
      </w:r>
      <w:r w:rsidR="00875972">
        <w:t>、</w:t>
      </w:r>
      <w:r w:rsidR="00875972">
        <w:t>PipeSort</w:t>
      </w:r>
      <w:r w:rsidR="00875972">
        <w:t>、</w:t>
      </w:r>
      <w:r w:rsidR="00875972">
        <w:t>PipeHash</w:t>
      </w:r>
      <w:r w:rsidR="00875972">
        <w:rPr>
          <w:rFonts w:hint="eastAsia"/>
        </w:rPr>
        <w:t>等算法，</w:t>
      </w:r>
      <w:r w:rsidR="00875972">
        <w:t>下面</w:t>
      </w:r>
      <w:r w:rsidR="00875972">
        <w:rPr>
          <w:rFonts w:hint="eastAsia"/>
        </w:rPr>
        <w:t>对</w:t>
      </w:r>
      <w:r w:rsidR="00875972">
        <w:t>数据</w:t>
      </w:r>
      <w:proofErr w:type="gramStart"/>
      <w:r w:rsidR="00875972">
        <w:t>立方计算</w:t>
      </w:r>
      <w:proofErr w:type="gramEnd"/>
      <w:r w:rsidR="00875972">
        <w:t>的</w:t>
      </w:r>
      <w:r w:rsidR="00875972">
        <w:rPr>
          <w:rFonts w:hint="eastAsia"/>
        </w:rPr>
        <w:t>研究</w:t>
      </w:r>
      <w:r w:rsidR="00875972">
        <w:t>现状</w:t>
      </w:r>
      <w:r w:rsidR="00F57528">
        <w:rPr>
          <w:rFonts w:hint="eastAsia"/>
        </w:rPr>
        <w:t>以</w:t>
      </w:r>
      <w:r w:rsidR="00F57528">
        <w:t>算法的方式</w:t>
      </w:r>
      <w:r w:rsidR="00F57528">
        <w:rPr>
          <w:rFonts w:hint="eastAsia"/>
        </w:rPr>
        <w:t>做</w:t>
      </w:r>
      <w:r w:rsidR="00875972">
        <w:t>介绍</w:t>
      </w:r>
      <w:r w:rsidR="00875972">
        <w:rPr>
          <w:rFonts w:hint="eastAsia"/>
        </w:rPr>
        <w:t>。</w:t>
      </w:r>
      <w:r w:rsidR="00914E2E">
        <w:t>在</w:t>
      </w:r>
      <w:r w:rsidR="00914E2E">
        <w:rPr>
          <w:rFonts w:hint="eastAsia"/>
        </w:rPr>
        <w:t>1996</w:t>
      </w:r>
      <w:r w:rsidR="00914E2E">
        <w:rPr>
          <w:rFonts w:hint="eastAsia"/>
        </w:rPr>
        <w:t>年，</w:t>
      </w:r>
      <w:r w:rsidR="00914E2E" w:rsidRPr="00914E2E">
        <w:t>JIM GRAY</w:t>
      </w:r>
      <w:r w:rsidR="00914E2E">
        <w:rPr>
          <w:rFonts w:hint="eastAsia"/>
        </w:rPr>
        <w:t>发表了</w:t>
      </w:r>
      <w:r w:rsidR="00914E2E">
        <w:t>Data Cube</w:t>
      </w:r>
      <w:r w:rsidR="00914E2E">
        <w:rPr>
          <w:rFonts w:hint="eastAsia"/>
        </w:rPr>
        <w:t>概念</w:t>
      </w:r>
      <w:r w:rsidR="00914E2E">
        <w:t>的</w:t>
      </w:r>
      <w:r w:rsidR="00914E2E">
        <w:rPr>
          <w:rFonts w:hint="eastAsia"/>
        </w:rPr>
        <w:t>论文</w:t>
      </w:r>
      <w:commentRangeStart w:id="34"/>
      <w:r w:rsidR="006B6E16">
        <w:rPr>
          <w:rFonts w:hint="eastAsia"/>
        </w:rPr>
        <w:t>[]</w:t>
      </w:r>
      <w:commentRangeEnd w:id="34"/>
      <w:r w:rsidR="006B6E16">
        <w:rPr>
          <w:rStyle w:val="afd"/>
        </w:rPr>
        <w:commentReference w:id="34"/>
      </w:r>
      <w:r w:rsidR="00914E2E">
        <w:t>，</w:t>
      </w:r>
      <w:r w:rsidR="00520724">
        <w:rPr>
          <w:rFonts w:hint="eastAsia"/>
        </w:rPr>
        <w:t>在文中</w:t>
      </w:r>
      <w:r w:rsidR="00520724">
        <w:t>提出</w:t>
      </w:r>
      <w:r w:rsidR="00520724">
        <w:rPr>
          <w:rFonts w:hint="eastAsia"/>
        </w:rPr>
        <w:t>数据分析</w:t>
      </w:r>
      <w:r w:rsidR="00520724">
        <w:t>应用多是通过许多维度的聚合来展现数据</w:t>
      </w:r>
      <w:r w:rsidR="00520724">
        <w:rPr>
          <w:rFonts w:hint="eastAsia"/>
        </w:rPr>
        <w:t>，</w:t>
      </w:r>
      <w:r w:rsidR="00520724">
        <w:t>即是</w:t>
      </w:r>
      <w:r w:rsidR="00DA721A">
        <w:rPr>
          <w:rFonts w:hint="eastAsia"/>
        </w:rPr>
        <w:t>和</w:t>
      </w:r>
      <w:r w:rsidR="000D034D">
        <w:t>GROUP BY SQL</w:t>
      </w:r>
      <w:r w:rsidR="000D034D">
        <w:t>语句实现</w:t>
      </w:r>
      <w:r w:rsidR="00DA721A">
        <w:rPr>
          <w:rFonts w:hint="eastAsia"/>
        </w:rPr>
        <w:t>的</w:t>
      </w:r>
      <w:r w:rsidR="00DA721A">
        <w:t>聚合功能</w:t>
      </w:r>
      <w:r w:rsidR="00DA721A">
        <w:rPr>
          <w:rFonts w:hint="eastAsia"/>
        </w:rPr>
        <w:t>相同</w:t>
      </w:r>
      <w:r w:rsidR="00520724">
        <w:rPr>
          <w:rFonts w:hint="eastAsia"/>
        </w:rPr>
        <w:t>，</w:t>
      </w:r>
      <w:r w:rsidR="00DA721A">
        <w:rPr>
          <w:rFonts w:hint="eastAsia"/>
        </w:rPr>
        <w:t>并</w:t>
      </w:r>
      <w:r w:rsidR="00DA721A">
        <w:t>正式讨论了有效的计算方法去得到数据立方</w:t>
      </w:r>
      <w:r w:rsidR="00AB181D">
        <w:rPr>
          <w:rFonts w:hint="eastAsia"/>
        </w:rPr>
        <w:t>例如</w:t>
      </w:r>
      <w:r w:rsidR="00AB181D">
        <w:t>最小</w:t>
      </w:r>
      <w:r w:rsidR="00AB181D">
        <w:rPr>
          <w:rFonts w:hint="eastAsia"/>
        </w:rPr>
        <w:t>父</w:t>
      </w:r>
      <w:r w:rsidR="00AB181D">
        <w:t>节点</w:t>
      </w:r>
      <w:r w:rsidR="00AB181D">
        <w:rPr>
          <w:rFonts w:hint="eastAsia"/>
        </w:rPr>
        <w:t>，</w:t>
      </w:r>
      <w:r w:rsidR="00AB181D">
        <w:t>即是通过某个维度</w:t>
      </w:r>
      <w:r w:rsidR="00AB181D">
        <w:rPr>
          <w:rFonts w:hint="eastAsia"/>
        </w:rPr>
        <w:t>组合</w:t>
      </w:r>
      <w:r w:rsidR="004D4E07">
        <w:rPr>
          <w:rFonts w:hint="eastAsia"/>
        </w:rPr>
        <w:t>来</w:t>
      </w:r>
      <w:r w:rsidR="004D4E07">
        <w:t>计算其子组合</w:t>
      </w:r>
      <w:r w:rsidR="004D4E07">
        <w:rPr>
          <w:rFonts w:hint="eastAsia"/>
        </w:rPr>
        <w:t>而不是</w:t>
      </w:r>
      <w:r w:rsidR="004D4E07">
        <w:t>通过重复聚合整个数据集</w:t>
      </w:r>
      <w:r w:rsidR="004D4E07">
        <w:rPr>
          <w:rFonts w:hint="eastAsia"/>
        </w:rPr>
        <w:t>来</w:t>
      </w:r>
      <w:r w:rsidR="004D4E07">
        <w:t>优化计算</w:t>
      </w:r>
      <w:r w:rsidR="004D4E07">
        <w:t xml:space="preserve">Data Cube </w:t>
      </w:r>
      <w:r w:rsidR="004D4E07">
        <w:rPr>
          <w:rFonts w:hint="eastAsia"/>
        </w:rPr>
        <w:t>锁</w:t>
      </w:r>
      <w:r w:rsidR="004D4E07">
        <w:t>消耗的时间与资源</w:t>
      </w:r>
      <w:r w:rsidR="00AB181D">
        <w:rPr>
          <w:rFonts w:hint="eastAsia"/>
        </w:rPr>
        <w:t>；</w:t>
      </w:r>
      <w:r w:rsidR="002772FE">
        <w:rPr>
          <w:rFonts w:hint="eastAsia"/>
        </w:rPr>
        <w:t>同时</w:t>
      </w:r>
      <w:r w:rsidR="00914E2E">
        <w:rPr>
          <w:rFonts w:hint="eastAsia"/>
        </w:rPr>
        <w:t>提出了在</w:t>
      </w:r>
      <w:r w:rsidR="00914E2E">
        <w:t>关系型数据库中</w:t>
      </w:r>
      <w:r w:rsidR="00914E2E">
        <w:rPr>
          <w:rFonts w:hint="eastAsia"/>
        </w:rPr>
        <w:t>对数据</w:t>
      </w:r>
      <w:proofErr w:type="gramStart"/>
      <w:r w:rsidR="00914E2E">
        <w:rPr>
          <w:rFonts w:hint="eastAsia"/>
        </w:rPr>
        <w:t>立方进行</w:t>
      </w:r>
      <w:proofErr w:type="gramEnd"/>
      <w:r w:rsidR="00914E2E">
        <w:t>上卷、下钻</w:t>
      </w:r>
      <w:r w:rsidR="00914E2E">
        <w:rPr>
          <w:rFonts w:hint="eastAsia"/>
        </w:rPr>
        <w:t>等</w:t>
      </w:r>
      <w:r w:rsidR="00914E2E">
        <w:t>操作</w:t>
      </w:r>
      <w:r w:rsidR="00D83086">
        <w:rPr>
          <w:rFonts w:hint="eastAsia"/>
        </w:rPr>
        <w:t>；</w:t>
      </w:r>
      <w:r w:rsidR="00914E2E">
        <w:t>标志着数据立方</w:t>
      </w:r>
      <w:r w:rsidR="00914E2E">
        <w:rPr>
          <w:rFonts w:hint="eastAsia"/>
        </w:rPr>
        <w:t>聚合</w:t>
      </w:r>
      <w:r w:rsidR="00914E2E">
        <w:t>计算的开始</w:t>
      </w:r>
      <w:r w:rsidR="00914E2E">
        <w:rPr>
          <w:rFonts w:hint="eastAsia"/>
        </w:rPr>
        <w:t>；</w:t>
      </w:r>
      <w:r w:rsidR="00914E2E">
        <w:t>随后</w:t>
      </w:r>
      <w:r w:rsidR="00250E15">
        <w:rPr>
          <w:rFonts w:hint="eastAsia"/>
        </w:rPr>
        <w:t>Sun</w:t>
      </w:r>
      <w:r w:rsidR="00250E15">
        <w:t>ita SaraWagi</w:t>
      </w:r>
      <w:r w:rsidR="00250E15">
        <w:rPr>
          <w:rFonts w:hint="eastAsia"/>
        </w:rPr>
        <w:t>在</w:t>
      </w:r>
      <w:r w:rsidR="00250E15">
        <w:t>Data Cube</w:t>
      </w:r>
      <w:r w:rsidR="00250E15">
        <w:t>概念的基础上，提出了针对共享排序</w:t>
      </w:r>
      <w:r w:rsidR="00250E15">
        <w:rPr>
          <w:rFonts w:hint="eastAsia"/>
        </w:rPr>
        <w:t>、</w:t>
      </w:r>
      <w:r w:rsidR="001A6981">
        <w:rPr>
          <w:rFonts w:hint="eastAsia"/>
        </w:rPr>
        <w:t>共享</w:t>
      </w:r>
      <w:r w:rsidR="001A6981">
        <w:t>分区</w:t>
      </w:r>
      <w:r w:rsidR="001A6981">
        <w:rPr>
          <w:rFonts w:hint="eastAsia"/>
        </w:rPr>
        <w:t>、</w:t>
      </w:r>
      <w:r w:rsidR="001A6981">
        <w:t>缓存结果</w:t>
      </w:r>
      <w:r w:rsidR="00250E15">
        <w:t>等多个优化方面的</w:t>
      </w:r>
      <w:r w:rsidR="00250E15">
        <w:t>PipeSort</w:t>
      </w:r>
      <w:r w:rsidR="00250E15">
        <w:t>与</w:t>
      </w:r>
      <w:r w:rsidR="00D83086">
        <w:rPr>
          <w:rFonts w:hint="eastAsia"/>
        </w:rPr>
        <w:t>PipeHash</w:t>
      </w:r>
      <w:r w:rsidR="00D83086">
        <w:t>算法</w:t>
      </w:r>
      <w:commentRangeStart w:id="35"/>
      <w:r w:rsidR="006B6E16">
        <w:rPr>
          <w:rFonts w:hint="eastAsia"/>
        </w:rPr>
        <w:t>[]</w:t>
      </w:r>
      <w:commentRangeEnd w:id="35"/>
      <w:r w:rsidR="006B6E16">
        <w:rPr>
          <w:rStyle w:val="afd"/>
        </w:rPr>
        <w:commentReference w:id="35"/>
      </w:r>
      <w:r w:rsidR="004D4E07">
        <w:rPr>
          <w:rFonts w:hint="eastAsia"/>
        </w:rPr>
        <w:t>；</w:t>
      </w:r>
      <w:r w:rsidR="004D4E07">
        <w:t>其中</w:t>
      </w:r>
      <w:r w:rsidR="001A6981">
        <w:rPr>
          <w:rFonts w:hint="eastAsia"/>
        </w:rPr>
        <w:t>共享</w:t>
      </w:r>
      <w:proofErr w:type="gramStart"/>
      <w:r w:rsidR="001A6981">
        <w:rPr>
          <w:rFonts w:hint="eastAsia"/>
        </w:rPr>
        <w:t>排序</w:t>
      </w:r>
      <w:r w:rsidR="004D4E07">
        <w:t>指</w:t>
      </w:r>
      <w:proofErr w:type="gramEnd"/>
      <w:r w:rsidR="004D4E07">
        <w:t>的是</w:t>
      </w:r>
      <w:r w:rsidR="001A6981">
        <w:rPr>
          <w:rFonts w:hint="eastAsia"/>
        </w:rPr>
        <w:t>一般</w:t>
      </w:r>
      <w:r w:rsidR="001A6981">
        <w:t>通过排序相同的维度组合值必定</w:t>
      </w:r>
      <w:r w:rsidR="001A6981">
        <w:rPr>
          <w:rFonts w:hint="eastAsia"/>
        </w:rPr>
        <w:t>相邻</w:t>
      </w:r>
      <w:r w:rsidR="001A6981">
        <w:t>，这样避免</w:t>
      </w:r>
      <w:r w:rsidR="001A6981">
        <w:rPr>
          <w:rFonts w:hint="eastAsia"/>
        </w:rPr>
        <w:t>了</w:t>
      </w:r>
      <w:r w:rsidR="001A6981">
        <w:t>重复</w:t>
      </w:r>
      <w:r w:rsidR="001A6981">
        <w:rPr>
          <w:rFonts w:hint="eastAsia"/>
        </w:rPr>
        <w:t>查找</w:t>
      </w:r>
      <w:r w:rsidR="001A6981">
        <w:t>需要组合的元组</w:t>
      </w:r>
      <w:r w:rsidR="001A6981">
        <w:rPr>
          <w:rFonts w:hint="eastAsia"/>
        </w:rPr>
        <w:t>；</w:t>
      </w:r>
      <w:r w:rsidR="001A6981">
        <w:t>其中</w:t>
      </w:r>
      <w:r w:rsidR="001A6981">
        <w:rPr>
          <w:rFonts w:hint="eastAsia"/>
        </w:rPr>
        <w:t>共享分区</w:t>
      </w:r>
      <w:r w:rsidR="001A6981">
        <w:t>指的是</w:t>
      </w:r>
      <w:r w:rsidR="006B6E16">
        <w:rPr>
          <w:rFonts w:hint="eastAsia"/>
        </w:rPr>
        <w:t>在</w:t>
      </w:r>
      <w:r w:rsidR="006B6E16">
        <w:t>使用</w:t>
      </w:r>
      <w:r w:rsidR="006B6E16">
        <w:t>Hash</w:t>
      </w:r>
      <w:r w:rsidR="006B6E16">
        <w:t>类聚合方法时由于</w:t>
      </w:r>
      <w:r w:rsidR="006B6E16">
        <w:t>Hash</w:t>
      </w:r>
      <w:r w:rsidR="006B6E16">
        <w:t>表太大导致内存无法容纳，这时需要将</w:t>
      </w:r>
      <w:r w:rsidR="006B6E16">
        <w:t>Hash</w:t>
      </w:r>
      <w:r w:rsidR="006B6E16">
        <w:t>表</w:t>
      </w:r>
      <w:r w:rsidR="006B6E16">
        <w:rPr>
          <w:rFonts w:hint="eastAsia"/>
        </w:rPr>
        <w:t>分割</w:t>
      </w:r>
      <w:r w:rsidR="006B6E16">
        <w:t>成多个区</w:t>
      </w:r>
      <w:r w:rsidR="006B6E16">
        <w:rPr>
          <w:rFonts w:hint="eastAsia"/>
        </w:rPr>
        <w:t>进行操作</w:t>
      </w:r>
      <w:r w:rsidR="00204366">
        <w:rPr>
          <w:rFonts w:hint="eastAsia"/>
        </w:rPr>
        <w:t>。而</w:t>
      </w:r>
      <w:r w:rsidR="00204366">
        <w:t>作为自底向上（</w:t>
      </w:r>
      <w:r w:rsidR="00204366">
        <w:rPr>
          <w:rFonts w:hint="eastAsia"/>
        </w:rPr>
        <w:t>Bottom</w:t>
      </w:r>
      <w:r w:rsidR="00204366">
        <w:t>-Up</w:t>
      </w:r>
      <w:r w:rsidR="00204366">
        <w:t>）</w:t>
      </w:r>
      <w:r w:rsidR="00204366">
        <w:rPr>
          <w:rFonts w:hint="eastAsia"/>
        </w:rPr>
        <w:t>的</w:t>
      </w:r>
      <w:r w:rsidR="00204366">
        <w:t>BUC</w:t>
      </w:r>
      <w:r w:rsidR="00204366">
        <w:t>算法，是</w:t>
      </w:r>
      <w:r w:rsidR="00204366">
        <w:rPr>
          <w:rFonts w:hint="eastAsia"/>
        </w:rPr>
        <w:t>由</w:t>
      </w:r>
      <w:r w:rsidR="00204366">
        <w:t>Kevin Beyer</w:t>
      </w:r>
      <w:r w:rsidR="00204366">
        <w:rPr>
          <w:rFonts w:hint="eastAsia"/>
        </w:rPr>
        <w:t>等人</w:t>
      </w:r>
      <w:r w:rsidR="00204366">
        <w:t>于</w:t>
      </w:r>
      <w:r w:rsidR="00204366">
        <w:rPr>
          <w:rFonts w:hint="eastAsia"/>
        </w:rPr>
        <w:t>1999</w:t>
      </w:r>
      <w:r w:rsidR="00204366">
        <w:rPr>
          <w:rFonts w:hint="eastAsia"/>
        </w:rPr>
        <w:t>年</w:t>
      </w:r>
      <w:r w:rsidR="00204366">
        <w:t>提出的解决</w:t>
      </w:r>
      <w:r w:rsidR="00204366">
        <w:rPr>
          <w:rFonts w:hint="eastAsia"/>
        </w:rPr>
        <w:t>冰山</w:t>
      </w:r>
      <w:r w:rsidR="00204366">
        <w:t>立方体问题的，一般适用</w:t>
      </w:r>
      <w:r w:rsidR="00204366">
        <w:t>BUC</w:t>
      </w:r>
      <w:r w:rsidR="00204366">
        <w:rPr>
          <w:rFonts w:hint="eastAsia"/>
        </w:rPr>
        <w:t>的</w:t>
      </w:r>
      <w:r w:rsidR="00204366">
        <w:t>场景是在查询条件中有类似</w:t>
      </w:r>
      <w:r w:rsidR="00204366">
        <w:t>Count(*)&gt;X</w:t>
      </w:r>
      <w:r w:rsidR="00204366">
        <w:rPr>
          <w:rFonts w:hint="eastAsia"/>
        </w:rPr>
        <w:t>等</w:t>
      </w:r>
      <w:r w:rsidR="00204366">
        <w:t>类似的</w:t>
      </w:r>
      <w:r w:rsidR="00204366">
        <w:rPr>
          <w:rFonts w:hint="eastAsia"/>
        </w:rPr>
        <w:t>限制</w:t>
      </w:r>
      <w:r w:rsidR="00204366">
        <w:t>条件，</w:t>
      </w:r>
      <w:r w:rsidR="00204366">
        <w:t>BUC</w:t>
      </w:r>
      <w:r w:rsidR="00204366">
        <w:t>在</w:t>
      </w:r>
      <w:r w:rsidR="00204366">
        <w:rPr>
          <w:rFonts w:hint="eastAsia"/>
        </w:rPr>
        <w:t>聚合</w:t>
      </w:r>
      <w:r w:rsidR="00204366">
        <w:t>过程中只要是不满足此类性质的数据集合将会</w:t>
      </w:r>
      <w:r w:rsidR="00204366">
        <w:rPr>
          <w:rFonts w:hint="eastAsia"/>
        </w:rPr>
        <w:t>被</w:t>
      </w:r>
      <w:r w:rsidR="00204366">
        <w:t>删除</w:t>
      </w:r>
      <w:r w:rsidR="00204366">
        <w:rPr>
          <w:rFonts w:hint="eastAsia"/>
        </w:rPr>
        <w:t>从而</w:t>
      </w:r>
      <w:r w:rsidR="00204366">
        <w:t>减少计算量，这也是算法考虑自顶向下的主要原因。</w:t>
      </w:r>
      <w:r w:rsidR="00204366">
        <w:t xml:space="preserve"> </w:t>
      </w:r>
    </w:p>
    <w:p w14:paraId="4AAB673C" w14:textId="77777777" w:rsidR="00BC60E8" w:rsidRDefault="00875972" w:rsidP="00BC60E8">
      <w:pPr>
        <w:pStyle w:val="my"/>
        <w:ind w:firstLine="480"/>
      </w:pPr>
      <w:r w:rsidRPr="006B6E16">
        <w:rPr>
          <w:rFonts w:hint="eastAsia"/>
        </w:rPr>
        <w:t xml:space="preserve"> </w:t>
      </w:r>
      <w:r w:rsidR="00EB7296">
        <w:rPr>
          <w:rFonts w:hint="eastAsia"/>
        </w:rPr>
        <w:t>数据</w:t>
      </w:r>
      <w:r w:rsidR="00EB7296">
        <w:t>预处理中的数据</w:t>
      </w:r>
      <w:proofErr w:type="gramStart"/>
      <w:r w:rsidR="00EB7296">
        <w:t>立方计算</w:t>
      </w:r>
      <w:proofErr w:type="gramEnd"/>
      <w:r w:rsidR="00EB7296">
        <w:t>算法在</w:t>
      </w:r>
      <w:r w:rsidR="00EB7296">
        <w:rPr>
          <w:rFonts w:hint="eastAsia"/>
        </w:rPr>
        <w:t>并行</w:t>
      </w:r>
      <w:r w:rsidR="00EB7296">
        <w:t>计算方面也是一个热点研究</w:t>
      </w:r>
      <w:r w:rsidR="00EB7296">
        <w:rPr>
          <w:rFonts w:hint="eastAsia"/>
        </w:rPr>
        <w:t>领域</w:t>
      </w:r>
      <w:r w:rsidR="00EB7296">
        <w:t>，</w:t>
      </w:r>
      <w:r w:rsidR="00F57528">
        <w:rPr>
          <w:rFonts w:hint="eastAsia"/>
        </w:rPr>
        <w:t>但是</w:t>
      </w:r>
      <w:r w:rsidR="00F57528">
        <w:t>由于受限于并行系统开发的限制，</w:t>
      </w:r>
      <w:r w:rsidR="00F57528">
        <w:rPr>
          <w:rFonts w:hint="eastAsia"/>
        </w:rPr>
        <w:t>基于</w:t>
      </w:r>
      <w:r w:rsidR="00F57528">
        <w:t>并行程序的数据</w:t>
      </w:r>
      <w:proofErr w:type="gramStart"/>
      <w:r w:rsidR="00F57528">
        <w:t>立方计算</w:t>
      </w:r>
      <w:proofErr w:type="gramEnd"/>
      <w:r w:rsidR="00F57528">
        <w:rPr>
          <w:rFonts w:hint="eastAsia"/>
        </w:rPr>
        <w:t>相对于</w:t>
      </w:r>
      <w:r w:rsidR="00F57528">
        <w:t>单机</w:t>
      </w:r>
      <w:r w:rsidR="00F57528">
        <w:rPr>
          <w:rFonts w:hint="eastAsia"/>
        </w:rPr>
        <w:t>算法</w:t>
      </w:r>
      <w:r w:rsidR="00F57528">
        <w:t>来说，</w:t>
      </w:r>
      <w:r w:rsidR="00F57528">
        <w:rPr>
          <w:rFonts w:hint="eastAsia"/>
        </w:rPr>
        <w:t>出现相对</w:t>
      </w:r>
      <w:r w:rsidR="00F57528">
        <w:t>较晚，而</w:t>
      </w:r>
      <w:r w:rsidR="00EB7296">
        <w:rPr>
          <w:rFonts w:hint="eastAsia"/>
        </w:rPr>
        <w:t>由于</w:t>
      </w:r>
      <w:r w:rsidR="00EB7296">
        <w:t>MapReduce</w:t>
      </w:r>
      <w:r w:rsidR="00EB7296">
        <w:t>并行框架的出现，使得开发并行程序相对</w:t>
      </w:r>
      <w:r w:rsidR="00EB7296">
        <w:rPr>
          <w:rFonts w:hint="eastAsia"/>
        </w:rPr>
        <w:t>以前</w:t>
      </w:r>
      <w:r w:rsidR="00EB7296">
        <w:t>来说变得异常简单，</w:t>
      </w:r>
      <w:r w:rsidR="00EB7296">
        <w:rPr>
          <w:rFonts w:hint="eastAsia"/>
        </w:rPr>
        <w:t>再这样</w:t>
      </w:r>
      <w:r w:rsidR="00EB7296">
        <w:t>的</w:t>
      </w:r>
      <w:r w:rsidR="00EB7296">
        <w:rPr>
          <w:rFonts w:hint="eastAsia"/>
        </w:rPr>
        <w:t>背景下</w:t>
      </w:r>
      <w:r w:rsidR="00EB7296">
        <w:t>，</w:t>
      </w:r>
      <w:r w:rsidR="009E33A0">
        <w:rPr>
          <w:rFonts w:hint="eastAsia"/>
        </w:rPr>
        <w:t>出现了基于</w:t>
      </w:r>
      <w:r w:rsidR="009E33A0">
        <w:t>MapReduce</w:t>
      </w:r>
      <w:r w:rsidR="009E33A0">
        <w:t>程序的高级语言可用于</w:t>
      </w:r>
      <w:r w:rsidR="009E33A0">
        <w:t>GROUP BY</w:t>
      </w:r>
      <w:r w:rsidR="009E33A0">
        <w:rPr>
          <w:rFonts w:hint="eastAsia"/>
        </w:rPr>
        <w:t>查询</w:t>
      </w:r>
      <w:r w:rsidR="009E33A0">
        <w:t>例如</w:t>
      </w:r>
      <w:r w:rsidR="009E33A0">
        <w:rPr>
          <w:rFonts w:hint="eastAsia"/>
        </w:rPr>
        <w:t>Pig</w:t>
      </w:r>
      <w:r w:rsidR="009E33A0">
        <w:rPr>
          <w:rFonts w:hint="eastAsia"/>
        </w:rPr>
        <w:t>和</w:t>
      </w:r>
      <w:r w:rsidR="009E33A0">
        <w:t>Hive</w:t>
      </w:r>
      <w:r w:rsidR="009E33A0">
        <w:t>。</w:t>
      </w:r>
      <w:r w:rsidR="009E33A0">
        <w:rPr>
          <w:rFonts w:hint="eastAsia"/>
        </w:rPr>
        <w:t>同时也</w:t>
      </w:r>
      <w:r w:rsidR="00EB7296">
        <w:t>出现</w:t>
      </w:r>
      <w:r w:rsidR="00EB7296">
        <w:rPr>
          <w:rFonts w:hint="eastAsia"/>
        </w:rPr>
        <w:t>了</w:t>
      </w:r>
      <w:r w:rsidR="00EB7296">
        <w:t>很多</w:t>
      </w:r>
      <w:r w:rsidR="00EB7296">
        <w:rPr>
          <w:rFonts w:hint="eastAsia"/>
        </w:rPr>
        <w:t>基于</w:t>
      </w:r>
      <w:r w:rsidR="00EB7296">
        <w:t>MapReduce</w:t>
      </w:r>
      <w:r w:rsidR="00EB7296">
        <w:t>的</w:t>
      </w:r>
      <w:r w:rsidR="00EB7296">
        <w:rPr>
          <w:rFonts w:hint="eastAsia"/>
        </w:rPr>
        <w:t>数据立方</w:t>
      </w:r>
      <w:r w:rsidR="009E33A0">
        <w:rPr>
          <w:rFonts w:hint="eastAsia"/>
        </w:rPr>
        <w:t>优化</w:t>
      </w:r>
      <w:r w:rsidR="00EB7296">
        <w:t>算法，</w:t>
      </w:r>
      <w:r w:rsidR="00EB7296">
        <w:rPr>
          <w:rFonts w:hint="eastAsia"/>
        </w:rPr>
        <w:t>典型</w:t>
      </w:r>
      <w:r w:rsidR="00EB7296">
        <w:t>的有</w:t>
      </w:r>
      <w:r w:rsidR="00EB7296">
        <w:t>Naïve</w:t>
      </w:r>
      <w:r w:rsidR="00EB7296">
        <w:t>算法、</w:t>
      </w:r>
      <w:r w:rsidR="00AB236F">
        <w:rPr>
          <w:rFonts w:hint="eastAsia"/>
        </w:rPr>
        <w:t>MRData</w:t>
      </w:r>
      <w:r w:rsidR="00AB236F">
        <w:t>Cube</w:t>
      </w:r>
      <w:r w:rsidR="00AB236F">
        <w:rPr>
          <w:rFonts w:hint="eastAsia"/>
        </w:rPr>
        <w:t>算法</w:t>
      </w:r>
      <w:r w:rsidR="00AB236F">
        <w:t>、</w:t>
      </w:r>
      <w:r w:rsidR="00D75FE4">
        <w:rPr>
          <w:rFonts w:hint="eastAsia"/>
        </w:rPr>
        <w:t>MRLevel</w:t>
      </w:r>
      <w:r w:rsidR="00D75FE4">
        <w:t>算法、</w:t>
      </w:r>
      <w:r w:rsidR="00EB7296">
        <w:rPr>
          <w:rFonts w:hint="eastAsia"/>
        </w:rPr>
        <w:t>基于</w:t>
      </w:r>
      <w:r w:rsidR="00EB7296">
        <w:t>传统</w:t>
      </w:r>
      <w:r w:rsidR="00EB7296">
        <w:rPr>
          <w:rFonts w:hint="eastAsia"/>
        </w:rPr>
        <w:t>的</w:t>
      </w:r>
      <w:r w:rsidR="00D75FE4">
        <w:t>PipeSort</w:t>
      </w:r>
      <w:r w:rsidR="00D75FE4">
        <w:rPr>
          <w:rFonts w:hint="eastAsia"/>
        </w:rPr>
        <w:t>算法</w:t>
      </w:r>
      <w:r w:rsidR="00D75FE4">
        <w:t>的</w:t>
      </w:r>
      <w:r w:rsidR="00D75FE4">
        <w:rPr>
          <w:rFonts w:hint="eastAsia"/>
        </w:rPr>
        <w:t>MR</w:t>
      </w:r>
      <w:r w:rsidR="00D75FE4">
        <w:t>PipeLevel</w:t>
      </w:r>
      <w:r w:rsidR="00D75FE4">
        <w:t>算法</w:t>
      </w:r>
      <w:r w:rsidR="00D75FE4">
        <w:rPr>
          <w:rFonts w:hint="eastAsia"/>
        </w:rPr>
        <w:t>与</w:t>
      </w:r>
      <w:r w:rsidR="00D75FE4">
        <w:t>MRCube</w:t>
      </w:r>
      <w:r w:rsidR="00D75FE4">
        <w:t>算法</w:t>
      </w:r>
      <w:r w:rsidR="00D75FE4">
        <w:rPr>
          <w:rFonts w:hint="eastAsia"/>
        </w:rPr>
        <w:t>等</w:t>
      </w:r>
      <w:r w:rsidR="00D75FE4">
        <w:t>。</w:t>
      </w:r>
      <w:r w:rsidR="00C46095">
        <w:rPr>
          <w:rFonts w:hint="eastAsia"/>
        </w:rPr>
        <w:t>这些</w:t>
      </w:r>
      <w:r w:rsidR="00C46095">
        <w:t>算法在</w:t>
      </w:r>
      <w:r w:rsidR="00C46095">
        <w:rPr>
          <w:rFonts w:hint="eastAsia"/>
        </w:rPr>
        <w:t>预处理</w:t>
      </w:r>
      <w:r w:rsidR="00C46095">
        <w:t>相关理论与技术章节将会详细的</w:t>
      </w:r>
      <w:r w:rsidR="00C46095">
        <w:rPr>
          <w:rFonts w:hint="eastAsia"/>
        </w:rPr>
        <w:t>介绍，</w:t>
      </w:r>
      <w:r w:rsidR="00C46095">
        <w:t>这里将会对算法一些特点</w:t>
      </w:r>
      <w:r w:rsidR="00C46095">
        <w:rPr>
          <w:rFonts w:hint="eastAsia"/>
        </w:rPr>
        <w:t>进行</w:t>
      </w:r>
      <w:r w:rsidR="00C46095">
        <w:t>介绍。</w:t>
      </w:r>
      <w:r w:rsidR="00BC60E8">
        <w:t>Naïve</w:t>
      </w:r>
      <w:r w:rsidR="00BC60E8">
        <w:t>算法是</w:t>
      </w:r>
      <w:r w:rsidR="00BC60E8">
        <w:rPr>
          <w:rFonts w:hint="eastAsia"/>
        </w:rPr>
        <w:t>比较</w:t>
      </w:r>
      <w:r w:rsidR="00BC60E8">
        <w:t>简单的一种</w:t>
      </w:r>
      <w:r w:rsidR="00BC60E8">
        <w:t>Data Cube</w:t>
      </w:r>
      <w:r w:rsidR="00BC60E8">
        <w:rPr>
          <w:rFonts w:hint="eastAsia"/>
        </w:rPr>
        <w:t>算法</w:t>
      </w:r>
      <w:r w:rsidR="00BC60E8">
        <w:t>，</w:t>
      </w:r>
      <w:r w:rsidR="00BC60E8">
        <w:rPr>
          <w:rFonts w:hint="eastAsia"/>
        </w:rPr>
        <w:t>只是</w:t>
      </w:r>
      <w:r w:rsidR="00BC60E8">
        <w:t>计算</w:t>
      </w:r>
      <w:r w:rsidR="00BC60E8">
        <w:t>Data Cube</w:t>
      </w:r>
      <w:r w:rsidR="00BC60E8">
        <w:t>的一种原始算法，应用领域是代数度量，容易引起数据倾斜和巨大的网络带宽开销。</w:t>
      </w:r>
      <w:r w:rsidR="00C46095">
        <w:rPr>
          <w:rFonts w:hint="eastAsia"/>
        </w:rPr>
        <w:t>而</w:t>
      </w:r>
      <w:r w:rsidR="00C46095">
        <w:rPr>
          <w:rFonts w:hint="eastAsia"/>
        </w:rPr>
        <w:t>MR</w:t>
      </w:r>
      <w:r w:rsidR="00C46095">
        <w:t>DataCube</w:t>
      </w:r>
      <w:r w:rsidR="00C46095">
        <w:t>算法</w:t>
      </w:r>
      <w:r w:rsidR="00C46095">
        <w:rPr>
          <w:rFonts w:hint="eastAsia"/>
        </w:rPr>
        <w:t>是</w:t>
      </w:r>
      <w:r w:rsidR="00555676" w:rsidRPr="00C46095">
        <w:t>S Lee</w:t>
      </w:r>
      <w:r w:rsidR="00555676">
        <w:rPr>
          <w:rFonts w:hint="eastAsia"/>
        </w:rPr>
        <w:t>在</w:t>
      </w:r>
      <w:r w:rsidR="00555676">
        <w:rPr>
          <w:rFonts w:hint="eastAsia"/>
        </w:rPr>
        <w:t>2015</w:t>
      </w:r>
      <w:r w:rsidR="00555676">
        <w:rPr>
          <w:rFonts w:hint="eastAsia"/>
        </w:rPr>
        <w:t>年提出的对</w:t>
      </w:r>
      <w:r w:rsidR="00555676">
        <w:t>Naïve</w:t>
      </w:r>
      <w:r w:rsidR="00555676">
        <w:t>算法的一种</w:t>
      </w:r>
      <w:r w:rsidR="00555676">
        <w:rPr>
          <w:rFonts w:hint="eastAsia"/>
        </w:rPr>
        <w:t>改进</w:t>
      </w:r>
      <w:r w:rsidR="00555676">
        <w:t>，此算法注重</w:t>
      </w:r>
      <w:r w:rsidR="00555676">
        <w:t>Map</w:t>
      </w:r>
      <w:r w:rsidR="00555676">
        <w:rPr>
          <w:rFonts w:hint="eastAsia"/>
        </w:rPr>
        <w:t>端的</w:t>
      </w:r>
      <w:r w:rsidR="00555676">
        <w:t>数据立方体顶层聚合来改善数据量与网络带宽</w:t>
      </w:r>
      <w:r w:rsidR="00555676">
        <w:rPr>
          <w:rFonts w:hint="eastAsia"/>
        </w:rPr>
        <w:t>，算法</w:t>
      </w:r>
      <w:r w:rsidR="00555676">
        <w:t>总体分为两个阶段</w:t>
      </w:r>
      <w:r w:rsidR="00555676">
        <w:rPr>
          <w:rFonts w:hint="eastAsia"/>
        </w:rPr>
        <w:t>；</w:t>
      </w:r>
      <w:r w:rsidR="00BC60E8">
        <w:rPr>
          <w:rFonts w:hint="eastAsia"/>
        </w:rPr>
        <w:t>而</w:t>
      </w:r>
      <w:r w:rsidR="00BC60E8">
        <w:t>基于分层</w:t>
      </w:r>
      <w:r w:rsidR="00AB236F">
        <w:rPr>
          <w:rFonts w:hint="eastAsia"/>
        </w:rPr>
        <w:t>MRLevel</w:t>
      </w:r>
      <w:r w:rsidR="00FE7D6B">
        <w:rPr>
          <w:rFonts w:hint="eastAsia"/>
        </w:rPr>
        <w:t>、</w:t>
      </w:r>
      <w:r w:rsidR="00FE7D6B">
        <w:t>MRPipeLevel</w:t>
      </w:r>
      <w:r w:rsidR="00AB236F">
        <w:t>算法</w:t>
      </w:r>
      <w:r w:rsidR="00AB236F">
        <w:rPr>
          <w:rFonts w:hint="eastAsia"/>
        </w:rPr>
        <w:t>是</w:t>
      </w:r>
      <w:r w:rsidR="00555676" w:rsidRPr="00555676">
        <w:t>Suan Lee</w:t>
      </w:r>
      <w:r w:rsidR="00555676">
        <w:rPr>
          <w:rFonts w:hint="eastAsia"/>
        </w:rPr>
        <w:t>与</w:t>
      </w:r>
      <w:r w:rsidR="00555676">
        <w:rPr>
          <w:rFonts w:hint="eastAsia"/>
        </w:rPr>
        <w:t>2015</w:t>
      </w:r>
      <w:r w:rsidR="00555676">
        <w:rPr>
          <w:rFonts w:hint="eastAsia"/>
        </w:rPr>
        <w:t>年</w:t>
      </w:r>
      <w:r w:rsidR="00555676">
        <w:t>提出的基于</w:t>
      </w:r>
      <w:r w:rsidR="00FE7D6B">
        <w:rPr>
          <w:rFonts w:hint="eastAsia"/>
        </w:rPr>
        <w:t>最小</w:t>
      </w:r>
      <w:r w:rsidR="00FE7D6B">
        <w:t>父节点</w:t>
      </w:r>
      <w:r w:rsidR="00FE7D6B">
        <w:rPr>
          <w:rFonts w:hint="eastAsia"/>
        </w:rPr>
        <w:t>分层</w:t>
      </w:r>
      <w:r w:rsidR="00FE7D6B">
        <w:t>优化算法</w:t>
      </w:r>
      <w:r w:rsidR="00FE7D6B">
        <w:rPr>
          <w:rFonts w:hint="eastAsia"/>
        </w:rPr>
        <w:t>，</w:t>
      </w:r>
      <w:r w:rsidR="00FE7D6B">
        <w:t>此算法是单机算法</w:t>
      </w:r>
      <w:r w:rsidR="00FE7D6B">
        <w:rPr>
          <w:rFonts w:hint="eastAsia"/>
        </w:rPr>
        <w:t>优化思想</w:t>
      </w:r>
      <w:r w:rsidR="00FE7D6B">
        <w:t>与并行算法的</w:t>
      </w:r>
      <w:r w:rsidR="00FE7D6B">
        <w:rPr>
          <w:rFonts w:hint="eastAsia"/>
        </w:rPr>
        <w:t>结合，</w:t>
      </w:r>
      <w:r w:rsidR="00FE7D6B">
        <w:t>数据</w:t>
      </w:r>
      <w:proofErr w:type="gramStart"/>
      <w:r w:rsidR="00FE7D6B">
        <w:t>立方计算</w:t>
      </w:r>
      <w:proofErr w:type="gramEnd"/>
      <w:r w:rsidR="00FE7D6B">
        <w:t>与</w:t>
      </w:r>
      <w:r w:rsidR="00FE7D6B">
        <w:rPr>
          <w:rFonts w:hint="eastAsia"/>
        </w:rPr>
        <w:t>新兴</w:t>
      </w:r>
      <w:r w:rsidR="00FE7D6B">
        <w:t>并行处理框架的结合给数据</w:t>
      </w:r>
      <w:proofErr w:type="gramStart"/>
      <w:r w:rsidR="00FE7D6B">
        <w:t>立方计算</w:t>
      </w:r>
      <w:proofErr w:type="gramEnd"/>
      <w:r w:rsidR="00FE7D6B">
        <w:t>注入了新的活力，在实践或者实验</w:t>
      </w:r>
      <w:r w:rsidR="00FE7D6B">
        <w:lastRenderedPageBreak/>
        <w:t>中取得了很好的效果，但是上述所提出的集中数据立方计算方法是</w:t>
      </w:r>
      <w:r w:rsidR="00FE7D6B">
        <w:rPr>
          <w:rFonts w:hint="eastAsia"/>
        </w:rPr>
        <w:t>针对</w:t>
      </w:r>
      <w:r w:rsidR="002652BA">
        <w:rPr>
          <w:rFonts w:hint="eastAsia"/>
        </w:rPr>
        <w:t>代数式</w:t>
      </w:r>
      <w:r w:rsidR="002652BA">
        <w:t>度量的，或者通过代数度量能得到的度量，对于整体性度量的研究领域</w:t>
      </w:r>
      <w:r w:rsidR="002652BA">
        <w:rPr>
          <w:rFonts w:hint="eastAsia"/>
        </w:rPr>
        <w:t>，由于</w:t>
      </w:r>
      <w:r w:rsidR="002652BA">
        <w:t>并不像代数度量领域</w:t>
      </w:r>
      <w:r w:rsidR="002652BA">
        <w:rPr>
          <w:rFonts w:hint="eastAsia"/>
        </w:rPr>
        <w:t>那么好处理，</w:t>
      </w:r>
      <w:r w:rsidR="002652BA">
        <w:t>所以基于</w:t>
      </w:r>
      <w:r w:rsidR="002652BA">
        <w:t>MapReduce</w:t>
      </w:r>
      <w:r w:rsidR="002652BA">
        <w:t>的整体性度量的研究成果相对较少。</w:t>
      </w:r>
      <w:r w:rsidR="00097D27">
        <w:rPr>
          <w:rFonts w:hint="eastAsia"/>
        </w:rPr>
        <w:t>主要是</w:t>
      </w:r>
      <w:r w:rsidR="00097D27" w:rsidRPr="00097D27">
        <w:t>Arnab Nandi</w:t>
      </w:r>
      <w:r w:rsidR="00097D27">
        <w:rPr>
          <w:rFonts w:hint="eastAsia"/>
        </w:rPr>
        <w:t>等人</w:t>
      </w:r>
      <w:r w:rsidR="00097D27">
        <w:t>在</w:t>
      </w:r>
      <w:r w:rsidR="00097D27">
        <w:rPr>
          <w:rFonts w:hint="eastAsia"/>
        </w:rPr>
        <w:t>2011</w:t>
      </w:r>
      <w:r w:rsidR="00097D27">
        <w:rPr>
          <w:rFonts w:hint="eastAsia"/>
        </w:rPr>
        <w:t>年</w:t>
      </w:r>
      <w:r w:rsidR="00097D27">
        <w:t>提出的</w:t>
      </w:r>
      <w:r w:rsidR="00097D27">
        <w:t>MRCube</w:t>
      </w:r>
      <w:r w:rsidR="00097D27">
        <w:rPr>
          <w:rFonts w:hint="eastAsia"/>
        </w:rPr>
        <w:t>算法，</w:t>
      </w:r>
      <w:r w:rsidR="00097D27">
        <w:t>此算法</w:t>
      </w:r>
      <w:r w:rsidR="00097D27">
        <w:rPr>
          <w:rFonts w:hint="eastAsia"/>
        </w:rPr>
        <w:t>总体使用</w:t>
      </w:r>
      <w:r w:rsidR="00097D27">
        <w:rPr>
          <w:rFonts w:hint="eastAsia"/>
        </w:rPr>
        <w:t>BUC</w:t>
      </w:r>
      <w:r w:rsidR="00097D27">
        <w:t>传统算法</w:t>
      </w:r>
      <w:r w:rsidR="00097D27">
        <w:rPr>
          <w:rFonts w:hint="eastAsia"/>
        </w:rPr>
        <w:t>思想</w:t>
      </w:r>
      <w:r w:rsidR="00097D27">
        <w:t>，将数据区域划分为不同</w:t>
      </w:r>
      <w:r w:rsidR="00097D27">
        <w:rPr>
          <w:rFonts w:hint="eastAsia"/>
        </w:rPr>
        <w:t>总</w:t>
      </w:r>
      <w:r w:rsidR="00097D27">
        <w:t>类实现负载均衡，使用</w:t>
      </w:r>
      <w:r w:rsidR="00097D27">
        <w:t>MapReduce</w:t>
      </w:r>
      <w:r w:rsidR="00097D27">
        <w:t>框架的自定义</w:t>
      </w:r>
      <w:r w:rsidR="00097D27">
        <w:t>Hash</w:t>
      </w:r>
      <w:r w:rsidR="00097D27">
        <w:t>实现不同</w:t>
      </w:r>
      <w:r w:rsidR="00097D27">
        <w:t>Reducer</w:t>
      </w:r>
      <w:proofErr w:type="gramStart"/>
      <w:r w:rsidR="00097D27">
        <w:t>子任务</w:t>
      </w:r>
      <w:proofErr w:type="gramEnd"/>
      <w:r w:rsidR="00097D27">
        <w:t>的整体性度量的可</w:t>
      </w:r>
      <w:r w:rsidR="00097D27">
        <w:rPr>
          <w:rFonts w:hint="eastAsia"/>
        </w:rPr>
        <w:t>相加</w:t>
      </w:r>
      <w:r w:rsidR="00097D27">
        <w:t>性。</w:t>
      </w:r>
    </w:p>
    <w:p w14:paraId="2CA44303" w14:textId="77777777" w:rsidR="00097D27" w:rsidRPr="00097D27" w:rsidRDefault="001A79A9" w:rsidP="00BC60E8">
      <w:pPr>
        <w:pStyle w:val="my"/>
        <w:ind w:firstLine="480"/>
      </w:pPr>
      <w:r>
        <w:rPr>
          <w:rFonts w:hint="eastAsia"/>
        </w:rPr>
        <w:t>总体来说</w:t>
      </w:r>
      <w:r>
        <w:t>，</w:t>
      </w:r>
      <w:r>
        <w:rPr>
          <w:rFonts w:hint="eastAsia"/>
        </w:rPr>
        <w:t>在数据预处理</w:t>
      </w:r>
      <w:r>
        <w:t>的数据立方聚集方面的研究</w:t>
      </w:r>
      <w:r>
        <w:rPr>
          <w:rFonts w:hint="eastAsia"/>
        </w:rPr>
        <w:t>是</w:t>
      </w:r>
      <w:r>
        <w:t>一个研究热点。特别</w:t>
      </w:r>
      <w:r>
        <w:rPr>
          <w:rFonts w:hint="eastAsia"/>
        </w:rPr>
        <w:t>是</w:t>
      </w:r>
      <w:r>
        <w:t>现在基于</w:t>
      </w:r>
      <w:r>
        <w:t>MapReduce</w:t>
      </w:r>
      <w:r>
        <w:t>算法</w:t>
      </w:r>
      <w:r>
        <w:rPr>
          <w:rFonts w:hint="eastAsia"/>
        </w:rPr>
        <w:t>，</w:t>
      </w:r>
      <w:r>
        <w:t>或者其他比较新兴的技术</w:t>
      </w:r>
      <w:r>
        <w:rPr>
          <w:rFonts w:hint="eastAsia"/>
        </w:rPr>
        <w:t>的</w:t>
      </w:r>
      <w:r>
        <w:t>研究</w:t>
      </w:r>
      <w:r>
        <w:rPr>
          <w:rFonts w:hint="eastAsia"/>
        </w:rPr>
        <w:t>应用越来越广泛</w:t>
      </w:r>
      <w:r>
        <w:t>，</w:t>
      </w:r>
      <w:r>
        <w:rPr>
          <w:rFonts w:hint="eastAsia"/>
        </w:rPr>
        <w:t>特别是基于</w:t>
      </w:r>
      <w:r>
        <w:t>流式计算</w:t>
      </w:r>
      <w:r>
        <w:rPr>
          <w:rFonts w:hint="eastAsia"/>
        </w:rPr>
        <w:t>的</w:t>
      </w:r>
      <w:r>
        <w:t>数据立方实时处理方面都是</w:t>
      </w:r>
      <w:r>
        <w:rPr>
          <w:rFonts w:hint="eastAsia"/>
        </w:rPr>
        <w:t>国内外</w:t>
      </w:r>
      <w:r>
        <w:t>研究的热点</w:t>
      </w:r>
      <w:r>
        <w:rPr>
          <w:rFonts w:hint="eastAsia"/>
        </w:rPr>
        <w:t>领域</w:t>
      </w:r>
      <w:r>
        <w:t>。</w:t>
      </w:r>
    </w:p>
    <w:p w14:paraId="34AB983E" w14:textId="77777777" w:rsidR="00DD4054" w:rsidRDefault="001F27F1" w:rsidP="000F0F27">
      <w:pPr>
        <w:pStyle w:val="2"/>
        <w:numPr>
          <w:ilvl w:val="1"/>
          <w:numId w:val="2"/>
        </w:numPr>
        <w:spacing w:before="156" w:after="156"/>
      </w:pPr>
      <w:r>
        <w:rPr>
          <w:rFonts w:hint="eastAsia"/>
        </w:rPr>
        <w:t>论文</w:t>
      </w:r>
      <w:r>
        <w:t>主要</w:t>
      </w:r>
      <w:r w:rsidR="000F3741">
        <w:rPr>
          <w:rFonts w:hint="eastAsia"/>
        </w:rPr>
        <w:t>工作</w:t>
      </w:r>
      <w:r w:rsidR="000F3741">
        <w:t>与</w:t>
      </w:r>
      <w:r>
        <w:t>研究内容</w:t>
      </w:r>
    </w:p>
    <w:p w14:paraId="35FC474F" w14:textId="77777777" w:rsidR="00F447BF" w:rsidRDefault="000F3741" w:rsidP="00F447BF">
      <w:pPr>
        <w:pStyle w:val="my"/>
        <w:ind w:firstLine="480"/>
      </w:pPr>
      <w:r w:rsidRPr="001E1134">
        <w:rPr>
          <w:rFonts w:hint="eastAsia"/>
        </w:rPr>
        <w:t>本文</w:t>
      </w:r>
      <w:r w:rsidRPr="001E1134">
        <w:t>主要</w:t>
      </w:r>
      <w:r w:rsidR="000D0137">
        <w:rPr>
          <w:rFonts w:hint="eastAsia"/>
        </w:rPr>
        <w:t>对</w:t>
      </w:r>
      <w:r w:rsidR="001E1134" w:rsidRPr="001E1134">
        <w:rPr>
          <w:rFonts w:hint="eastAsia"/>
        </w:rPr>
        <w:t>数据预处理</w:t>
      </w:r>
      <w:r w:rsidR="000D0137">
        <w:rPr>
          <w:rFonts w:hint="eastAsia"/>
        </w:rPr>
        <w:t>系统</w:t>
      </w:r>
      <w:r w:rsidR="000D0137">
        <w:t>做了设计与</w:t>
      </w:r>
      <w:r w:rsidR="000D0137">
        <w:rPr>
          <w:rFonts w:hint="eastAsia"/>
        </w:rPr>
        <w:t>实现</w:t>
      </w:r>
      <w:r w:rsidR="000D0137">
        <w:t>，</w:t>
      </w:r>
      <w:r w:rsidR="000D0137">
        <w:rPr>
          <w:rFonts w:hint="eastAsia"/>
        </w:rPr>
        <w:t>并在</w:t>
      </w:r>
      <w:r w:rsidR="000D0137">
        <w:t>几个关键点上进行了</w:t>
      </w:r>
      <w:r w:rsidR="000D0137">
        <w:rPr>
          <w:rFonts w:hint="eastAsia"/>
        </w:rPr>
        <w:t>研究</w:t>
      </w:r>
      <w:r w:rsidR="000D0137">
        <w:t>。</w:t>
      </w:r>
      <w:r w:rsidR="000D0137">
        <w:rPr>
          <w:rFonts w:hint="eastAsia"/>
        </w:rPr>
        <w:t>基于</w:t>
      </w:r>
      <w:r w:rsidR="000D0137">
        <w:t>企业内部的数据处理需求</w:t>
      </w:r>
      <w:r w:rsidR="000D0137">
        <w:rPr>
          <w:rFonts w:hint="eastAsia"/>
        </w:rPr>
        <w:t>，</w:t>
      </w:r>
      <w:r w:rsidR="000D0137">
        <w:t>提出了通过对</w:t>
      </w:r>
      <w:r w:rsidR="000D0137">
        <w:rPr>
          <w:rFonts w:hint="eastAsia"/>
        </w:rPr>
        <w:t>数据</w:t>
      </w:r>
      <w:r w:rsidR="000D0137">
        <w:t>仓库层中的</w:t>
      </w:r>
      <w:r w:rsidR="001E0DB9">
        <w:rPr>
          <w:rFonts w:hint="eastAsia"/>
        </w:rPr>
        <w:t>细节数据</w:t>
      </w:r>
      <w:r w:rsidR="001E0DB9">
        <w:t>层（</w:t>
      </w:r>
      <w:r w:rsidR="001E0DB9">
        <w:rPr>
          <w:rFonts w:hint="eastAsia"/>
        </w:rPr>
        <w:t>DW</w:t>
      </w:r>
      <w:r w:rsidR="001E0DB9">
        <w:t>D</w:t>
      </w:r>
      <w:r w:rsidR="001E0DB9">
        <w:t>）</w:t>
      </w:r>
      <w:r w:rsidR="00F447BF">
        <w:rPr>
          <w:rFonts w:hint="eastAsia"/>
        </w:rPr>
        <w:t>、</w:t>
      </w:r>
      <w:r w:rsidR="001E0DB9">
        <w:rPr>
          <w:rFonts w:hint="eastAsia"/>
        </w:rPr>
        <w:t>轻微汇总</w:t>
      </w:r>
      <w:r w:rsidR="001E0DB9">
        <w:t>数据层（</w:t>
      </w:r>
      <w:r w:rsidR="001E0DB9">
        <w:rPr>
          <w:rFonts w:hint="eastAsia"/>
        </w:rPr>
        <w:t>DWS</w:t>
      </w:r>
      <w:r w:rsidR="001E0DB9">
        <w:t>）</w:t>
      </w:r>
      <w:r w:rsidR="001E0DB9">
        <w:rPr>
          <w:rFonts w:hint="eastAsia"/>
        </w:rPr>
        <w:t>等</w:t>
      </w:r>
      <w:r w:rsidR="001E0DB9">
        <w:t>抽取数据，</w:t>
      </w:r>
      <w:r w:rsidR="001E0DB9">
        <w:rPr>
          <w:rFonts w:hint="eastAsia"/>
        </w:rPr>
        <w:t>建立</w:t>
      </w:r>
      <w:r w:rsidR="001E0DB9">
        <w:t>以</w:t>
      </w:r>
      <w:r w:rsidR="001E0DB9">
        <w:rPr>
          <w:rFonts w:hint="eastAsia"/>
        </w:rPr>
        <w:t>维度</w:t>
      </w:r>
      <w:r w:rsidR="001E0DB9">
        <w:t>分析为核心的数据汇总数据立方数据的数据预处理系统，在系统设计与实现中对数据立方完全</w:t>
      </w:r>
      <w:r w:rsidR="001E0DB9">
        <w:rPr>
          <w:rFonts w:hint="eastAsia"/>
        </w:rPr>
        <w:t>物化</w:t>
      </w:r>
      <w:r w:rsidR="001E0DB9">
        <w:t>算法进行了</w:t>
      </w:r>
      <w:r w:rsidR="001E0DB9">
        <w:rPr>
          <w:rFonts w:hint="eastAsia"/>
        </w:rPr>
        <w:t>优化</w:t>
      </w:r>
      <w:r w:rsidR="003F4650">
        <w:rPr>
          <w:rFonts w:hint="eastAsia"/>
        </w:rPr>
        <w:t>下面</w:t>
      </w:r>
      <w:r w:rsidR="003F4650">
        <w:t>将详细介绍。</w:t>
      </w:r>
    </w:p>
    <w:p w14:paraId="2A4871CD" w14:textId="201359C9" w:rsidR="009E26FB" w:rsidRPr="003F4650" w:rsidRDefault="003F4650" w:rsidP="00694306">
      <w:pPr>
        <w:pStyle w:val="my"/>
        <w:ind w:firstLine="480"/>
      </w:pPr>
      <w:r>
        <w:rPr>
          <w:rFonts w:hint="eastAsia"/>
        </w:rPr>
        <w:t>在</w:t>
      </w:r>
      <w:r>
        <w:t>实际数据展现过程中，通常</w:t>
      </w:r>
      <w:r w:rsidR="00F447BF">
        <w:rPr>
          <w:rFonts w:hint="eastAsia"/>
        </w:rPr>
        <w:t>原始</w:t>
      </w:r>
      <w:r>
        <w:rPr>
          <w:rFonts w:hint="eastAsia"/>
        </w:rPr>
        <w:t>数据</w:t>
      </w:r>
      <w:r w:rsidR="00F447BF">
        <w:rPr>
          <w:rFonts w:hint="eastAsia"/>
        </w:rPr>
        <w:t>存储</w:t>
      </w:r>
      <w:r>
        <w:rPr>
          <w:rFonts w:hint="eastAsia"/>
        </w:rPr>
        <w:t>需要保留</w:t>
      </w:r>
      <w:r w:rsidR="00F447BF">
        <w:rPr>
          <w:rFonts w:hint="eastAsia"/>
        </w:rPr>
        <w:t>的</w:t>
      </w:r>
      <w:r>
        <w:rPr>
          <w:rFonts w:hint="eastAsia"/>
        </w:rPr>
        <w:t>时间</w:t>
      </w:r>
      <w:r>
        <w:t>跨度</w:t>
      </w:r>
      <w:r w:rsidR="00F447BF">
        <w:rPr>
          <w:rFonts w:hint="eastAsia"/>
        </w:rPr>
        <w:t>比较长</w:t>
      </w:r>
      <w:r>
        <w:rPr>
          <w:rFonts w:hint="eastAsia"/>
        </w:rPr>
        <w:t>，</w:t>
      </w:r>
      <w:r>
        <w:t>所以需要很多存储空间，为此数据预处理在设计</w:t>
      </w:r>
      <w:r>
        <w:rPr>
          <w:rFonts w:hint="eastAsia"/>
        </w:rPr>
        <w:t>时</w:t>
      </w:r>
      <w:r>
        <w:t>，</w:t>
      </w:r>
      <w:r w:rsidR="0000066D">
        <w:rPr>
          <w:rFonts w:hint="eastAsia"/>
        </w:rPr>
        <w:t>提出</w:t>
      </w:r>
      <w:r w:rsidR="0000066D">
        <w:t>了一套编码替换</w:t>
      </w:r>
      <w:r w:rsidR="0000066D">
        <w:rPr>
          <w:rFonts w:hint="eastAsia"/>
        </w:rPr>
        <w:t>的</w:t>
      </w:r>
      <w:r w:rsidR="0000066D">
        <w:t>方法，</w:t>
      </w:r>
      <w:r w:rsidR="0000066D">
        <w:rPr>
          <w:rFonts w:hint="eastAsia"/>
        </w:rPr>
        <w:t>利用</w:t>
      </w:r>
      <w:r w:rsidR="0000066D">
        <w:t>一般维度</w:t>
      </w:r>
      <w:r w:rsidR="0000066D">
        <w:rPr>
          <w:rFonts w:hint="eastAsia"/>
        </w:rPr>
        <w:t>的</w:t>
      </w:r>
      <w:r w:rsidR="0000066D">
        <w:t>选取基数变化范围不大的特性，使用</w:t>
      </w:r>
      <w:r w:rsidR="0000066D">
        <w:rPr>
          <w:rFonts w:hint="eastAsia"/>
        </w:rPr>
        <w:t>整数类型</w:t>
      </w:r>
      <w:r w:rsidR="0000066D">
        <w:t>进行编码替换，</w:t>
      </w:r>
      <w:r w:rsidR="0000066D">
        <w:rPr>
          <w:rFonts w:hint="eastAsia"/>
        </w:rPr>
        <w:t>节省</w:t>
      </w:r>
      <w:r w:rsidR="0000066D">
        <w:t>宝贵的存储空间资源，有效利用资源。</w:t>
      </w:r>
      <w:r w:rsidR="0000066D">
        <w:rPr>
          <w:rFonts w:hint="eastAsia"/>
        </w:rPr>
        <w:t>在</w:t>
      </w:r>
      <w:r w:rsidR="0000066D">
        <w:t>数据立方物化方面，</w:t>
      </w:r>
      <w:r w:rsidR="0000066D">
        <w:rPr>
          <w:rFonts w:hint="eastAsia"/>
        </w:rPr>
        <w:t>为了</w:t>
      </w:r>
      <w:r w:rsidR="0000066D">
        <w:t>解决数据倾斜、</w:t>
      </w:r>
      <w:r w:rsidR="00F447BF">
        <w:rPr>
          <w:rFonts w:hint="eastAsia"/>
        </w:rPr>
        <w:t>聚合</w:t>
      </w:r>
      <w:r w:rsidR="00F447BF">
        <w:t>区域选择、不同聚合区域</w:t>
      </w:r>
      <w:r w:rsidR="00F447BF">
        <w:rPr>
          <w:rFonts w:hint="eastAsia"/>
        </w:rPr>
        <w:t>处理流程</w:t>
      </w:r>
      <w:r w:rsidR="0000066D">
        <w:rPr>
          <w:rFonts w:hint="eastAsia"/>
        </w:rPr>
        <w:t>、任务</w:t>
      </w:r>
      <w:r w:rsidR="0000066D">
        <w:t>执行优化方面的问题</w:t>
      </w:r>
      <w:r w:rsidR="0000066D">
        <w:rPr>
          <w:rFonts w:hint="eastAsia"/>
        </w:rPr>
        <w:t>，</w:t>
      </w:r>
      <w:r w:rsidR="0000066D">
        <w:t>提出了</w:t>
      </w:r>
      <w:r w:rsidR="00F447BF" w:rsidRPr="00F447BF">
        <w:t>Multi-RegionCube</w:t>
      </w:r>
      <w:r w:rsidR="0000066D">
        <w:rPr>
          <w:rFonts w:hint="eastAsia"/>
        </w:rPr>
        <w:t>算法</w:t>
      </w:r>
      <w:r w:rsidR="0000066D">
        <w:t>，此算法总体来说以自顶向下的计算方式物化数据立方，</w:t>
      </w:r>
      <w:r w:rsidR="0000066D">
        <w:rPr>
          <w:rFonts w:hint="eastAsia"/>
        </w:rPr>
        <w:t>为了高效</w:t>
      </w:r>
      <w:r w:rsidR="0000066D">
        <w:t>地进行数据立方物化计算</w:t>
      </w:r>
      <w:r w:rsidR="00BF0CD6">
        <w:rPr>
          <w:rFonts w:hint="eastAsia"/>
        </w:rPr>
        <w:t>利用</w:t>
      </w:r>
      <w:r w:rsidR="009E26FB">
        <w:t>抽样方法对</w:t>
      </w:r>
      <w:r w:rsidR="009E26FB">
        <w:rPr>
          <w:rFonts w:hint="eastAsia"/>
        </w:rPr>
        <w:t>大数据</w:t>
      </w:r>
      <w:r w:rsidR="009E26FB">
        <w:t>量</w:t>
      </w:r>
      <w:r w:rsidR="009E26FB">
        <w:rPr>
          <w:rFonts w:hint="eastAsia"/>
        </w:rPr>
        <w:t>进行</w:t>
      </w:r>
      <w:r w:rsidR="009E26FB">
        <w:t>抽样</w:t>
      </w:r>
      <w:r w:rsidR="00BF0CD6">
        <w:rPr>
          <w:rFonts w:hint="eastAsia"/>
        </w:rPr>
        <w:t>，</w:t>
      </w:r>
      <w:r w:rsidR="00BF0CD6">
        <w:t>选取数据关键特征</w:t>
      </w:r>
      <w:r w:rsidR="009E26FB">
        <w:rPr>
          <w:rFonts w:hint="eastAsia"/>
        </w:rPr>
        <w:t>，同时</w:t>
      </w:r>
      <w:r w:rsidR="009E26FB">
        <w:t>抽样的结果也对后续物化区域划分起到了</w:t>
      </w:r>
      <w:r w:rsidR="009E26FB">
        <w:rPr>
          <w:rFonts w:hint="eastAsia"/>
        </w:rPr>
        <w:t>指导</w:t>
      </w:r>
      <w:r w:rsidR="00BF0CD6">
        <w:t>作用，同时确定了稠密维度组合</w:t>
      </w:r>
      <w:r w:rsidR="009E26FB">
        <w:t>，以及</w:t>
      </w:r>
      <w:r w:rsidR="009E26FB">
        <w:rPr>
          <w:rFonts w:hint="eastAsia"/>
        </w:rPr>
        <w:t>特定</w:t>
      </w:r>
      <w:r w:rsidR="009E26FB">
        <w:t>维度组合下的维度值的均匀分配方法等</w:t>
      </w:r>
      <w:r w:rsidR="009E26FB">
        <w:rPr>
          <w:rFonts w:hint="eastAsia"/>
        </w:rPr>
        <w:t>，</w:t>
      </w:r>
      <w:r w:rsidR="009E26FB">
        <w:t>加快了数据立方的物化过程。</w:t>
      </w:r>
      <w:r w:rsidR="00694306">
        <w:rPr>
          <w:rFonts w:hint="eastAsia"/>
        </w:rPr>
        <w:t>在最后讨论</w:t>
      </w:r>
      <w:r w:rsidR="00694306">
        <w:t>了</w:t>
      </w:r>
      <w:r w:rsidR="00694306">
        <w:rPr>
          <w:rFonts w:hint="eastAsia"/>
        </w:rPr>
        <w:t>使用</w:t>
      </w:r>
      <w:r w:rsidR="00694306">
        <w:t>BitMap</w:t>
      </w:r>
      <w:r w:rsidR="00694306">
        <w:t>计算</w:t>
      </w:r>
      <w:r w:rsidR="00F447BF">
        <w:t>整体性度量</w:t>
      </w:r>
      <w:r w:rsidR="00F447BF">
        <w:t>Count Distinct</w:t>
      </w:r>
      <w:r w:rsidR="00694306">
        <w:rPr>
          <w:rFonts w:hint="eastAsia"/>
        </w:rPr>
        <w:t>问题，</w:t>
      </w:r>
      <w:r w:rsidR="00694306">
        <w:t>提出了</w:t>
      </w:r>
      <w:r w:rsidR="00694306">
        <w:rPr>
          <w:rFonts w:hint="eastAsia"/>
        </w:rPr>
        <w:t>使用</w:t>
      </w:r>
      <w:r w:rsidR="00694306">
        <w:t>压缩</w:t>
      </w:r>
      <w:r w:rsidR="00694306">
        <w:t>BitMap</w:t>
      </w:r>
      <w:r w:rsidR="00694306">
        <w:rPr>
          <w:rFonts w:hint="eastAsia"/>
        </w:rPr>
        <w:t>数据结构</w:t>
      </w:r>
      <w:r w:rsidR="00694306">
        <w:t>实现对</w:t>
      </w:r>
      <w:r w:rsidR="00694306">
        <w:t>Count Distinct</w:t>
      </w:r>
      <w:r w:rsidR="00694306">
        <w:t>度量的高效计算</w:t>
      </w:r>
      <w:r w:rsidR="00BF0CD6">
        <w:t>。</w:t>
      </w:r>
    </w:p>
    <w:p w14:paraId="38427F9E" w14:textId="77777777" w:rsidR="008F1EBC" w:rsidRDefault="001F27F1" w:rsidP="000F0F27">
      <w:pPr>
        <w:pStyle w:val="2"/>
        <w:numPr>
          <w:ilvl w:val="1"/>
          <w:numId w:val="2"/>
        </w:numPr>
        <w:spacing w:before="156" w:after="156"/>
      </w:pPr>
      <w:bookmarkStart w:id="36" w:name="_Toc463858256"/>
      <w:r>
        <w:rPr>
          <w:rFonts w:hint="eastAsia"/>
        </w:rPr>
        <w:t>论文</w:t>
      </w:r>
      <w:r w:rsidR="008F1EBC">
        <w:rPr>
          <w:rFonts w:hint="eastAsia"/>
        </w:rPr>
        <w:t>组织结构</w:t>
      </w:r>
      <w:bookmarkEnd w:id="36"/>
    </w:p>
    <w:p w14:paraId="5E44DF83" w14:textId="7A4B9DEA" w:rsidR="00A737BC" w:rsidRPr="00354DDA" w:rsidRDefault="00A737BC" w:rsidP="00A737BC">
      <w:pPr>
        <w:ind w:left="420"/>
        <w:rPr>
          <w:sz w:val="24"/>
        </w:rPr>
      </w:pPr>
      <w:r w:rsidRPr="00354DDA">
        <w:rPr>
          <w:rFonts w:hint="eastAsia"/>
          <w:sz w:val="24"/>
        </w:rPr>
        <w:t>根据</w:t>
      </w:r>
      <w:r w:rsidRPr="00354DDA">
        <w:rPr>
          <w:sz w:val="24"/>
        </w:rPr>
        <w:t>研究内容，本文将内容分如下结构：</w:t>
      </w:r>
    </w:p>
    <w:p w14:paraId="41F60395" w14:textId="1602ADF7" w:rsidR="00A737BC" w:rsidRPr="00354DDA" w:rsidRDefault="00A737BC" w:rsidP="00354DDA">
      <w:pPr>
        <w:spacing w:line="440" w:lineRule="atLeast"/>
        <w:ind w:firstLine="420"/>
        <w:rPr>
          <w:sz w:val="24"/>
        </w:rPr>
      </w:pPr>
      <w:r w:rsidRPr="00354DDA">
        <w:rPr>
          <w:rFonts w:hint="eastAsia"/>
          <w:sz w:val="24"/>
        </w:rPr>
        <w:t>第一章</w:t>
      </w:r>
      <w:r w:rsidRPr="00354DDA">
        <w:rPr>
          <w:sz w:val="24"/>
        </w:rPr>
        <w:t>中介绍了数据预处理系统在实际应用中的研究意义与研究价值，</w:t>
      </w:r>
      <w:r w:rsidR="00354DDA" w:rsidRPr="00354DDA">
        <w:rPr>
          <w:rFonts w:hint="eastAsia"/>
          <w:sz w:val="24"/>
        </w:rPr>
        <w:t>总结了</w:t>
      </w:r>
      <w:r w:rsidR="00354DDA" w:rsidRPr="00354DDA">
        <w:rPr>
          <w:sz w:val="24"/>
        </w:rPr>
        <w:t>国内</w:t>
      </w:r>
      <w:r w:rsidR="00354DDA" w:rsidRPr="00354DDA">
        <w:rPr>
          <w:rFonts w:hint="eastAsia"/>
          <w:sz w:val="24"/>
        </w:rPr>
        <w:t>外</w:t>
      </w:r>
      <w:r w:rsidR="00354DDA" w:rsidRPr="00354DDA">
        <w:rPr>
          <w:sz w:val="24"/>
        </w:rPr>
        <w:t>对预处理系统</w:t>
      </w:r>
      <w:r w:rsidR="00354DDA" w:rsidRPr="00354DDA">
        <w:rPr>
          <w:rFonts w:hint="eastAsia"/>
          <w:sz w:val="24"/>
        </w:rPr>
        <w:t>中</w:t>
      </w:r>
      <w:r w:rsidR="00354DDA" w:rsidRPr="00354DDA">
        <w:rPr>
          <w:sz w:val="24"/>
        </w:rPr>
        <w:t>的数据预处理中的数据立方</w:t>
      </w:r>
      <w:r w:rsidR="00354DDA" w:rsidRPr="00354DDA">
        <w:rPr>
          <w:rFonts w:hint="eastAsia"/>
          <w:sz w:val="24"/>
        </w:rPr>
        <w:t>聚集</w:t>
      </w:r>
      <w:r w:rsidR="00354DDA" w:rsidRPr="00354DDA">
        <w:rPr>
          <w:sz w:val="24"/>
        </w:rPr>
        <w:t>技术</w:t>
      </w:r>
      <w:r w:rsidR="00354DDA" w:rsidRPr="00354DDA">
        <w:rPr>
          <w:rFonts w:hint="eastAsia"/>
          <w:sz w:val="24"/>
        </w:rPr>
        <w:t>做出了</w:t>
      </w:r>
      <w:r w:rsidR="00354DDA" w:rsidRPr="00354DDA">
        <w:rPr>
          <w:sz w:val="24"/>
        </w:rPr>
        <w:t>全面的</w:t>
      </w:r>
      <w:r w:rsidR="00354DDA" w:rsidRPr="00354DDA">
        <w:rPr>
          <w:rFonts w:hint="eastAsia"/>
          <w:sz w:val="24"/>
        </w:rPr>
        <w:t>介绍</w:t>
      </w:r>
      <w:r w:rsidR="00354DDA" w:rsidRPr="00354DDA">
        <w:rPr>
          <w:sz w:val="24"/>
        </w:rPr>
        <w:t>与分析，同时阐述</w:t>
      </w:r>
      <w:r w:rsidR="00354DDA" w:rsidRPr="00354DDA">
        <w:rPr>
          <w:rFonts w:hint="eastAsia"/>
          <w:sz w:val="24"/>
        </w:rPr>
        <w:t>了</w:t>
      </w:r>
      <w:r w:rsidR="00354DDA" w:rsidRPr="00354DDA">
        <w:rPr>
          <w:sz w:val="24"/>
        </w:rPr>
        <w:t>在</w:t>
      </w:r>
      <w:r w:rsidR="00354DDA" w:rsidRPr="00354DDA">
        <w:rPr>
          <w:rFonts w:hint="eastAsia"/>
          <w:sz w:val="24"/>
        </w:rPr>
        <w:t>本</w:t>
      </w:r>
      <w:r w:rsidR="00354DDA" w:rsidRPr="00354DDA">
        <w:rPr>
          <w:sz w:val="24"/>
        </w:rPr>
        <w:t>数据预处理中</w:t>
      </w:r>
      <w:r w:rsidR="00354DDA" w:rsidRPr="00354DDA">
        <w:rPr>
          <w:rFonts w:hint="eastAsia"/>
          <w:sz w:val="24"/>
        </w:rPr>
        <w:t>所</w:t>
      </w:r>
      <w:r w:rsidR="00354DDA" w:rsidRPr="00354DDA">
        <w:rPr>
          <w:sz w:val="24"/>
        </w:rPr>
        <w:t>运用的主要算法和关键技术的研究现状。</w:t>
      </w:r>
    </w:p>
    <w:p w14:paraId="51EEDC29" w14:textId="7F9D93E5" w:rsidR="00354DDA" w:rsidRDefault="00354DDA" w:rsidP="00354DDA">
      <w:pPr>
        <w:spacing w:line="440" w:lineRule="atLeast"/>
        <w:ind w:firstLine="420"/>
        <w:rPr>
          <w:sz w:val="24"/>
        </w:rPr>
      </w:pPr>
      <w:r w:rsidRPr="00575C3E">
        <w:rPr>
          <w:rFonts w:hint="eastAsia"/>
          <w:sz w:val="24"/>
        </w:rPr>
        <w:lastRenderedPageBreak/>
        <w:t>第二章</w:t>
      </w:r>
      <w:r w:rsidR="00575C3E">
        <w:rPr>
          <w:rFonts w:hint="eastAsia"/>
          <w:sz w:val="24"/>
        </w:rPr>
        <w:t>主要</w:t>
      </w:r>
      <w:r w:rsidR="00575C3E">
        <w:rPr>
          <w:sz w:val="24"/>
        </w:rPr>
        <w:t>对系统中所用到的</w:t>
      </w:r>
      <w:r w:rsidR="00575C3E">
        <w:rPr>
          <w:rFonts w:hint="eastAsia"/>
          <w:sz w:val="24"/>
        </w:rPr>
        <w:t>数据</w:t>
      </w:r>
      <w:r w:rsidR="00575C3E">
        <w:rPr>
          <w:sz w:val="24"/>
        </w:rPr>
        <w:t>立方聚集算法做了详细的分析与介绍，</w:t>
      </w:r>
      <w:r w:rsidR="00575C3E">
        <w:rPr>
          <w:rFonts w:hint="eastAsia"/>
          <w:sz w:val="24"/>
        </w:rPr>
        <w:t>并</w:t>
      </w:r>
      <w:r w:rsidR="00575C3E">
        <w:rPr>
          <w:sz w:val="24"/>
        </w:rPr>
        <w:t>从总体上</w:t>
      </w:r>
      <w:r w:rsidR="00575C3E">
        <w:rPr>
          <w:rFonts w:hint="eastAsia"/>
          <w:sz w:val="24"/>
        </w:rPr>
        <w:t>将</w:t>
      </w:r>
      <w:r w:rsidR="00575C3E">
        <w:rPr>
          <w:sz w:val="24"/>
        </w:rPr>
        <w:t>算法进行了分类，从多个角度与评判标准去分析算法的</w:t>
      </w:r>
      <w:r w:rsidR="00575C3E">
        <w:rPr>
          <w:rFonts w:hint="eastAsia"/>
          <w:sz w:val="24"/>
        </w:rPr>
        <w:t>优缺点</w:t>
      </w:r>
      <w:r w:rsidR="00575C3E">
        <w:rPr>
          <w:sz w:val="24"/>
        </w:rPr>
        <w:t>，并对</w:t>
      </w:r>
      <w:r w:rsidR="00575C3E">
        <w:rPr>
          <w:rFonts w:hint="eastAsia"/>
          <w:sz w:val="24"/>
        </w:rPr>
        <w:t>本</w:t>
      </w:r>
      <w:r w:rsidR="00575C3E">
        <w:rPr>
          <w:sz w:val="24"/>
        </w:rPr>
        <w:t>预处理系统</w:t>
      </w:r>
      <w:r w:rsidR="00575C3E">
        <w:rPr>
          <w:rFonts w:hint="eastAsia"/>
          <w:sz w:val="24"/>
        </w:rPr>
        <w:t>所用到</w:t>
      </w:r>
      <w:r w:rsidR="00575C3E">
        <w:rPr>
          <w:sz w:val="24"/>
        </w:rPr>
        <w:t>的关键技术和框架做了介绍</w:t>
      </w:r>
      <w:r w:rsidR="00575C3E">
        <w:rPr>
          <w:rFonts w:hint="eastAsia"/>
          <w:sz w:val="24"/>
        </w:rPr>
        <w:t>。</w:t>
      </w:r>
    </w:p>
    <w:p w14:paraId="5B3FA2E3" w14:textId="269A5000" w:rsidR="00575C3E" w:rsidRDefault="00575C3E" w:rsidP="00354DDA">
      <w:pPr>
        <w:spacing w:line="440" w:lineRule="atLeast"/>
        <w:ind w:firstLine="420"/>
        <w:rPr>
          <w:sz w:val="24"/>
        </w:rPr>
      </w:pPr>
      <w:r>
        <w:rPr>
          <w:rFonts w:hint="eastAsia"/>
          <w:sz w:val="24"/>
        </w:rPr>
        <w:t>第三章</w:t>
      </w:r>
      <w:r>
        <w:rPr>
          <w:sz w:val="24"/>
        </w:rPr>
        <w:t>中</w:t>
      </w:r>
      <w:r>
        <w:rPr>
          <w:rFonts w:hint="eastAsia"/>
          <w:sz w:val="24"/>
        </w:rPr>
        <w:t>首先</w:t>
      </w:r>
      <w:r>
        <w:rPr>
          <w:sz w:val="24"/>
        </w:rPr>
        <w:t>对数据预处理的总体流程做了介绍，</w:t>
      </w:r>
      <w:r w:rsidR="002F0AB9">
        <w:rPr>
          <w:rFonts w:hint="eastAsia"/>
          <w:sz w:val="24"/>
        </w:rPr>
        <w:t>随后提出了</w:t>
      </w:r>
      <w:r w:rsidR="002F0AB9">
        <w:rPr>
          <w:sz w:val="24"/>
        </w:rPr>
        <w:t>本</w:t>
      </w:r>
      <w:r w:rsidR="002F0AB9">
        <w:rPr>
          <w:rFonts w:hint="eastAsia"/>
          <w:sz w:val="24"/>
        </w:rPr>
        <w:t>预处理</w:t>
      </w:r>
      <w:r w:rsidR="002F0AB9">
        <w:rPr>
          <w:sz w:val="24"/>
        </w:rPr>
        <w:t>系统</w:t>
      </w:r>
      <w:r w:rsidR="00E80D09">
        <w:rPr>
          <w:rFonts w:hint="eastAsia"/>
          <w:sz w:val="24"/>
        </w:rPr>
        <w:t>中</w:t>
      </w:r>
      <w:r w:rsidR="00E80D09">
        <w:rPr>
          <w:sz w:val="24"/>
        </w:rPr>
        <w:t>关键部分</w:t>
      </w:r>
      <w:r w:rsidR="00D140AB">
        <w:rPr>
          <w:rFonts w:hint="eastAsia"/>
          <w:sz w:val="24"/>
        </w:rPr>
        <w:t>流程是</w:t>
      </w:r>
      <w:r w:rsidR="00D140AB">
        <w:rPr>
          <w:sz w:val="24"/>
        </w:rPr>
        <w:t>数据聚集</w:t>
      </w:r>
      <w:r w:rsidR="00D140AB">
        <w:rPr>
          <w:rFonts w:hint="eastAsia"/>
          <w:sz w:val="24"/>
        </w:rPr>
        <w:t>，</w:t>
      </w:r>
      <w:r w:rsidR="00D140AB">
        <w:rPr>
          <w:sz w:val="24"/>
        </w:rPr>
        <w:t>所以第三</w:t>
      </w:r>
      <w:proofErr w:type="gramStart"/>
      <w:r w:rsidR="00D140AB">
        <w:rPr>
          <w:sz w:val="24"/>
        </w:rPr>
        <w:t>章针对数据立方计算</w:t>
      </w:r>
      <w:proofErr w:type="gramEnd"/>
      <w:r w:rsidR="00D140AB">
        <w:rPr>
          <w:rFonts w:hint="eastAsia"/>
          <w:sz w:val="24"/>
        </w:rPr>
        <w:t>设计</w:t>
      </w:r>
      <w:r w:rsidR="00D140AB">
        <w:rPr>
          <w:sz w:val="24"/>
        </w:rPr>
        <w:t>了相应的算法和流程，</w:t>
      </w:r>
      <w:r w:rsidR="00D140AB">
        <w:rPr>
          <w:rFonts w:hint="eastAsia"/>
          <w:sz w:val="24"/>
        </w:rPr>
        <w:t>其中</w:t>
      </w:r>
      <w:r w:rsidR="00D140AB">
        <w:rPr>
          <w:sz w:val="24"/>
        </w:rPr>
        <w:t>Multi-RegionCube</w:t>
      </w:r>
      <w:r w:rsidR="00D140AB">
        <w:rPr>
          <w:sz w:val="24"/>
        </w:rPr>
        <w:t>算法主要针对</w:t>
      </w:r>
      <w:r w:rsidR="00D140AB">
        <w:rPr>
          <w:rFonts w:hint="eastAsia"/>
          <w:sz w:val="24"/>
        </w:rPr>
        <w:t>代数式</w:t>
      </w:r>
      <w:r w:rsidR="00D140AB">
        <w:rPr>
          <w:sz w:val="24"/>
        </w:rPr>
        <w:t>度量数据立方计算</w:t>
      </w:r>
      <w:r w:rsidR="00D140AB">
        <w:rPr>
          <w:rFonts w:hint="eastAsia"/>
          <w:sz w:val="24"/>
        </w:rPr>
        <w:t>，</w:t>
      </w:r>
      <w:r w:rsidR="00D140AB">
        <w:rPr>
          <w:sz w:val="24"/>
        </w:rPr>
        <w:t>主要</w:t>
      </w:r>
      <w:r w:rsidR="00D140AB">
        <w:rPr>
          <w:rFonts w:hint="eastAsia"/>
          <w:sz w:val="24"/>
        </w:rPr>
        <w:t>思想</w:t>
      </w:r>
      <w:r w:rsidR="00D140AB">
        <w:rPr>
          <w:sz w:val="24"/>
        </w:rPr>
        <w:t>是分</w:t>
      </w:r>
      <w:r w:rsidR="00D140AB">
        <w:rPr>
          <w:rFonts w:hint="eastAsia"/>
          <w:sz w:val="24"/>
        </w:rPr>
        <w:t>而</w:t>
      </w:r>
      <w:r w:rsidR="00D140AB">
        <w:rPr>
          <w:sz w:val="24"/>
        </w:rPr>
        <w:t>治</w:t>
      </w:r>
      <w:r w:rsidR="00D140AB">
        <w:rPr>
          <w:rFonts w:hint="eastAsia"/>
          <w:sz w:val="24"/>
        </w:rPr>
        <w:t>之</w:t>
      </w:r>
      <w:r w:rsidR="00D140AB">
        <w:rPr>
          <w:sz w:val="24"/>
        </w:rPr>
        <w:t>，对不同特点的数据区域做不同</w:t>
      </w:r>
      <w:r w:rsidR="00D140AB">
        <w:rPr>
          <w:rFonts w:hint="eastAsia"/>
          <w:sz w:val="24"/>
        </w:rPr>
        <w:t>的</w:t>
      </w:r>
      <w:r w:rsidR="00D140AB">
        <w:rPr>
          <w:sz w:val="24"/>
        </w:rPr>
        <w:t>计算策略。最后</w:t>
      </w:r>
      <w:r w:rsidR="00D140AB">
        <w:rPr>
          <w:rFonts w:hint="eastAsia"/>
          <w:sz w:val="24"/>
        </w:rPr>
        <w:t>讨论了</w:t>
      </w:r>
      <w:r w:rsidR="00D140AB">
        <w:rPr>
          <w:sz w:val="24"/>
        </w:rPr>
        <w:t>对于整体性度量</w:t>
      </w:r>
      <w:r w:rsidR="00D140AB">
        <w:rPr>
          <w:sz w:val="24"/>
        </w:rPr>
        <w:t>Count Distinct</w:t>
      </w:r>
      <w:r w:rsidR="00D140AB">
        <w:rPr>
          <w:sz w:val="24"/>
        </w:rPr>
        <w:t>的数据立方计算方法，讨论了使用</w:t>
      </w:r>
      <w:r w:rsidR="00D140AB">
        <w:rPr>
          <w:sz w:val="24"/>
        </w:rPr>
        <w:t>BitMap</w:t>
      </w:r>
      <w:r w:rsidR="00D140AB">
        <w:rPr>
          <w:rFonts w:hint="eastAsia"/>
          <w:sz w:val="24"/>
        </w:rPr>
        <w:t>数据</w:t>
      </w:r>
      <w:r w:rsidR="00D140AB">
        <w:rPr>
          <w:sz w:val="24"/>
        </w:rPr>
        <w:t>结构对</w:t>
      </w:r>
      <w:r w:rsidR="00D140AB">
        <w:rPr>
          <w:sz w:val="24"/>
        </w:rPr>
        <w:t>Count Distinct</w:t>
      </w:r>
      <w:r w:rsidR="00D140AB">
        <w:rPr>
          <w:sz w:val="24"/>
        </w:rPr>
        <w:t>数据</w:t>
      </w:r>
      <w:proofErr w:type="gramStart"/>
      <w:r w:rsidR="00D140AB">
        <w:rPr>
          <w:sz w:val="24"/>
        </w:rPr>
        <w:t>立方计算</w:t>
      </w:r>
      <w:proofErr w:type="gramEnd"/>
      <w:r w:rsidR="00D140AB">
        <w:rPr>
          <w:sz w:val="24"/>
        </w:rPr>
        <w:t>的</w:t>
      </w:r>
      <w:r w:rsidR="00D140AB">
        <w:rPr>
          <w:rFonts w:hint="eastAsia"/>
          <w:sz w:val="24"/>
        </w:rPr>
        <w:t>处理流程</w:t>
      </w:r>
      <w:r w:rsidR="00D140AB">
        <w:rPr>
          <w:sz w:val="24"/>
        </w:rPr>
        <w:t>。</w:t>
      </w:r>
    </w:p>
    <w:p w14:paraId="08FBC5CD" w14:textId="3DE00CFC" w:rsidR="00D140AB" w:rsidRPr="00D140AB" w:rsidRDefault="00D140AB" w:rsidP="00354DDA">
      <w:pPr>
        <w:spacing w:line="440" w:lineRule="atLeast"/>
        <w:ind w:firstLine="420"/>
        <w:rPr>
          <w:rFonts w:hint="eastAsia"/>
          <w:sz w:val="24"/>
        </w:rPr>
      </w:pPr>
      <w:r>
        <w:rPr>
          <w:rFonts w:hint="eastAsia"/>
          <w:sz w:val="24"/>
        </w:rPr>
        <w:t>第四章</w:t>
      </w:r>
    </w:p>
    <w:p w14:paraId="6A26A870" w14:textId="77777777" w:rsidR="008F1EBC" w:rsidRDefault="00B71185" w:rsidP="000F0F27">
      <w:pPr>
        <w:pStyle w:val="2"/>
        <w:numPr>
          <w:ilvl w:val="1"/>
          <w:numId w:val="2"/>
        </w:numPr>
        <w:spacing w:before="156" w:after="156"/>
      </w:pPr>
      <w:bookmarkStart w:id="37" w:name="_Toc463858259"/>
      <w:r>
        <w:rPr>
          <w:rFonts w:hint="eastAsia"/>
        </w:rPr>
        <w:t>本章小结</w:t>
      </w:r>
      <w:bookmarkEnd w:id="37"/>
    </w:p>
    <w:p w14:paraId="6818BAEF" w14:textId="77777777" w:rsidR="0099623E" w:rsidRDefault="0099623E" w:rsidP="00AF5EDC">
      <w:pPr>
        <w:pStyle w:val="my"/>
        <w:ind w:firstLine="480"/>
        <w:sectPr w:rsidR="0099623E" w:rsidSect="0099623E">
          <w:headerReference w:type="default" r:id="rId24"/>
          <w:footerReference w:type="default" r:id="rId25"/>
          <w:headerReference w:type="first" r:id="rId26"/>
          <w:type w:val="oddPage"/>
          <w:pgSz w:w="11906" w:h="16838" w:code="9"/>
          <w:pgMar w:top="1531" w:right="1418" w:bottom="1304" w:left="1418" w:header="851" w:footer="992" w:gutter="0"/>
          <w:paperSrc w:first="1" w:other="1"/>
          <w:pgNumType w:start="1"/>
          <w:cols w:space="720"/>
          <w:docGrid w:type="lines" w:linePitch="312"/>
        </w:sectPr>
      </w:pPr>
    </w:p>
    <w:p w14:paraId="17C85265" w14:textId="77777777" w:rsidR="007C5630" w:rsidRDefault="001B7007" w:rsidP="000F0F27">
      <w:pPr>
        <w:pStyle w:val="1"/>
        <w:numPr>
          <w:ilvl w:val="0"/>
          <w:numId w:val="2"/>
        </w:numPr>
        <w:spacing w:before="312" w:after="312"/>
      </w:pPr>
      <w:bookmarkStart w:id="38" w:name="_Toc463858260"/>
      <w:r>
        <w:rPr>
          <w:rFonts w:hint="eastAsia"/>
        </w:rPr>
        <w:lastRenderedPageBreak/>
        <w:t>预处理</w:t>
      </w:r>
      <w:r w:rsidR="007C5630">
        <w:rPr>
          <w:rFonts w:hint="eastAsia"/>
        </w:rPr>
        <w:t>相关理论与技术</w:t>
      </w:r>
      <w:bookmarkEnd w:id="38"/>
    </w:p>
    <w:p w14:paraId="7B0DB1EC" w14:textId="77777777" w:rsidR="007C5630" w:rsidRDefault="00AC624C" w:rsidP="00AF5EDC">
      <w:pPr>
        <w:pStyle w:val="my"/>
        <w:ind w:firstLine="480"/>
      </w:pPr>
      <w:r>
        <w:rPr>
          <w:rFonts w:hint="eastAsia"/>
        </w:rPr>
        <w:t>信息化</w:t>
      </w:r>
      <w:r>
        <w:t>的过程中催生了很多优秀的</w:t>
      </w:r>
      <w:r>
        <w:rPr>
          <w:rFonts w:hint="eastAsia"/>
        </w:rPr>
        <w:t>预处理</w:t>
      </w:r>
      <w:r>
        <w:t>技术</w:t>
      </w:r>
      <w:r>
        <w:rPr>
          <w:rFonts w:hint="eastAsia"/>
        </w:rPr>
        <w:t>，基于</w:t>
      </w:r>
      <w:r>
        <w:t>运用场景与处理流程，</w:t>
      </w:r>
      <w:r w:rsidR="00742818">
        <w:rPr>
          <w:rFonts w:hint="eastAsia"/>
        </w:rPr>
        <w:t>预处理技术</w:t>
      </w:r>
      <w:r w:rsidR="00742818">
        <w:t>分很多方面，</w:t>
      </w:r>
      <w:r w:rsidR="00F40344">
        <w:rPr>
          <w:rFonts w:hint="eastAsia"/>
        </w:rPr>
        <w:t>例如</w:t>
      </w:r>
      <w:r w:rsidR="00F40344">
        <w:t>数据清洗、数据集成、数据转换</w:t>
      </w:r>
      <w:r w:rsidR="00F40344">
        <w:rPr>
          <w:rFonts w:hint="eastAsia"/>
        </w:rPr>
        <w:t>等。</w:t>
      </w:r>
      <w:r>
        <w:rPr>
          <w:rFonts w:hint="eastAsia"/>
        </w:rPr>
        <w:t>随着</w:t>
      </w:r>
      <w:r w:rsidR="003B07CF">
        <w:rPr>
          <w:rFonts w:hint="eastAsia"/>
        </w:rPr>
        <w:t>分布式</w:t>
      </w:r>
      <w:r>
        <w:t>并行处理框架</w:t>
      </w:r>
      <w:r>
        <w:rPr>
          <w:rFonts w:hint="eastAsia"/>
        </w:rPr>
        <w:t>、</w:t>
      </w:r>
      <w:r>
        <w:t>存储大规模数据的</w:t>
      </w:r>
      <w:r>
        <w:t>Nosql</w:t>
      </w:r>
      <w:r>
        <w:t>数据库、海量</w:t>
      </w:r>
      <w:r>
        <w:rPr>
          <w:rFonts w:hint="eastAsia"/>
        </w:rPr>
        <w:t>分布式</w:t>
      </w:r>
      <w:r>
        <w:t>存储系统</w:t>
      </w:r>
      <w:r>
        <w:rPr>
          <w:rFonts w:hint="eastAsia"/>
        </w:rPr>
        <w:t>的</w:t>
      </w:r>
      <w:r>
        <w:t>出现，数据</w:t>
      </w:r>
      <w:r>
        <w:rPr>
          <w:rFonts w:hint="eastAsia"/>
        </w:rPr>
        <w:t>预处理</w:t>
      </w:r>
      <w:r>
        <w:t>技术</w:t>
      </w:r>
      <w:r>
        <w:rPr>
          <w:rFonts w:hint="eastAsia"/>
        </w:rPr>
        <w:t>又有了</w:t>
      </w:r>
      <w:r>
        <w:t>新的</w:t>
      </w:r>
      <w:r>
        <w:rPr>
          <w:rFonts w:hint="eastAsia"/>
        </w:rPr>
        <w:t>发展</w:t>
      </w:r>
      <w:r w:rsidR="001365C8">
        <w:rPr>
          <w:rFonts w:hint="eastAsia"/>
        </w:rPr>
        <w:t>，</w:t>
      </w:r>
      <w:r w:rsidR="001365C8">
        <w:t>展现出了新的生命力</w:t>
      </w:r>
      <w:r w:rsidR="001365C8">
        <w:rPr>
          <w:rFonts w:hint="eastAsia"/>
        </w:rPr>
        <w:t>。</w:t>
      </w:r>
      <w:r w:rsidR="001365C8">
        <w:t>在本章中，</w:t>
      </w:r>
      <w:r w:rsidR="001365C8">
        <w:rPr>
          <w:rFonts w:hint="eastAsia"/>
        </w:rPr>
        <w:t>着</w:t>
      </w:r>
      <w:r w:rsidR="001365C8">
        <w:t>重强调本系统在设计与实现中用到的技术，例如数据清洗以及</w:t>
      </w:r>
      <w:r w:rsidR="001365C8">
        <w:rPr>
          <w:rFonts w:hint="eastAsia"/>
        </w:rPr>
        <w:t>数据立方体物化等技术。</w:t>
      </w:r>
    </w:p>
    <w:p w14:paraId="576FA4A4" w14:textId="77777777" w:rsidR="00D74089" w:rsidRPr="00425647" w:rsidRDefault="00CC7359" w:rsidP="00195FFC">
      <w:pPr>
        <w:pStyle w:val="2"/>
        <w:numPr>
          <w:ilvl w:val="1"/>
          <w:numId w:val="47"/>
        </w:numPr>
        <w:spacing w:before="156" w:after="156"/>
      </w:pPr>
      <w:bookmarkStart w:id="39" w:name="_Toc463858261"/>
      <w:r>
        <w:rPr>
          <w:rFonts w:hint="eastAsia"/>
        </w:rPr>
        <w:t>MapReduc</w:t>
      </w:r>
      <w:r w:rsidR="00BE665A">
        <w:t>e</w:t>
      </w:r>
      <w:r w:rsidR="00BE665A">
        <w:rPr>
          <w:rFonts w:hint="eastAsia"/>
        </w:rPr>
        <w:t>分布式</w:t>
      </w:r>
      <w:r w:rsidR="00BE665A">
        <w:t>并行处理框架</w:t>
      </w:r>
      <w:bookmarkStart w:id="40" w:name="_Toc462910901"/>
      <w:bookmarkStart w:id="41" w:name="_Toc463530060"/>
      <w:bookmarkStart w:id="42" w:name="_Toc463530118"/>
      <w:bookmarkStart w:id="43" w:name="_Toc463553224"/>
      <w:bookmarkStart w:id="44" w:name="_Toc463554659"/>
      <w:bookmarkStart w:id="45" w:name="_Toc463688479"/>
      <w:bookmarkStart w:id="46" w:name="_Toc462910902"/>
      <w:bookmarkStart w:id="47" w:name="_Toc463530061"/>
      <w:bookmarkStart w:id="48" w:name="_Toc463530119"/>
      <w:bookmarkStart w:id="49" w:name="_Toc463553225"/>
      <w:bookmarkStart w:id="50" w:name="_Toc463554660"/>
      <w:bookmarkStart w:id="51" w:name="_Toc463688480"/>
      <w:bookmarkStart w:id="52" w:name="_Toc462910903"/>
      <w:bookmarkStart w:id="53" w:name="_Toc463530062"/>
      <w:bookmarkStart w:id="54" w:name="_Toc463530120"/>
      <w:bookmarkStart w:id="55" w:name="_Toc463553226"/>
      <w:bookmarkStart w:id="56" w:name="_Toc463554661"/>
      <w:bookmarkStart w:id="57" w:name="_Toc463688481"/>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710C15CC" w14:textId="77777777" w:rsidR="00E60605" w:rsidRPr="00425647" w:rsidRDefault="00D74089" w:rsidP="00195FFC">
      <w:pPr>
        <w:pStyle w:val="3"/>
        <w:numPr>
          <w:ilvl w:val="2"/>
          <w:numId w:val="46"/>
        </w:numPr>
        <w:spacing w:before="156" w:after="156"/>
      </w:pPr>
      <w:bookmarkStart w:id="58" w:name="_Toc463858262"/>
      <w:r w:rsidRPr="00425647">
        <w:rPr>
          <w:rFonts w:hint="eastAsia"/>
        </w:rPr>
        <w:t>Map</w:t>
      </w:r>
      <w:r w:rsidRPr="00425647">
        <w:t>Reduce</w:t>
      </w:r>
      <w:r w:rsidR="00BE665A" w:rsidRPr="00425647">
        <w:rPr>
          <w:rFonts w:hint="eastAsia"/>
        </w:rPr>
        <w:t>简介</w:t>
      </w:r>
      <w:bookmarkEnd w:id="58"/>
      <w:r w:rsidR="00BE665A" w:rsidRPr="00425647">
        <w:t xml:space="preserve"> </w:t>
      </w:r>
    </w:p>
    <w:p w14:paraId="77AD145D" w14:textId="77777777" w:rsidR="00D74089" w:rsidRDefault="00FA1717" w:rsidP="00FB5F23">
      <w:pPr>
        <w:pStyle w:val="my"/>
        <w:ind w:firstLine="480"/>
      </w:pPr>
      <w:r w:rsidRPr="00FA1717">
        <w:rPr>
          <w:rFonts w:hint="eastAsia"/>
        </w:rPr>
        <w:t>Map</w:t>
      </w:r>
      <w:r w:rsidRPr="00FA1717">
        <w:t>Reduce</w:t>
      </w:r>
      <w:r>
        <w:rPr>
          <w:rFonts w:hint="eastAsia"/>
        </w:rPr>
        <w:t>是受</w:t>
      </w:r>
      <w:r>
        <w:rPr>
          <w:rFonts w:hint="eastAsia"/>
        </w:rPr>
        <w:t>Lisp</w:t>
      </w:r>
      <w:r>
        <w:t>等函数式编程语言</w:t>
      </w:r>
      <w:r>
        <w:rPr>
          <w:rFonts w:hint="eastAsia"/>
        </w:rPr>
        <w:t>的</w:t>
      </w:r>
      <w:r>
        <w:t>Map</w:t>
      </w:r>
      <w:r>
        <w:t>与</w:t>
      </w:r>
      <w:r>
        <w:t>Reduce</w:t>
      </w:r>
      <w:r>
        <w:rPr>
          <w:rFonts w:hint="eastAsia"/>
        </w:rPr>
        <w:t>原</w:t>
      </w:r>
      <w:r>
        <w:t>语</w:t>
      </w:r>
      <w:r>
        <w:rPr>
          <w:rFonts w:hint="eastAsia"/>
        </w:rPr>
        <w:t>启发，由</w:t>
      </w:r>
      <w:r>
        <w:t>Google</w:t>
      </w:r>
      <w:r>
        <w:t>公司在</w:t>
      </w:r>
      <w:r>
        <w:rPr>
          <w:rFonts w:hint="eastAsia"/>
        </w:rPr>
        <w:t>2004</w:t>
      </w:r>
      <w:r>
        <w:rPr>
          <w:rFonts w:hint="eastAsia"/>
        </w:rPr>
        <w:t>年</w:t>
      </w:r>
      <w:r w:rsidR="003B07CF">
        <w:rPr>
          <w:rFonts w:hint="eastAsia"/>
        </w:rPr>
        <w:t>向公众</w:t>
      </w:r>
      <w:r w:rsidR="003B07CF">
        <w:t>公布的</w:t>
      </w:r>
      <w:r w:rsidR="003B07CF">
        <w:rPr>
          <w:rFonts w:hint="eastAsia"/>
        </w:rPr>
        <w:t>分布式并行</w:t>
      </w:r>
      <w:r w:rsidR="003B07CF">
        <w:t>处理框架</w:t>
      </w:r>
      <w:r w:rsidR="003B07CF">
        <w:rPr>
          <w:rFonts w:hint="eastAsia"/>
        </w:rPr>
        <w:t>，</w:t>
      </w:r>
      <w:r w:rsidR="006F477F">
        <w:rPr>
          <w:rFonts w:hint="eastAsia"/>
        </w:rPr>
        <w:t>可通过</w:t>
      </w:r>
      <w:r w:rsidR="006F477F">
        <w:t>运行于成千上万</w:t>
      </w:r>
      <w:r w:rsidR="006F477F">
        <w:rPr>
          <w:rFonts w:hint="eastAsia"/>
        </w:rPr>
        <w:t>台商用</w:t>
      </w:r>
      <w:r w:rsidR="006F477F">
        <w:t>主机上，提供</w:t>
      </w:r>
      <w:r w:rsidR="006F477F">
        <w:rPr>
          <w:rFonts w:hint="eastAsia"/>
        </w:rPr>
        <w:t>处理</w:t>
      </w:r>
      <w:r w:rsidR="006F477F">
        <w:t>T</w:t>
      </w:r>
      <w:r w:rsidR="006F477F">
        <w:rPr>
          <w:rFonts w:hint="eastAsia"/>
        </w:rPr>
        <w:t>级</w:t>
      </w:r>
      <w:r w:rsidR="006F477F">
        <w:t>或者以上级别的</w:t>
      </w:r>
      <w:r w:rsidR="006F477F">
        <w:rPr>
          <w:rFonts w:hint="eastAsia"/>
        </w:rPr>
        <w:t>海量数据</w:t>
      </w:r>
      <w:r w:rsidR="006F477F">
        <w:t>，</w:t>
      </w:r>
      <w:r w:rsidR="006F477F">
        <w:rPr>
          <w:rFonts w:hint="eastAsia"/>
        </w:rPr>
        <w:t>通过</w:t>
      </w:r>
      <w:r w:rsidR="006F477F">
        <w:t>MapReduce</w:t>
      </w:r>
      <w:r w:rsidR="006F477F">
        <w:t>并行程序框架模型，用户只需要实现简单的</w:t>
      </w:r>
      <w:r w:rsidR="006F477F">
        <w:t>API</w:t>
      </w:r>
      <w:r w:rsidR="006F477F">
        <w:t>接口，就可以使用</w:t>
      </w:r>
      <w:r w:rsidR="006F477F">
        <w:t>MapReduce</w:t>
      </w:r>
      <w:r w:rsidR="006F477F">
        <w:t>提供的强大的并行处理能力，</w:t>
      </w:r>
      <w:r w:rsidR="006F477F">
        <w:rPr>
          <w:rFonts w:hint="eastAsia"/>
        </w:rPr>
        <w:t>其</w:t>
      </w:r>
      <w:r w:rsidR="006F477F">
        <w:t>主要有</w:t>
      </w:r>
      <w:r w:rsidR="006F477F">
        <w:t>Map</w:t>
      </w:r>
      <w:r w:rsidR="006F477F">
        <w:t>与</w:t>
      </w:r>
      <w:r w:rsidR="006F477F">
        <w:t>Reduce</w:t>
      </w:r>
      <w:r w:rsidR="006F477F">
        <w:t>两个可编程的阶段组成，自身拥有很强的容错机制</w:t>
      </w:r>
      <w:r w:rsidR="006F477F">
        <w:rPr>
          <w:rFonts w:hint="eastAsia"/>
        </w:rPr>
        <w:t>，</w:t>
      </w:r>
      <w:r w:rsidR="003B07CF">
        <w:t>MapReduce</w:t>
      </w:r>
      <w:r w:rsidR="003B07CF">
        <w:t>特别适合</w:t>
      </w:r>
      <w:r w:rsidR="003B07CF">
        <w:rPr>
          <w:rFonts w:hint="eastAsia"/>
        </w:rPr>
        <w:t>任务</w:t>
      </w:r>
      <w:r w:rsidR="003B07CF">
        <w:t>之间</w:t>
      </w:r>
      <w:r w:rsidR="003B07CF">
        <w:rPr>
          <w:rFonts w:hint="eastAsia"/>
        </w:rPr>
        <w:t>相互</w:t>
      </w:r>
      <w:r w:rsidR="003B07CF">
        <w:t>独立的</w:t>
      </w:r>
      <w:r w:rsidR="006F477F">
        <w:rPr>
          <w:rFonts w:hint="eastAsia"/>
        </w:rPr>
        <w:t>场景</w:t>
      </w:r>
      <w:r w:rsidR="003B07CF">
        <w:rPr>
          <w:rFonts w:hint="eastAsia"/>
        </w:rPr>
        <w:t>。</w:t>
      </w:r>
      <w:r w:rsidR="006F477F">
        <w:rPr>
          <w:rFonts w:hint="eastAsia"/>
        </w:rPr>
        <w:t>当前广泛</w:t>
      </w:r>
      <w:r w:rsidR="006F477F">
        <w:t>使用的是</w:t>
      </w:r>
      <w:r w:rsidR="003B07CF">
        <w:rPr>
          <w:rFonts w:hint="eastAsia"/>
        </w:rPr>
        <w:t>由</w:t>
      </w:r>
      <w:r w:rsidR="003B07CF">
        <w:t>Apache</w:t>
      </w:r>
      <w:r w:rsidR="003B07CF">
        <w:rPr>
          <w:rFonts w:hint="eastAsia"/>
        </w:rPr>
        <w:t>开源</w:t>
      </w:r>
      <w:r w:rsidR="003B07CF">
        <w:t>组织实现</w:t>
      </w:r>
      <w:r w:rsidR="006F477F">
        <w:rPr>
          <w:rFonts w:hint="eastAsia"/>
        </w:rPr>
        <w:t>的</w:t>
      </w:r>
      <w:r w:rsidR="006F477F">
        <w:t>MapReduce</w:t>
      </w:r>
      <w:r w:rsidR="003B07CF">
        <w:t>开源版本</w:t>
      </w:r>
      <w:r w:rsidR="00FB5F23">
        <w:rPr>
          <w:rFonts w:hint="eastAsia"/>
        </w:rPr>
        <w:t>，</w:t>
      </w:r>
      <w:r w:rsidR="00FB5F23">
        <w:t>下面详细介绍</w:t>
      </w:r>
      <w:r w:rsidR="00FB5F23">
        <w:t>MapReduce</w:t>
      </w:r>
      <w:r w:rsidR="00FB5F23">
        <w:t>所具有的特点。</w:t>
      </w:r>
    </w:p>
    <w:p w14:paraId="45F32B4C" w14:textId="77777777" w:rsidR="00BE665A" w:rsidRDefault="00B90034" w:rsidP="00565058">
      <w:pPr>
        <w:pStyle w:val="my"/>
        <w:ind w:firstLine="480"/>
        <w:rPr>
          <w:color w:val="FF0000"/>
        </w:rPr>
      </w:pPr>
      <w:r>
        <w:rPr>
          <w:rFonts w:hint="eastAsia"/>
        </w:rPr>
        <w:t>MapReduce</w:t>
      </w:r>
      <w:r w:rsidR="006D7798">
        <w:rPr>
          <w:rFonts w:hint="eastAsia"/>
        </w:rPr>
        <w:t>本身是</w:t>
      </w:r>
      <w:r w:rsidR="006D7798">
        <w:t>Apache Hadoop</w:t>
      </w:r>
      <w:r w:rsidR="006D7798">
        <w:t>项目的一部分，其中</w:t>
      </w:r>
      <w:r w:rsidR="006D7798">
        <w:t>MapReduce</w:t>
      </w:r>
      <w:r w:rsidR="006D7798">
        <w:t>任务的顺利执行依赖另外两个重要组件</w:t>
      </w:r>
      <w:r w:rsidR="006D7798">
        <w:rPr>
          <w:rFonts w:hint="eastAsia"/>
        </w:rPr>
        <w:t>：</w:t>
      </w:r>
      <w:r w:rsidR="006D7798">
        <w:t>HDFS</w:t>
      </w:r>
      <w:r w:rsidR="006D7798">
        <w:t>（</w:t>
      </w:r>
      <w:r w:rsidR="006D7798" w:rsidRPr="006D7798">
        <w:t>Hadoop Distributed File System</w:t>
      </w:r>
      <w:r w:rsidR="006D7798">
        <w:t>）</w:t>
      </w:r>
      <w:r w:rsidR="006D7798">
        <w:rPr>
          <w:rFonts w:hint="eastAsia"/>
        </w:rPr>
        <w:t>、</w:t>
      </w:r>
      <w:r w:rsidR="006D7798">
        <w:t>YARN</w:t>
      </w:r>
      <w:r w:rsidR="006D7798">
        <w:rPr>
          <w:rFonts w:hint="eastAsia"/>
        </w:rPr>
        <w:t>。</w:t>
      </w:r>
      <w:r w:rsidR="006D7798">
        <w:t>其中</w:t>
      </w:r>
      <w:r w:rsidR="006D7798">
        <w:rPr>
          <w:rFonts w:hint="eastAsia"/>
        </w:rPr>
        <w:t>HDFS</w:t>
      </w:r>
      <w:r w:rsidR="006D7798">
        <w:t>为分布式存储</w:t>
      </w:r>
      <w:r w:rsidR="006D7798">
        <w:rPr>
          <w:rFonts w:hint="eastAsia"/>
        </w:rPr>
        <w:t>引擎，</w:t>
      </w:r>
      <w:r w:rsidR="006D7798">
        <w:t>为</w:t>
      </w:r>
      <w:r w:rsidR="006D7798">
        <w:t>MR</w:t>
      </w:r>
      <w:r w:rsidR="006D7798">
        <w:t>任务的运行提供存储支撑</w:t>
      </w:r>
      <w:r w:rsidR="006D7798">
        <w:rPr>
          <w:rFonts w:hint="eastAsia"/>
        </w:rPr>
        <w:t>。而</w:t>
      </w:r>
      <w:r w:rsidR="006D7798">
        <w:t>Yarn</w:t>
      </w:r>
      <w:r w:rsidR="006D7798">
        <w:t>是</w:t>
      </w:r>
      <w:r w:rsidR="006D7798">
        <w:rPr>
          <w:rFonts w:hint="eastAsia"/>
        </w:rPr>
        <w:t>新一代</w:t>
      </w:r>
      <w:r w:rsidR="006D7798">
        <w:t>MapReduce</w:t>
      </w:r>
      <w:r w:rsidR="006D7798">
        <w:t>并行处理</w:t>
      </w:r>
      <w:r w:rsidR="004354C2">
        <w:rPr>
          <w:rFonts w:hint="eastAsia"/>
        </w:rPr>
        <w:t>执行</w:t>
      </w:r>
      <w:r w:rsidR="006D7798">
        <w:t>框架</w:t>
      </w:r>
      <w:r w:rsidR="006D7798">
        <w:rPr>
          <w:rFonts w:hint="eastAsia"/>
        </w:rPr>
        <w:t>的</w:t>
      </w:r>
      <w:r w:rsidR="006D7798">
        <w:t>简称，</w:t>
      </w:r>
      <w:r w:rsidR="006D7798">
        <w:rPr>
          <w:rFonts w:hint="eastAsia"/>
        </w:rPr>
        <w:t>本身</w:t>
      </w:r>
      <w:r w:rsidR="006D7798">
        <w:t>提供对</w:t>
      </w:r>
      <w:r w:rsidR="006D7798">
        <w:rPr>
          <w:rFonts w:hint="eastAsia"/>
        </w:rPr>
        <w:t>计算机</w:t>
      </w:r>
      <w:r w:rsidR="006D7798">
        <w:t>集群资源</w:t>
      </w:r>
      <w:r w:rsidR="006D7798">
        <w:rPr>
          <w:rFonts w:hint="eastAsia"/>
        </w:rPr>
        <w:t>管控</w:t>
      </w:r>
      <w:r w:rsidR="00973811">
        <w:rPr>
          <w:rFonts w:hint="eastAsia"/>
        </w:rPr>
        <w:t>、</w:t>
      </w:r>
      <w:r w:rsidR="00973811">
        <w:t>MR</w:t>
      </w:r>
      <w:r w:rsidR="00973811">
        <w:t>任务调度、任务运行监控</w:t>
      </w:r>
      <w:r w:rsidR="004354C2">
        <w:rPr>
          <w:rFonts w:hint="eastAsia"/>
        </w:rPr>
        <w:t>等</w:t>
      </w:r>
      <w:r w:rsidR="004354C2">
        <w:t>功能</w:t>
      </w:r>
      <w:r w:rsidR="00015F0A" w:rsidRPr="0052662F">
        <w:rPr>
          <w:rFonts w:hint="eastAsia"/>
        </w:rPr>
        <w:t>，</w:t>
      </w:r>
      <w:r w:rsidR="00015F0A" w:rsidRPr="0052662F">
        <w:t>MapReduce</w:t>
      </w:r>
      <w:r w:rsidR="00015F0A" w:rsidRPr="0052662F">
        <w:t>执行流程图</w:t>
      </w:r>
      <w:r w:rsidR="00015F0A" w:rsidRPr="0052662F">
        <w:rPr>
          <w:rFonts w:hint="eastAsia"/>
        </w:rPr>
        <w:t>如图</w:t>
      </w:r>
      <w:r w:rsidR="0052662F" w:rsidRPr="0052662F">
        <w:rPr>
          <w:rFonts w:hint="eastAsia"/>
        </w:rPr>
        <w:t>2.1</w:t>
      </w:r>
      <w:r w:rsidR="0052662F" w:rsidRPr="0052662F">
        <w:rPr>
          <w:rFonts w:hint="eastAsia"/>
        </w:rPr>
        <w:t>所示</w:t>
      </w:r>
      <w:r w:rsidR="00015F0A" w:rsidRPr="0052662F">
        <w:t>。</w:t>
      </w:r>
    </w:p>
    <w:p w14:paraId="1CD0D1A9" w14:textId="77777777" w:rsidR="00015F0A" w:rsidRDefault="00015F0A" w:rsidP="00565058">
      <w:pPr>
        <w:pStyle w:val="my"/>
        <w:ind w:firstLine="480"/>
        <w:rPr>
          <w:color w:val="FF0000"/>
        </w:rPr>
      </w:pPr>
    </w:p>
    <w:p w14:paraId="12080C13" w14:textId="77777777" w:rsidR="00015F0A" w:rsidRDefault="00E46FFC" w:rsidP="00E46FFC">
      <w:pPr>
        <w:pStyle w:val="my"/>
        <w:spacing w:line="360" w:lineRule="auto"/>
        <w:ind w:firstLineChars="0" w:firstLine="0"/>
      </w:pPr>
      <w:r>
        <w:object w:dxaOrig="16860" w:dyaOrig="6961" w14:anchorId="5E95AA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0.8pt;height:211.7pt" o:ole="">
            <v:imagedata r:id="rId27" o:title=""/>
          </v:shape>
          <o:OLEObject Type="Embed" ProgID="Visio.Drawing.15" ShapeID="_x0000_i1032" DrawAspect="Content" ObjectID="_1539628000" r:id="rId28"/>
        </w:object>
      </w:r>
    </w:p>
    <w:p w14:paraId="59C3F9E9" w14:textId="77777777" w:rsidR="0052662F" w:rsidRPr="000F0F27" w:rsidRDefault="0052662F" w:rsidP="0052662F">
      <w:pPr>
        <w:pStyle w:val="my1"/>
        <w:rPr>
          <w:rFonts w:eastAsia="宋体"/>
        </w:rPr>
      </w:pPr>
      <w:r w:rsidRPr="000F0F27">
        <w:rPr>
          <w:rFonts w:eastAsia="宋体" w:hint="eastAsia"/>
        </w:rPr>
        <w:t>图</w:t>
      </w:r>
      <w:r>
        <w:rPr>
          <w:rFonts w:eastAsia="宋体"/>
        </w:rPr>
        <w:t>2.</w:t>
      </w:r>
      <w:r>
        <w:rPr>
          <w:rFonts w:eastAsia="宋体"/>
        </w:rPr>
        <w:fldChar w:fldCharType="begin"/>
      </w:r>
      <w:r>
        <w:rPr>
          <w:rFonts w:eastAsia="宋体"/>
        </w:rPr>
        <w:instrText xml:space="preserve"> </w:instrText>
      </w:r>
      <w:r>
        <w:rPr>
          <w:rFonts w:eastAsia="宋体" w:hint="eastAsia"/>
        </w:rPr>
        <w:instrText xml:space="preserve">SEQ </w:instrText>
      </w:r>
      <w:r>
        <w:rPr>
          <w:rFonts w:eastAsia="宋体" w:hint="eastAsia"/>
        </w:rPr>
        <w:instrText>图</w:instrText>
      </w:r>
      <w:r>
        <w:rPr>
          <w:rFonts w:eastAsia="宋体" w:hint="eastAsia"/>
        </w:rPr>
        <w:instrText xml:space="preserve"> \* ARABIC \s 1</w:instrText>
      </w:r>
      <w:r>
        <w:rPr>
          <w:rFonts w:eastAsia="宋体"/>
        </w:rPr>
        <w:instrText xml:space="preserve"> </w:instrText>
      </w:r>
      <w:r>
        <w:rPr>
          <w:rFonts w:eastAsia="宋体"/>
        </w:rPr>
        <w:fldChar w:fldCharType="separate"/>
      </w:r>
      <w:r w:rsidR="005E023C">
        <w:rPr>
          <w:rFonts w:eastAsia="宋体"/>
          <w:noProof/>
        </w:rPr>
        <w:t>1</w:t>
      </w:r>
      <w:r>
        <w:rPr>
          <w:rFonts w:eastAsia="宋体"/>
        </w:rPr>
        <w:fldChar w:fldCharType="end"/>
      </w:r>
      <w:r>
        <w:rPr>
          <w:rFonts w:eastAsia="宋体" w:hint="eastAsia"/>
        </w:rPr>
        <w:t xml:space="preserve"> </w:t>
      </w:r>
      <w:r w:rsidR="009E09C5">
        <w:rPr>
          <w:rFonts w:eastAsia="宋体"/>
        </w:rPr>
        <w:t>MapReduce</w:t>
      </w:r>
      <w:r w:rsidR="009E09C5">
        <w:rPr>
          <w:rFonts w:eastAsia="宋体" w:hint="eastAsia"/>
        </w:rPr>
        <w:t>工作流</w:t>
      </w:r>
    </w:p>
    <w:p w14:paraId="4E5744A6" w14:textId="77777777" w:rsidR="0052662F" w:rsidRPr="0052662F" w:rsidRDefault="0052662F" w:rsidP="0052662F">
      <w:pPr>
        <w:pStyle w:val="my1"/>
      </w:pPr>
      <w:r>
        <w:rPr>
          <w:rFonts w:hint="eastAsia"/>
        </w:rPr>
        <w:t>Fig.2.1</w:t>
      </w:r>
      <w:r w:rsidR="009E09C5">
        <w:rPr>
          <w:rFonts w:eastAsia="宋体" w:hint="eastAsia"/>
        </w:rPr>
        <w:t xml:space="preserve"> MapReduce</w:t>
      </w:r>
      <w:r w:rsidR="009E09C5">
        <w:rPr>
          <w:rFonts w:eastAsia="宋体"/>
        </w:rPr>
        <w:t xml:space="preserve"> workflow</w:t>
      </w:r>
    </w:p>
    <w:p w14:paraId="04F16874" w14:textId="77777777" w:rsidR="004354C2" w:rsidRDefault="00BE665A" w:rsidP="00195FFC">
      <w:pPr>
        <w:pStyle w:val="3"/>
        <w:spacing w:before="156" w:after="156"/>
      </w:pPr>
      <w:bookmarkStart w:id="59" w:name="_Toc463858263"/>
      <w:r>
        <w:rPr>
          <w:rFonts w:hint="eastAsia"/>
        </w:rPr>
        <w:t>Map</w:t>
      </w:r>
      <w:r>
        <w:t>Reduce</w:t>
      </w:r>
      <w:r>
        <w:rPr>
          <w:rFonts w:hint="eastAsia"/>
        </w:rPr>
        <w:t>任务</w:t>
      </w:r>
      <w:r>
        <w:t>执行流程</w:t>
      </w:r>
      <w:bookmarkEnd w:id="59"/>
    </w:p>
    <w:p w14:paraId="3C40DCF1" w14:textId="77777777" w:rsidR="00BE665A" w:rsidRDefault="00F9730A" w:rsidP="00F9730A">
      <w:pPr>
        <w:pStyle w:val="my"/>
        <w:spacing w:line="440" w:lineRule="atLeast"/>
        <w:ind w:firstLine="480"/>
      </w:pPr>
      <w:r>
        <w:rPr>
          <w:rFonts w:hint="eastAsia"/>
        </w:rPr>
        <w:t>MapReduce</w:t>
      </w:r>
      <w:r>
        <w:rPr>
          <w:rFonts w:hint="eastAsia"/>
        </w:rPr>
        <w:t>任务从</w:t>
      </w:r>
      <w:r>
        <w:t>用户的角度来说</w:t>
      </w:r>
      <w:r>
        <w:rPr>
          <w:rFonts w:hint="eastAsia"/>
        </w:rPr>
        <w:t>一般只需要</w:t>
      </w:r>
      <w:r>
        <w:t>实现</w:t>
      </w:r>
      <w:r>
        <w:t>Mapper</w:t>
      </w:r>
      <w:r>
        <w:rPr>
          <w:rFonts w:hint="eastAsia"/>
        </w:rPr>
        <w:t>与</w:t>
      </w:r>
      <w:r>
        <w:t>Reducer</w:t>
      </w:r>
      <w:r>
        <w:t>接口就可以</w:t>
      </w:r>
      <w:r>
        <w:rPr>
          <w:rFonts w:hint="eastAsia"/>
        </w:rPr>
        <w:t>提交</w:t>
      </w:r>
      <w:r>
        <w:t>给系统运行，</w:t>
      </w:r>
      <w:r>
        <w:rPr>
          <w:rFonts w:hint="eastAsia"/>
        </w:rPr>
        <w:t>而且</w:t>
      </w:r>
      <w:r>
        <w:t>MR</w:t>
      </w:r>
      <w:r>
        <w:t>任务处理</w:t>
      </w:r>
      <w:r>
        <w:rPr>
          <w:rFonts w:hint="eastAsia"/>
        </w:rPr>
        <w:t>都是</w:t>
      </w:r>
      <w:r>
        <w:rPr>
          <w:rFonts w:hint="eastAsia"/>
        </w:rPr>
        <w:t>&lt;</w:t>
      </w:r>
      <w:r>
        <w:t>Key</w:t>
      </w:r>
      <w:r>
        <w:rPr>
          <w:rFonts w:hint="eastAsia"/>
        </w:rPr>
        <w:t>，</w:t>
      </w:r>
      <w:r>
        <w:t>Value</w:t>
      </w:r>
      <w:r>
        <w:rPr>
          <w:rFonts w:hint="eastAsia"/>
        </w:rPr>
        <w:t>&gt;</w:t>
      </w:r>
      <w:r>
        <w:rPr>
          <w:rFonts w:hint="eastAsia"/>
        </w:rPr>
        <w:t>对</w:t>
      </w:r>
      <w:r>
        <w:t>的形式出现，</w:t>
      </w:r>
      <w:r>
        <w:rPr>
          <w:rFonts w:hint="eastAsia"/>
        </w:rPr>
        <w:t>必要时根据</w:t>
      </w:r>
      <w:r>
        <w:t>数据特点，实现自身的</w:t>
      </w:r>
      <w:r>
        <w:t>partition</w:t>
      </w:r>
      <w:r>
        <w:t>函数，来实现</w:t>
      </w:r>
      <w:r>
        <w:rPr>
          <w:rFonts w:hint="eastAsia"/>
        </w:rPr>
        <w:t>节点之间</w:t>
      </w:r>
      <w:r>
        <w:t>的负载均衡</w:t>
      </w:r>
      <w:r>
        <w:rPr>
          <w:rFonts w:hint="eastAsia"/>
        </w:rPr>
        <w:t>。从</w:t>
      </w:r>
      <w:r>
        <w:t>系统角度来说一个</w:t>
      </w:r>
      <w:r>
        <w:t>MapReduce</w:t>
      </w:r>
      <w:r>
        <w:t>任务提交到系统后包含多个阶段，</w:t>
      </w:r>
      <w:r>
        <w:rPr>
          <w:rFonts w:hint="eastAsia"/>
        </w:rPr>
        <w:t>下面</w:t>
      </w:r>
      <w:r>
        <w:t>将详细介绍：</w:t>
      </w:r>
    </w:p>
    <w:p w14:paraId="1F68E93D" w14:textId="77777777" w:rsidR="00F9730A" w:rsidRDefault="00F9730A" w:rsidP="00F9730A">
      <w:pPr>
        <w:numPr>
          <w:ilvl w:val="0"/>
          <w:numId w:val="31"/>
        </w:numPr>
        <w:spacing w:line="440" w:lineRule="atLeast"/>
        <w:rPr>
          <w:sz w:val="24"/>
        </w:rPr>
      </w:pPr>
      <w:r>
        <w:rPr>
          <w:rFonts w:hint="eastAsia"/>
          <w:sz w:val="24"/>
        </w:rPr>
        <w:t>Map</w:t>
      </w:r>
      <w:r>
        <w:rPr>
          <w:sz w:val="24"/>
        </w:rPr>
        <w:t>阶段，</w:t>
      </w:r>
      <w:r>
        <w:rPr>
          <w:sz w:val="24"/>
        </w:rPr>
        <w:t>Map</w:t>
      </w:r>
      <w:r>
        <w:rPr>
          <w:sz w:val="24"/>
        </w:rPr>
        <w:t>阶段在</w:t>
      </w:r>
      <w:r>
        <w:rPr>
          <w:sz w:val="24"/>
        </w:rPr>
        <w:t>MR</w:t>
      </w:r>
      <w:r>
        <w:rPr>
          <w:sz w:val="24"/>
        </w:rPr>
        <w:t>体系中</w:t>
      </w:r>
      <w:r>
        <w:rPr>
          <w:rFonts w:hint="eastAsia"/>
          <w:sz w:val="24"/>
        </w:rPr>
        <w:t>职责</w:t>
      </w:r>
      <w:r>
        <w:rPr>
          <w:sz w:val="24"/>
        </w:rPr>
        <w:t>在</w:t>
      </w:r>
      <w:r>
        <w:rPr>
          <w:rFonts w:hint="eastAsia"/>
          <w:sz w:val="24"/>
        </w:rPr>
        <w:t>于</w:t>
      </w:r>
      <w:r>
        <w:rPr>
          <w:sz w:val="24"/>
        </w:rPr>
        <w:t>数据读取</w:t>
      </w:r>
      <w:r>
        <w:rPr>
          <w:rFonts w:hint="eastAsia"/>
          <w:sz w:val="24"/>
        </w:rPr>
        <w:t>与封装</w:t>
      </w:r>
      <w:r>
        <w:rPr>
          <w:sz w:val="24"/>
        </w:rPr>
        <w:t>，</w:t>
      </w:r>
      <w:r>
        <w:rPr>
          <w:rFonts w:hint="eastAsia"/>
          <w:sz w:val="24"/>
        </w:rPr>
        <w:t>经</w:t>
      </w:r>
      <w:r>
        <w:rPr>
          <w:sz w:val="24"/>
        </w:rPr>
        <w:t>处理过的</w:t>
      </w:r>
      <w:r>
        <w:rPr>
          <w:sz w:val="24"/>
        </w:rPr>
        <w:t>&lt;Key,Value&gt;</w:t>
      </w:r>
      <w:r>
        <w:rPr>
          <w:sz w:val="24"/>
        </w:rPr>
        <w:t>形式</w:t>
      </w:r>
      <w:r>
        <w:rPr>
          <w:rFonts w:hint="eastAsia"/>
          <w:sz w:val="24"/>
        </w:rPr>
        <w:t>的输入</w:t>
      </w:r>
      <w:r>
        <w:rPr>
          <w:sz w:val="24"/>
        </w:rPr>
        <w:t>数据将写入到磁盘中，最终</w:t>
      </w:r>
      <w:r>
        <w:rPr>
          <w:rFonts w:hint="eastAsia"/>
          <w:sz w:val="24"/>
        </w:rPr>
        <w:t>通过</w:t>
      </w:r>
      <w:r>
        <w:rPr>
          <w:sz w:val="24"/>
        </w:rPr>
        <w:t>集群内部网络到达</w:t>
      </w:r>
      <w:r>
        <w:rPr>
          <w:sz w:val="24"/>
        </w:rPr>
        <w:t>Reduce</w:t>
      </w:r>
      <w:r>
        <w:rPr>
          <w:sz w:val="24"/>
        </w:rPr>
        <w:t>任务主机</w:t>
      </w:r>
      <w:r>
        <w:rPr>
          <w:rFonts w:hint="eastAsia"/>
          <w:sz w:val="24"/>
        </w:rPr>
        <w:t>。</w:t>
      </w:r>
    </w:p>
    <w:p w14:paraId="16C87AEA" w14:textId="77777777" w:rsidR="00F9730A" w:rsidRDefault="00F9730A" w:rsidP="00F9730A">
      <w:pPr>
        <w:numPr>
          <w:ilvl w:val="0"/>
          <w:numId w:val="31"/>
        </w:numPr>
        <w:spacing w:line="440" w:lineRule="atLeast"/>
        <w:rPr>
          <w:sz w:val="24"/>
        </w:rPr>
      </w:pPr>
      <w:r>
        <w:rPr>
          <w:sz w:val="24"/>
        </w:rPr>
        <w:t>Combine</w:t>
      </w:r>
      <w:r>
        <w:rPr>
          <w:sz w:val="24"/>
        </w:rPr>
        <w:t>阶段，</w:t>
      </w:r>
      <w:r>
        <w:rPr>
          <w:sz w:val="24"/>
        </w:rPr>
        <w:t>Combine</w:t>
      </w:r>
      <w:r>
        <w:rPr>
          <w:sz w:val="24"/>
        </w:rPr>
        <w:t>严格来说不算一个真正的阶段，只是</w:t>
      </w:r>
      <w:r>
        <w:rPr>
          <w:rFonts w:hint="eastAsia"/>
          <w:sz w:val="24"/>
        </w:rPr>
        <w:t>作为</w:t>
      </w:r>
      <w:r>
        <w:rPr>
          <w:sz w:val="24"/>
        </w:rPr>
        <w:t>对</w:t>
      </w:r>
      <w:r>
        <w:rPr>
          <w:sz w:val="24"/>
        </w:rPr>
        <w:t>Map</w:t>
      </w:r>
      <w:r>
        <w:rPr>
          <w:sz w:val="24"/>
        </w:rPr>
        <w:t>阶段</w:t>
      </w:r>
      <w:r>
        <w:rPr>
          <w:rFonts w:hint="eastAsia"/>
          <w:sz w:val="24"/>
        </w:rPr>
        <w:t>产出</w:t>
      </w:r>
      <w:r>
        <w:rPr>
          <w:sz w:val="24"/>
        </w:rPr>
        <w:t>结果的一次压缩计算，通常利用的压缩程序时</w:t>
      </w:r>
      <w:r>
        <w:rPr>
          <w:sz w:val="24"/>
        </w:rPr>
        <w:t>Reduce</w:t>
      </w:r>
      <w:r>
        <w:rPr>
          <w:sz w:val="24"/>
        </w:rPr>
        <w:t>程序，目的是减少</w:t>
      </w:r>
      <w:r>
        <w:rPr>
          <w:rFonts w:hint="eastAsia"/>
          <w:sz w:val="24"/>
        </w:rPr>
        <w:t>Map</w:t>
      </w:r>
      <w:r>
        <w:rPr>
          <w:sz w:val="24"/>
        </w:rPr>
        <w:t>产出</w:t>
      </w:r>
      <w:r>
        <w:rPr>
          <w:rFonts w:hint="eastAsia"/>
          <w:sz w:val="24"/>
        </w:rPr>
        <w:t>的中间结果</w:t>
      </w:r>
      <w:r>
        <w:rPr>
          <w:sz w:val="24"/>
        </w:rPr>
        <w:t>数据占用宝贵的带宽资源。</w:t>
      </w:r>
    </w:p>
    <w:p w14:paraId="24202DDD" w14:textId="77777777" w:rsidR="00F9730A" w:rsidRDefault="00F9730A" w:rsidP="00F9730A">
      <w:pPr>
        <w:numPr>
          <w:ilvl w:val="0"/>
          <w:numId w:val="31"/>
        </w:numPr>
        <w:spacing w:line="440" w:lineRule="atLeast"/>
        <w:rPr>
          <w:sz w:val="24"/>
        </w:rPr>
      </w:pPr>
      <w:r>
        <w:rPr>
          <w:rFonts w:hint="eastAsia"/>
          <w:sz w:val="24"/>
        </w:rPr>
        <w:t>Shuffle</w:t>
      </w:r>
      <w:r>
        <w:rPr>
          <w:rFonts w:hint="eastAsia"/>
          <w:sz w:val="24"/>
        </w:rPr>
        <w:t>和</w:t>
      </w:r>
      <w:r>
        <w:rPr>
          <w:sz w:val="24"/>
        </w:rPr>
        <w:t>排序阶段，</w:t>
      </w:r>
      <w:r>
        <w:rPr>
          <w:sz w:val="24"/>
        </w:rPr>
        <w:t>shuffle</w:t>
      </w:r>
      <w:r>
        <w:rPr>
          <w:sz w:val="24"/>
        </w:rPr>
        <w:t>阶段</w:t>
      </w:r>
      <w:r>
        <w:rPr>
          <w:rFonts w:hint="eastAsia"/>
          <w:sz w:val="24"/>
        </w:rPr>
        <w:t>不是</w:t>
      </w:r>
      <w:r>
        <w:rPr>
          <w:sz w:val="24"/>
        </w:rPr>
        <w:t>一个独立</w:t>
      </w:r>
      <w:r>
        <w:rPr>
          <w:rFonts w:hint="eastAsia"/>
          <w:sz w:val="24"/>
        </w:rPr>
        <w:t>的</w:t>
      </w:r>
      <w:r>
        <w:rPr>
          <w:sz w:val="24"/>
        </w:rPr>
        <w:t>过程，在</w:t>
      </w:r>
      <w:r>
        <w:rPr>
          <w:sz w:val="24"/>
        </w:rPr>
        <w:t>Map</w:t>
      </w:r>
      <w:r>
        <w:rPr>
          <w:sz w:val="24"/>
        </w:rPr>
        <w:t>与</w:t>
      </w:r>
      <w:r>
        <w:rPr>
          <w:sz w:val="24"/>
        </w:rPr>
        <w:t>Reduce</w:t>
      </w:r>
      <w:r>
        <w:rPr>
          <w:rFonts w:hint="eastAsia"/>
          <w:sz w:val="24"/>
        </w:rPr>
        <w:t>端甚至</w:t>
      </w:r>
      <w:r>
        <w:rPr>
          <w:sz w:val="24"/>
        </w:rPr>
        <w:t>在其之间都会发生</w:t>
      </w:r>
      <w:r>
        <w:rPr>
          <w:rFonts w:hint="eastAsia"/>
          <w:sz w:val="24"/>
        </w:rPr>
        <w:t>，</w:t>
      </w:r>
      <w:r>
        <w:rPr>
          <w:rFonts w:hint="eastAsia"/>
          <w:sz w:val="24"/>
        </w:rPr>
        <w:t>shuffle</w:t>
      </w:r>
      <w:r>
        <w:rPr>
          <w:rFonts w:hint="eastAsia"/>
          <w:sz w:val="24"/>
        </w:rPr>
        <w:t>阶段</w:t>
      </w:r>
      <w:r>
        <w:rPr>
          <w:sz w:val="24"/>
        </w:rPr>
        <w:t>在</w:t>
      </w:r>
      <w:r>
        <w:rPr>
          <w:sz w:val="24"/>
        </w:rPr>
        <w:t>Map</w:t>
      </w:r>
      <w:r>
        <w:rPr>
          <w:rFonts w:hint="eastAsia"/>
          <w:sz w:val="24"/>
        </w:rPr>
        <w:t>端，</w:t>
      </w:r>
      <w:r>
        <w:rPr>
          <w:sz w:val="24"/>
        </w:rPr>
        <w:t>通过</w:t>
      </w:r>
      <w:r>
        <w:rPr>
          <w:rFonts w:hint="eastAsia"/>
          <w:sz w:val="24"/>
        </w:rPr>
        <w:t>将</w:t>
      </w:r>
      <w:r>
        <w:rPr>
          <w:rFonts w:hint="eastAsia"/>
          <w:sz w:val="24"/>
        </w:rPr>
        <w:t>&lt;</w:t>
      </w:r>
      <w:r>
        <w:rPr>
          <w:sz w:val="24"/>
        </w:rPr>
        <w:t>Key</w:t>
      </w:r>
      <w:r>
        <w:rPr>
          <w:rFonts w:hint="eastAsia"/>
          <w:sz w:val="24"/>
        </w:rPr>
        <w:t>，</w:t>
      </w:r>
      <w:r>
        <w:rPr>
          <w:sz w:val="24"/>
        </w:rPr>
        <w:t>Value</w:t>
      </w:r>
      <w:r>
        <w:rPr>
          <w:rFonts w:hint="eastAsia"/>
          <w:sz w:val="24"/>
        </w:rPr>
        <w:t>&gt;</w:t>
      </w:r>
      <w:r>
        <w:rPr>
          <w:rFonts w:hint="eastAsia"/>
          <w:sz w:val="24"/>
        </w:rPr>
        <w:t>对按</w:t>
      </w:r>
      <w:r>
        <w:rPr>
          <w:sz w:val="24"/>
        </w:rPr>
        <w:t>partition</w:t>
      </w:r>
      <w:r>
        <w:rPr>
          <w:rFonts w:hint="eastAsia"/>
          <w:sz w:val="24"/>
        </w:rPr>
        <w:t>函数</w:t>
      </w:r>
      <w:r>
        <w:rPr>
          <w:sz w:val="24"/>
        </w:rPr>
        <w:t>语义分割成</w:t>
      </w:r>
      <w:r>
        <w:rPr>
          <w:rFonts w:hint="eastAsia"/>
          <w:sz w:val="24"/>
        </w:rPr>
        <w:t>小</w:t>
      </w:r>
      <w:r>
        <w:rPr>
          <w:sz w:val="24"/>
        </w:rPr>
        <w:t>的数据区域，</w:t>
      </w:r>
      <w:r>
        <w:rPr>
          <w:rFonts w:hint="eastAsia"/>
          <w:sz w:val="24"/>
        </w:rPr>
        <w:t>并将</w:t>
      </w:r>
      <w:r>
        <w:rPr>
          <w:sz w:val="24"/>
        </w:rPr>
        <w:t>各个数据区域</w:t>
      </w:r>
      <w:r>
        <w:rPr>
          <w:rFonts w:hint="eastAsia"/>
          <w:sz w:val="24"/>
        </w:rPr>
        <w:t>局部</w:t>
      </w:r>
      <w:r>
        <w:rPr>
          <w:sz w:val="24"/>
        </w:rPr>
        <w:t>排序，</w:t>
      </w:r>
      <w:r>
        <w:rPr>
          <w:rFonts w:hint="eastAsia"/>
          <w:sz w:val="24"/>
        </w:rPr>
        <w:t>存入</w:t>
      </w:r>
      <w:r>
        <w:rPr>
          <w:sz w:val="24"/>
        </w:rPr>
        <w:t>磁盘中，等待</w:t>
      </w:r>
      <w:r>
        <w:rPr>
          <w:sz w:val="24"/>
        </w:rPr>
        <w:t>Reduce</w:t>
      </w:r>
      <w:r>
        <w:rPr>
          <w:sz w:val="24"/>
        </w:rPr>
        <w:t>端拉取数据。当</w:t>
      </w:r>
      <w:r>
        <w:rPr>
          <w:rFonts w:hint="eastAsia"/>
          <w:sz w:val="24"/>
        </w:rPr>
        <w:t>Reduce</w:t>
      </w:r>
      <w:r>
        <w:rPr>
          <w:sz w:val="24"/>
        </w:rPr>
        <w:t>任务开始后，</w:t>
      </w:r>
      <w:r>
        <w:rPr>
          <w:sz w:val="24"/>
        </w:rPr>
        <w:t>Reduce</w:t>
      </w:r>
      <w:r>
        <w:rPr>
          <w:rFonts w:hint="eastAsia"/>
          <w:sz w:val="24"/>
        </w:rPr>
        <w:t>向</w:t>
      </w:r>
      <w:r>
        <w:rPr>
          <w:sz w:val="24"/>
        </w:rPr>
        <w:t>Map</w:t>
      </w:r>
      <w:r>
        <w:rPr>
          <w:sz w:val="24"/>
        </w:rPr>
        <w:t>节点拉取数据，</w:t>
      </w:r>
      <w:r>
        <w:rPr>
          <w:rFonts w:hint="eastAsia"/>
          <w:sz w:val="24"/>
        </w:rPr>
        <w:t>各个</w:t>
      </w:r>
      <w:r>
        <w:rPr>
          <w:sz w:val="24"/>
        </w:rPr>
        <w:t>Map</w:t>
      </w:r>
      <w:r>
        <w:rPr>
          <w:sz w:val="24"/>
        </w:rPr>
        <w:t>节点具有相同</w:t>
      </w:r>
      <w:r>
        <w:rPr>
          <w:sz w:val="24"/>
        </w:rPr>
        <w:t>partition</w:t>
      </w:r>
      <w:r>
        <w:rPr>
          <w:sz w:val="24"/>
        </w:rPr>
        <w:t>分割属性的数据块将被分发到相同的</w:t>
      </w:r>
      <w:r>
        <w:rPr>
          <w:sz w:val="24"/>
        </w:rPr>
        <w:t>Reduce</w:t>
      </w:r>
      <w:r>
        <w:rPr>
          <w:sz w:val="24"/>
        </w:rPr>
        <w:t>节点，并在</w:t>
      </w:r>
      <w:r>
        <w:rPr>
          <w:sz w:val="24"/>
        </w:rPr>
        <w:t>Reduce</w:t>
      </w:r>
      <w:r>
        <w:rPr>
          <w:sz w:val="24"/>
        </w:rPr>
        <w:t>段进行</w:t>
      </w:r>
      <w:r>
        <w:rPr>
          <w:rFonts w:hint="eastAsia"/>
          <w:sz w:val="24"/>
        </w:rPr>
        <w:t>排序</w:t>
      </w:r>
      <w:r>
        <w:rPr>
          <w:sz w:val="24"/>
        </w:rPr>
        <w:t>，合成较大数据块</w:t>
      </w:r>
      <w:r>
        <w:rPr>
          <w:rFonts w:hint="eastAsia"/>
          <w:sz w:val="24"/>
        </w:rPr>
        <w:t>。</w:t>
      </w:r>
    </w:p>
    <w:p w14:paraId="018C3C60" w14:textId="77777777" w:rsidR="00425647" w:rsidRPr="00425647" w:rsidRDefault="00F9730A" w:rsidP="00425647">
      <w:pPr>
        <w:numPr>
          <w:ilvl w:val="0"/>
          <w:numId w:val="31"/>
        </w:numPr>
        <w:spacing w:line="440" w:lineRule="atLeast"/>
        <w:rPr>
          <w:sz w:val="24"/>
        </w:rPr>
      </w:pPr>
      <w:r>
        <w:rPr>
          <w:sz w:val="24"/>
        </w:rPr>
        <w:t>Reduce</w:t>
      </w:r>
      <w:r>
        <w:rPr>
          <w:sz w:val="24"/>
        </w:rPr>
        <w:t>阶段，又称规约阶段，</w:t>
      </w:r>
      <w:r>
        <w:rPr>
          <w:rFonts w:hint="eastAsia"/>
          <w:sz w:val="24"/>
        </w:rPr>
        <w:t>相同</w:t>
      </w:r>
      <w:r>
        <w:rPr>
          <w:sz w:val="24"/>
        </w:rPr>
        <w:t>Key</w:t>
      </w:r>
      <w:r>
        <w:rPr>
          <w:sz w:val="24"/>
        </w:rPr>
        <w:t>的键值对将会被</w:t>
      </w:r>
      <w:r>
        <w:rPr>
          <w:rFonts w:hint="eastAsia"/>
          <w:sz w:val="24"/>
        </w:rPr>
        <w:t>汇集</w:t>
      </w:r>
      <w:r>
        <w:rPr>
          <w:sz w:val="24"/>
        </w:rPr>
        <w:t>到某个</w:t>
      </w:r>
      <w:r>
        <w:rPr>
          <w:sz w:val="24"/>
        </w:rPr>
        <w:t>Reduce</w:t>
      </w:r>
      <w:r>
        <w:rPr>
          <w:rFonts w:hint="eastAsia"/>
          <w:sz w:val="24"/>
        </w:rPr>
        <w:t>进行处理，每个</w:t>
      </w:r>
      <w:r>
        <w:rPr>
          <w:sz w:val="24"/>
        </w:rPr>
        <w:t>Reduce</w:t>
      </w:r>
      <w:r>
        <w:rPr>
          <w:sz w:val="24"/>
        </w:rPr>
        <w:t>将产生一个结果文件。</w:t>
      </w:r>
    </w:p>
    <w:p w14:paraId="7BF4CE1E" w14:textId="77777777" w:rsidR="00FB5F23" w:rsidRPr="00FB5F23" w:rsidRDefault="00FB5F23" w:rsidP="00425647">
      <w:pPr>
        <w:pStyle w:val="2"/>
        <w:spacing w:before="156" w:after="156"/>
        <w:rPr>
          <w:sz w:val="28"/>
        </w:rPr>
      </w:pPr>
      <w:bookmarkStart w:id="60" w:name="_Toc463858264"/>
      <w:r>
        <w:rPr>
          <w:rFonts w:hint="eastAsia"/>
        </w:rPr>
        <w:lastRenderedPageBreak/>
        <w:t>Hbase</w:t>
      </w:r>
      <w:r w:rsidR="00B90034">
        <w:rPr>
          <w:rFonts w:hint="eastAsia"/>
        </w:rPr>
        <w:t>数据库</w:t>
      </w:r>
      <w:bookmarkEnd w:id="60"/>
    </w:p>
    <w:p w14:paraId="79944B48" w14:textId="77777777" w:rsidR="00F9730A" w:rsidRDefault="00F9730A" w:rsidP="00F9730A">
      <w:pPr>
        <w:spacing w:line="440" w:lineRule="atLeast"/>
        <w:ind w:firstLineChars="200" w:firstLine="480"/>
        <w:rPr>
          <w:sz w:val="24"/>
        </w:rPr>
      </w:pPr>
      <w:r>
        <w:rPr>
          <w:rFonts w:hint="eastAsia"/>
          <w:sz w:val="24"/>
        </w:rPr>
        <w:t>Hbase</w:t>
      </w:r>
      <w:r>
        <w:rPr>
          <w:sz w:val="24"/>
        </w:rPr>
        <w:t>是</w:t>
      </w:r>
      <w:r>
        <w:rPr>
          <w:sz w:val="24"/>
        </w:rPr>
        <w:t>Google</w:t>
      </w:r>
      <w:r>
        <w:rPr>
          <w:sz w:val="24"/>
        </w:rPr>
        <w:t>公布的</w:t>
      </w:r>
      <w:r>
        <w:rPr>
          <w:rFonts w:hint="eastAsia"/>
          <w:sz w:val="24"/>
        </w:rPr>
        <w:t>BigTable</w:t>
      </w:r>
      <w:r>
        <w:rPr>
          <w:sz w:val="24"/>
        </w:rPr>
        <w:t>项目的开源版本，</w:t>
      </w:r>
      <w:r>
        <w:rPr>
          <w:rFonts w:hint="eastAsia"/>
          <w:sz w:val="24"/>
        </w:rPr>
        <w:t>BigTable</w:t>
      </w:r>
      <w:r>
        <w:rPr>
          <w:sz w:val="24"/>
        </w:rPr>
        <w:t>是</w:t>
      </w:r>
      <w:r>
        <w:rPr>
          <w:sz w:val="24"/>
        </w:rPr>
        <w:t>Google</w:t>
      </w:r>
      <w:r>
        <w:rPr>
          <w:sz w:val="24"/>
        </w:rPr>
        <w:t>为了存储海量结构化数据而设计的</w:t>
      </w:r>
      <w:r>
        <w:rPr>
          <w:rFonts w:hint="eastAsia"/>
          <w:sz w:val="24"/>
        </w:rPr>
        <w:t>类</w:t>
      </w:r>
      <w:r>
        <w:rPr>
          <w:sz w:val="24"/>
        </w:rPr>
        <w:t>数据库的</w:t>
      </w:r>
      <w:r>
        <w:rPr>
          <w:rFonts w:hint="eastAsia"/>
          <w:sz w:val="24"/>
        </w:rPr>
        <w:t>分布式</w:t>
      </w:r>
      <w:r>
        <w:rPr>
          <w:sz w:val="24"/>
        </w:rPr>
        <w:t>存储系统。</w:t>
      </w:r>
      <w:r>
        <w:rPr>
          <w:rFonts w:hint="eastAsia"/>
          <w:sz w:val="24"/>
        </w:rPr>
        <w:t>而</w:t>
      </w:r>
      <w:r>
        <w:rPr>
          <w:sz w:val="24"/>
        </w:rPr>
        <w:t>作为</w:t>
      </w:r>
      <w:r>
        <w:rPr>
          <w:sz w:val="24"/>
        </w:rPr>
        <w:t>BigTable</w:t>
      </w:r>
      <w:r>
        <w:rPr>
          <w:sz w:val="24"/>
        </w:rPr>
        <w:t>的开源版本，</w:t>
      </w:r>
      <w:r>
        <w:rPr>
          <w:sz w:val="24"/>
        </w:rPr>
        <w:t>Hbase</w:t>
      </w:r>
      <w:r>
        <w:rPr>
          <w:rFonts w:hint="eastAsia"/>
          <w:sz w:val="24"/>
        </w:rPr>
        <w:t>已经是</w:t>
      </w:r>
      <w:r>
        <w:rPr>
          <w:sz w:val="24"/>
        </w:rPr>
        <w:t>Apache Hadoop</w:t>
      </w:r>
      <w:r>
        <w:rPr>
          <w:sz w:val="24"/>
        </w:rPr>
        <w:t>大数据生态体系的顶级项目，</w:t>
      </w:r>
      <w:r>
        <w:rPr>
          <w:rFonts w:hint="eastAsia"/>
          <w:sz w:val="24"/>
        </w:rPr>
        <w:t>从</w:t>
      </w:r>
      <w:r>
        <w:rPr>
          <w:sz w:val="24"/>
        </w:rPr>
        <w:t>一开始就被作为</w:t>
      </w:r>
      <w:r>
        <w:rPr>
          <w:rFonts w:hint="eastAsia"/>
          <w:sz w:val="24"/>
        </w:rPr>
        <w:t>Hadoop</w:t>
      </w:r>
      <w:r>
        <w:rPr>
          <w:sz w:val="24"/>
        </w:rPr>
        <w:t>生态的数据库</w:t>
      </w:r>
      <w:r>
        <w:rPr>
          <w:rFonts w:hint="eastAsia"/>
          <w:sz w:val="24"/>
        </w:rPr>
        <w:t>解决</w:t>
      </w:r>
      <w:r>
        <w:rPr>
          <w:sz w:val="24"/>
        </w:rPr>
        <w:t>方案来对待。</w:t>
      </w:r>
      <w:r>
        <w:rPr>
          <w:rFonts w:hint="eastAsia"/>
          <w:sz w:val="24"/>
        </w:rPr>
        <w:t>Hbase</w:t>
      </w:r>
      <w:r>
        <w:rPr>
          <w:sz w:val="24"/>
        </w:rPr>
        <w:t>是为了解决传统</w:t>
      </w:r>
      <w:r>
        <w:rPr>
          <w:rFonts w:hint="eastAsia"/>
          <w:sz w:val="24"/>
        </w:rPr>
        <w:t>关系型数据库</w:t>
      </w:r>
      <w:r>
        <w:rPr>
          <w:sz w:val="24"/>
        </w:rPr>
        <w:t>不能很好地支持半结构化数据而产生的，并且</w:t>
      </w:r>
      <w:r>
        <w:rPr>
          <w:rFonts w:hint="eastAsia"/>
          <w:sz w:val="24"/>
        </w:rPr>
        <w:t>提供很好</w:t>
      </w:r>
      <w:r>
        <w:rPr>
          <w:sz w:val="24"/>
        </w:rPr>
        <w:t>的水平扩展</w:t>
      </w:r>
      <w:r>
        <w:rPr>
          <w:rFonts w:hint="eastAsia"/>
          <w:sz w:val="24"/>
        </w:rPr>
        <w:t>性能</w:t>
      </w:r>
      <w:r>
        <w:rPr>
          <w:sz w:val="24"/>
        </w:rPr>
        <w:t>，相比于传统数据库，</w:t>
      </w:r>
      <w:r>
        <w:rPr>
          <w:sz w:val="24"/>
        </w:rPr>
        <w:t>Hbase</w:t>
      </w:r>
      <w:r>
        <w:rPr>
          <w:sz w:val="24"/>
        </w:rPr>
        <w:t>在存储数据级别上有较大幅度的提高。</w:t>
      </w:r>
    </w:p>
    <w:p w14:paraId="49191499" w14:textId="77777777" w:rsidR="00FB5F23" w:rsidRDefault="00F9730A" w:rsidP="00F9730A">
      <w:pPr>
        <w:spacing w:line="440" w:lineRule="atLeast"/>
        <w:ind w:firstLineChars="200" w:firstLine="480"/>
        <w:rPr>
          <w:sz w:val="24"/>
        </w:rPr>
      </w:pPr>
      <w:r>
        <w:rPr>
          <w:rFonts w:hint="eastAsia"/>
          <w:sz w:val="24"/>
        </w:rPr>
        <w:t>Hbase</w:t>
      </w:r>
      <w:r>
        <w:rPr>
          <w:rFonts w:hint="eastAsia"/>
          <w:sz w:val="24"/>
        </w:rPr>
        <w:t>适合</w:t>
      </w:r>
      <w:r>
        <w:rPr>
          <w:sz w:val="24"/>
        </w:rPr>
        <w:t>半结构化数据管理</w:t>
      </w:r>
      <w:r>
        <w:rPr>
          <w:rFonts w:hint="eastAsia"/>
          <w:sz w:val="24"/>
        </w:rPr>
        <w:t>，支持</w:t>
      </w:r>
      <w:r>
        <w:rPr>
          <w:sz w:val="24"/>
        </w:rPr>
        <w:t>压缩算法插件化，</w:t>
      </w:r>
      <w:r>
        <w:rPr>
          <w:rFonts w:hint="eastAsia"/>
          <w:sz w:val="24"/>
        </w:rPr>
        <w:t>使得对于</w:t>
      </w:r>
      <w:r>
        <w:rPr>
          <w:sz w:val="24"/>
        </w:rPr>
        <w:t>特定</w:t>
      </w:r>
      <w:r>
        <w:rPr>
          <w:rFonts w:ascii="Arial" w:hAnsi="Arial" w:cs="Arial"/>
          <w:color w:val="222222"/>
          <w:sz w:val="22"/>
          <w:szCs w:val="22"/>
          <w:shd w:val="clear" w:color="auto" w:fill="FFFFFF"/>
        </w:rPr>
        <w:t>列簇</w:t>
      </w:r>
      <w:r>
        <w:rPr>
          <w:sz w:val="24"/>
        </w:rPr>
        <w:t>可以指定相应的压缩算法</w:t>
      </w:r>
      <w:r>
        <w:rPr>
          <w:rFonts w:hint="eastAsia"/>
          <w:sz w:val="24"/>
        </w:rPr>
        <w:t>。相比</w:t>
      </w:r>
      <w:r>
        <w:rPr>
          <w:sz w:val="24"/>
        </w:rPr>
        <w:t>传统关系型数据库</w:t>
      </w:r>
      <w:r>
        <w:rPr>
          <w:rFonts w:hint="eastAsia"/>
          <w:sz w:val="24"/>
        </w:rPr>
        <w:t>来说</w:t>
      </w:r>
      <w:r>
        <w:rPr>
          <w:sz w:val="24"/>
        </w:rPr>
        <w:t>，</w:t>
      </w:r>
      <w:r>
        <w:rPr>
          <w:sz w:val="24"/>
        </w:rPr>
        <w:t>Hbase</w:t>
      </w:r>
      <w:r>
        <w:rPr>
          <w:sz w:val="24"/>
        </w:rPr>
        <w:t>主要优点体现在对几十亿行数据的快速访问上</w:t>
      </w:r>
      <w:r>
        <w:rPr>
          <w:rFonts w:hint="eastAsia"/>
          <w:sz w:val="24"/>
        </w:rPr>
        <w:t>，但是</w:t>
      </w:r>
      <w:r>
        <w:rPr>
          <w:sz w:val="24"/>
        </w:rPr>
        <w:t>为了获得</w:t>
      </w:r>
      <w:r>
        <w:rPr>
          <w:rFonts w:hint="eastAsia"/>
          <w:sz w:val="24"/>
        </w:rPr>
        <w:t>读写</w:t>
      </w:r>
      <w:r>
        <w:rPr>
          <w:sz w:val="24"/>
        </w:rPr>
        <w:t>性能，放宽了对</w:t>
      </w:r>
      <w:r>
        <w:rPr>
          <w:sz w:val="24"/>
        </w:rPr>
        <w:t>ACID</w:t>
      </w:r>
      <w:r>
        <w:rPr>
          <w:sz w:val="24"/>
        </w:rPr>
        <w:t>的要求</w:t>
      </w:r>
      <w:r>
        <w:rPr>
          <w:rFonts w:hint="eastAsia"/>
          <w:sz w:val="24"/>
        </w:rPr>
        <w:t>，以下</w:t>
      </w:r>
      <w:r>
        <w:rPr>
          <w:sz w:val="24"/>
        </w:rPr>
        <w:t>从多个方面介绍</w:t>
      </w:r>
      <w:r>
        <w:rPr>
          <w:sz w:val="24"/>
        </w:rPr>
        <w:t>Hbase</w:t>
      </w:r>
      <w:r>
        <w:rPr>
          <w:sz w:val="24"/>
        </w:rPr>
        <w:t>。</w:t>
      </w:r>
    </w:p>
    <w:p w14:paraId="62380CC5" w14:textId="77777777" w:rsidR="00F9730A" w:rsidRPr="00F9730A" w:rsidRDefault="00F9730A" w:rsidP="00F9730A">
      <w:pPr>
        <w:numPr>
          <w:ilvl w:val="0"/>
          <w:numId w:val="32"/>
        </w:numPr>
        <w:spacing w:line="440" w:lineRule="atLeast"/>
        <w:rPr>
          <w:sz w:val="24"/>
        </w:rPr>
      </w:pPr>
      <w:r>
        <w:rPr>
          <w:rFonts w:hint="eastAsia"/>
          <w:sz w:val="24"/>
        </w:rPr>
        <w:t>Hbase</w:t>
      </w:r>
      <w:r>
        <w:rPr>
          <w:sz w:val="24"/>
        </w:rPr>
        <w:t>架构</w:t>
      </w:r>
      <w:r>
        <w:rPr>
          <w:rFonts w:hint="eastAsia"/>
          <w:sz w:val="24"/>
        </w:rPr>
        <w:t>，</w:t>
      </w:r>
      <w:r>
        <w:rPr>
          <w:rFonts w:hint="eastAsia"/>
          <w:sz w:val="24"/>
        </w:rPr>
        <w:t>Hbase</w:t>
      </w:r>
      <w:r>
        <w:rPr>
          <w:sz w:val="24"/>
        </w:rPr>
        <w:t>集群包括一个</w:t>
      </w:r>
      <w:r>
        <w:rPr>
          <w:sz w:val="24"/>
        </w:rPr>
        <w:t>Master</w:t>
      </w:r>
      <w:r>
        <w:rPr>
          <w:sz w:val="24"/>
        </w:rPr>
        <w:t>节点</w:t>
      </w:r>
      <w:r>
        <w:rPr>
          <w:rFonts w:hint="eastAsia"/>
          <w:sz w:val="24"/>
        </w:rPr>
        <w:t>与</w:t>
      </w:r>
      <w:r>
        <w:rPr>
          <w:sz w:val="24"/>
        </w:rPr>
        <w:t>多个</w:t>
      </w:r>
      <w:r>
        <w:rPr>
          <w:sz w:val="24"/>
        </w:rPr>
        <w:t>RegionServer</w:t>
      </w:r>
      <w:r>
        <w:rPr>
          <w:sz w:val="24"/>
        </w:rPr>
        <w:t>节点</w:t>
      </w:r>
      <w:r>
        <w:rPr>
          <w:rFonts w:hint="eastAsia"/>
          <w:sz w:val="24"/>
        </w:rPr>
        <w:t>，</w:t>
      </w:r>
      <w:r>
        <w:rPr>
          <w:sz w:val="24"/>
        </w:rPr>
        <w:t>并且</w:t>
      </w:r>
      <w:r>
        <w:rPr>
          <w:sz w:val="24"/>
        </w:rPr>
        <w:t>Hbase</w:t>
      </w:r>
      <w:r>
        <w:rPr>
          <w:sz w:val="24"/>
        </w:rPr>
        <w:t>集群需要借助</w:t>
      </w:r>
      <w:r>
        <w:rPr>
          <w:sz w:val="24"/>
        </w:rPr>
        <w:t>Zookeeper</w:t>
      </w:r>
      <w:r>
        <w:rPr>
          <w:rFonts w:hint="eastAsia"/>
          <w:sz w:val="24"/>
        </w:rPr>
        <w:t>提供</w:t>
      </w:r>
      <w:r>
        <w:rPr>
          <w:sz w:val="24"/>
        </w:rPr>
        <w:t>的分布式锁等服务，</w:t>
      </w:r>
      <w:r>
        <w:rPr>
          <w:sz w:val="24"/>
        </w:rPr>
        <w:t>Mater</w:t>
      </w:r>
      <w:r>
        <w:rPr>
          <w:sz w:val="24"/>
        </w:rPr>
        <w:t>节点主要负责</w:t>
      </w:r>
      <w:r>
        <w:rPr>
          <w:rFonts w:hint="eastAsia"/>
          <w:sz w:val="24"/>
        </w:rPr>
        <w:t>负载</w:t>
      </w:r>
      <w:r>
        <w:rPr>
          <w:sz w:val="24"/>
        </w:rPr>
        <w:t>均衡、分配</w:t>
      </w:r>
      <w:r>
        <w:rPr>
          <w:sz w:val="24"/>
        </w:rPr>
        <w:t>Region</w:t>
      </w:r>
      <w:r>
        <w:rPr>
          <w:rFonts w:hint="eastAsia"/>
          <w:sz w:val="24"/>
        </w:rPr>
        <w:t>等</w:t>
      </w:r>
      <w:r>
        <w:rPr>
          <w:sz w:val="24"/>
        </w:rPr>
        <w:t>作用</w:t>
      </w:r>
      <w:r>
        <w:rPr>
          <w:rFonts w:hint="eastAsia"/>
          <w:sz w:val="24"/>
        </w:rPr>
        <w:t>Hbase</w:t>
      </w:r>
      <w:r>
        <w:rPr>
          <w:sz w:val="24"/>
        </w:rPr>
        <w:t>系统架构图</w:t>
      </w:r>
      <w:commentRangeStart w:id="61"/>
      <w:r w:rsidRPr="00F9730A">
        <w:rPr>
          <w:color w:val="FF0000"/>
          <w:sz w:val="24"/>
        </w:rPr>
        <w:t>如</w:t>
      </w:r>
      <w:r w:rsidRPr="00F9730A">
        <w:rPr>
          <w:rFonts w:hint="eastAsia"/>
          <w:color w:val="FF0000"/>
          <w:sz w:val="24"/>
        </w:rPr>
        <w:t>图</w:t>
      </w:r>
      <w:r w:rsidRPr="00F9730A">
        <w:rPr>
          <w:color w:val="FF0000"/>
          <w:sz w:val="24"/>
        </w:rPr>
        <w:t>所示</w:t>
      </w:r>
      <w:commentRangeEnd w:id="61"/>
      <w:r w:rsidR="001C2F9A">
        <w:rPr>
          <w:rStyle w:val="afd"/>
        </w:rPr>
        <w:commentReference w:id="61"/>
      </w:r>
      <w:r w:rsidR="009E09C5">
        <w:rPr>
          <w:rFonts w:hint="eastAsia"/>
          <w:color w:val="FF0000"/>
          <w:sz w:val="24"/>
        </w:rPr>
        <w:t>2.2</w:t>
      </w:r>
      <w:r w:rsidR="009E09C5">
        <w:rPr>
          <w:rFonts w:hint="eastAsia"/>
          <w:color w:val="FF0000"/>
          <w:sz w:val="24"/>
        </w:rPr>
        <w:t>所示</w:t>
      </w:r>
      <w:r>
        <w:rPr>
          <w:sz w:val="24"/>
        </w:rPr>
        <w:t>。</w:t>
      </w:r>
    </w:p>
    <w:p w14:paraId="1B4EBD95" w14:textId="77777777" w:rsidR="00F9730A" w:rsidRDefault="00F9730A" w:rsidP="00F9730A">
      <w:pPr>
        <w:numPr>
          <w:ilvl w:val="0"/>
          <w:numId w:val="32"/>
        </w:numPr>
        <w:spacing w:line="440" w:lineRule="atLeast"/>
        <w:rPr>
          <w:rFonts w:ascii="Arial" w:hAnsi="Arial" w:cs="Arial"/>
          <w:color w:val="222222"/>
          <w:sz w:val="22"/>
          <w:szCs w:val="22"/>
          <w:shd w:val="clear" w:color="auto" w:fill="FFFFFF"/>
        </w:rPr>
      </w:pPr>
      <w:r>
        <w:rPr>
          <w:rFonts w:hint="eastAsia"/>
          <w:sz w:val="24"/>
        </w:rPr>
        <w:t>面向</w:t>
      </w:r>
      <w:r>
        <w:rPr>
          <w:rFonts w:ascii="Arial" w:hAnsi="Arial" w:cs="Arial"/>
          <w:color w:val="222222"/>
          <w:sz w:val="22"/>
          <w:szCs w:val="22"/>
          <w:shd w:val="clear" w:color="auto" w:fill="FFFFFF"/>
        </w:rPr>
        <w:t>列簇</w:t>
      </w:r>
      <w:r>
        <w:rPr>
          <w:rFonts w:ascii="Arial" w:hAnsi="Arial" w:cs="Arial" w:hint="eastAsia"/>
          <w:color w:val="222222"/>
          <w:sz w:val="22"/>
          <w:szCs w:val="22"/>
          <w:shd w:val="clear" w:color="auto" w:fill="FFFFFF"/>
        </w:rPr>
        <w:t>，一般来说</w:t>
      </w:r>
      <w:r>
        <w:rPr>
          <w:rFonts w:ascii="Arial" w:hAnsi="Arial" w:cs="Arial"/>
          <w:color w:val="222222"/>
          <w:sz w:val="22"/>
          <w:szCs w:val="22"/>
          <w:shd w:val="clear" w:color="auto" w:fill="FFFFFF"/>
        </w:rPr>
        <w:t>Hbase</w:t>
      </w:r>
      <w:r>
        <w:rPr>
          <w:rFonts w:ascii="Arial" w:hAnsi="Arial" w:cs="Arial"/>
          <w:color w:val="222222"/>
          <w:sz w:val="22"/>
          <w:szCs w:val="22"/>
          <w:shd w:val="clear" w:color="auto" w:fill="FFFFFF"/>
        </w:rPr>
        <w:t>是面向列</w:t>
      </w:r>
      <w:r>
        <w:rPr>
          <w:rFonts w:ascii="Arial" w:hAnsi="Arial" w:cs="Arial" w:hint="eastAsia"/>
          <w:color w:val="222222"/>
          <w:sz w:val="22"/>
          <w:szCs w:val="22"/>
          <w:shd w:val="clear" w:color="auto" w:fill="FFFFFF"/>
        </w:rPr>
        <w:t>簇</w:t>
      </w:r>
      <w:r>
        <w:rPr>
          <w:rFonts w:ascii="Arial" w:hAnsi="Arial" w:cs="Arial"/>
          <w:color w:val="222222"/>
          <w:sz w:val="22"/>
          <w:szCs w:val="22"/>
          <w:shd w:val="clear" w:color="auto" w:fill="FFFFFF"/>
        </w:rPr>
        <w:t>的数据库，因为在定义一张</w:t>
      </w:r>
      <w:r>
        <w:rPr>
          <w:rFonts w:ascii="Arial" w:hAnsi="Arial" w:cs="Arial"/>
          <w:color w:val="222222"/>
          <w:sz w:val="22"/>
          <w:szCs w:val="22"/>
          <w:shd w:val="clear" w:color="auto" w:fill="FFFFFF"/>
        </w:rPr>
        <w:t>Hbase</w:t>
      </w:r>
      <w:r>
        <w:rPr>
          <w:rFonts w:ascii="Arial" w:hAnsi="Arial" w:cs="Arial"/>
          <w:color w:val="222222"/>
          <w:sz w:val="22"/>
          <w:szCs w:val="22"/>
          <w:shd w:val="clear" w:color="auto" w:fill="FFFFFF"/>
        </w:rPr>
        <w:t>表的过程中，列簇是预先定义的，而且是不可更改的，而列簇中的列是可以自定义的。</w:t>
      </w:r>
      <w:r>
        <w:rPr>
          <w:rFonts w:ascii="Arial" w:hAnsi="Arial" w:cs="Arial" w:hint="eastAsia"/>
          <w:color w:val="222222"/>
          <w:sz w:val="22"/>
          <w:szCs w:val="22"/>
          <w:shd w:val="clear" w:color="auto" w:fill="FFFFFF"/>
        </w:rPr>
        <w:t>之所以</w:t>
      </w:r>
      <w:r>
        <w:rPr>
          <w:rFonts w:ascii="Arial" w:hAnsi="Arial" w:cs="Arial"/>
          <w:color w:val="222222"/>
          <w:sz w:val="22"/>
          <w:szCs w:val="22"/>
          <w:shd w:val="clear" w:color="auto" w:fill="FFFFFF"/>
        </w:rPr>
        <w:t>说</w:t>
      </w:r>
      <w:r>
        <w:rPr>
          <w:rFonts w:ascii="Arial" w:hAnsi="Arial" w:cs="Arial" w:hint="eastAsia"/>
          <w:color w:val="222222"/>
          <w:sz w:val="22"/>
          <w:szCs w:val="22"/>
          <w:shd w:val="clear" w:color="auto" w:fill="FFFFFF"/>
        </w:rPr>
        <w:t>Hbase</w:t>
      </w:r>
      <w:r>
        <w:rPr>
          <w:rFonts w:ascii="Arial" w:hAnsi="Arial" w:cs="Arial"/>
          <w:color w:val="222222"/>
          <w:sz w:val="22"/>
          <w:szCs w:val="22"/>
          <w:shd w:val="clear" w:color="auto" w:fill="FFFFFF"/>
        </w:rPr>
        <w:t>是面向列</w:t>
      </w:r>
      <w:r>
        <w:rPr>
          <w:rFonts w:ascii="Arial" w:hAnsi="Arial" w:cs="Arial" w:hint="eastAsia"/>
          <w:color w:val="222222"/>
          <w:sz w:val="22"/>
          <w:szCs w:val="22"/>
          <w:shd w:val="clear" w:color="auto" w:fill="FFFFFF"/>
        </w:rPr>
        <w:t>存储的</w:t>
      </w:r>
      <w:r>
        <w:rPr>
          <w:rFonts w:ascii="Arial" w:hAnsi="Arial" w:cs="Arial"/>
          <w:color w:val="222222"/>
          <w:sz w:val="22"/>
          <w:szCs w:val="22"/>
          <w:shd w:val="clear" w:color="auto" w:fill="FFFFFF"/>
        </w:rPr>
        <w:t>，是因为在</w:t>
      </w:r>
      <w:r>
        <w:rPr>
          <w:rFonts w:ascii="Arial" w:hAnsi="Arial" w:cs="Arial" w:hint="eastAsia"/>
          <w:color w:val="222222"/>
          <w:sz w:val="22"/>
          <w:szCs w:val="22"/>
          <w:shd w:val="clear" w:color="auto" w:fill="FFFFFF"/>
        </w:rPr>
        <w:t>HDFS</w:t>
      </w:r>
      <w:r>
        <w:rPr>
          <w:rFonts w:ascii="Arial" w:hAnsi="Arial" w:cs="Arial"/>
          <w:color w:val="222222"/>
          <w:sz w:val="22"/>
          <w:szCs w:val="22"/>
          <w:shd w:val="clear" w:color="auto" w:fill="FFFFFF"/>
        </w:rPr>
        <w:t>中</w:t>
      </w:r>
      <w:r>
        <w:rPr>
          <w:rFonts w:ascii="Arial" w:hAnsi="Arial" w:cs="Arial" w:hint="eastAsia"/>
          <w:color w:val="222222"/>
          <w:sz w:val="22"/>
          <w:szCs w:val="22"/>
          <w:shd w:val="clear" w:color="auto" w:fill="FFFFFF"/>
        </w:rPr>
        <w:t>一个</w:t>
      </w:r>
      <w:r>
        <w:rPr>
          <w:rFonts w:ascii="Arial" w:hAnsi="Arial" w:cs="Arial"/>
          <w:color w:val="222222"/>
          <w:sz w:val="22"/>
          <w:szCs w:val="22"/>
          <w:shd w:val="clear" w:color="auto" w:fill="FFFFFF"/>
        </w:rPr>
        <w:t>列簇</w:t>
      </w:r>
      <w:r>
        <w:rPr>
          <w:rFonts w:ascii="Arial" w:hAnsi="Arial" w:cs="Arial" w:hint="eastAsia"/>
          <w:color w:val="222222"/>
          <w:sz w:val="22"/>
          <w:szCs w:val="22"/>
          <w:shd w:val="clear" w:color="auto" w:fill="FFFFFF"/>
        </w:rPr>
        <w:t>由</w:t>
      </w:r>
      <w:r>
        <w:rPr>
          <w:rFonts w:ascii="Arial" w:hAnsi="Arial" w:cs="Arial"/>
          <w:color w:val="222222"/>
          <w:sz w:val="22"/>
          <w:szCs w:val="22"/>
          <w:shd w:val="clear" w:color="auto" w:fill="FFFFFF"/>
        </w:rPr>
        <w:t>一个</w:t>
      </w:r>
      <w:r>
        <w:rPr>
          <w:rFonts w:ascii="Arial" w:hAnsi="Arial" w:cs="Arial"/>
          <w:color w:val="222222"/>
          <w:sz w:val="22"/>
          <w:szCs w:val="22"/>
          <w:shd w:val="clear" w:color="auto" w:fill="FFFFFF"/>
        </w:rPr>
        <w:t>Region</w:t>
      </w:r>
      <w:r>
        <w:rPr>
          <w:rFonts w:ascii="Arial" w:hAnsi="Arial" w:cs="Arial"/>
          <w:color w:val="222222"/>
          <w:sz w:val="22"/>
          <w:szCs w:val="22"/>
          <w:shd w:val="clear" w:color="auto" w:fill="FFFFFF"/>
        </w:rPr>
        <w:t>负责存储，以达到不同列</w:t>
      </w:r>
      <w:r>
        <w:rPr>
          <w:rFonts w:ascii="Arial" w:hAnsi="Arial" w:cs="Arial" w:hint="eastAsia"/>
          <w:color w:val="222222"/>
          <w:sz w:val="22"/>
          <w:szCs w:val="22"/>
          <w:shd w:val="clear" w:color="auto" w:fill="FFFFFF"/>
        </w:rPr>
        <w:t>分区域</w:t>
      </w:r>
      <w:r>
        <w:rPr>
          <w:rFonts w:ascii="Arial" w:hAnsi="Arial" w:cs="Arial"/>
          <w:color w:val="222222"/>
          <w:sz w:val="22"/>
          <w:szCs w:val="22"/>
          <w:shd w:val="clear" w:color="auto" w:fill="FFFFFF"/>
        </w:rPr>
        <w:t>存储的目的。</w:t>
      </w:r>
    </w:p>
    <w:p w14:paraId="36CBB2B4" w14:textId="77777777" w:rsidR="00F9730A" w:rsidRDefault="00F9730A" w:rsidP="00F9730A">
      <w:pPr>
        <w:numPr>
          <w:ilvl w:val="0"/>
          <w:numId w:val="32"/>
        </w:numPr>
        <w:spacing w:line="440" w:lineRule="atLeast"/>
        <w:rPr>
          <w:sz w:val="24"/>
        </w:rPr>
      </w:pPr>
      <w:r>
        <w:rPr>
          <w:rFonts w:hint="eastAsia"/>
          <w:sz w:val="24"/>
        </w:rPr>
        <w:t>物理</w:t>
      </w:r>
      <w:r>
        <w:rPr>
          <w:sz w:val="24"/>
        </w:rPr>
        <w:t>存储结构</w:t>
      </w:r>
      <w:r>
        <w:rPr>
          <w:rFonts w:hint="eastAsia"/>
          <w:sz w:val="24"/>
        </w:rPr>
        <w:t>，从</w:t>
      </w:r>
      <w:r>
        <w:rPr>
          <w:sz w:val="24"/>
        </w:rPr>
        <w:t>物理存储层面看，</w:t>
      </w:r>
      <w:r>
        <w:rPr>
          <w:sz w:val="24"/>
        </w:rPr>
        <w:t>Hbase</w:t>
      </w:r>
      <w:r>
        <w:rPr>
          <w:sz w:val="24"/>
        </w:rPr>
        <w:t>把一张表划分成了多个区域，从大体来说，一张表将</w:t>
      </w:r>
      <w:r>
        <w:rPr>
          <w:rFonts w:hint="eastAsia"/>
          <w:sz w:val="24"/>
        </w:rPr>
        <w:t>被</w:t>
      </w:r>
      <w:r>
        <w:rPr>
          <w:sz w:val="24"/>
        </w:rPr>
        <w:t>根据行键</w:t>
      </w:r>
      <w:r>
        <w:rPr>
          <w:rFonts w:hint="eastAsia"/>
          <w:sz w:val="24"/>
        </w:rPr>
        <w:t>分割为多个</w:t>
      </w:r>
      <w:r>
        <w:rPr>
          <w:sz w:val="24"/>
        </w:rPr>
        <w:t>HRegion</w:t>
      </w:r>
      <w:r>
        <w:rPr>
          <w:sz w:val="24"/>
        </w:rPr>
        <w:t>，</w:t>
      </w:r>
      <w:r>
        <w:rPr>
          <w:rFonts w:hint="eastAsia"/>
          <w:sz w:val="24"/>
        </w:rPr>
        <w:t>然后</w:t>
      </w:r>
      <w:r>
        <w:rPr>
          <w:sz w:val="24"/>
        </w:rPr>
        <w:t>Hbase</w:t>
      </w:r>
      <w:r>
        <w:rPr>
          <w:sz w:val="24"/>
        </w:rPr>
        <w:t>将会对不同的列簇进行分割</w:t>
      </w:r>
      <w:r>
        <w:rPr>
          <w:rFonts w:hint="eastAsia"/>
          <w:sz w:val="24"/>
        </w:rPr>
        <w:t>，</w:t>
      </w:r>
      <w:r>
        <w:rPr>
          <w:sz w:val="24"/>
        </w:rPr>
        <w:t>此时分割的文件就是</w:t>
      </w:r>
      <w:r>
        <w:rPr>
          <w:sz w:val="24"/>
        </w:rPr>
        <w:t>HFile</w:t>
      </w:r>
      <w:r>
        <w:rPr>
          <w:sz w:val="24"/>
        </w:rPr>
        <w:t>文件，而</w:t>
      </w:r>
      <w:r>
        <w:rPr>
          <w:sz w:val="24"/>
        </w:rPr>
        <w:t>Hbase</w:t>
      </w:r>
      <w:r>
        <w:rPr>
          <w:sz w:val="24"/>
        </w:rPr>
        <w:t>底层所存储的</w:t>
      </w:r>
      <w:r>
        <w:rPr>
          <w:rFonts w:hint="eastAsia"/>
          <w:sz w:val="24"/>
        </w:rPr>
        <w:t>文件</w:t>
      </w:r>
      <w:r>
        <w:rPr>
          <w:sz w:val="24"/>
        </w:rPr>
        <w:t>就是</w:t>
      </w:r>
      <w:r>
        <w:rPr>
          <w:sz w:val="24"/>
        </w:rPr>
        <w:t>HFile</w:t>
      </w:r>
      <w:r>
        <w:rPr>
          <w:sz w:val="24"/>
        </w:rPr>
        <w:t>文件</w:t>
      </w:r>
      <w:r>
        <w:rPr>
          <w:rFonts w:hint="eastAsia"/>
          <w:sz w:val="24"/>
        </w:rPr>
        <w:t>。</w:t>
      </w:r>
    </w:p>
    <w:p w14:paraId="3F93785C" w14:textId="77777777" w:rsidR="00FC6409" w:rsidRPr="00FC6409" w:rsidRDefault="00FC6409" w:rsidP="00FC6409">
      <w:pPr>
        <w:pStyle w:val="af4"/>
        <w:keepNext/>
        <w:keepLines/>
        <w:numPr>
          <w:ilvl w:val="1"/>
          <w:numId w:val="2"/>
        </w:numPr>
        <w:adjustRightInd w:val="0"/>
        <w:snapToGrid w:val="0"/>
        <w:spacing w:beforeLines="50" w:before="156" w:afterLines="50" w:after="156"/>
        <w:ind w:firstLineChars="0"/>
        <w:jc w:val="left"/>
        <w:outlineLvl w:val="1"/>
        <w:rPr>
          <w:rFonts w:eastAsia="黑体"/>
          <w:bCs/>
          <w:vanish/>
          <w:kern w:val="44"/>
          <w:sz w:val="32"/>
          <w:szCs w:val="32"/>
        </w:rPr>
      </w:pPr>
      <w:bookmarkStart w:id="62" w:name="_Toc463688485"/>
      <w:bookmarkStart w:id="63" w:name="_Toc463858210"/>
      <w:bookmarkStart w:id="64" w:name="_Toc463858265"/>
      <w:bookmarkEnd w:id="62"/>
      <w:bookmarkEnd w:id="63"/>
      <w:bookmarkEnd w:id="64"/>
    </w:p>
    <w:p w14:paraId="177D3A84" w14:textId="77777777" w:rsidR="00F23DAF" w:rsidRDefault="00F23DAF" w:rsidP="00FC6409">
      <w:pPr>
        <w:pStyle w:val="2"/>
        <w:numPr>
          <w:ilvl w:val="1"/>
          <w:numId w:val="2"/>
        </w:numPr>
        <w:spacing w:before="156" w:after="156"/>
      </w:pPr>
      <w:bookmarkStart w:id="65" w:name="_Toc463858266"/>
      <w:r w:rsidRPr="00F23DAF">
        <w:rPr>
          <w:rFonts w:hint="eastAsia"/>
        </w:rPr>
        <w:t>数据</w:t>
      </w:r>
      <w:r w:rsidRPr="00F23DAF">
        <w:t>清洗技术</w:t>
      </w:r>
      <w:bookmarkEnd w:id="65"/>
    </w:p>
    <w:p w14:paraId="3A3A8C4E" w14:textId="77777777" w:rsidR="00F9730A" w:rsidRDefault="00F9730A" w:rsidP="00F9730A">
      <w:pPr>
        <w:spacing w:line="440" w:lineRule="atLeast"/>
        <w:ind w:firstLineChars="200" w:firstLine="480"/>
        <w:rPr>
          <w:sz w:val="24"/>
        </w:rPr>
      </w:pPr>
      <w:r w:rsidRPr="00F9730A">
        <w:rPr>
          <w:rFonts w:hint="eastAsia"/>
          <w:sz w:val="24"/>
        </w:rPr>
        <w:t>企业在</w:t>
      </w:r>
      <w:r w:rsidRPr="00F9730A">
        <w:rPr>
          <w:sz w:val="24"/>
        </w:rPr>
        <w:t>实际</w:t>
      </w:r>
      <w:r w:rsidRPr="00F9730A">
        <w:rPr>
          <w:rFonts w:hint="eastAsia"/>
          <w:sz w:val="24"/>
        </w:rPr>
        <w:t>生产中</w:t>
      </w:r>
      <w:r w:rsidRPr="00F9730A">
        <w:rPr>
          <w:sz w:val="24"/>
        </w:rPr>
        <w:t>，</w:t>
      </w:r>
      <w:r w:rsidRPr="00F9730A">
        <w:rPr>
          <w:rFonts w:hint="eastAsia"/>
          <w:sz w:val="24"/>
        </w:rPr>
        <w:t>往往</w:t>
      </w:r>
      <w:r w:rsidRPr="00F9730A">
        <w:rPr>
          <w:sz w:val="24"/>
        </w:rPr>
        <w:t>产生很多数据，这些数据</w:t>
      </w:r>
      <w:r w:rsidRPr="00F9730A">
        <w:rPr>
          <w:rFonts w:hint="eastAsia"/>
          <w:sz w:val="24"/>
        </w:rPr>
        <w:t>并不是</w:t>
      </w:r>
      <w:r w:rsidRPr="00F9730A">
        <w:rPr>
          <w:sz w:val="24"/>
        </w:rPr>
        <w:t>完全可信的</w:t>
      </w:r>
      <w:r>
        <w:rPr>
          <w:rFonts w:hint="eastAsia"/>
          <w:sz w:val="24"/>
        </w:rPr>
        <w:t>，</w:t>
      </w:r>
      <w:r w:rsidRPr="00F9730A">
        <w:rPr>
          <w:sz w:val="24"/>
        </w:rPr>
        <w:t>甚至有些在逻辑层面就不应该存在</w:t>
      </w:r>
      <w:r>
        <w:rPr>
          <w:rFonts w:hint="eastAsia"/>
          <w:sz w:val="24"/>
        </w:rPr>
        <w:t>或者</w:t>
      </w:r>
      <w:r>
        <w:rPr>
          <w:sz w:val="24"/>
        </w:rPr>
        <w:t>直接为</w:t>
      </w:r>
      <w:r>
        <w:rPr>
          <w:sz w:val="24"/>
        </w:rPr>
        <w:t>null</w:t>
      </w:r>
      <w:r>
        <w:rPr>
          <w:sz w:val="24"/>
        </w:rPr>
        <w:t>值</w:t>
      </w:r>
      <w:r w:rsidRPr="00F9730A">
        <w:rPr>
          <w:rFonts w:hint="eastAsia"/>
          <w:sz w:val="24"/>
        </w:rPr>
        <w:t>，</w:t>
      </w:r>
      <w:r w:rsidRPr="00F9730A">
        <w:rPr>
          <w:sz w:val="24"/>
        </w:rPr>
        <w:t>这些存在问题的数据</w:t>
      </w:r>
      <w:r>
        <w:rPr>
          <w:rFonts w:hint="eastAsia"/>
          <w:sz w:val="24"/>
        </w:rPr>
        <w:t>严重</w:t>
      </w:r>
      <w:r>
        <w:rPr>
          <w:sz w:val="24"/>
        </w:rPr>
        <w:t>影响了对数据进行</w:t>
      </w:r>
      <w:r>
        <w:rPr>
          <w:rFonts w:hint="eastAsia"/>
          <w:sz w:val="24"/>
        </w:rPr>
        <w:t>处理的</w:t>
      </w:r>
      <w:r>
        <w:rPr>
          <w:sz w:val="24"/>
        </w:rPr>
        <w:t>准确性，严重时会</w:t>
      </w:r>
      <w:r>
        <w:rPr>
          <w:rFonts w:hint="eastAsia"/>
          <w:sz w:val="24"/>
        </w:rPr>
        <w:t>使</w:t>
      </w:r>
      <w:r>
        <w:rPr>
          <w:sz w:val="24"/>
        </w:rPr>
        <w:t>处理结果失去意义。数据</w:t>
      </w:r>
      <w:r>
        <w:rPr>
          <w:rFonts w:hint="eastAsia"/>
          <w:sz w:val="24"/>
        </w:rPr>
        <w:t>清洗</w:t>
      </w:r>
      <w:r>
        <w:rPr>
          <w:sz w:val="24"/>
        </w:rPr>
        <w:t>技术不是新的概念，随着数据预处理技术的</w:t>
      </w:r>
      <w:r>
        <w:rPr>
          <w:rFonts w:hint="eastAsia"/>
          <w:sz w:val="24"/>
        </w:rPr>
        <w:t>兴起，</w:t>
      </w:r>
      <w:r>
        <w:rPr>
          <w:sz w:val="24"/>
        </w:rPr>
        <w:t>数据清洗一直是一个热门话题，也是数据与处理过程中无法忽略的一个</w:t>
      </w:r>
      <w:r>
        <w:rPr>
          <w:rFonts w:hint="eastAsia"/>
          <w:sz w:val="24"/>
        </w:rPr>
        <w:t>重点</w:t>
      </w:r>
      <w:r>
        <w:rPr>
          <w:sz w:val="24"/>
        </w:rPr>
        <w:t>环节。</w:t>
      </w:r>
    </w:p>
    <w:p w14:paraId="73256892" w14:textId="77777777" w:rsidR="00F9730A" w:rsidRDefault="00F9730A" w:rsidP="00F9730A">
      <w:pPr>
        <w:pStyle w:val="3"/>
        <w:spacing w:before="156" w:after="156"/>
      </w:pPr>
      <w:bookmarkStart w:id="66" w:name="_Toc463858267"/>
      <w:r>
        <w:rPr>
          <w:rFonts w:hint="eastAsia"/>
        </w:rPr>
        <w:lastRenderedPageBreak/>
        <w:t>数据清理</w:t>
      </w:r>
      <w:bookmarkEnd w:id="66"/>
    </w:p>
    <w:p w14:paraId="7D2999E1" w14:textId="77777777" w:rsidR="00F9730A" w:rsidRDefault="00F9730A" w:rsidP="00F9730A">
      <w:pPr>
        <w:spacing w:line="440" w:lineRule="atLeast"/>
        <w:ind w:firstLineChars="200" w:firstLine="480"/>
        <w:rPr>
          <w:sz w:val="24"/>
        </w:rPr>
      </w:pPr>
      <w:r w:rsidRPr="00F9730A">
        <w:rPr>
          <w:rFonts w:hint="eastAsia"/>
          <w:sz w:val="24"/>
        </w:rPr>
        <w:t>数据清理是在原</w:t>
      </w:r>
      <w:r w:rsidRPr="00F9730A">
        <w:rPr>
          <w:sz w:val="24"/>
        </w:rPr>
        <w:t>数据的基础上，根据</w:t>
      </w:r>
      <w:r w:rsidRPr="00F9730A">
        <w:rPr>
          <w:rFonts w:hint="eastAsia"/>
          <w:sz w:val="24"/>
        </w:rPr>
        <w:t>一定规则</w:t>
      </w:r>
      <w:r w:rsidRPr="00F9730A">
        <w:rPr>
          <w:sz w:val="24"/>
        </w:rPr>
        <w:t>来填充当前值</w:t>
      </w:r>
      <w:r w:rsidRPr="00F9730A">
        <w:rPr>
          <w:rFonts w:hint="eastAsia"/>
          <w:sz w:val="24"/>
        </w:rPr>
        <w:t>或者修改有问题</w:t>
      </w:r>
      <w:r w:rsidRPr="00F9730A">
        <w:rPr>
          <w:sz w:val="24"/>
        </w:rPr>
        <w:t>的数据</w:t>
      </w:r>
      <w:r w:rsidRPr="00F9730A">
        <w:rPr>
          <w:rFonts w:hint="eastAsia"/>
          <w:sz w:val="24"/>
        </w:rPr>
        <w:t>。</w:t>
      </w:r>
      <w:r w:rsidRPr="00F9730A">
        <w:rPr>
          <w:sz w:val="24"/>
        </w:rPr>
        <w:t>在</w:t>
      </w:r>
      <w:r w:rsidRPr="00F9730A">
        <w:rPr>
          <w:rFonts w:hint="eastAsia"/>
          <w:sz w:val="24"/>
        </w:rPr>
        <w:t>数据清理大致</w:t>
      </w:r>
      <w:r w:rsidRPr="00F9730A">
        <w:rPr>
          <w:sz w:val="24"/>
        </w:rPr>
        <w:t>可以分为</w:t>
      </w:r>
      <w:r w:rsidRPr="00F9730A">
        <w:rPr>
          <w:rFonts w:hint="eastAsia"/>
          <w:sz w:val="24"/>
        </w:rPr>
        <w:t>三类</w:t>
      </w:r>
      <w:r w:rsidRPr="00F9730A">
        <w:rPr>
          <w:sz w:val="24"/>
        </w:rPr>
        <w:t>：</w:t>
      </w:r>
      <w:r w:rsidRPr="00F9730A">
        <w:rPr>
          <w:rFonts w:hint="eastAsia"/>
          <w:sz w:val="24"/>
        </w:rPr>
        <w:t>空缺值</w:t>
      </w:r>
      <w:r w:rsidRPr="00F9730A">
        <w:rPr>
          <w:sz w:val="24"/>
        </w:rPr>
        <w:t>、</w:t>
      </w:r>
      <w:r w:rsidRPr="00F9730A">
        <w:rPr>
          <w:rFonts w:hint="eastAsia"/>
          <w:sz w:val="24"/>
        </w:rPr>
        <w:t>噪声数据</w:t>
      </w:r>
      <w:r w:rsidRPr="00F9730A">
        <w:rPr>
          <w:sz w:val="24"/>
        </w:rPr>
        <w:t>、</w:t>
      </w:r>
      <w:r w:rsidRPr="00F9730A">
        <w:rPr>
          <w:rFonts w:hint="eastAsia"/>
          <w:sz w:val="24"/>
        </w:rPr>
        <w:t>不一致</w:t>
      </w:r>
      <w:r w:rsidRPr="00F9730A">
        <w:rPr>
          <w:sz w:val="24"/>
        </w:rPr>
        <w:t>数据，</w:t>
      </w:r>
      <w:r w:rsidRPr="00F9730A">
        <w:rPr>
          <w:rFonts w:hint="eastAsia"/>
          <w:sz w:val="24"/>
        </w:rPr>
        <w:t>以下</w:t>
      </w:r>
      <w:r w:rsidRPr="00F9730A">
        <w:rPr>
          <w:sz w:val="24"/>
        </w:rPr>
        <w:t>将分别对这三种数据清理方式做详细介绍</w:t>
      </w:r>
      <w:r>
        <w:rPr>
          <w:rFonts w:hint="eastAsia"/>
          <w:sz w:val="24"/>
        </w:rPr>
        <w:t>。</w:t>
      </w:r>
    </w:p>
    <w:p w14:paraId="40013BDB" w14:textId="77777777" w:rsidR="00F9730A" w:rsidRDefault="00F9730A" w:rsidP="00F9730A">
      <w:pPr>
        <w:pStyle w:val="4"/>
      </w:pPr>
      <w:r>
        <w:rPr>
          <w:rFonts w:hint="eastAsia"/>
        </w:rPr>
        <w:t>空缺值</w:t>
      </w:r>
    </w:p>
    <w:p w14:paraId="0A6228CA" w14:textId="77777777" w:rsidR="00F9730A" w:rsidRDefault="00F9730A" w:rsidP="00F9730A">
      <w:pPr>
        <w:spacing w:line="440" w:lineRule="atLeast"/>
        <w:ind w:firstLineChars="200" w:firstLine="480"/>
        <w:rPr>
          <w:sz w:val="24"/>
        </w:rPr>
      </w:pPr>
      <w:r w:rsidRPr="00F9730A">
        <w:rPr>
          <w:rFonts w:hint="eastAsia"/>
          <w:sz w:val="24"/>
        </w:rPr>
        <w:t>企业</w:t>
      </w:r>
      <w:r w:rsidRPr="00F9730A">
        <w:rPr>
          <w:sz w:val="24"/>
        </w:rPr>
        <w:t>收集的数据有一些</w:t>
      </w:r>
      <w:r w:rsidRPr="00F9730A">
        <w:rPr>
          <w:rFonts w:hint="eastAsia"/>
          <w:sz w:val="24"/>
        </w:rPr>
        <w:t>数据</w:t>
      </w:r>
      <w:r w:rsidRPr="00F9730A">
        <w:rPr>
          <w:sz w:val="24"/>
        </w:rPr>
        <w:t>属性是缺失的，比如对于视频网站数据来说，可能用户</w:t>
      </w:r>
      <w:r w:rsidRPr="00F9730A">
        <w:rPr>
          <w:rFonts w:hint="eastAsia"/>
          <w:sz w:val="24"/>
        </w:rPr>
        <w:t>关闭了</w:t>
      </w:r>
      <w:r w:rsidRPr="00F9730A">
        <w:rPr>
          <w:sz w:val="24"/>
        </w:rPr>
        <w:t>cookie</w:t>
      </w:r>
      <w:r w:rsidRPr="00F9730A">
        <w:rPr>
          <w:sz w:val="24"/>
        </w:rPr>
        <w:t>等原因，用户名</w:t>
      </w:r>
      <w:r>
        <w:rPr>
          <w:rFonts w:hint="eastAsia"/>
          <w:sz w:val="24"/>
        </w:rPr>
        <w:t>属性</w:t>
      </w:r>
      <w:r w:rsidRPr="00F9730A">
        <w:rPr>
          <w:sz w:val="24"/>
        </w:rPr>
        <w:t>是空值，</w:t>
      </w:r>
      <w:r>
        <w:rPr>
          <w:rFonts w:hint="eastAsia"/>
          <w:sz w:val="24"/>
        </w:rPr>
        <w:t>比如</w:t>
      </w:r>
      <w:r>
        <w:rPr>
          <w:sz w:val="24"/>
        </w:rPr>
        <w:t>在数据处理底层由于某些</w:t>
      </w:r>
      <w:r>
        <w:rPr>
          <w:rFonts w:hint="eastAsia"/>
          <w:sz w:val="24"/>
        </w:rPr>
        <w:t>处理</w:t>
      </w:r>
      <w:r>
        <w:rPr>
          <w:sz w:val="24"/>
        </w:rPr>
        <w:t>程序</w:t>
      </w:r>
      <w:r>
        <w:rPr>
          <w:rFonts w:hint="eastAsia"/>
          <w:sz w:val="24"/>
        </w:rPr>
        <w:t>设计</w:t>
      </w:r>
      <w:r>
        <w:rPr>
          <w:sz w:val="24"/>
        </w:rPr>
        <w:t>不完善，导致某些属性的值出现了</w:t>
      </w:r>
      <w:r>
        <w:rPr>
          <w:sz w:val="24"/>
        </w:rPr>
        <w:t>null</w:t>
      </w:r>
      <w:r>
        <w:rPr>
          <w:rFonts w:hint="eastAsia"/>
          <w:sz w:val="24"/>
        </w:rPr>
        <w:t>值</w:t>
      </w:r>
      <w:r>
        <w:rPr>
          <w:sz w:val="24"/>
        </w:rPr>
        <w:t>。对于</w:t>
      </w:r>
      <w:r>
        <w:rPr>
          <w:rFonts w:hint="eastAsia"/>
          <w:sz w:val="24"/>
        </w:rPr>
        <w:t>空缺值目前有很多</w:t>
      </w:r>
      <w:r>
        <w:rPr>
          <w:sz w:val="24"/>
        </w:rPr>
        <w:t>解决方式，</w:t>
      </w:r>
      <w:r>
        <w:rPr>
          <w:rFonts w:hint="eastAsia"/>
          <w:sz w:val="24"/>
        </w:rPr>
        <w:t>直接</w:t>
      </w:r>
      <w:r>
        <w:rPr>
          <w:sz w:val="24"/>
        </w:rPr>
        <w:t>丢弃空缺值是最简单</w:t>
      </w:r>
      <w:r>
        <w:rPr>
          <w:rFonts w:hint="eastAsia"/>
          <w:sz w:val="24"/>
        </w:rPr>
        <w:t>的</w:t>
      </w:r>
      <w:r>
        <w:rPr>
          <w:sz w:val="24"/>
        </w:rPr>
        <w:t>方式，但是对于属性</w:t>
      </w:r>
      <w:r>
        <w:rPr>
          <w:sz w:val="24"/>
        </w:rPr>
        <w:t>null</w:t>
      </w:r>
      <w:r>
        <w:rPr>
          <w:rFonts w:hint="eastAsia"/>
          <w:sz w:val="24"/>
        </w:rPr>
        <w:t>值</w:t>
      </w:r>
      <w:r>
        <w:rPr>
          <w:sz w:val="24"/>
        </w:rPr>
        <w:t>比例</w:t>
      </w:r>
      <w:r>
        <w:rPr>
          <w:rFonts w:hint="eastAsia"/>
          <w:sz w:val="24"/>
        </w:rPr>
        <w:t>起伏</w:t>
      </w:r>
      <w:r>
        <w:rPr>
          <w:sz w:val="24"/>
        </w:rPr>
        <w:t>过大时，简单的丢弃数据条目的方式就显得不可取。人工</w:t>
      </w:r>
      <w:r>
        <w:rPr>
          <w:rFonts w:hint="eastAsia"/>
          <w:sz w:val="24"/>
        </w:rPr>
        <w:t>补全也是</w:t>
      </w:r>
      <w:r>
        <w:rPr>
          <w:sz w:val="24"/>
        </w:rPr>
        <w:t>处理空缺值的一种手段，但是</w:t>
      </w:r>
      <w:r>
        <w:rPr>
          <w:rFonts w:hint="eastAsia"/>
          <w:sz w:val="24"/>
        </w:rPr>
        <w:t>随着</w:t>
      </w:r>
      <w:r>
        <w:rPr>
          <w:sz w:val="24"/>
        </w:rPr>
        <w:t>数据量剧增的背景下，这种方式显得格外</w:t>
      </w:r>
      <w:r>
        <w:rPr>
          <w:rFonts w:hint="eastAsia"/>
          <w:sz w:val="24"/>
        </w:rPr>
        <w:t>无力</w:t>
      </w:r>
      <w:r>
        <w:rPr>
          <w:sz w:val="24"/>
        </w:rPr>
        <w:t>。</w:t>
      </w:r>
    </w:p>
    <w:p w14:paraId="72C373E5" w14:textId="77777777" w:rsidR="00F9730A" w:rsidRPr="00F9730A" w:rsidRDefault="00F9730A" w:rsidP="00F9730A">
      <w:pPr>
        <w:spacing w:line="440" w:lineRule="atLeast"/>
        <w:ind w:firstLineChars="200" w:firstLine="480"/>
        <w:rPr>
          <w:sz w:val="24"/>
        </w:rPr>
      </w:pPr>
      <w:r>
        <w:rPr>
          <w:rFonts w:hint="eastAsia"/>
          <w:sz w:val="24"/>
        </w:rPr>
        <w:t>对于</w:t>
      </w:r>
      <w:r>
        <w:rPr>
          <w:sz w:val="24"/>
        </w:rPr>
        <w:t>上述方式来说，都不能较好</w:t>
      </w:r>
      <w:r>
        <w:rPr>
          <w:rFonts w:hint="eastAsia"/>
          <w:sz w:val="24"/>
        </w:rPr>
        <w:t>的</w:t>
      </w:r>
      <w:r>
        <w:rPr>
          <w:sz w:val="24"/>
        </w:rPr>
        <w:t>适应</w:t>
      </w:r>
      <w:r>
        <w:rPr>
          <w:rFonts w:hint="eastAsia"/>
          <w:sz w:val="24"/>
        </w:rPr>
        <w:t>真实</w:t>
      </w:r>
      <w:r>
        <w:rPr>
          <w:sz w:val="24"/>
        </w:rPr>
        <w:t>的生产环境</w:t>
      </w:r>
      <w:r>
        <w:rPr>
          <w:rFonts w:hint="eastAsia"/>
          <w:sz w:val="24"/>
        </w:rPr>
        <w:t>，而第三种</w:t>
      </w:r>
      <w:r>
        <w:rPr>
          <w:sz w:val="24"/>
        </w:rPr>
        <w:t>方式是将</w:t>
      </w:r>
      <w:r>
        <w:rPr>
          <w:rFonts w:hint="eastAsia"/>
          <w:sz w:val="24"/>
        </w:rPr>
        <w:t>某一个</w:t>
      </w:r>
      <w:r>
        <w:rPr>
          <w:sz w:val="24"/>
        </w:rPr>
        <w:t>属性的空缺值以此属性所有值的平均值来填补</w:t>
      </w:r>
      <w:r>
        <w:rPr>
          <w:rFonts w:hint="eastAsia"/>
          <w:sz w:val="24"/>
        </w:rPr>
        <w:t>，</w:t>
      </w:r>
      <w:r>
        <w:rPr>
          <w:sz w:val="24"/>
        </w:rPr>
        <w:t>此方式比起前两个方式有一定的进步。</w:t>
      </w:r>
      <w:r>
        <w:rPr>
          <w:rFonts w:hint="eastAsia"/>
          <w:sz w:val="24"/>
        </w:rPr>
        <w:t>而</w:t>
      </w:r>
      <w:r>
        <w:rPr>
          <w:sz w:val="24"/>
        </w:rPr>
        <w:t>据此进一步的优化是取同属于一类的属性记录的平均值作为空缺值</w:t>
      </w:r>
      <w:r>
        <w:rPr>
          <w:rFonts w:hint="eastAsia"/>
          <w:sz w:val="24"/>
        </w:rPr>
        <w:t>，</w:t>
      </w:r>
      <w:r>
        <w:rPr>
          <w:sz w:val="24"/>
        </w:rPr>
        <w:t>这样使得填补的空缺值更加平滑，在大部分实际情况下更接近</w:t>
      </w:r>
      <w:r>
        <w:rPr>
          <w:rFonts w:hint="eastAsia"/>
          <w:sz w:val="24"/>
        </w:rPr>
        <w:t>真实</w:t>
      </w:r>
      <w:r>
        <w:rPr>
          <w:sz w:val="24"/>
        </w:rPr>
        <w:t>曲线。最后一种</w:t>
      </w:r>
      <w:r>
        <w:rPr>
          <w:rFonts w:hint="eastAsia"/>
          <w:sz w:val="24"/>
        </w:rPr>
        <w:t>方式</w:t>
      </w:r>
      <w:r>
        <w:rPr>
          <w:sz w:val="24"/>
        </w:rPr>
        <w:t>是采用回归</w:t>
      </w:r>
      <w:r>
        <w:rPr>
          <w:rFonts w:hint="eastAsia"/>
          <w:sz w:val="24"/>
        </w:rPr>
        <w:t>、</w:t>
      </w:r>
      <w:r>
        <w:rPr>
          <w:sz w:val="24"/>
        </w:rPr>
        <w:t>贝叶斯形式化、判定树等手段</w:t>
      </w:r>
      <w:r>
        <w:rPr>
          <w:rFonts w:hint="eastAsia"/>
          <w:sz w:val="24"/>
        </w:rPr>
        <w:t>，</w:t>
      </w:r>
      <w:r>
        <w:rPr>
          <w:sz w:val="24"/>
        </w:rPr>
        <w:t>使用最多的信息进行推测缺失元组最有可能属于哪一类。这种</w:t>
      </w:r>
      <w:r>
        <w:rPr>
          <w:rFonts w:hint="eastAsia"/>
          <w:sz w:val="24"/>
        </w:rPr>
        <w:t>方式</w:t>
      </w:r>
      <w:r>
        <w:rPr>
          <w:sz w:val="24"/>
        </w:rPr>
        <w:t>使得结果更加忠于</w:t>
      </w:r>
      <w:r>
        <w:rPr>
          <w:rFonts w:hint="eastAsia"/>
          <w:sz w:val="24"/>
        </w:rPr>
        <w:t>现实，</w:t>
      </w:r>
      <w:r>
        <w:rPr>
          <w:sz w:val="24"/>
        </w:rPr>
        <w:t>是最常用的数据</w:t>
      </w:r>
      <w:r>
        <w:rPr>
          <w:rFonts w:hint="eastAsia"/>
          <w:sz w:val="24"/>
        </w:rPr>
        <w:t>清理</w:t>
      </w:r>
      <w:r>
        <w:rPr>
          <w:sz w:val="24"/>
        </w:rPr>
        <w:t>方式。</w:t>
      </w:r>
    </w:p>
    <w:p w14:paraId="4F41FFF7" w14:textId="77777777" w:rsidR="00F9730A" w:rsidRDefault="00F9730A" w:rsidP="00CB4F2C">
      <w:pPr>
        <w:pStyle w:val="4"/>
      </w:pPr>
      <w:r>
        <w:rPr>
          <w:rFonts w:hint="eastAsia"/>
        </w:rPr>
        <w:t>噪声数据</w:t>
      </w:r>
    </w:p>
    <w:p w14:paraId="32059699" w14:textId="77777777" w:rsidR="00F9730A" w:rsidRDefault="00F9730A" w:rsidP="00F9730A">
      <w:pPr>
        <w:spacing w:line="440" w:lineRule="atLeast"/>
        <w:ind w:firstLineChars="200" w:firstLine="480"/>
        <w:rPr>
          <w:sz w:val="24"/>
        </w:rPr>
      </w:pPr>
      <w:r w:rsidRPr="00F9730A">
        <w:rPr>
          <w:rFonts w:hint="eastAsia"/>
          <w:sz w:val="24"/>
        </w:rPr>
        <w:t>噪声数据是</w:t>
      </w:r>
      <w:r w:rsidRPr="00F9730A">
        <w:rPr>
          <w:sz w:val="24"/>
        </w:rPr>
        <w:t>由于</w:t>
      </w:r>
      <w:r w:rsidRPr="00F9730A">
        <w:rPr>
          <w:rFonts w:hint="eastAsia"/>
          <w:sz w:val="24"/>
        </w:rPr>
        <w:t>处理</w:t>
      </w:r>
      <w:r w:rsidRPr="00F9730A">
        <w:rPr>
          <w:sz w:val="24"/>
        </w:rPr>
        <w:t>属性值</w:t>
      </w:r>
      <w:r w:rsidRPr="00F9730A">
        <w:rPr>
          <w:rFonts w:hint="eastAsia"/>
          <w:sz w:val="24"/>
        </w:rPr>
        <w:t>时</w:t>
      </w:r>
      <w:r w:rsidRPr="00F9730A">
        <w:rPr>
          <w:sz w:val="24"/>
        </w:rPr>
        <w:t>的偏差或者随机错误造成的，解决此类数据问题常用的方式有四种大类如下。</w:t>
      </w:r>
    </w:p>
    <w:p w14:paraId="1B6F4CB1" w14:textId="77777777" w:rsidR="00F9730A" w:rsidRPr="00F9730A" w:rsidRDefault="00F9730A" w:rsidP="00F9730A">
      <w:pPr>
        <w:numPr>
          <w:ilvl w:val="0"/>
          <w:numId w:val="33"/>
        </w:numPr>
        <w:spacing w:line="440" w:lineRule="atLeast"/>
        <w:rPr>
          <w:sz w:val="24"/>
        </w:rPr>
      </w:pPr>
      <w:r>
        <w:rPr>
          <w:sz w:val="24"/>
        </w:rPr>
        <w:t>分箱，分箱方法自身有很多种分类，总体思想是根据相邻数据值平滑自身数据，分箱规则取值规则可能是取平均值、边界值等，是一种离散化的应用。</w:t>
      </w:r>
    </w:p>
    <w:p w14:paraId="17DDE55D" w14:textId="77777777" w:rsidR="00F9730A" w:rsidRDefault="00F9730A" w:rsidP="00F9730A">
      <w:pPr>
        <w:numPr>
          <w:ilvl w:val="0"/>
          <w:numId w:val="33"/>
        </w:numPr>
        <w:spacing w:line="440" w:lineRule="atLeast"/>
        <w:rPr>
          <w:sz w:val="24"/>
        </w:rPr>
      </w:pPr>
      <w:r>
        <w:rPr>
          <w:sz w:val="24"/>
        </w:rPr>
        <w:t>聚类，聚类分析可以运用到很多方面，通过对数据进行相似度分析来实现数据簇划分，可以聚类在噪声数据中实现噪声数据归类取值，典型的聚类算法包括</w:t>
      </w:r>
      <w:r>
        <w:rPr>
          <w:sz w:val="24"/>
        </w:rPr>
        <w:t>K-Means</w:t>
      </w:r>
      <w:r>
        <w:rPr>
          <w:sz w:val="24"/>
        </w:rPr>
        <w:t>、</w:t>
      </w:r>
      <w:r>
        <w:rPr>
          <w:sz w:val="24"/>
        </w:rPr>
        <w:t>ID3</w:t>
      </w:r>
      <w:r>
        <w:rPr>
          <w:sz w:val="24"/>
        </w:rPr>
        <w:t>等算法。</w:t>
      </w:r>
    </w:p>
    <w:p w14:paraId="36B4EA11" w14:textId="77777777" w:rsidR="00F9730A" w:rsidRDefault="00F9730A" w:rsidP="00F9730A">
      <w:pPr>
        <w:numPr>
          <w:ilvl w:val="0"/>
          <w:numId w:val="33"/>
        </w:numPr>
        <w:spacing w:line="440" w:lineRule="atLeast"/>
        <w:rPr>
          <w:sz w:val="24"/>
        </w:rPr>
      </w:pPr>
      <w:r>
        <w:rPr>
          <w:sz w:val="24"/>
        </w:rPr>
        <w:t>计算机和人工检查结合，人可以识别并定义</w:t>
      </w:r>
      <w:r>
        <w:rPr>
          <w:rFonts w:hint="eastAsia"/>
          <w:sz w:val="24"/>
        </w:rPr>
        <w:t>噪声</w:t>
      </w:r>
      <w:r>
        <w:rPr>
          <w:sz w:val="24"/>
        </w:rPr>
        <w:t>数据模式，而机器则</w:t>
      </w:r>
      <w:r>
        <w:rPr>
          <w:rFonts w:hint="eastAsia"/>
          <w:sz w:val="24"/>
        </w:rPr>
        <w:t>可以</w:t>
      </w:r>
      <w:r>
        <w:rPr>
          <w:sz w:val="24"/>
        </w:rPr>
        <w:t>快速判断与筛选</w:t>
      </w:r>
      <w:r>
        <w:rPr>
          <w:rFonts w:hint="eastAsia"/>
          <w:sz w:val="24"/>
        </w:rPr>
        <w:t>。</w:t>
      </w:r>
    </w:p>
    <w:p w14:paraId="55845A60" w14:textId="77777777" w:rsidR="00F9730A" w:rsidRPr="00F9730A" w:rsidRDefault="00F9730A" w:rsidP="00F9730A">
      <w:pPr>
        <w:numPr>
          <w:ilvl w:val="0"/>
          <w:numId w:val="33"/>
        </w:numPr>
        <w:spacing w:line="440" w:lineRule="atLeast"/>
        <w:rPr>
          <w:sz w:val="24"/>
        </w:rPr>
      </w:pPr>
      <w:r>
        <w:rPr>
          <w:sz w:val="24"/>
        </w:rPr>
        <w:t>回归，</w:t>
      </w:r>
      <w:r>
        <w:rPr>
          <w:rFonts w:hint="eastAsia"/>
          <w:sz w:val="24"/>
        </w:rPr>
        <w:t>回归清除</w:t>
      </w:r>
      <w:r>
        <w:rPr>
          <w:sz w:val="24"/>
        </w:rPr>
        <w:t>噪音是指</w:t>
      </w:r>
      <w:r>
        <w:rPr>
          <w:rFonts w:hint="eastAsia"/>
          <w:sz w:val="24"/>
        </w:rPr>
        <w:t>找到</w:t>
      </w:r>
      <w:r>
        <w:rPr>
          <w:sz w:val="24"/>
        </w:rPr>
        <w:t>数据服从的</w:t>
      </w:r>
      <w:r>
        <w:rPr>
          <w:rFonts w:hint="eastAsia"/>
          <w:sz w:val="24"/>
        </w:rPr>
        <w:t>回归</w:t>
      </w:r>
      <w:r>
        <w:rPr>
          <w:sz w:val="24"/>
        </w:rPr>
        <w:t>函数</w:t>
      </w:r>
      <w:r>
        <w:rPr>
          <w:rFonts w:hint="eastAsia"/>
          <w:sz w:val="24"/>
        </w:rPr>
        <w:t>，</w:t>
      </w:r>
      <w:r>
        <w:rPr>
          <w:sz w:val="24"/>
        </w:rPr>
        <w:t>用回归函数</w:t>
      </w:r>
      <w:r>
        <w:rPr>
          <w:rFonts w:hint="eastAsia"/>
          <w:sz w:val="24"/>
        </w:rPr>
        <w:t>指导</w:t>
      </w:r>
      <w:r>
        <w:rPr>
          <w:sz w:val="24"/>
        </w:rPr>
        <w:t>数据清理，清除噪声数据</w:t>
      </w:r>
      <w:r>
        <w:rPr>
          <w:rFonts w:hint="eastAsia"/>
          <w:sz w:val="24"/>
        </w:rPr>
        <w:t>。</w:t>
      </w:r>
    </w:p>
    <w:p w14:paraId="518C0AA9" w14:textId="77777777" w:rsidR="00F9730A" w:rsidRDefault="00F9730A" w:rsidP="00F9730A">
      <w:pPr>
        <w:pStyle w:val="4"/>
      </w:pPr>
      <w:r>
        <w:rPr>
          <w:rFonts w:hint="eastAsia"/>
        </w:rPr>
        <w:lastRenderedPageBreak/>
        <w:t>不一致</w:t>
      </w:r>
      <w:r>
        <w:t>数据</w:t>
      </w:r>
    </w:p>
    <w:p w14:paraId="0481E3EB" w14:textId="77777777" w:rsidR="00F9730A" w:rsidRPr="00F9730A" w:rsidRDefault="00F9730A" w:rsidP="00F9730A">
      <w:pPr>
        <w:spacing w:line="440" w:lineRule="atLeast"/>
        <w:ind w:firstLineChars="200" w:firstLine="480"/>
        <w:rPr>
          <w:sz w:val="24"/>
        </w:rPr>
      </w:pPr>
      <w:r w:rsidRPr="00F9730A">
        <w:rPr>
          <w:rFonts w:hint="eastAsia"/>
          <w:sz w:val="24"/>
        </w:rPr>
        <w:t>数据不一致在数据</w:t>
      </w:r>
      <w:r w:rsidRPr="00F9730A">
        <w:rPr>
          <w:sz w:val="24"/>
        </w:rPr>
        <w:t>处理中经常会出现，</w:t>
      </w:r>
      <w:r w:rsidRPr="00F9730A">
        <w:rPr>
          <w:rFonts w:hint="eastAsia"/>
          <w:sz w:val="24"/>
        </w:rPr>
        <w:t>大多是由于</w:t>
      </w:r>
      <w:r w:rsidRPr="00F9730A">
        <w:rPr>
          <w:sz w:val="24"/>
        </w:rPr>
        <w:t>属性称谓</w:t>
      </w:r>
      <w:r w:rsidRPr="00F9730A">
        <w:rPr>
          <w:rFonts w:hint="eastAsia"/>
          <w:sz w:val="24"/>
        </w:rPr>
        <w:t>不统一，</w:t>
      </w:r>
      <w:r w:rsidRPr="00F9730A">
        <w:rPr>
          <w:sz w:val="24"/>
        </w:rPr>
        <w:t>多条数据</w:t>
      </w:r>
      <w:r w:rsidRPr="00F9730A">
        <w:rPr>
          <w:rFonts w:hint="eastAsia"/>
          <w:sz w:val="24"/>
        </w:rPr>
        <w:t>相互</w:t>
      </w:r>
      <w:r w:rsidRPr="00F9730A">
        <w:rPr>
          <w:sz w:val="24"/>
        </w:rPr>
        <w:t>矛盾造成的</w:t>
      </w:r>
      <w:r w:rsidRPr="00F9730A">
        <w:rPr>
          <w:rFonts w:hint="eastAsia"/>
          <w:sz w:val="24"/>
        </w:rPr>
        <w:t>，这类</w:t>
      </w:r>
      <w:r w:rsidRPr="00F9730A">
        <w:rPr>
          <w:sz w:val="24"/>
        </w:rPr>
        <w:t>数据</w:t>
      </w:r>
      <w:r w:rsidRPr="00F9730A">
        <w:rPr>
          <w:rFonts w:hint="eastAsia"/>
          <w:sz w:val="24"/>
        </w:rPr>
        <w:t>需要</w:t>
      </w:r>
      <w:r w:rsidRPr="00F9730A">
        <w:rPr>
          <w:sz w:val="24"/>
        </w:rPr>
        <w:t>有</w:t>
      </w:r>
      <w:r w:rsidRPr="00F9730A">
        <w:rPr>
          <w:rFonts w:hint="eastAsia"/>
          <w:sz w:val="24"/>
        </w:rPr>
        <w:t>统一</w:t>
      </w:r>
      <w:r w:rsidRPr="00F9730A">
        <w:rPr>
          <w:sz w:val="24"/>
        </w:rPr>
        <w:t>的例</w:t>
      </w:r>
      <w:r w:rsidRPr="00F9730A">
        <w:rPr>
          <w:rFonts w:hint="eastAsia"/>
          <w:sz w:val="24"/>
        </w:rPr>
        <w:t>程</w:t>
      </w:r>
      <w:r w:rsidRPr="00F9730A">
        <w:rPr>
          <w:sz w:val="24"/>
        </w:rPr>
        <w:t>来</w:t>
      </w:r>
      <w:r w:rsidRPr="00F9730A">
        <w:rPr>
          <w:rFonts w:hint="eastAsia"/>
          <w:sz w:val="24"/>
        </w:rPr>
        <w:t>纠正属性值</w:t>
      </w:r>
      <w:r w:rsidR="001717CE">
        <w:rPr>
          <w:rFonts w:hint="eastAsia"/>
          <w:sz w:val="24"/>
        </w:rPr>
        <w:t>。在</w:t>
      </w:r>
      <w:r w:rsidR="001717CE">
        <w:rPr>
          <w:sz w:val="24"/>
        </w:rPr>
        <w:t>正式</w:t>
      </w:r>
      <w:r w:rsidR="001717CE">
        <w:rPr>
          <w:rFonts w:hint="eastAsia"/>
          <w:sz w:val="24"/>
        </w:rPr>
        <w:t>应用中</w:t>
      </w:r>
      <w:r w:rsidR="001717CE">
        <w:rPr>
          <w:sz w:val="24"/>
        </w:rPr>
        <w:t>，不一致的数据将会在</w:t>
      </w:r>
      <w:r w:rsidR="001717CE">
        <w:rPr>
          <w:rFonts w:hint="eastAsia"/>
          <w:sz w:val="24"/>
        </w:rPr>
        <w:t>数据</w:t>
      </w:r>
      <w:r w:rsidR="001717CE">
        <w:rPr>
          <w:sz w:val="24"/>
        </w:rPr>
        <w:t>集成与变换过程中得到处理，</w:t>
      </w:r>
      <w:r w:rsidR="001717CE">
        <w:rPr>
          <w:rFonts w:hint="eastAsia"/>
          <w:sz w:val="24"/>
        </w:rPr>
        <w:t>如</w:t>
      </w:r>
      <w:r w:rsidR="001717CE">
        <w:rPr>
          <w:sz w:val="24"/>
        </w:rPr>
        <w:t>下节</w:t>
      </w:r>
      <w:r w:rsidR="001717CE">
        <w:rPr>
          <w:rFonts w:hint="eastAsia"/>
          <w:sz w:val="24"/>
        </w:rPr>
        <w:t>所述</w:t>
      </w:r>
      <w:r w:rsidR="001717CE">
        <w:rPr>
          <w:sz w:val="24"/>
        </w:rPr>
        <w:t>。</w:t>
      </w:r>
    </w:p>
    <w:p w14:paraId="06115EC7" w14:textId="77777777" w:rsidR="00F9730A" w:rsidRDefault="00F9730A" w:rsidP="00F9730A">
      <w:pPr>
        <w:pStyle w:val="3"/>
        <w:spacing w:before="156" w:after="156"/>
      </w:pPr>
      <w:bookmarkStart w:id="67" w:name="_Toc463858268"/>
      <w:r>
        <w:rPr>
          <w:rFonts w:hint="eastAsia"/>
        </w:rPr>
        <w:t>数据集成</w:t>
      </w:r>
      <w:r>
        <w:t>和变换</w:t>
      </w:r>
      <w:bookmarkEnd w:id="67"/>
    </w:p>
    <w:p w14:paraId="636DB8CE" w14:textId="77777777" w:rsidR="00F9730A" w:rsidRDefault="00F9730A" w:rsidP="001717CE">
      <w:pPr>
        <w:spacing w:line="440" w:lineRule="atLeast"/>
        <w:ind w:firstLineChars="200" w:firstLine="480"/>
        <w:rPr>
          <w:sz w:val="24"/>
        </w:rPr>
      </w:pPr>
      <w:r w:rsidRPr="001717CE">
        <w:rPr>
          <w:rFonts w:hint="eastAsia"/>
          <w:sz w:val="24"/>
        </w:rPr>
        <w:t>数据</w:t>
      </w:r>
      <w:r w:rsidRPr="001717CE">
        <w:rPr>
          <w:sz w:val="24"/>
        </w:rPr>
        <w:t>集成与数据变换是两个</w:t>
      </w:r>
      <w:r w:rsidRPr="001717CE">
        <w:rPr>
          <w:rFonts w:hint="eastAsia"/>
          <w:sz w:val="24"/>
        </w:rPr>
        <w:t>数据预处理</w:t>
      </w:r>
      <w:r w:rsidRPr="001717CE">
        <w:rPr>
          <w:sz w:val="24"/>
        </w:rPr>
        <w:t>的过程，数据集成关注点是将多个</w:t>
      </w:r>
      <w:r w:rsidR="001717CE">
        <w:rPr>
          <w:rFonts w:hint="eastAsia"/>
          <w:sz w:val="24"/>
        </w:rPr>
        <w:t>分散</w:t>
      </w:r>
      <w:r w:rsidR="001717CE">
        <w:rPr>
          <w:sz w:val="24"/>
        </w:rPr>
        <w:t>的</w:t>
      </w:r>
      <w:r w:rsidRPr="001717CE">
        <w:rPr>
          <w:sz w:val="24"/>
        </w:rPr>
        <w:t>数据</w:t>
      </w:r>
      <w:r w:rsidRPr="001717CE">
        <w:rPr>
          <w:rFonts w:hint="eastAsia"/>
          <w:sz w:val="24"/>
        </w:rPr>
        <w:t>源</w:t>
      </w:r>
      <w:r w:rsidRPr="001717CE">
        <w:rPr>
          <w:sz w:val="24"/>
        </w:rPr>
        <w:t>合并成统一的数据源</w:t>
      </w:r>
      <w:r w:rsidR="001717CE">
        <w:rPr>
          <w:rFonts w:hint="eastAsia"/>
          <w:sz w:val="24"/>
        </w:rPr>
        <w:t>，</w:t>
      </w:r>
      <w:r w:rsidR="001717CE">
        <w:rPr>
          <w:sz w:val="24"/>
        </w:rPr>
        <w:t>多个数据源往往使用不同的技术存储数据</w:t>
      </w:r>
      <w:r w:rsidRPr="001717CE">
        <w:rPr>
          <w:sz w:val="24"/>
        </w:rPr>
        <w:t>，而数据变换关注点是在变换过程中如何实现</w:t>
      </w:r>
      <w:r w:rsidRPr="001717CE">
        <w:rPr>
          <w:rFonts w:hint="eastAsia"/>
          <w:sz w:val="24"/>
        </w:rPr>
        <w:t>将数据</w:t>
      </w:r>
      <w:r w:rsidRPr="001717CE">
        <w:rPr>
          <w:sz w:val="24"/>
        </w:rPr>
        <w:t>规范化、利于数据分析化</w:t>
      </w:r>
      <w:r w:rsidRPr="001717CE">
        <w:rPr>
          <w:rFonts w:hint="eastAsia"/>
          <w:sz w:val="24"/>
        </w:rPr>
        <w:t>、</w:t>
      </w:r>
      <w:r w:rsidRPr="001717CE">
        <w:rPr>
          <w:sz w:val="24"/>
        </w:rPr>
        <w:t>消除数据本身缺陷等。</w:t>
      </w:r>
    </w:p>
    <w:p w14:paraId="03579FBD" w14:textId="77777777" w:rsidR="001717CE" w:rsidRDefault="001717CE" w:rsidP="001717CE">
      <w:pPr>
        <w:spacing w:line="440" w:lineRule="atLeast"/>
        <w:ind w:firstLineChars="200" w:firstLine="480"/>
        <w:rPr>
          <w:sz w:val="24"/>
        </w:rPr>
      </w:pPr>
      <w:r>
        <w:rPr>
          <w:rFonts w:hint="eastAsia"/>
          <w:sz w:val="24"/>
        </w:rPr>
        <w:t>无论是</w:t>
      </w:r>
      <w:r>
        <w:rPr>
          <w:sz w:val="24"/>
        </w:rPr>
        <w:t>公司</w:t>
      </w:r>
      <w:r>
        <w:rPr>
          <w:rFonts w:hint="eastAsia"/>
          <w:sz w:val="24"/>
        </w:rPr>
        <w:t>合并</w:t>
      </w:r>
      <w:r>
        <w:rPr>
          <w:sz w:val="24"/>
        </w:rPr>
        <w:t>整合数据资源，</w:t>
      </w:r>
      <w:r>
        <w:rPr>
          <w:rFonts w:hint="eastAsia"/>
          <w:sz w:val="24"/>
        </w:rPr>
        <w:t>还是</w:t>
      </w:r>
      <w:r>
        <w:rPr>
          <w:sz w:val="24"/>
        </w:rPr>
        <w:t>应用内部整合，都需要数据</w:t>
      </w:r>
      <w:r>
        <w:rPr>
          <w:rFonts w:hint="eastAsia"/>
          <w:sz w:val="24"/>
        </w:rPr>
        <w:t>集成</w:t>
      </w:r>
      <w:r>
        <w:rPr>
          <w:sz w:val="24"/>
        </w:rPr>
        <w:t>的支持，</w:t>
      </w:r>
      <w:r>
        <w:rPr>
          <w:rFonts w:hint="eastAsia"/>
          <w:sz w:val="24"/>
        </w:rPr>
        <w:t>而</w:t>
      </w:r>
      <w:r>
        <w:rPr>
          <w:sz w:val="24"/>
        </w:rPr>
        <w:t>数据集成所面临的挑战有很多，数据集成</w:t>
      </w:r>
      <w:r>
        <w:rPr>
          <w:rFonts w:hint="eastAsia"/>
          <w:sz w:val="24"/>
        </w:rPr>
        <w:t>在</w:t>
      </w:r>
      <w:r>
        <w:rPr>
          <w:sz w:val="24"/>
        </w:rPr>
        <w:t>对</w:t>
      </w:r>
      <w:r>
        <w:rPr>
          <w:rFonts w:hint="eastAsia"/>
          <w:sz w:val="24"/>
        </w:rPr>
        <w:t>内部人员要求</w:t>
      </w:r>
      <w:r>
        <w:rPr>
          <w:sz w:val="24"/>
        </w:rPr>
        <w:t>方面讲，需要设计人员</w:t>
      </w:r>
      <w:r>
        <w:rPr>
          <w:rFonts w:hint="eastAsia"/>
          <w:sz w:val="24"/>
        </w:rPr>
        <w:t>通晓</w:t>
      </w:r>
      <w:r>
        <w:rPr>
          <w:sz w:val="24"/>
        </w:rPr>
        <w:t>公司</w:t>
      </w:r>
      <w:r>
        <w:rPr>
          <w:rFonts w:hint="eastAsia"/>
          <w:sz w:val="24"/>
        </w:rPr>
        <w:t>所有整合</w:t>
      </w:r>
      <w:r>
        <w:rPr>
          <w:sz w:val="24"/>
        </w:rPr>
        <w:t>数据的详情</w:t>
      </w:r>
      <w:r>
        <w:rPr>
          <w:rFonts w:hint="eastAsia"/>
          <w:sz w:val="24"/>
        </w:rPr>
        <w:t>，</w:t>
      </w:r>
      <w:r w:rsidR="00AC2AE3">
        <w:rPr>
          <w:rFonts w:hint="eastAsia"/>
          <w:sz w:val="24"/>
        </w:rPr>
        <w:t>对于</w:t>
      </w:r>
      <w:r w:rsidR="00AC2AE3">
        <w:rPr>
          <w:sz w:val="24"/>
        </w:rPr>
        <w:t>集成过程中</w:t>
      </w:r>
      <w:r w:rsidR="00AC2AE3">
        <w:rPr>
          <w:rFonts w:hint="eastAsia"/>
          <w:sz w:val="24"/>
        </w:rPr>
        <w:t>数据源</w:t>
      </w:r>
      <w:r w:rsidR="00AC2AE3">
        <w:rPr>
          <w:sz w:val="24"/>
        </w:rPr>
        <w:t>正确对接就需要实体识别，</w:t>
      </w:r>
      <w:r>
        <w:rPr>
          <w:rFonts w:hint="eastAsia"/>
          <w:sz w:val="24"/>
        </w:rPr>
        <w:t>而</w:t>
      </w:r>
      <w:r>
        <w:rPr>
          <w:sz w:val="24"/>
        </w:rPr>
        <w:t>另一个具有挑战性的问题是如何判断</w:t>
      </w:r>
      <w:r>
        <w:rPr>
          <w:rFonts w:hint="eastAsia"/>
          <w:sz w:val="24"/>
        </w:rPr>
        <w:t>冗余</w:t>
      </w:r>
      <w:r>
        <w:rPr>
          <w:sz w:val="24"/>
        </w:rPr>
        <w:t>，对于给定的</w:t>
      </w:r>
      <w:r>
        <w:rPr>
          <w:sz w:val="24"/>
        </w:rPr>
        <w:t>A</w:t>
      </w:r>
      <w:r>
        <w:rPr>
          <w:sz w:val="24"/>
        </w:rPr>
        <w:t>、</w:t>
      </w:r>
      <w:r>
        <w:rPr>
          <w:sz w:val="24"/>
        </w:rPr>
        <w:t>B</w:t>
      </w:r>
      <w:r w:rsidR="00F42522">
        <w:rPr>
          <w:sz w:val="24"/>
        </w:rPr>
        <w:t>属性，两者之间的相关性可用下列</w:t>
      </w:r>
      <w:r w:rsidR="00F42522">
        <w:rPr>
          <w:rFonts w:hint="eastAsia"/>
          <w:sz w:val="24"/>
        </w:rPr>
        <w:t>公式</w:t>
      </w:r>
      <w:r w:rsidR="00F42522">
        <w:rPr>
          <w:rFonts w:hint="eastAsia"/>
          <w:sz w:val="24"/>
        </w:rPr>
        <w:t>2.1</w:t>
      </w:r>
      <w:r w:rsidR="00AC2AE3">
        <w:rPr>
          <w:sz w:val="24"/>
        </w:rPr>
        <w:t>表达</w:t>
      </w:r>
      <w:r w:rsidR="008066E1">
        <w:rPr>
          <w:rFonts w:hint="eastAsia"/>
          <w:sz w:val="24"/>
        </w:rPr>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22"/>
      </w:tblGrid>
      <w:tr w:rsidR="00015F0A" w14:paraId="416C2FBC" w14:textId="77777777" w:rsidTr="00F42522">
        <w:tc>
          <w:tcPr>
            <w:tcW w:w="7938" w:type="dxa"/>
            <w:vAlign w:val="center"/>
          </w:tcPr>
          <w:p w14:paraId="5397D486" w14:textId="77777777" w:rsidR="00015F0A" w:rsidRPr="00F42522" w:rsidRDefault="007F2871" w:rsidP="00F42522">
            <w:pPr>
              <w:spacing w:line="440" w:lineRule="atLeast"/>
              <w:rPr>
                <w:sz w:val="24"/>
              </w:rPr>
            </w:pPr>
            <m:oMathPara>
              <m:oMathParaPr>
                <m:jc m:val="center"/>
              </m:oMathParaPr>
              <m:oMath>
                <m:sSub>
                  <m:sSubPr>
                    <m:ctrlPr>
                      <w:rPr>
                        <w:rFonts w:ascii="Cambria Math" w:hAnsi="Cambria Math"/>
                        <w:sz w:val="24"/>
                      </w:rPr>
                    </m:ctrlPr>
                  </m:sSubPr>
                  <m:e>
                    <m:r>
                      <w:rPr>
                        <w:rFonts w:ascii="Cambria Math" w:hAnsi="Cambria Math"/>
                        <w:sz w:val="24"/>
                      </w:rPr>
                      <m:t>γ</m:t>
                    </m:r>
                  </m:e>
                  <m:sub>
                    <m:r>
                      <w:rPr>
                        <w:rFonts w:ascii="Cambria Math" w:hAnsi="Cambria Math"/>
                        <w:sz w:val="24"/>
                      </w:rPr>
                      <m:t>A,B</m:t>
                    </m:r>
                  </m:sub>
                </m:sSub>
                <m:r>
                  <w:rPr>
                    <w:rFonts w:ascii="Cambria Math" w:hAnsi="Cambria Math"/>
                    <w:sz w:val="24"/>
                  </w:rPr>
                  <m:t>=</m:t>
                </m:r>
                <m:f>
                  <m:fPr>
                    <m:ctrlPr>
                      <w:rPr>
                        <w:rFonts w:ascii="Cambria Math" w:hAnsi="Cambria Math"/>
                        <w:i/>
                        <w:sz w:val="24"/>
                      </w:rPr>
                    </m:ctrlPr>
                  </m:fPr>
                  <m:num>
                    <m:nary>
                      <m:naryPr>
                        <m:chr m:val="∑"/>
                        <m:limLoc m:val="undOvr"/>
                        <m:subHide m:val="1"/>
                        <m:supHide m:val="1"/>
                        <m:ctrlPr>
                          <w:rPr>
                            <w:rFonts w:ascii="Cambria Math" w:hAnsi="Cambria Math"/>
                            <w:i/>
                            <w:sz w:val="24"/>
                          </w:rPr>
                        </m:ctrlPr>
                      </m:naryPr>
                      <m:sub/>
                      <m:sup/>
                      <m:e>
                        <m:r>
                          <w:rPr>
                            <w:rFonts w:ascii="Cambria Math" w:hAnsi="Cambria Math"/>
                            <w:sz w:val="24"/>
                          </w:rPr>
                          <m:t>(A-</m:t>
                        </m:r>
                        <m:bar>
                          <m:barPr>
                            <m:pos m:val="top"/>
                            <m:ctrlPr>
                              <w:rPr>
                                <w:rFonts w:ascii="Cambria Math" w:hAnsi="Cambria Math"/>
                                <w:i/>
                                <w:sz w:val="24"/>
                              </w:rPr>
                            </m:ctrlPr>
                          </m:barPr>
                          <m:e>
                            <m:r>
                              <w:rPr>
                                <w:rFonts w:ascii="Cambria Math" w:hAnsi="Cambria Math"/>
                                <w:sz w:val="24"/>
                              </w:rPr>
                              <m:t>A</m:t>
                            </m:r>
                          </m:e>
                        </m:bar>
                        <m:r>
                          <w:rPr>
                            <w:rFonts w:ascii="Cambria Math" w:hAnsi="Cambria Math"/>
                            <w:sz w:val="24"/>
                          </w:rPr>
                          <m:t>)(B-</m:t>
                        </m:r>
                        <m:bar>
                          <m:barPr>
                            <m:pos m:val="top"/>
                            <m:ctrlPr>
                              <w:rPr>
                                <w:rFonts w:ascii="Cambria Math" w:hAnsi="Cambria Math"/>
                                <w:i/>
                                <w:sz w:val="24"/>
                              </w:rPr>
                            </m:ctrlPr>
                          </m:barPr>
                          <m:e>
                            <m:r>
                              <w:rPr>
                                <w:rFonts w:ascii="Cambria Math" w:hAnsi="Cambria Math"/>
                                <w:sz w:val="24"/>
                              </w:rPr>
                              <m:t>B</m:t>
                            </m:r>
                          </m:e>
                        </m:bar>
                        <m:r>
                          <w:rPr>
                            <w:rFonts w:ascii="Cambria Math" w:hAnsi="Cambria Math"/>
                            <w:sz w:val="24"/>
                          </w:rPr>
                          <m:t>)</m:t>
                        </m:r>
                      </m:e>
                    </m:nary>
                  </m:num>
                  <m:den>
                    <m:r>
                      <w:rPr>
                        <w:rFonts w:ascii="Cambria Math" w:hAnsi="Cambria Math"/>
                        <w:sz w:val="24"/>
                      </w:rPr>
                      <m:t>(n-1)</m:t>
                    </m:r>
                    <m:sSub>
                      <m:sSubPr>
                        <m:ctrlPr>
                          <w:rPr>
                            <w:rFonts w:ascii="Cambria Math" w:hAnsi="Cambria Math"/>
                            <w:i/>
                            <w:sz w:val="24"/>
                          </w:rPr>
                        </m:ctrlPr>
                      </m:sSubPr>
                      <m:e>
                        <m:r>
                          <w:rPr>
                            <w:rFonts w:ascii="Cambria Math" w:hAnsi="Cambria Math"/>
                            <w:sz w:val="24"/>
                          </w:rPr>
                          <m:t>σ</m:t>
                        </m:r>
                      </m:e>
                      <m:sub>
                        <m:r>
                          <w:rPr>
                            <w:rFonts w:ascii="Cambria Math" w:hAnsi="Cambria Math"/>
                            <w:sz w:val="24"/>
                          </w:rPr>
                          <m:t>A</m:t>
                        </m:r>
                      </m:sub>
                    </m:sSub>
                    <m:sSub>
                      <m:sSubPr>
                        <m:ctrlPr>
                          <w:rPr>
                            <w:rFonts w:ascii="Cambria Math" w:hAnsi="Cambria Math"/>
                            <w:i/>
                            <w:sz w:val="24"/>
                          </w:rPr>
                        </m:ctrlPr>
                      </m:sSubPr>
                      <m:e>
                        <m:r>
                          <w:rPr>
                            <w:rFonts w:ascii="Cambria Math" w:hAnsi="Cambria Math"/>
                            <w:sz w:val="24"/>
                          </w:rPr>
                          <m:t>σ</m:t>
                        </m:r>
                      </m:e>
                      <m:sub>
                        <m:r>
                          <w:rPr>
                            <w:rFonts w:ascii="Cambria Math" w:hAnsi="Cambria Math"/>
                            <w:sz w:val="24"/>
                          </w:rPr>
                          <m:t>B</m:t>
                        </m:r>
                      </m:sub>
                    </m:sSub>
                  </m:den>
                </m:f>
              </m:oMath>
            </m:oMathPara>
          </w:p>
        </w:tc>
        <w:tc>
          <w:tcPr>
            <w:tcW w:w="1122" w:type="dxa"/>
            <w:vAlign w:val="center"/>
          </w:tcPr>
          <w:p w14:paraId="02C101BC" w14:textId="77777777" w:rsidR="00015F0A" w:rsidRDefault="00F42522" w:rsidP="00AD1897">
            <w:pPr>
              <w:spacing w:line="440" w:lineRule="atLeast"/>
              <w:jc w:val="center"/>
              <w:rPr>
                <w:sz w:val="24"/>
              </w:rPr>
            </w:pPr>
            <w:r>
              <w:rPr>
                <w:rFonts w:hint="eastAsia"/>
                <w:sz w:val="24"/>
              </w:rPr>
              <w:t>公式</w:t>
            </w:r>
            <w:r>
              <w:rPr>
                <w:rFonts w:hint="eastAsia"/>
                <w:sz w:val="24"/>
              </w:rPr>
              <w:t>2.1</w:t>
            </w:r>
          </w:p>
        </w:tc>
      </w:tr>
    </w:tbl>
    <w:p w14:paraId="6E70201B" w14:textId="77777777" w:rsidR="00015F0A" w:rsidRDefault="00015F0A" w:rsidP="001717CE">
      <w:pPr>
        <w:spacing w:line="440" w:lineRule="atLeast"/>
        <w:ind w:firstLineChars="200" w:firstLine="480"/>
        <w:rPr>
          <w:sz w:val="24"/>
        </w:rPr>
      </w:pPr>
    </w:p>
    <w:p w14:paraId="5E8C905C" w14:textId="77777777" w:rsidR="001717CE" w:rsidRDefault="001717CE" w:rsidP="001717CE">
      <w:pPr>
        <w:spacing w:line="440" w:lineRule="atLeast"/>
        <w:ind w:firstLineChars="200" w:firstLine="480"/>
        <w:rPr>
          <w:sz w:val="24"/>
        </w:rPr>
      </w:pPr>
    </w:p>
    <w:p w14:paraId="518B10A2" w14:textId="77777777" w:rsidR="001717CE" w:rsidRDefault="001717CE" w:rsidP="001717CE">
      <w:pPr>
        <w:spacing w:line="440" w:lineRule="atLeast"/>
        <w:ind w:firstLineChars="200" w:firstLine="480"/>
        <w:rPr>
          <w:sz w:val="24"/>
        </w:rPr>
      </w:pPr>
      <w:r>
        <w:rPr>
          <w:sz w:val="24"/>
        </w:rPr>
        <w:t>其中，</w:t>
      </w:r>
      <w:r w:rsidR="00AC2AE3">
        <w:rPr>
          <w:rFonts w:hint="eastAsia"/>
          <w:sz w:val="24"/>
        </w:rPr>
        <w:t>n</w:t>
      </w:r>
      <w:r w:rsidR="00AC2AE3">
        <w:rPr>
          <w:sz w:val="24"/>
        </w:rPr>
        <w:t>是数据条目，</w:t>
      </w:r>
      <w:r w:rsidR="00AC2AE3" w:rsidRPr="00124E0C">
        <w:rPr>
          <w:sz w:val="24"/>
        </w:rPr>
        <w:object w:dxaOrig="580" w:dyaOrig="360" w14:anchorId="2EB328A9">
          <v:shape id="_x0000_i1033" type="#_x0000_t75" style="width:29pt;height:18.25pt" o:ole="">
            <v:imagedata r:id="rId29" o:title=""/>
          </v:shape>
          <o:OLEObject Type="Embed" ProgID="Equation.DSMT4" ShapeID="_x0000_i1033" DrawAspect="Content" ObjectID="_1539628001" r:id="rId30"/>
        </w:object>
      </w:r>
      <w:r w:rsidR="00AC2AE3">
        <w:rPr>
          <w:rFonts w:hint="eastAsia"/>
          <w:sz w:val="24"/>
        </w:rPr>
        <w:t>分别为数据源</w:t>
      </w:r>
      <w:r w:rsidR="00AC2AE3">
        <w:rPr>
          <w:sz w:val="24"/>
        </w:rPr>
        <w:t>标准差，</w:t>
      </w:r>
      <w:r w:rsidR="00AC2AE3" w:rsidRPr="00124E0C">
        <w:rPr>
          <w:sz w:val="24"/>
        </w:rPr>
        <w:object w:dxaOrig="240" w:dyaOrig="320" w14:anchorId="2A2BA952">
          <v:shape id="_x0000_i1034" type="#_x0000_t75" style="width:11.8pt;height:15.6pt" o:ole="">
            <v:imagedata r:id="rId31" o:title=""/>
          </v:shape>
          <o:OLEObject Type="Embed" ProgID="Equation.DSMT4" ShapeID="_x0000_i1034" DrawAspect="Content" ObjectID="_1539628002" r:id="rId32"/>
        </w:object>
      </w:r>
      <w:r w:rsidR="00AC2AE3">
        <w:rPr>
          <w:rFonts w:hint="eastAsia"/>
          <w:sz w:val="24"/>
        </w:rPr>
        <w:t>、</w:t>
      </w:r>
      <w:r w:rsidR="00AC2AE3" w:rsidRPr="00124E0C">
        <w:rPr>
          <w:sz w:val="24"/>
        </w:rPr>
        <w:object w:dxaOrig="240" w:dyaOrig="320" w14:anchorId="680B8508">
          <v:shape id="_x0000_i1035" type="#_x0000_t75" style="width:11.8pt;height:15.6pt" o:ole="">
            <v:imagedata r:id="rId33" o:title=""/>
          </v:shape>
          <o:OLEObject Type="Embed" ProgID="Equation.DSMT4" ShapeID="_x0000_i1035" DrawAspect="Content" ObjectID="_1539628003" r:id="rId34"/>
        </w:object>
      </w:r>
      <w:r w:rsidR="00AC2AE3">
        <w:rPr>
          <w:rFonts w:hint="eastAsia"/>
          <w:sz w:val="24"/>
        </w:rPr>
        <w:t>是</w:t>
      </w:r>
      <w:r w:rsidR="00AC2AE3">
        <w:rPr>
          <w:sz w:val="24"/>
        </w:rPr>
        <w:t>均值，</w:t>
      </w:r>
      <w:r w:rsidR="00AC2AE3">
        <w:rPr>
          <w:rFonts w:hint="eastAsia"/>
          <w:sz w:val="24"/>
        </w:rPr>
        <w:t>最后</w:t>
      </w:r>
      <w:r w:rsidR="00AC2AE3">
        <w:rPr>
          <w:sz w:val="24"/>
        </w:rPr>
        <w:t>需要注意</w:t>
      </w:r>
      <w:r w:rsidR="00AC2AE3">
        <w:rPr>
          <w:rFonts w:hint="eastAsia"/>
          <w:sz w:val="24"/>
        </w:rPr>
        <w:t>的</w:t>
      </w:r>
      <w:r w:rsidR="00AC2AE3">
        <w:rPr>
          <w:sz w:val="24"/>
        </w:rPr>
        <w:t>是处理检测数据冲突，</w:t>
      </w:r>
      <w:r w:rsidR="00AC2AE3">
        <w:rPr>
          <w:rFonts w:hint="eastAsia"/>
          <w:sz w:val="24"/>
        </w:rPr>
        <w:t>即是不一致数据</w:t>
      </w:r>
      <w:r w:rsidR="00AC2AE3">
        <w:rPr>
          <w:sz w:val="24"/>
        </w:rPr>
        <w:t>的处理，一般</w:t>
      </w:r>
      <w:r w:rsidR="00AC2AE3">
        <w:rPr>
          <w:rFonts w:hint="eastAsia"/>
          <w:sz w:val="24"/>
        </w:rPr>
        <w:t>合并在一起的</w:t>
      </w:r>
      <w:r w:rsidR="00AC2AE3">
        <w:rPr>
          <w:sz w:val="24"/>
        </w:rPr>
        <w:t>数据源对</w:t>
      </w:r>
      <w:r w:rsidR="00AC2AE3">
        <w:rPr>
          <w:rFonts w:hint="eastAsia"/>
          <w:sz w:val="24"/>
        </w:rPr>
        <w:t>相同概念</w:t>
      </w:r>
      <w:r w:rsidR="00AC2AE3">
        <w:rPr>
          <w:sz w:val="24"/>
        </w:rPr>
        <w:t>将采用</w:t>
      </w:r>
      <w:r w:rsidR="00AC2AE3">
        <w:rPr>
          <w:rFonts w:hint="eastAsia"/>
          <w:sz w:val="24"/>
        </w:rPr>
        <w:t>统一</w:t>
      </w:r>
      <w:r w:rsidR="00AC2AE3">
        <w:rPr>
          <w:sz w:val="24"/>
        </w:rPr>
        <w:t>的称谓和度量标准，</w:t>
      </w:r>
      <w:r w:rsidR="00AC2AE3">
        <w:rPr>
          <w:rFonts w:hint="eastAsia"/>
          <w:sz w:val="24"/>
        </w:rPr>
        <w:t>母线</w:t>
      </w:r>
      <w:r w:rsidR="00AC2AE3">
        <w:rPr>
          <w:sz w:val="24"/>
        </w:rPr>
        <w:t>企业</w:t>
      </w:r>
      <w:r>
        <w:rPr>
          <w:rFonts w:hint="eastAsia"/>
          <w:sz w:val="24"/>
        </w:rPr>
        <w:t>数据</w:t>
      </w:r>
      <w:r>
        <w:rPr>
          <w:sz w:val="24"/>
        </w:rPr>
        <w:t>集成</w:t>
      </w:r>
      <w:r>
        <w:rPr>
          <w:rFonts w:hint="eastAsia"/>
          <w:sz w:val="24"/>
        </w:rPr>
        <w:t>使用</w:t>
      </w:r>
      <w:r>
        <w:rPr>
          <w:sz w:val="24"/>
        </w:rPr>
        <w:t>最多的是</w:t>
      </w:r>
      <w:r>
        <w:rPr>
          <w:rFonts w:hint="eastAsia"/>
          <w:sz w:val="24"/>
        </w:rPr>
        <w:t>建立</w:t>
      </w:r>
      <w:r>
        <w:rPr>
          <w:sz w:val="24"/>
        </w:rPr>
        <w:t>数据仓库</w:t>
      </w:r>
      <w:r w:rsidR="00AC2AE3">
        <w:rPr>
          <w:rFonts w:hint="eastAsia"/>
          <w:sz w:val="24"/>
        </w:rPr>
        <w:t>。</w:t>
      </w:r>
    </w:p>
    <w:p w14:paraId="5F09F050" w14:textId="77777777" w:rsidR="001717CE" w:rsidRPr="001717CE" w:rsidRDefault="001717CE" w:rsidP="001717CE">
      <w:pPr>
        <w:spacing w:line="440" w:lineRule="atLeast"/>
        <w:ind w:firstLineChars="200" w:firstLine="480"/>
        <w:rPr>
          <w:sz w:val="24"/>
        </w:rPr>
      </w:pPr>
      <w:r>
        <w:rPr>
          <w:rFonts w:hint="eastAsia"/>
          <w:sz w:val="24"/>
        </w:rPr>
        <w:t>数据变换</w:t>
      </w:r>
      <w:r w:rsidR="00737907">
        <w:rPr>
          <w:rFonts w:hint="eastAsia"/>
          <w:sz w:val="24"/>
        </w:rPr>
        <w:t>所涉及</w:t>
      </w:r>
      <w:r w:rsidR="00737907">
        <w:rPr>
          <w:sz w:val="24"/>
        </w:rPr>
        <w:t>的内容比较多，总体来说包括数据清理部分</w:t>
      </w:r>
      <w:r w:rsidR="00737907">
        <w:rPr>
          <w:rFonts w:hint="eastAsia"/>
          <w:sz w:val="24"/>
        </w:rPr>
        <w:t>与</w:t>
      </w:r>
      <w:r w:rsidR="00737907">
        <w:rPr>
          <w:sz w:val="24"/>
        </w:rPr>
        <w:t>数据整合部分，</w:t>
      </w:r>
      <w:r w:rsidR="00737907">
        <w:rPr>
          <w:rFonts w:hint="eastAsia"/>
          <w:sz w:val="24"/>
        </w:rPr>
        <w:t>数据</w:t>
      </w:r>
      <w:r w:rsidR="00737907">
        <w:rPr>
          <w:sz w:val="24"/>
        </w:rPr>
        <w:t>清理部分在这里不再赘述</w:t>
      </w:r>
      <w:r w:rsidR="00737907">
        <w:rPr>
          <w:rFonts w:hint="eastAsia"/>
          <w:sz w:val="24"/>
        </w:rPr>
        <w:t>。</w:t>
      </w:r>
      <w:r w:rsidR="00737907">
        <w:rPr>
          <w:sz w:val="24"/>
        </w:rPr>
        <w:t>数据</w:t>
      </w:r>
      <w:r w:rsidR="00737907">
        <w:rPr>
          <w:rFonts w:hint="eastAsia"/>
          <w:sz w:val="24"/>
        </w:rPr>
        <w:t>整合</w:t>
      </w:r>
      <w:r w:rsidR="00737907">
        <w:rPr>
          <w:sz w:val="24"/>
        </w:rPr>
        <w:t>部分包括</w:t>
      </w:r>
      <w:r w:rsidR="00124E0C">
        <w:rPr>
          <w:rFonts w:hint="eastAsia"/>
          <w:sz w:val="24"/>
        </w:rPr>
        <w:t>数据</w:t>
      </w:r>
      <w:r w:rsidR="00124E0C">
        <w:rPr>
          <w:sz w:val="24"/>
        </w:rPr>
        <w:t>规范化</w:t>
      </w:r>
      <w:r w:rsidR="00124E0C">
        <w:rPr>
          <w:rFonts w:hint="eastAsia"/>
          <w:sz w:val="24"/>
        </w:rPr>
        <w:t>、特征构造等。</w:t>
      </w:r>
      <w:r w:rsidR="001B7CD2">
        <w:rPr>
          <w:rFonts w:hint="eastAsia"/>
          <w:sz w:val="24"/>
        </w:rPr>
        <w:t>数据</w:t>
      </w:r>
      <w:r w:rsidR="001B7CD2">
        <w:rPr>
          <w:sz w:val="24"/>
        </w:rPr>
        <w:t>规范化在上述中已经说明，特征</w:t>
      </w:r>
      <w:r w:rsidR="001B7CD2">
        <w:rPr>
          <w:rFonts w:hint="eastAsia"/>
          <w:sz w:val="24"/>
        </w:rPr>
        <w:t>构造</w:t>
      </w:r>
      <w:r w:rsidR="001B7CD2">
        <w:rPr>
          <w:sz w:val="24"/>
        </w:rPr>
        <w:t>是指在</w:t>
      </w:r>
      <w:r w:rsidR="001B7CD2">
        <w:rPr>
          <w:rFonts w:hint="eastAsia"/>
          <w:sz w:val="24"/>
        </w:rPr>
        <w:t>原</w:t>
      </w:r>
      <w:r w:rsidR="001B7CD2">
        <w:rPr>
          <w:sz w:val="24"/>
        </w:rPr>
        <w:t>数据集中并没有需要的某些维度，通过构造</w:t>
      </w:r>
      <w:r w:rsidR="001B7CD2">
        <w:rPr>
          <w:rFonts w:hint="eastAsia"/>
          <w:sz w:val="24"/>
        </w:rPr>
        <w:t>而</w:t>
      </w:r>
      <w:r w:rsidR="001B7CD2">
        <w:rPr>
          <w:sz w:val="24"/>
        </w:rPr>
        <w:t>产生新的利于数据分析与挖掘的数据维度或属性。</w:t>
      </w:r>
    </w:p>
    <w:p w14:paraId="1B55289F" w14:textId="77777777" w:rsidR="00F9730A" w:rsidRDefault="00F9730A" w:rsidP="00F9730A">
      <w:pPr>
        <w:pStyle w:val="3"/>
        <w:spacing w:before="156" w:after="156"/>
      </w:pPr>
      <w:bookmarkStart w:id="68" w:name="_Toc463858269"/>
      <w:r>
        <w:rPr>
          <w:rFonts w:hint="eastAsia"/>
        </w:rPr>
        <w:t>数据归约</w:t>
      </w:r>
      <w:bookmarkEnd w:id="68"/>
    </w:p>
    <w:p w14:paraId="2D042365" w14:textId="77777777" w:rsidR="003C5994" w:rsidRDefault="003C5994" w:rsidP="003C5994">
      <w:pPr>
        <w:spacing w:line="440" w:lineRule="atLeast"/>
        <w:ind w:firstLineChars="200" w:firstLine="480"/>
        <w:rPr>
          <w:sz w:val="24"/>
        </w:rPr>
      </w:pPr>
      <w:r w:rsidRPr="003C5994">
        <w:rPr>
          <w:rFonts w:hint="eastAsia"/>
          <w:sz w:val="24"/>
        </w:rPr>
        <w:t>企业内部为了</w:t>
      </w:r>
      <w:r w:rsidRPr="003C5994">
        <w:rPr>
          <w:sz w:val="24"/>
        </w:rPr>
        <w:t>方便</w:t>
      </w:r>
      <w:r w:rsidRPr="003C5994">
        <w:rPr>
          <w:rFonts w:hint="eastAsia"/>
          <w:sz w:val="24"/>
        </w:rPr>
        <w:t>进行数据</w:t>
      </w:r>
      <w:r w:rsidRPr="003C5994">
        <w:rPr>
          <w:sz w:val="24"/>
        </w:rPr>
        <w:t>分析</w:t>
      </w:r>
      <w:r w:rsidRPr="003C5994">
        <w:rPr>
          <w:rFonts w:hint="eastAsia"/>
          <w:sz w:val="24"/>
        </w:rPr>
        <w:t>所建立</w:t>
      </w:r>
      <w:r w:rsidRPr="003C5994">
        <w:rPr>
          <w:sz w:val="24"/>
        </w:rPr>
        <w:t>的数据库</w:t>
      </w:r>
      <w:r w:rsidRPr="003C5994">
        <w:rPr>
          <w:rFonts w:hint="eastAsia"/>
          <w:sz w:val="24"/>
        </w:rPr>
        <w:t>一般</w:t>
      </w:r>
      <w:r w:rsidRPr="003C5994">
        <w:rPr>
          <w:sz w:val="24"/>
        </w:rPr>
        <w:t>很难在其上直接做数据分析，因为</w:t>
      </w:r>
      <w:r w:rsidRPr="003C5994">
        <w:rPr>
          <w:rFonts w:hint="eastAsia"/>
          <w:sz w:val="24"/>
        </w:rPr>
        <w:t>数据量庞大</w:t>
      </w:r>
      <w:r w:rsidRPr="003C5994">
        <w:rPr>
          <w:sz w:val="24"/>
        </w:rPr>
        <w:t>，时间成本</w:t>
      </w:r>
      <w:r w:rsidRPr="003C5994">
        <w:rPr>
          <w:rFonts w:hint="eastAsia"/>
          <w:sz w:val="24"/>
        </w:rPr>
        <w:t>过高</w:t>
      </w:r>
      <w:r w:rsidRPr="003C5994">
        <w:rPr>
          <w:sz w:val="24"/>
        </w:rPr>
        <w:t>，这就需要一种方法</w:t>
      </w:r>
      <w:r w:rsidRPr="003C5994">
        <w:rPr>
          <w:rFonts w:hint="eastAsia"/>
          <w:sz w:val="24"/>
        </w:rPr>
        <w:t>去</w:t>
      </w:r>
      <w:r w:rsidRPr="003C5994">
        <w:rPr>
          <w:sz w:val="24"/>
        </w:rPr>
        <w:t>压缩</w:t>
      </w:r>
      <w:r w:rsidRPr="003C5994">
        <w:rPr>
          <w:rFonts w:hint="eastAsia"/>
          <w:sz w:val="24"/>
        </w:rPr>
        <w:t>或者</w:t>
      </w:r>
      <w:r w:rsidRPr="003C5994">
        <w:rPr>
          <w:sz w:val="24"/>
        </w:rPr>
        <w:t>说浓缩数据，</w:t>
      </w:r>
      <w:r>
        <w:rPr>
          <w:rFonts w:hint="eastAsia"/>
          <w:sz w:val="24"/>
        </w:rPr>
        <w:t>使得</w:t>
      </w:r>
      <w:r>
        <w:rPr>
          <w:sz w:val="24"/>
        </w:rPr>
        <w:t>处理后的数据基本不丢失分析属性的完整性且</w:t>
      </w:r>
      <w:r>
        <w:rPr>
          <w:rFonts w:hint="eastAsia"/>
          <w:sz w:val="24"/>
        </w:rPr>
        <w:t>比</w:t>
      </w:r>
      <w:r>
        <w:rPr>
          <w:sz w:val="24"/>
        </w:rPr>
        <w:t>原始数据小得多，可在可承受的时间成本上完成分析，</w:t>
      </w:r>
      <w:r>
        <w:rPr>
          <w:rFonts w:hint="eastAsia"/>
          <w:sz w:val="24"/>
        </w:rPr>
        <w:t>这类</w:t>
      </w:r>
      <w:r>
        <w:rPr>
          <w:sz w:val="24"/>
        </w:rPr>
        <w:t>方法有</w:t>
      </w:r>
      <w:r>
        <w:rPr>
          <w:rFonts w:hint="eastAsia"/>
          <w:sz w:val="24"/>
        </w:rPr>
        <w:t>去除</w:t>
      </w:r>
      <w:r>
        <w:rPr>
          <w:sz w:val="24"/>
        </w:rPr>
        <w:t>不相关</w:t>
      </w:r>
      <w:r>
        <w:rPr>
          <w:rFonts w:hint="eastAsia"/>
          <w:sz w:val="24"/>
        </w:rPr>
        <w:t>属性</w:t>
      </w:r>
      <w:r>
        <w:rPr>
          <w:sz w:val="24"/>
        </w:rPr>
        <w:t>或者</w:t>
      </w:r>
      <w:r>
        <w:rPr>
          <w:rFonts w:hint="eastAsia"/>
          <w:sz w:val="24"/>
        </w:rPr>
        <w:t>针对</w:t>
      </w:r>
      <w:r>
        <w:rPr>
          <w:sz w:val="24"/>
        </w:rPr>
        <w:t>分析目的</w:t>
      </w:r>
      <w:r>
        <w:rPr>
          <w:rFonts w:hint="eastAsia"/>
          <w:sz w:val="24"/>
        </w:rPr>
        <w:t>预计算相关</w:t>
      </w:r>
      <w:r>
        <w:rPr>
          <w:sz w:val="24"/>
        </w:rPr>
        <w:t>维度</w:t>
      </w:r>
      <w:r>
        <w:rPr>
          <w:rFonts w:hint="eastAsia"/>
          <w:sz w:val="24"/>
        </w:rPr>
        <w:t>合并</w:t>
      </w:r>
      <w:r>
        <w:rPr>
          <w:sz w:val="24"/>
        </w:rPr>
        <w:t>相关度量</w:t>
      </w:r>
      <w:r>
        <w:rPr>
          <w:sz w:val="24"/>
        </w:rPr>
        <w:lastRenderedPageBreak/>
        <w:t>结果</w:t>
      </w:r>
      <w:r>
        <w:rPr>
          <w:rFonts w:hint="eastAsia"/>
          <w:sz w:val="24"/>
        </w:rPr>
        <w:t>来</w:t>
      </w:r>
      <w:r>
        <w:rPr>
          <w:sz w:val="24"/>
        </w:rPr>
        <w:t>压缩元组等，</w:t>
      </w:r>
      <w:r w:rsidRPr="003C5994">
        <w:rPr>
          <w:rFonts w:hint="eastAsia"/>
          <w:sz w:val="24"/>
        </w:rPr>
        <w:t>数据规约就是</w:t>
      </w:r>
      <w:r w:rsidRPr="003C5994">
        <w:rPr>
          <w:sz w:val="24"/>
        </w:rPr>
        <w:t>来处理这种需求的方法。</w:t>
      </w:r>
    </w:p>
    <w:p w14:paraId="12CEA60C" w14:textId="77777777" w:rsidR="008B3351" w:rsidRPr="00BF69AB" w:rsidRDefault="008D3C90" w:rsidP="00BF69AB">
      <w:pPr>
        <w:spacing w:line="440" w:lineRule="atLeast"/>
        <w:ind w:firstLineChars="200" w:firstLine="480"/>
        <w:rPr>
          <w:sz w:val="24"/>
        </w:rPr>
      </w:pPr>
      <w:r>
        <w:rPr>
          <w:rFonts w:hint="eastAsia"/>
          <w:sz w:val="24"/>
        </w:rPr>
        <w:t>数据规约</w:t>
      </w:r>
      <w:r>
        <w:rPr>
          <w:sz w:val="24"/>
        </w:rPr>
        <w:t>包括很多种，</w:t>
      </w:r>
      <w:r>
        <w:rPr>
          <w:sz w:val="24"/>
        </w:rPr>
        <w:t>Data Cube</w:t>
      </w:r>
      <w:r>
        <w:rPr>
          <w:sz w:val="24"/>
        </w:rPr>
        <w:t>聚集、维度规约、编码压缩</w:t>
      </w:r>
      <w:r w:rsidR="00424B83">
        <w:rPr>
          <w:rFonts w:hint="eastAsia"/>
          <w:sz w:val="24"/>
        </w:rPr>
        <w:t>、</w:t>
      </w:r>
      <w:r w:rsidR="00424B83">
        <w:rPr>
          <w:sz w:val="24"/>
        </w:rPr>
        <w:t>离散化和概念分层产生。</w:t>
      </w:r>
      <w:r w:rsidR="00424B83">
        <w:rPr>
          <w:rFonts w:hint="eastAsia"/>
          <w:sz w:val="24"/>
        </w:rPr>
        <w:t>维度</w:t>
      </w:r>
      <w:r w:rsidR="00424B83">
        <w:rPr>
          <w:sz w:val="24"/>
        </w:rPr>
        <w:t>规约就是去除</w:t>
      </w:r>
      <w:r w:rsidR="00424B83">
        <w:rPr>
          <w:rFonts w:hint="eastAsia"/>
          <w:sz w:val="24"/>
        </w:rPr>
        <w:t>与</w:t>
      </w:r>
      <w:r w:rsidR="00424B83">
        <w:rPr>
          <w:sz w:val="24"/>
        </w:rPr>
        <w:t>分析关系不大</w:t>
      </w:r>
      <w:r w:rsidR="00424B83">
        <w:rPr>
          <w:rFonts w:hint="eastAsia"/>
          <w:sz w:val="24"/>
        </w:rPr>
        <w:t>或者</w:t>
      </w:r>
      <w:r w:rsidR="00424B83">
        <w:rPr>
          <w:sz w:val="24"/>
        </w:rPr>
        <w:t>已有替代</w:t>
      </w:r>
      <w:r w:rsidR="00424B83">
        <w:rPr>
          <w:rFonts w:hint="eastAsia"/>
          <w:sz w:val="24"/>
        </w:rPr>
        <w:t>维</w:t>
      </w:r>
      <w:r w:rsidR="00424B83">
        <w:rPr>
          <w:sz w:val="24"/>
        </w:rPr>
        <w:t>的维度</w:t>
      </w:r>
      <w:r w:rsidR="00593295">
        <w:rPr>
          <w:rFonts w:hint="eastAsia"/>
          <w:sz w:val="24"/>
        </w:rPr>
        <w:t>，</w:t>
      </w:r>
      <w:r w:rsidR="00593295">
        <w:rPr>
          <w:sz w:val="24"/>
        </w:rPr>
        <w:t>编码压缩就是利用编码技术</w:t>
      </w:r>
      <w:r w:rsidR="00593295">
        <w:rPr>
          <w:rFonts w:hint="eastAsia"/>
          <w:sz w:val="24"/>
        </w:rPr>
        <w:t>将</w:t>
      </w:r>
      <w:r w:rsidR="00593295">
        <w:rPr>
          <w:sz w:val="24"/>
        </w:rPr>
        <w:t>属性值使用特定的编码进行替换，达到减少数据空间占用的目的，</w:t>
      </w:r>
      <w:r w:rsidR="00593295">
        <w:rPr>
          <w:rFonts w:hint="eastAsia"/>
          <w:sz w:val="24"/>
        </w:rPr>
        <w:t>在这里不再赘述</w:t>
      </w:r>
      <w:r w:rsidR="00C37632">
        <w:rPr>
          <w:rFonts w:hint="eastAsia"/>
          <w:sz w:val="24"/>
        </w:rPr>
        <w:t>。</w:t>
      </w:r>
      <w:r w:rsidR="003A65AE">
        <w:rPr>
          <w:rFonts w:hint="eastAsia"/>
          <w:sz w:val="24"/>
        </w:rPr>
        <w:t>Data</w:t>
      </w:r>
      <w:r w:rsidR="003A65AE">
        <w:rPr>
          <w:sz w:val="24"/>
        </w:rPr>
        <w:t xml:space="preserve"> Cube</w:t>
      </w:r>
      <w:r w:rsidR="003A65AE">
        <w:rPr>
          <w:rFonts w:hint="eastAsia"/>
          <w:sz w:val="24"/>
        </w:rPr>
        <w:t>聚集</w:t>
      </w:r>
      <w:r w:rsidR="003A65AE">
        <w:rPr>
          <w:sz w:val="24"/>
        </w:rPr>
        <w:t>技术</w:t>
      </w:r>
      <w:r w:rsidR="008B3351">
        <w:rPr>
          <w:rFonts w:hint="eastAsia"/>
          <w:sz w:val="24"/>
        </w:rPr>
        <w:t>其中</w:t>
      </w:r>
      <w:r w:rsidR="008B3351">
        <w:rPr>
          <w:sz w:val="24"/>
        </w:rPr>
        <w:t>一种</w:t>
      </w:r>
      <w:r w:rsidR="003A65AE">
        <w:rPr>
          <w:sz w:val="24"/>
        </w:rPr>
        <w:t>是</w:t>
      </w:r>
      <w:r w:rsidR="001B7CD2">
        <w:rPr>
          <w:rFonts w:hint="eastAsia"/>
          <w:sz w:val="24"/>
        </w:rPr>
        <w:t>通过</w:t>
      </w:r>
      <w:r w:rsidR="001B7CD2">
        <w:rPr>
          <w:sz w:val="24"/>
        </w:rPr>
        <w:t>物化所有的维度组合</w:t>
      </w:r>
      <w:r w:rsidR="001B7CD2">
        <w:rPr>
          <w:rFonts w:hint="eastAsia"/>
          <w:sz w:val="24"/>
        </w:rPr>
        <w:t>，</w:t>
      </w:r>
      <w:r w:rsidR="001B7CD2">
        <w:rPr>
          <w:sz w:val="24"/>
        </w:rPr>
        <w:t>将计算得到的</w:t>
      </w:r>
      <w:r w:rsidR="001B7CD2">
        <w:rPr>
          <w:sz w:val="24"/>
        </w:rPr>
        <w:t>Data Cube</w:t>
      </w:r>
      <w:r w:rsidR="001B7CD2">
        <w:rPr>
          <w:sz w:val="24"/>
        </w:rPr>
        <w:t>数据分层次</w:t>
      </w:r>
      <w:r w:rsidR="00D774F5">
        <w:rPr>
          <w:rFonts w:hint="eastAsia"/>
          <w:sz w:val="24"/>
        </w:rPr>
        <w:t>存储</w:t>
      </w:r>
      <w:r w:rsidR="00B81D70">
        <w:rPr>
          <w:rFonts w:hint="eastAsia"/>
          <w:sz w:val="24"/>
        </w:rPr>
        <w:t>。</w:t>
      </w:r>
      <w:r w:rsidR="00DC1589">
        <w:rPr>
          <w:rFonts w:hint="eastAsia"/>
          <w:sz w:val="24"/>
        </w:rPr>
        <w:t>例如由于</w:t>
      </w:r>
      <w:r w:rsidR="00DC1589">
        <w:rPr>
          <w:sz w:val="24"/>
        </w:rPr>
        <w:t>业务分析</w:t>
      </w:r>
      <w:r w:rsidR="00DC1589">
        <w:rPr>
          <w:rFonts w:hint="eastAsia"/>
          <w:sz w:val="24"/>
        </w:rPr>
        <w:t>需要</w:t>
      </w:r>
      <w:r w:rsidR="00DC1589">
        <w:rPr>
          <w:sz w:val="24"/>
        </w:rPr>
        <w:t>，将维度地区、时间维度进行物化</w:t>
      </w:r>
      <w:r w:rsidR="00DC1589">
        <w:rPr>
          <w:rFonts w:hint="eastAsia"/>
          <w:sz w:val="24"/>
        </w:rPr>
        <w:t>，</w:t>
      </w:r>
      <w:r w:rsidR="00DC1589">
        <w:rPr>
          <w:sz w:val="24"/>
        </w:rPr>
        <w:t>业务关注重心是销售额度量，其中地区</w:t>
      </w:r>
      <w:r w:rsidR="008B3351">
        <w:rPr>
          <w:rFonts w:hint="eastAsia"/>
          <w:sz w:val="24"/>
        </w:rPr>
        <w:t>（包括</w:t>
      </w:r>
      <w:r w:rsidR="008B3351">
        <w:rPr>
          <w:sz w:val="24"/>
        </w:rPr>
        <w:t>国家、地区</w:t>
      </w:r>
      <w:r w:rsidR="008B3351">
        <w:rPr>
          <w:rFonts w:hint="eastAsia"/>
          <w:sz w:val="24"/>
        </w:rPr>
        <w:t>）</w:t>
      </w:r>
      <w:r w:rsidR="00DC1589">
        <w:rPr>
          <w:rFonts w:hint="eastAsia"/>
          <w:sz w:val="24"/>
        </w:rPr>
        <w:t>与</w:t>
      </w:r>
      <w:r w:rsidR="00DC1589">
        <w:rPr>
          <w:sz w:val="24"/>
        </w:rPr>
        <w:t>时间</w:t>
      </w:r>
      <w:r w:rsidR="008B3351">
        <w:rPr>
          <w:rFonts w:hint="eastAsia"/>
          <w:sz w:val="24"/>
        </w:rPr>
        <w:t>（包括</w:t>
      </w:r>
      <w:r w:rsidR="008B3351">
        <w:rPr>
          <w:sz w:val="24"/>
        </w:rPr>
        <w:t>年、月、日</w:t>
      </w:r>
      <w:r w:rsidR="008B3351">
        <w:rPr>
          <w:rFonts w:hint="eastAsia"/>
          <w:sz w:val="24"/>
        </w:rPr>
        <w:t>）</w:t>
      </w:r>
      <w:r w:rsidR="00DC1589">
        <w:rPr>
          <w:sz w:val="24"/>
        </w:rPr>
        <w:t>具有层次的维度</w:t>
      </w:r>
      <w:r w:rsidR="00DC1589">
        <w:rPr>
          <w:rFonts w:hint="eastAsia"/>
          <w:sz w:val="24"/>
        </w:rPr>
        <w:t>。</w:t>
      </w:r>
      <w:r w:rsidR="00DC1589">
        <w:rPr>
          <w:sz w:val="24"/>
        </w:rPr>
        <w:t>在</w:t>
      </w:r>
      <w:r w:rsidR="00DC1589">
        <w:rPr>
          <w:rFonts w:hint="eastAsia"/>
          <w:sz w:val="24"/>
        </w:rPr>
        <w:t>业务分析</w:t>
      </w:r>
      <w:r w:rsidR="00DC1589">
        <w:rPr>
          <w:sz w:val="24"/>
        </w:rPr>
        <w:t>之前，</w:t>
      </w:r>
      <w:r w:rsidR="00DC1589">
        <w:rPr>
          <w:sz w:val="24"/>
        </w:rPr>
        <w:t>Data Cube</w:t>
      </w:r>
      <w:r w:rsidR="00DC1589">
        <w:rPr>
          <w:sz w:val="24"/>
        </w:rPr>
        <w:t>将会计算各个维度组合所</w:t>
      </w:r>
      <w:r w:rsidR="00DC1589">
        <w:rPr>
          <w:rFonts w:hint="eastAsia"/>
          <w:sz w:val="24"/>
        </w:rPr>
        <w:t>产生</w:t>
      </w:r>
      <w:r w:rsidR="00DC1589">
        <w:rPr>
          <w:sz w:val="24"/>
        </w:rPr>
        <w:t>的度量值，这里度量值</w:t>
      </w:r>
      <w:r w:rsidR="00DC1589">
        <w:rPr>
          <w:rFonts w:hint="eastAsia"/>
          <w:sz w:val="24"/>
        </w:rPr>
        <w:t>将是</w:t>
      </w:r>
      <w:r w:rsidR="00C67A69">
        <w:rPr>
          <w:rFonts w:hint="eastAsia"/>
          <w:sz w:val="24"/>
        </w:rPr>
        <w:t>销售额</w:t>
      </w:r>
      <w:r w:rsidR="00C67A69">
        <w:rPr>
          <w:sz w:val="24"/>
        </w:rPr>
        <w:t>。</w:t>
      </w:r>
      <w:r w:rsidR="008B3351">
        <w:rPr>
          <w:rFonts w:hint="eastAsia"/>
          <w:sz w:val="24"/>
        </w:rPr>
        <w:t>其中每日</w:t>
      </w:r>
      <w:r w:rsidR="008B3351">
        <w:rPr>
          <w:sz w:val="24"/>
        </w:rPr>
        <w:t>某地区的</w:t>
      </w:r>
      <w:r w:rsidR="008B3351">
        <w:rPr>
          <w:rFonts w:hint="eastAsia"/>
          <w:sz w:val="24"/>
        </w:rPr>
        <w:t>立方</w:t>
      </w:r>
      <w:r w:rsidR="008B3351">
        <w:rPr>
          <w:sz w:val="24"/>
        </w:rPr>
        <w:t>单元将是</w:t>
      </w:r>
      <w:r w:rsidR="008B3351">
        <w:rPr>
          <w:rFonts w:hint="eastAsia"/>
          <w:sz w:val="24"/>
        </w:rPr>
        <w:t>数据立方</w:t>
      </w:r>
      <w:r w:rsidR="008B3351">
        <w:rPr>
          <w:sz w:val="24"/>
        </w:rPr>
        <w:t>中的最小立方。通过</w:t>
      </w:r>
      <w:r w:rsidR="008B3351">
        <w:rPr>
          <w:rFonts w:hint="eastAsia"/>
          <w:sz w:val="24"/>
        </w:rPr>
        <w:t>Data</w:t>
      </w:r>
      <w:r w:rsidR="008B3351">
        <w:rPr>
          <w:sz w:val="24"/>
        </w:rPr>
        <w:t xml:space="preserve"> Cube</w:t>
      </w:r>
      <w:r w:rsidR="008B3351">
        <w:rPr>
          <w:rFonts w:hint="eastAsia"/>
          <w:sz w:val="24"/>
        </w:rPr>
        <w:t>切片、</w:t>
      </w:r>
      <w:r w:rsidR="008B3351">
        <w:rPr>
          <w:sz w:val="24"/>
        </w:rPr>
        <w:t>切块等动作，充分支持业务分析。</w:t>
      </w:r>
    </w:p>
    <w:p w14:paraId="1CC4D15C" w14:textId="77777777" w:rsidR="00425647" w:rsidRDefault="008279F9" w:rsidP="00425647">
      <w:pPr>
        <w:pStyle w:val="2"/>
        <w:numPr>
          <w:ilvl w:val="1"/>
          <w:numId w:val="2"/>
        </w:numPr>
        <w:spacing w:before="156" w:after="156"/>
      </w:pPr>
      <w:bookmarkStart w:id="69" w:name="_Toc463858270"/>
      <w:r>
        <w:rPr>
          <w:rFonts w:hint="eastAsia"/>
        </w:rPr>
        <w:t>基于</w:t>
      </w:r>
      <w:r>
        <w:t>MapReduce</w:t>
      </w:r>
      <w:r>
        <w:t>的</w:t>
      </w:r>
      <w:r>
        <w:rPr>
          <w:rFonts w:hint="eastAsia"/>
        </w:rPr>
        <w:t>数据</w:t>
      </w:r>
      <w:r>
        <w:t>立方算法</w:t>
      </w:r>
      <w:bookmarkStart w:id="70" w:name="_Toc463688491"/>
      <w:bookmarkStart w:id="71" w:name="_Toc463688492"/>
      <w:bookmarkEnd w:id="69"/>
      <w:bookmarkEnd w:id="70"/>
      <w:bookmarkEnd w:id="71"/>
    </w:p>
    <w:p w14:paraId="45A07656" w14:textId="77777777" w:rsidR="00BF0CD6" w:rsidRPr="005746C7" w:rsidRDefault="00BF0CD6" w:rsidP="005746C7">
      <w:pPr>
        <w:spacing w:line="440" w:lineRule="atLeast"/>
        <w:ind w:firstLineChars="200" w:firstLine="480"/>
        <w:rPr>
          <w:sz w:val="24"/>
        </w:rPr>
      </w:pPr>
      <w:r w:rsidRPr="005746C7">
        <w:rPr>
          <w:rFonts w:hint="eastAsia"/>
          <w:sz w:val="24"/>
        </w:rPr>
        <w:t>本节主要对</w:t>
      </w:r>
      <w:r w:rsidRPr="005746C7">
        <w:rPr>
          <w:sz w:val="24"/>
        </w:rPr>
        <w:t>基于</w:t>
      </w:r>
      <w:r w:rsidRPr="005746C7">
        <w:rPr>
          <w:sz w:val="24"/>
        </w:rPr>
        <w:t>MapReduce</w:t>
      </w:r>
      <w:r w:rsidRPr="005746C7">
        <w:rPr>
          <w:sz w:val="24"/>
        </w:rPr>
        <w:t>的数据立方体计算方法做了详细的介绍与分析，</w:t>
      </w:r>
      <w:r w:rsidR="005746C7" w:rsidRPr="005746C7">
        <w:rPr>
          <w:rFonts w:hint="eastAsia"/>
          <w:sz w:val="24"/>
        </w:rPr>
        <w:t>包括自顶</w:t>
      </w:r>
      <w:r w:rsidR="005746C7" w:rsidRPr="005746C7">
        <w:rPr>
          <w:sz w:val="24"/>
        </w:rPr>
        <w:t>向下与自</w:t>
      </w:r>
      <w:r w:rsidR="005746C7" w:rsidRPr="005746C7">
        <w:rPr>
          <w:rFonts w:hint="eastAsia"/>
          <w:sz w:val="24"/>
        </w:rPr>
        <w:t>底</w:t>
      </w:r>
      <w:r w:rsidR="005746C7" w:rsidRPr="005746C7">
        <w:rPr>
          <w:sz w:val="24"/>
        </w:rPr>
        <w:t>向上的数据立方算法，</w:t>
      </w:r>
      <w:r w:rsidR="005746C7" w:rsidRPr="005746C7">
        <w:rPr>
          <w:rFonts w:hint="eastAsia"/>
          <w:sz w:val="24"/>
        </w:rPr>
        <w:t>分析</w:t>
      </w:r>
      <w:r w:rsidR="005746C7" w:rsidRPr="005746C7">
        <w:rPr>
          <w:sz w:val="24"/>
        </w:rPr>
        <w:t>了列举</w:t>
      </w:r>
      <w:r w:rsidR="005746C7" w:rsidRPr="005746C7">
        <w:rPr>
          <w:rFonts w:hint="eastAsia"/>
          <w:sz w:val="24"/>
        </w:rPr>
        <w:t>算法</w:t>
      </w:r>
      <w:r w:rsidR="005746C7" w:rsidRPr="005746C7">
        <w:rPr>
          <w:sz w:val="24"/>
        </w:rPr>
        <w:t>的有缺点</w:t>
      </w:r>
      <w:r w:rsidR="005746C7" w:rsidRPr="005746C7">
        <w:rPr>
          <w:rFonts w:hint="eastAsia"/>
          <w:sz w:val="24"/>
        </w:rPr>
        <w:t>，</w:t>
      </w:r>
      <w:r w:rsidRPr="005746C7">
        <w:rPr>
          <w:sz w:val="24"/>
        </w:rPr>
        <w:t>其中为了</w:t>
      </w:r>
      <w:r w:rsidRPr="005746C7">
        <w:rPr>
          <w:rFonts w:hint="eastAsia"/>
          <w:sz w:val="24"/>
        </w:rPr>
        <w:t>方便后续</w:t>
      </w:r>
      <w:r w:rsidRPr="005746C7">
        <w:rPr>
          <w:sz w:val="24"/>
        </w:rPr>
        <w:t>内容的叙述</w:t>
      </w:r>
      <w:r w:rsidRPr="005746C7">
        <w:rPr>
          <w:rFonts w:hint="eastAsia"/>
          <w:sz w:val="24"/>
        </w:rPr>
        <w:t>，</w:t>
      </w:r>
      <w:r w:rsidRPr="005746C7">
        <w:rPr>
          <w:sz w:val="24"/>
        </w:rPr>
        <w:t>首先对数据立方</w:t>
      </w:r>
      <w:r w:rsidRPr="005746C7">
        <w:rPr>
          <w:rFonts w:hint="eastAsia"/>
          <w:sz w:val="24"/>
        </w:rPr>
        <w:t>计算</w:t>
      </w:r>
      <w:r w:rsidRPr="005746C7">
        <w:rPr>
          <w:sz w:val="24"/>
        </w:rPr>
        <w:t>的相关概念进行了介绍和定义</w:t>
      </w:r>
      <w:r w:rsidR="005746C7" w:rsidRPr="005746C7">
        <w:rPr>
          <w:rFonts w:hint="eastAsia"/>
          <w:sz w:val="24"/>
        </w:rPr>
        <w:t>。</w:t>
      </w:r>
    </w:p>
    <w:p w14:paraId="37E898C2" w14:textId="77777777" w:rsidR="00DB2281" w:rsidRPr="00DB2281" w:rsidRDefault="00DB2281" w:rsidP="00425647">
      <w:pPr>
        <w:pStyle w:val="3"/>
        <w:spacing w:before="156" w:after="156"/>
      </w:pPr>
      <w:bookmarkStart w:id="72" w:name="_Toc463858271"/>
      <w:r>
        <w:rPr>
          <w:rFonts w:hint="eastAsia"/>
        </w:rPr>
        <w:t>基于</w:t>
      </w:r>
      <w:r>
        <w:t>MapReduce</w:t>
      </w:r>
      <w:r w:rsidR="00425647">
        <w:rPr>
          <w:rFonts w:hint="eastAsia"/>
        </w:rPr>
        <w:t>立方体</w:t>
      </w:r>
      <w:r>
        <w:t>算法概述</w:t>
      </w:r>
      <w:bookmarkEnd w:id="72"/>
    </w:p>
    <w:p w14:paraId="71392A4F" w14:textId="77777777" w:rsidR="001C2F9A" w:rsidRDefault="00F7493E" w:rsidP="001C2F9A">
      <w:pPr>
        <w:spacing w:line="440" w:lineRule="atLeast"/>
        <w:ind w:firstLineChars="200" w:firstLine="480"/>
        <w:rPr>
          <w:sz w:val="24"/>
        </w:rPr>
      </w:pPr>
      <w:r w:rsidRPr="00F7493E">
        <w:rPr>
          <w:rFonts w:hint="eastAsia"/>
          <w:sz w:val="24"/>
        </w:rPr>
        <w:t>随着</w:t>
      </w:r>
      <w:r w:rsidRPr="00F7493E">
        <w:rPr>
          <w:sz w:val="24"/>
        </w:rPr>
        <w:t>数据立方</w:t>
      </w:r>
      <w:r w:rsidRPr="00F7493E">
        <w:rPr>
          <w:rFonts w:hint="eastAsia"/>
          <w:sz w:val="24"/>
        </w:rPr>
        <w:t>计算</w:t>
      </w:r>
      <w:r w:rsidRPr="00F7493E">
        <w:rPr>
          <w:sz w:val="24"/>
        </w:rPr>
        <w:t>的原数据逐渐增大，</w:t>
      </w:r>
      <w:r w:rsidRPr="00F7493E">
        <w:rPr>
          <w:rFonts w:hint="eastAsia"/>
          <w:sz w:val="24"/>
        </w:rPr>
        <w:t>导致</w:t>
      </w:r>
      <w:r w:rsidRPr="00F7493E">
        <w:rPr>
          <w:sz w:val="24"/>
        </w:rPr>
        <w:t>传统</w:t>
      </w:r>
      <w:r w:rsidRPr="00F7493E">
        <w:rPr>
          <w:rFonts w:hint="eastAsia"/>
          <w:sz w:val="24"/>
        </w:rPr>
        <w:t>单机</w:t>
      </w:r>
      <w:r w:rsidRPr="00F7493E">
        <w:rPr>
          <w:sz w:val="24"/>
        </w:rPr>
        <w:t>Data Cube</w:t>
      </w:r>
      <w:r w:rsidRPr="00F7493E">
        <w:rPr>
          <w:rFonts w:hint="eastAsia"/>
          <w:sz w:val="24"/>
        </w:rPr>
        <w:t>算法表现出了</w:t>
      </w:r>
      <w:r w:rsidRPr="00F7493E">
        <w:rPr>
          <w:sz w:val="24"/>
        </w:rPr>
        <w:t>极大的</w:t>
      </w:r>
      <w:r w:rsidRPr="00F7493E">
        <w:rPr>
          <w:rFonts w:hint="eastAsia"/>
          <w:sz w:val="24"/>
        </w:rPr>
        <w:t>局限性</w:t>
      </w:r>
      <w:r w:rsidRPr="00F7493E">
        <w:rPr>
          <w:sz w:val="24"/>
        </w:rPr>
        <w:t>，而</w:t>
      </w:r>
      <w:r w:rsidR="00610215" w:rsidRPr="00F7493E">
        <w:rPr>
          <w:rFonts w:hint="eastAsia"/>
          <w:sz w:val="24"/>
        </w:rPr>
        <w:t>基于</w:t>
      </w:r>
      <w:r w:rsidR="00610215" w:rsidRPr="00F7493E">
        <w:rPr>
          <w:rFonts w:hint="eastAsia"/>
          <w:sz w:val="24"/>
        </w:rPr>
        <w:t>MapReduce</w:t>
      </w:r>
      <w:r w:rsidR="00610215" w:rsidRPr="00F7493E">
        <w:rPr>
          <w:sz w:val="24"/>
        </w:rPr>
        <w:t>的数据立方体计算</w:t>
      </w:r>
      <w:r w:rsidRPr="00F7493E">
        <w:rPr>
          <w:rFonts w:hint="eastAsia"/>
          <w:sz w:val="24"/>
        </w:rPr>
        <w:t>由于</w:t>
      </w:r>
      <w:r w:rsidRPr="00F7493E">
        <w:rPr>
          <w:sz w:val="24"/>
        </w:rPr>
        <w:t>其</w:t>
      </w:r>
      <w:r w:rsidRPr="00F7493E">
        <w:rPr>
          <w:rFonts w:hint="eastAsia"/>
          <w:sz w:val="24"/>
        </w:rPr>
        <w:t>吞吐量大</w:t>
      </w:r>
      <w:r w:rsidRPr="00F7493E">
        <w:rPr>
          <w:sz w:val="24"/>
        </w:rPr>
        <w:t>，算法</w:t>
      </w:r>
      <w:r w:rsidRPr="00F7493E">
        <w:rPr>
          <w:rFonts w:hint="eastAsia"/>
          <w:sz w:val="24"/>
        </w:rPr>
        <w:t>并行框架易于</w:t>
      </w:r>
      <w:r w:rsidRPr="00F7493E">
        <w:rPr>
          <w:sz w:val="24"/>
        </w:rPr>
        <w:t>使用等特点，</w:t>
      </w:r>
      <w:r w:rsidRPr="00F7493E">
        <w:rPr>
          <w:rFonts w:hint="eastAsia"/>
          <w:sz w:val="24"/>
        </w:rPr>
        <w:t>成为</w:t>
      </w:r>
      <w:r w:rsidRPr="00F7493E">
        <w:rPr>
          <w:sz w:val="24"/>
        </w:rPr>
        <w:t>了</w:t>
      </w:r>
      <w:r w:rsidR="00610215" w:rsidRPr="00F7493E">
        <w:rPr>
          <w:sz w:val="24"/>
        </w:rPr>
        <w:t>近几年研究的热点，</w:t>
      </w:r>
      <w:r w:rsidR="009B0A2D">
        <w:rPr>
          <w:rFonts w:hint="eastAsia"/>
          <w:sz w:val="24"/>
        </w:rPr>
        <w:t>在基于</w:t>
      </w:r>
      <w:r w:rsidR="009B0A2D">
        <w:rPr>
          <w:sz w:val="24"/>
        </w:rPr>
        <w:t>MapReduce</w:t>
      </w:r>
      <w:r w:rsidR="009B0A2D">
        <w:rPr>
          <w:sz w:val="24"/>
        </w:rPr>
        <w:t>计算</w:t>
      </w:r>
      <w:r w:rsidR="009B0A2D">
        <w:rPr>
          <w:rFonts w:hint="eastAsia"/>
          <w:sz w:val="24"/>
        </w:rPr>
        <w:t>数据立方体</w:t>
      </w:r>
      <w:r w:rsidR="009B0A2D">
        <w:rPr>
          <w:sz w:val="24"/>
        </w:rPr>
        <w:t>算法中，</w:t>
      </w:r>
      <w:r w:rsidR="00B430F5">
        <w:rPr>
          <w:rFonts w:hint="eastAsia"/>
          <w:sz w:val="24"/>
        </w:rPr>
        <w:t>由于</w:t>
      </w:r>
      <w:r w:rsidR="00B430F5">
        <w:rPr>
          <w:sz w:val="24"/>
        </w:rPr>
        <w:t>处理的数据量巨大，导致</w:t>
      </w:r>
      <w:r w:rsidR="00B430F5">
        <w:rPr>
          <w:rFonts w:hint="eastAsia"/>
          <w:sz w:val="24"/>
        </w:rPr>
        <w:t>逐层分摊</w:t>
      </w:r>
      <w:r w:rsidR="00B430F5">
        <w:rPr>
          <w:sz w:val="24"/>
        </w:rPr>
        <w:t>计算消耗成为了比较理想的方法，</w:t>
      </w:r>
      <w:r w:rsidR="0044341E">
        <w:rPr>
          <w:rFonts w:hint="eastAsia"/>
          <w:sz w:val="24"/>
        </w:rPr>
        <w:t>而</w:t>
      </w:r>
      <w:r w:rsidR="00B430F5">
        <w:rPr>
          <w:sz w:val="24"/>
        </w:rPr>
        <w:t>对于分层计算</w:t>
      </w:r>
      <w:r w:rsidR="00B430F5">
        <w:rPr>
          <w:rFonts w:hint="eastAsia"/>
          <w:sz w:val="24"/>
        </w:rPr>
        <w:t>算法</w:t>
      </w:r>
      <w:r w:rsidR="00B430F5">
        <w:rPr>
          <w:sz w:val="24"/>
        </w:rPr>
        <w:t>来说，</w:t>
      </w:r>
      <w:r w:rsidR="009B0A2D">
        <w:rPr>
          <w:sz w:val="24"/>
        </w:rPr>
        <w:t>主要解决</w:t>
      </w:r>
      <w:r w:rsidR="009B0A2D">
        <w:rPr>
          <w:rFonts w:hint="eastAsia"/>
          <w:sz w:val="24"/>
        </w:rPr>
        <w:t>的</w:t>
      </w:r>
      <w:r w:rsidR="009B0A2D">
        <w:rPr>
          <w:sz w:val="24"/>
        </w:rPr>
        <w:t>问题是网络带宽</w:t>
      </w:r>
      <w:r w:rsidR="00A6298B">
        <w:rPr>
          <w:rFonts w:hint="eastAsia"/>
          <w:sz w:val="24"/>
        </w:rPr>
        <w:t>占用</w:t>
      </w:r>
      <w:r w:rsidR="007B7EED">
        <w:rPr>
          <w:rFonts w:hint="eastAsia"/>
          <w:sz w:val="24"/>
        </w:rPr>
        <w:t>、</w:t>
      </w:r>
      <w:r w:rsidR="007B7EED">
        <w:rPr>
          <w:sz w:val="24"/>
        </w:rPr>
        <w:t>物化路径选择</w:t>
      </w:r>
      <w:r w:rsidR="009B0A2D">
        <w:rPr>
          <w:sz w:val="24"/>
        </w:rPr>
        <w:t>、</w:t>
      </w:r>
      <w:r w:rsidR="00A6298B">
        <w:rPr>
          <w:rFonts w:hint="eastAsia"/>
          <w:sz w:val="24"/>
        </w:rPr>
        <w:t>IO</w:t>
      </w:r>
      <w:r w:rsidR="00A6298B">
        <w:rPr>
          <w:sz w:val="24"/>
        </w:rPr>
        <w:t>读写</w:t>
      </w:r>
      <w:r w:rsidR="00A6298B">
        <w:rPr>
          <w:rFonts w:hint="eastAsia"/>
          <w:sz w:val="24"/>
        </w:rPr>
        <w:t>、</w:t>
      </w:r>
      <w:r w:rsidR="009B0A2D">
        <w:rPr>
          <w:sz w:val="24"/>
        </w:rPr>
        <w:t>数据负载均衡</w:t>
      </w:r>
      <w:r w:rsidR="009B0A2D">
        <w:rPr>
          <w:rFonts w:hint="eastAsia"/>
          <w:sz w:val="24"/>
        </w:rPr>
        <w:t>、</w:t>
      </w:r>
      <w:r w:rsidR="009B0A2D">
        <w:rPr>
          <w:sz w:val="24"/>
        </w:rPr>
        <w:t>整体性度量</w:t>
      </w:r>
      <w:r w:rsidR="00A6298B">
        <w:rPr>
          <w:rFonts w:hint="eastAsia"/>
          <w:sz w:val="24"/>
        </w:rPr>
        <w:t>计算等</w:t>
      </w:r>
      <w:r w:rsidR="00A6298B">
        <w:rPr>
          <w:sz w:val="24"/>
        </w:rPr>
        <w:t>问题。</w:t>
      </w:r>
      <w:r w:rsidR="00DB2281" w:rsidRPr="00032EDF">
        <w:rPr>
          <w:rFonts w:hint="eastAsia"/>
          <w:sz w:val="24"/>
        </w:rPr>
        <w:t>完全物化</w:t>
      </w:r>
      <w:r w:rsidR="00DB2281" w:rsidRPr="00032EDF">
        <w:rPr>
          <w:sz w:val="24"/>
        </w:rPr>
        <w:t xml:space="preserve">Data Cube </w:t>
      </w:r>
      <w:r w:rsidR="00DB2281" w:rsidRPr="00032EDF">
        <w:rPr>
          <w:rFonts w:hint="eastAsia"/>
          <w:sz w:val="24"/>
        </w:rPr>
        <w:t>虽然</w:t>
      </w:r>
      <w:r w:rsidR="00DB2281" w:rsidRPr="00032EDF">
        <w:rPr>
          <w:sz w:val="24"/>
        </w:rPr>
        <w:t>可以</w:t>
      </w:r>
      <w:r w:rsidR="00DB2281" w:rsidRPr="00032EDF">
        <w:rPr>
          <w:rFonts w:hint="eastAsia"/>
          <w:sz w:val="24"/>
        </w:rPr>
        <w:t>支持</w:t>
      </w:r>
      <w:r w:rsidR="00DB2281" w:rsidRPr="00032EDF">
        <w:rPr>
          <w:sz w:val="24"/>
        </w:rPr>
        <w:t>快速的查询</w:t>
      </w:r>
      <w:r w:rsidR="00DB2281" w:rsidRPr="00032EDF">
        <w:rPr>
          <w:rFonts w:hint="eastAsia"/>
          <w:sz w:val="24"/>
        </w:rPr>
        <w:t>分析</w:t>
      </w:r>
      <w:r w:rsidR="00DB2281" w:rsidRPr="00032EDF">
        <w:rPr>
          <w:sz w:val="24"/>
        </w:rPr>
        <w:t>操作，但是需要在计算和存储方面付出代价</w:t>
      </w:r>
      <w:r w:rsidR="00DB2281" w:rsidRPr="00032EDF">
        <w:rPr>
          <w:rFonts w:hint="eastAsia"/>
          <w:sz w:val="24"/>
        </w:rPr>
        <w:t>。</w:t>
      </w:r>
      <w:r w:rsidR="00DB2281">
        <w:rPr>
          <w:rFonts w:hint="eastAsia"/>
          <w:sz w:val="24"/>
        </w:rPr>
        <w:t>在这里为方便后续</w:t>
      </w:r>
      <w:r w:rsidR="00DB2281">
        <w:rPr>
          <w:sz w:val="24"/>
        </w:rPr>
        <w:t>介绍，阐述</w:t>
      </w:r>
      <w:r w:rsidR="00DB2281">
        <w:rPr>
          <w:rFonts w:hint="eastAsia"/>
          <w:sz w:val="24"/>
        </w:rPr>
        <w:t>相关</w:t>
      </w:r>
      <w:r w:rsidR="00DB2281">
        <w:rPr>
          <w:sz w:val="24"/>
        </w:rPr>
        <w:t>数据立方概念。</w:t>
      </w:r>
    </w:p>
    <w:p w14:paraId="3918FEC1" w14:textId="77777777" w:rsidR="001C2F9A" w:rsidRDefault="001C2F9A" w:rsidP="00862337">
      <w:pPr>
        <w:spacing w:line="440" w:lineRule="atLeast"/>
        <w:ind w:firstLineChars="200" w:firstLine="480"/>
        <w:rPr>
          <w:sz w:val="24"/>
        </w:rPr>
      </w:pPr>
      <w:r>
        <w:rPr>
          <w:sz w:val="24"/>
        </w:rPr>
        <w:t>Cubeid</w:t>
      </w:r>
      <w:r w:rsidR="00A809E5">
        <w:rPr>
          <w:rFonts w:hint="eastAsia"/>
          <w:sz w:val="24"/>
        </w:rPr>
        <w:t>，</w:t>
      </w:r>
      <w:r w:rsidR="00A809E5">
        <w:rPr>
          <w:sz w:val="24"/>
        </w:rPr>
        <w:t>一个</w:t>
      </w:r>
      <w:r w:rsidR="00A809E5">
        <w:rPr>
          <w:sz w:val="24"/>
        </w:rPr>
        <w:t>Cubeid</w:t>
      </w:r>
      <w:r w:rsidR="00BF0CD6">
        <w:rPr>
          <w:rFonts w:hint="eastAsia"/>
          <w:sz w:val="24"/>
        </w:rPr>
        <w:t>是指特定</w:t>
      </w:r>
      <w:r w:rsidR="00BF0CD6">
        <w:rPr>
          <w:sz w:val="24"/>
        </w:rPr>
        <w:t>维度组合</w:t>
      </w:r>
      <w:r w:rsidR="00BF0CD6">
        <w:rPr>
          <w:rFonts w:hint="eastAsia"/>
          <w:sz w:val="24"/>
        </w:rPr>
        <w:t>，</w:t>
      </w:r>
      <w:r w:rsidR="00BF0CD6">
        <w:rPr>
          <w:sz w:val="24"/>
        </w:rPr>
        <w:t>例如对于</w:t>
      </w:r>
      <w:r w:rsidR="00E46FFC">
        <w:rPr>
          <w:rFonts w:hint="eastAsia"/>
          <w:sz w:val="24"/>
        </w:rPr>
        <w:t>数据立方</w:t>
      </w:r>
      <w:r w:rsidR="00E46FFC">
        <w:rPr>
          <w:sz w:val="24"/>
        </w:rPr>
        <w:t>维度有</w:t>
      </w:r>
      <w:r w:rsidR="00E46FFC">
        <w:rPr>
          <w:sz w:val="24"/>
        </w:rPr>
        <w:t>country</w:t>
      </w:r>
      <w:r w:rsidR="00E46FFC">
        <w:rPr>
          <w:sz w:val="24"/>
        </w:rPr>
        <w:t>、</w:t>
      </w:r>
      <w:r w:rsidR="00E46FFC">
        <w:rPr>
          <w:sz w:val="24"/>
        </w:rPr>
        <w:t>time</w:t>
      </w:r>
      <w:r w:rsidR="00E46FFC">
        <w:rPr>
          <w:sz w:val="24"/>
        </w:rPr>
        <w:t>、</w:t>
      </w:r>
      <w:r w:rsidR="00E46FFC">
        <w:rPr>
          <w:rFonts w:hint="eastAsia"/>
          <w:sz w:val="24"/>
        </w:rPr>
        <w:t>product</w:t>
      </w:r>
      <w:r w:rsidR="00E46FFC">
        <w:rPr>
          <w:sz w:val="24"/>
        </w:rPr>
        <w:t>三个维度，则其中</w:t>
      </w:r>
      <w:r w:rsidR="00E46FFC">
        <w:rPr>
          <w:rFonts w:hint="eastAsia"/>
          <w:sz w:val="24"/>
        </w:rPr>
        <w:t>&lt;</w:t>
      </w:r>
      <w:r w:rsidR="00E46FFC">
        <w:rPr>
          <w:sz w:val="24"/>
        </w:rPr>
        <w:t>country</w:t>
      </w:r>
      <w:r w:rsidR="00E46FFC">
        <w:rPr>
          <w:rFonts w:hint="eastAsia"/>
          <w:sz w:val="24"/>
        </w:rPr>
        <w:t>，</w:t>
      </w:r>
      <w:r w:rsidR="00E46FFC">
        <w:rPr>
          <w:sz w:val="24"/>
        </w:rPr>
        <w:t>time</w:t>
      </w:r>
      <w:r w:rsidR="00E46FFC">
        <w:rPr>
          <w:rFonts w:hint="eastAsia"/>
          <w:sz w:val="24"/>
        </w:rPr>
        <w:t>，</w:t>
      </w:r>
      <w:r w:rsidR="00E46FFC">
        <w:rPr>
          <w:sz w:val="24"/>
        </w:rPr>
        <w:t>*</w:t>
      </w:r>
      <w:r w:rsidR="00E46FFC">
        <w:rPr>
          <w:rFonts w:hint="eastAsia"/>
          <w:sz w:val="24"/>
        </w:rPr>
        <w:t>&gt;</w:t>
      </w:r>
      <w:r w:rsidR="00E46FFC">
        <w:rPr>
          <w:rFonts w:hint="eastAsia"/>
          <w:sz w:val="24"/>
        </w:rPr>
        <w:t>就是</w:t>
      </w:r>
      <w:r w:rsidR="00E46FFC">
        <w:rPr>
          <w:sz w:val="24"/>
        </w:rPr>
        <w:t>一个</w:t>
      </w:r>
      <w:r w:rsidR="00E46FFC">
        <w:rPr>
          <w:sz w:val="24"/>
        </w:rPr>
        <w:t>cubeid</w:t>
      </w:r>
      <w:r w:rsidR="00E46FFC">
        <w:rPr>
          <w:sz w:val="24"/>
        </w:rPr>
        <w:t>，实际含义是</w:t>
      </w:r>
      <w:r w:rsidR="00E46FFC">
        <w:rPr>
          <w:rFonts w:hint="eastAsia"/>
          <w:sz w:val="24"/>
        </w:rPr>
        <w:t>观察</w:t>
      </w:r>
      <w:r w:rsidR="00E46FFC">
        <w:rPr>
          <w:sz w:val="24"/>
        </w:rPr>
        <w:t>数据的一种视角</w:t>
      </w:r>
      <w:r w:rsidR="00E46FFC">
        <w:rPr>
          <w:rFonts w:hint="eastAsia"/>
          <w:sz w:val="24"/>
        </w:rPr>
        <w:t>与关注点</w:t>
      </w:r>
      <w:r w:rsidR="00E46FFC">
        <w:rPr>
          <w:sz w:val="24"/>
        </w:rPr>
        <w:t>。</w:t>
      </w:r>
      <w:commentRangeStart w:id="73"/>
      <w:r>
        <w:rPr>
          <w:rFonts w:hint="eastAsia"/>
          <w:sz w:val="24"/>
        </w:rPr>
        <w:t>数据</w:t>
      </w:r>
      <w:r>
        <w:rPr>
          <w:sz w:val="24"/>
        </w:rPr>
        <w:t>立方</w:t>
      </w:r>
      <w:r>
        <w:rPr>
          <w:rFonts w:hint="eastAsia"/>
          <w:sz w:val="24"/>
        </w:rPr>
        <w:t>晶格</w:t>
      </w:r>
      <w:commentRangeEnd w:id="73"/>
      <w:r w:rsidRPr="00D26441">
        <w:rPr>
          <w:sz w:val="24"/>
        </w:rPr>
        <w:commentReference w:id="73"/>
      </w:r>
      <w:r w:rsidR="00E46FFC">
        <w:rPr>
          <w:rFonts w:hint="eastAsia"/>
          <w:sz w:val="24"/>
        </w:rPr>
        <w:t>，</w:t>
      </w:r>
      <w:r w:rsidR="00E46FFC">
        <w:rPr>
          <w:sz w:val="24"/>
        </w:rPr>
        <w:t>数据立方晶格是具有层次概念的</w:t>
      </w:r>
      <w:r w:rsidR="00E46FFC">
        <w:rPr>
          <w:rFonts w:hint="eastAsia"/>
          <w:sz w:val="24"/>
        </w:rPr>
        <w:t>由所有</w:t>
      </w:r>
      <w:r w:rsidR="00E46FFC">
        <w:rPr>
          <w:sz w:val="24"/>
        </w:rPr>
        <w:t>可能的</w:t>
      </w:r>
      <w:r w:rsidR="00E46FFC">
        <w:rPr>
          <w:sz w:val="24"/>
        </w:rPr>
        <w:t>cubeid</w:t>
      </w:r>
      <w:r w:rsidR="00E46FFC">
        <w:rPr>
          <w:sz w:val="24"/>
        </w:rPr>
        <w:t>组成的</w:t>
      </w:r>
      <w:r w:rsidR="00D26441">
        <w:rPr>
          <w:rFonts w:hint="eastAsia"/>
          <w:sz w:val="24"/>
        </w:rPr>
        <w:t>概念</w:t>
      </w:r>
      <w:r w:rsidR="00D26441">
        <w:rPr>
          <w:sz w:val="24"/>
        </w:rPr>
        <w:t>结构，</w:t>
      </w:r>
      <w:r w:rsidR="00D26441">
        <w:rPr>
          <w:rFonts w:hint="eastAsia"/>
          <w:sz w:val="24"/>
        </w:rPr>
        <w:t>代表了</w:t>
      </w:r>
      <w:r w:rsidR="00D26441">
        <w:rPr>
          <w:sz w:val="24"/>
        </w:rPr>
        <w:t>所有可能的维度组合或者</w:t>
      </w:r>
      <w:r w:rsidR="00D26441">
        <w:rPr>
          <w:rFonts w:hint="eastAsia"/>
          <w:sz w:val="24"/>
        </w:rPr>
        <w:t>数据</w:t>
      </w:r>
      <w:r w:rsidR="00D26441">
        <w:rPr>
          <w:sz w:val="24"/>
        </w:rPr>
        <w:t>观察视角。</w:t>
      </w:r>
      <w:r w:rsidR="001A717A">
        <w:rPr>
          <w:rFonts w:hint="eastAsia"/>
          <w:sz w:val="24"/>
        </w:rPr>
        <w:t>对于</w:t>
      </w:r>
      <w:r w:rsidR="001A717A">
        <w:rPr>
          <w:sz w:val="24"/>
        </w:rPr>
        <w:t>上述三个维度组成的立方晶格如</w:t>
      </w:r>
      <w:r w:rsidR="001A717A">
        <w:rPr>
          <w:rFonts w:hint="eastAsia"/>
          <w:sz w:val="24"/>
        </w:rPr>
        <w:t>图</w:t>
      </w:r>
      <w:r w:rsidR="001A717A">
        <w:rPr>
          <w:sz w:val="24"/>
        </w:rPr>
        <w:t>所示</w:t>
      </w:r>
    </w:p>
    <w:p w14:paraId="0EF1F4E1" w14:textId="77777777" w:rsidR="000B41BD" w:rsidRDefault="0052662F" w:rsidP="0052662F">
      <w:pPr>
        <w:spacing w:line="440" w:lineRule="atLeast"/>
        <w:ind w:firstLineChars="200" w:firstLine="420"/>
        <w:jc w:val="center"/>
      </w:pPr>
      <w:r>
        <w:object w:dxaOrig="7036" w:dyaOrig="3466" w14:anchorId="1CFB605F">
          <v:shape id="_x0000_i1036" type="#_x0000_t75" style="width:351.95pt;height:173.55pt" o:ole="">
            <v:imagedata r:id="rId35" o:title=""/>
          </v:shape>
          <o:OLEObject Type="Embed" ProgID="Visio.Drawing.15" ShapeID="_x0000_i1036" DrawAspect="Content" ObjectID="_1539628004" r:id="rId36"/>
        </w:object>
      </w:r>
    </w:p>
    <w:p w14:paraId="734C0924" w14:textId="77777777" w:rsidR="0052662F" w:rsidRPr="000F0F27" w:rsidRDefault="0052662F" w:rsidP="0052662F">
      <w:pPr>
        <w:pStyle w:val="my1"/>
        <w:rPr>
          <w:rFonts w:eastAsia="宋体"/>
        </w:rPr>
      </w:pPr>
      <w:r w:rsidRPr="000F0F27">
        <w:rPr>
          <w:rFonts w:eastAsia="宋体" w:hint="eastAsia"/>
        </w:rPr>
        <w:t>图</w:t>
      </w:r>
      <w:r w:rsidR="009E09C5">
        <w:rPr>
          <w:rFonts w:eastAsia="宋体"/>
        </w:rPr>
        <w:t>2</w:t>
      </w:r>
      <w:r>
        <w:rPr>
          <w:rFonts w:eastAsia="宋体"/>
        </w:rPr>
        <w:t>.</w:t>
      </w:r>
      <w:r w:rsidR="009E09C5">
        <w:rPr>
          <w:rFonts w:eastAsia="宋体"/>
        </w:rPr>
        <w:t>3</w:t>
      </w:r>
      <w:r>
        <w:rPr>
          <w:rFonts w:eastAsia="宋体" w:hint="eastAsia"/>
        </w:rPr>
        <w:t xml:space="preserve"> </w:t>
      </w:r>
      <w:r>
        <w:rPr>
          <w:rFonts w:eastAsia="宋体" w:hint="eastAsia"/>
        </w:rPr>
        <w:t>数据立方晶格</w:t>
      </w:r>
    </w:p>
    <w:p w14:paraId="4707AD21" w14:textId="77777777" w:rsidR="0052662F" w:rsidRPr="0052662F" w:rsidRDefault="009E09C5" w:rsidP="0052662F">
      <w:pPr>
        <w:pStyle w:val="my1"/>
      </w:pPr>
      <w:r>
        <w:rPr>
          <w:rFonts w:hint="eastAsia"/>
        </w:rPr>
        <w:t>Fig.2.3</w:t>
      </w:r>
      <w:r w:rsidR="0052662F">
        <w:rPr>
          <w:rFonts w:hint="eastAsia"/>
        </w:rPr>
        <w:t xml:space="preserve"> </w:t>
      </w:r>
      <w:r w:rsidR="0052662F">
        <w:rPr>
          <w:rFonts w:eastAsia="宋体"/>
        </w:rPr>
        <w:t>data cube lattice</w:t>
      </w:r>
    </w:p>
    <w:p w14:paraId="0C8998FE" w14:textId="77777777" w:rsidR="001C2F9A" w:rsidRDefault="00F97CC8" w:rsidP="00862337">
      <w:pPr>
        <w:spacing w:line="440" w:lineRule="atLeast"/>
        <w:rPr>
          <w:sz w:val="24"/>
        </w:rPr>
      </w:pPr>
      <w:r>
        <w:rPr>
          <w:rFonts w:hint="eastAsia"/>
          <w:sz w:val="24"/>
        </w:rPr>
        <w:t>最小</w:t>
      </w:r>
      <w:r>
        <w:rPr>
          <w:sz w:val="24"/>
        </w:rPr>
        <w:t>父</w:t>
      </w:r>
      <w:r>
        <w:rPr>
          <w:sz w:val="24"/>
        </w:rPr>
        <w:t>cubeid</w:t>
      </w:r>
      <w:r w:rsidR="00D26441">
        <w:rPr>
          <w:rFonts w:hint="eastAsia"/>
          <w:sz w:val="24"/>
        </w:rPr>
        <w:t>，</w:t>
      </w:r>
      <w:r w:rsidR="00544FAA">
        <w:rPr>
          <w:rFonts w:hint="eastAsia"/>
          <w:sz w:val="24"/>
        </w:rPr>
        <w:t>对于</w:t>
      </w:r>
      <w:r w:rsidR="00544FAA">
        <w:rPr>
          <w:rFonts w:hint="eastAsia"/>
          <w:sz w:val="24"/>
        </w:rPr>
        <w:t>cubeid</w:t>
      </w:r>
      <w:r w:rsidR="00544FAA">
        <w:rPr>
          <w:sz w:val="24"/>
        </w:rPr>
        <w:t>来说，</w:t>
      </w:r>
      <w:r w:rsidR="00544FAA">
        <w:rPr>
          <w:rFonts w:hint="eastAsia"/>
          <w:sz w:val="24"/>
        </w:rPr>
        <w:t>其</w:t>
      </w:r>
      <w:r w:rsidR="00544FAA">
        <w:rPr>
          <w:sz w:val="24"/>
        </w:rPr>
        <w:t>父</w:t>
      </w:r>
      <w:r w:rsidR="00544FAA">
        <w:rPr>
          <w:sz w:val="24"/>
        </w:rPr>
        <w:t>cubeid</w:t>
      </w:r>
      <w:r w:rsidR="00544FAA">
        <w:rPr>
          <w:sz w:val="24"/>
        </w:rPr>
        <w:t>可能有多个，对于分析数据来说，</w:t>
      </w:r>
      <w:r w:rsidR="00544FAA">
        <w:rPr>
          <w:rFonts w:hint="eastAsia"/>
          <w:sz w:val="24"/>
        </w:rPr>
        <w:t>分析</w:t>
      </w:r>
      <w:r w:rsidR="00544FAA">
        <w:rPr>
          <w:sz w:val="24"/>
        </w:rPr>
        <w:t>的维度</w:t>
      </w:r>
      <w:r w:rsidR="00544FAA">
        <w:rPr>
          <w:rFonts w:hint="eastAsia"/>
          <w:sz w:val="24"/>
        </w:rPr>
        <w:t>组合</w:t>
      </w:r>
      <w:r w:rsidR="00544FAA">
        <w:rPr>
          <w:sz w:val="24"/>
        </w:rPr>
        <w:t>需要有</w:t>
      </w:r>
      <w:r w:rsidR="00544FAA">
        <w:rPr>
          <w:rFonts w:hint="eastAsia"/>
          <w:sz w:val="24"/>
        </w:rPr>
        <w:t>度量</w:t>
      </w:r>
      <w:r w:rsidR="00544FAA">
        <w:rPr>
          <w:sz w:val="24"/>
        </w:rPr>
        <w:t>去量化</w:t>
      </w:r>
      <w:r w:rsidR="00544FAA">
        <w:rPr>
          <w:rFonts w:hint="eastAsia"/>
          <w:sz w:val="24"/>
        </w:rPr>
        <w:t>，</w:t>
      </w:r>
      <w:r w:rsidR="00544FAA">
        <w:rPr>
          <w:sz w:val="24"/>
        </w:rPr>
        <w:t>例如</w:t>
      </w:r>
      <w:r w:rsidR="00544FAA">
        <w:rPr>
          <w:rFonts w:hint="eastAsia"/>
          <w:sz w:val="24"/>
        </w:rPr>
        <w:t>分析在某个</w:t>
      </w:r>
      <w:r w:rsidR="00544FAA">
        <w:rPr>
          <w:sz w:val="24"/>
        </w:rPr>
        <w:t>商品的</w:t>
      </w:r>
      <w:r w:rsidR="00905DBE">
        <w:rPr>
          <w:rFonts w:hint="eastAsia"/>
          <w:sz w:val="24"/>
        </w:rPr>
        <w:t>总</w:t>
      </w:r>
      <w:r w:rsidR="00544FAA">
        <w:rPr>
          <w:sz w:val="24"/>
        </w:rPr>
        <w:t>销量，销量</w:t>
      </w:r>
      <w:r w:rsidR="00544FAA">
        <w:rPr>
          <w:rFonts w:hint="eastAsia"/>
          <w:sz w:val="24"/>
        </w:rPr>
        <w:t>就是</w:t>
      </w:r>
      <w:r w:rsidR="00544FAA">
        <w:rPr>
          <w:sz w:val="24"/>
        </w:rPr>
        <w:t>分析中的度量，而这个度量</w:t>
      </w:r>
      <w:r w:rsidR="00905DBE">
        <w:rPr>
          <w:rFonts w:hint="eastAsia"/>
          <w:sz w:val="24"/>
        </w:rPr>
        <w:t>的计算</w:t>
      </w:r>
      <w:r w:rsidR="00905DBE">
        <w:rPr>
          <w:sz w:val="24"/>
        </w:rPr>
        <w:t>，可以由多个父</w:t>
      </w:r>
      <w:r w:rsidR="00905DBE">
        <w:rPr>
          <w:sz w:val="24"/>
        </w:rPr>
        <w:t>cubeid</w:t>
      </w:r>
      <w:r w:rsidR="00905DBE">
        <w:rPr>
          <w:sz w:val="24"/>
        </w:rPr>
        <w:t>聚合得到，而</w:t>
      </w:r>
      <w:r w:rsidR="00905DBE">
        <w:rPr>
          <w:rFonts w:hint="eastAsia"/>
          <w:sz w:val="24"/>
        </w:rPr>
        <w:t>消耗</w:t>
      </w:r>
      <w:r w:rsidR="00905DBE">
        <w:rPr>
          <w:sz w:val="24"/>
        </w:rPr>
        <w:t>最小资源而得到</w:t>
      </w:r>
      <w:r w:rsidR="00905DBE">
        <w:rPr>
          <w:rFonts w:hint="eastAsia"/>
          <w:sz w:val="24"/>
        </w:rPr>
        <w:t>的</w:t>
      </w:r>
      <w:r w:rsidR="00905DBE">
        <w:rPr>
          <w:sz w:val="24"/>
        </w:rPr>
        <w:t>就是最小父</w:t>
      </w:r>
      <w:r w:rsidR="00905DBE">
        <w:rPr>
          <w:sz w:val="24"/>
        </w:rPr>
        <w:t>cubeid</w:t>
      </w:r>
      <w:r w:rsidR="00905DBE">
        <w:rPr>
          <w:sz w:val="24"/>
        </w:rPr>
        <w:t>。</w:t>
      </w:r>
    </w:p>
    <w:p w14:paraId="15BEFF20" w14:textId="77777777" w:rsidR="001C2F9A" w:rsidRPr="00032EDF" w:rsidRDefault="001C2F9A" w:rsidP="001C2F9A">
      <w:pPr>
        <w:spacing w:line="440" w:lineRule="atLeast"/>
        <w:ind w:firstLine="420"/>
        <w:rPr>
          <w:sz w:val="24"/>
        </w:rPr>
      </w:pPr>
      <w:r w:rsidRPr="00032EDF">
        <w:rPr>
          <w:sz w:val="24"/>
        </w:rPr>
        <w:t>典型</w:t>
      </w:r>
      <w:r w:rsidRPr="00032EDF">
        <w:rPr>
          <w:rFonts w:hint="eastAsia"/>
          <w:sz w:val="24"/>
        </w:rPr>
        <w:t>的</w:t>
      </w:r>
      <w:r w:rsidRPr="00032EDF">
        <w:rPr>
          <w:sz w:val="24"/>
        </w:rPr>
        <w:t>一个</w:t>
      </w:r>
      <w:r w:rsidRPr="00074AE8">
        <w:rPr>
          <w:i/>
          <w:sz w:val="24"/>
        </w:rPr>
        <w:t>n</w:t>
      </w:r>
      <w:r w:rsidRPr="00032EDF">
        <w:rPr>
          <w:sz w:val="24"/>
        </w:rPr>
        <w:t>维立方体来说，</w:t>
      </w:r>
      <w:r w:rsidRPr="00032EDF">
        <w:rPr>
          <w:rFonts w:hint="eastAsia"/>
          <w:sz w:val="24"/>
        </w:rPr>
        <w:t>由</w:t>
      </w:r>
      <w:r w:rsidRPr="00032EDF">
        <w:rPr>
          <w:sz w:val="24"/>
        </w:rPr>
        <w:t>立方体的逐层排列</w:t>
      </w:r>
      <w:r w:rsidRPr="00032EDF">
        <w:rPr>
          <w:rFonts w:hint="eastAsia"/>
          <w:sz w:val="24"/>
        </w:rPr>
        <w:t>组合</w:t>
      </w:r>
      <w:r w:rsidRPr="00032EDF">
        <w:rPr>
          <w:sz w:val="24"/>
        </w:rPr>
        <w:t>得到</w:t>
      </w:r>
      <w:r w:rsidRPr="00032EDF">
        <w:rPr>
          <w:rFonts w:hint="eastAsia"/>
          <w:sz w:val="24"/>
        </w:rPr>
        <w:t>，即是自顶</w:t>
      </w:r>
      <w:r w:rsidRPr="00032EDF">
        <w:rPr>
          <w:sz w:val="24"/>
        </w:rPr>
        <w:t>向下的底</w:t>
      </w:r>
      <w:r w:rsidRPr="00032EDF">
        <w:rPr>
          <w:sz w:val="24"/>
        </w:rPr>
        <w:t>i</w:t>
      </w:r>
      <w:r w:rsidRPr="00032EDF">
        <w:rPr>
          <w:sz w:val="24"/>
        </w:rPr>
        <w:t>层具有的</w:t>
      </w:r>
      <w:r w:rsidRPr="00032EDF">
        <w:rPr>
          <w:sz w:val="24"/>
        </w:rPr>
        <w:t>cubeid</w:t>
      </w:r>
      <w:r w:rsidRPr="00032EDF">
        <w:rPr>
          <w:rFonts w:hint="eastAsia"/>
          <w:sz w:val="24"/>
        </w:rPr>
        <w:t>个数</w:t>
      </w:r>
      <w:r w:rsidRPr="00032EDF">
        <w:rPr>
          <w:sz w:val="24"/>
        </w:rPr>
        <w:t>为</w:t>
      </w:r>
      <w:r w:rsidRPr="00032EDF">
        <w:rPr>
          <w:sz w:val="24"/>
        </w:rPr>
        <w:object w:dxaOrig="320" w:dyaOrig="380" w14:anchorId="72ACD588">
          <v:shape id="_x0000_i1037" type="#_x0000_t75" style="width:15.6pt;height:18.8pt" o:ole="">
            <v:imagedata r:id="rId37" o:title=""/>
          </v:shape>
          <o:OLEObject Type="Embed" ProgID="Equation.DSMT4" ShapeID="_x0000_i1037" DrawAspect="Content" ObjectID="_1539628005" r:id="rId38"/>
        </w:object>
      </w:r>
      <w:r w:rsidRPr="00032EDF">
        <w:rPr>
          <w:rFonts w:hint="eastAsia"/>
          <w:sz w:val="24"/>
        </w:rPr>
        <w:t>，设</w:t>
      </w:r>
      <w:r w:rsidRPr="00032EDF">
        <w:rPr>
          <w:sz w:val="24"/>
        </w:rPr>
        <w:t>最终得到的数据条目</w:t>
      </w:r>
      <w:r w:rsidRPr="00032EDF">
        <w:rPr>
          <w:rFonts w:hint="eastAsia"/>
          <w:sz w:val="24"/>
        </w:rPr>
        <w:t>上限</w:t>
      </w:r>
      <w:r w:rsidRPr="00032EDF">
        <w:rPr>
          <w:sz w:val="24"/>
        </w:rPr>
        <w:t>为</w:t>
      </w:r>
      <w:r w:rsidRPr="00032EDF">
        <w:rPr>
          <w:sz w:val="24"/>
        </w:rPr>
        <w:t>g</w:t>
      </w:r>
      <w:r w:rsidRPr="00032EDF">
        <w:rPr>
          <w:rFonts w:hint="eastAsia"/>
          <w:sz w:val="24"/>
        </w:rPr>
        <w:t>，</w:t>
      </w:r>
      <w:r w:rsidRPr="00032EDF">
        <w:rPr>
          <w:sz w:val="24"/>
        </w:rPr>
        <w:t>总的</w:t>
      </w:r>
      <w:r w:rsidRPr="00032EDF">
        <w:rPr>
          <w:sz w:val="24"/>
        </w:rPr>
        <w:t>cubeid</w:t>
      </w:r>
      <w:r w:rsidRPr="00032EDF">
        <w:rPr>
          <w:sz w:val="24"/>
        </w:rPr>
        <w:t>个数</w:t>
      </w:r>
      <w:r w:rsidRPr="00032EDF">
        <w:rPr>
          <w:rFonts w:hint="eastAsia"/>
          <w:sz w:val="24"/>
        </w:rPr>
        <w:t>为</w:t>
      </w:r>
      <w:r w:rsidRPr="00032EDF">
        <w:rPr>
          <w:sz w:val="24"/>
        </w:rPr>
        <w:t>s</w:t>
      </w:r>
      <w:r w:rsidRPr="00032EDF">
        <w:rPr>
          <w:rFonts w:hint="eastAsia"/>
          <w:sz w:val="24"/>
        </w:rPr>
        <w:t>，</w:t>
      </w:r>
      <w:r w:rsidRPr="00032EDF">
        <w:rPr>
          <w:sz w:val="24"/>
        </w:rPr>
        <w:t>则：</w:t>
      </w:r>
    </w:p>
    <w:p w14:paraId="5B4E209A" w14:textId="77777777" w:rsidR="00D90A1D" w:rsidRPr="00032EDF" w:rsidRDefault="00D90A1D" w:rsidP="001C2F9A">
      <w:pPr>
        <w:spacing w:line="440" w:lineRule="atLeast"/>
        <w:rPr>
          <w:sz w:val="24"/>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22"/>
      </w:tblGrid>
      <w:tr w:rsidR="00D90A1D" w14:paraId="3ACFF20E" w14:textId="77777777" w:rsidTr="00F42522">
        <w:trPr>
          <w:trHeight w:val="694"/>
        </w:trPr>
        <w:tc>
          <w:tcPr>
            <w:tcW w:w="7938" w:type="dxa"/>
          </w:tcPr>
          <w:p w14:paraId="5F4593B4" w14:textId="77777777" w:rsidR="00D90A1D" w:rsidRDefault="00D90A1D" w:rsidP="001C2F9A">
            <w:pPr>
              <w:spacing w:line="440" w:lineRule="atLeast"/>
              <w:rPr>
                <w:sz w:val="24"/>
              </w:rPr>
            </w:pPr>
            <m:oMathPara>
              <m:oMath>
                <m:r>
                  <m:rPr>
                    <m:sty m:val="p"/>
                  </m:rPr>
                  <w:rPr>
                    <w:rFonts w:ascii="Cambria Math" w:hAnsi="Cambria Math"/>
                    <w:sz w:val="24"/>
                  </w:rPr>
                  <m:t>s=</m:t>
                </m:r>
                <m:sSubSup>
                  <m:sSubSupPr>
                    <m:ctrlPr>
                      <w:rPr>
                        <w:rFonts w:ascii="Cambria Math" w:hAnsi="Cambria Math"/>
                        <w:sz w:val="24"/>
                      </w:rPr>
                    </m:ctrlPr>
                  </m:sSubSupPr>
                  <m:e>
                    <m:r>
                      <w:rPr>
                        <w:rFonts w:ascii="Cambria Math" w:hAnsi="Cambria Math"/>
                        <w:sz w:val="24"/>
                      </w:rPr>
                      <m:t>C</m:t>
                    </m:r>
                  </m:e>
                  <m:sub>
                    <m:r>
                      <w:rPr>
                        <w:rFonts w:ascii="Cambria Math" w:hAnsi="Cambria Math"/>
                        <w:sz w:val="24"/>
                      </w:rPr>
                      <m:t>n</m:t>
                    </m:r>
                  </m:sub>
                  <m:sup>
                    <m:r>
                      <w:rPr>
                        <w:rFonts w:ascii="Cambria Math" w:hAnsi="Cambria Math"/>
                        <w:sz w:val="24"/>
                      </w:rPr>
                      <m:t>n</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C</m:t>
                    </m:r>
                  </m:e>
                  <m:sub>
                    <m:r>
                      <w:rPr>
                        <w:rFonts w:ascii="Cambria Math" w:hAnsi="Cambria Math"/>
                        <w:sz w:val="24"/>
                      </w:rPr>
                      <m:t>n</m:t>
                    </m:r>
                  </m:sub>
                  <m:sup>
                    <m:r>
                      <w:rPr>
                        <w:rFonts w:ascii="Cambria Math" w:hAnsi="Cambria Math"/>
                        <w:sz w:val="24"/>
                      </w:rPr>
                      <m:t>n-1</m:t>
                    </m:r>
                  </m:sup>
                </m:sSubSup>
                <m:r>
                  <w:rPr>
                    <w:rFonts w:ascii="Cambria Math" w:hAnsi="Cambria Math"/>
                    <w:sz w:val="24"/>
                  </w:rPr>
                  <m:t>+</m:t>
                </m:r>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C</m:t>
                    </m:r>
                  </m:e>
                  <m:sub>
                    <m:r>
                      <w:rPr>
                        <w:rFonts w:ascii="Cambria Math" w:hAnsi="Cambria Math"/>
                        <w:sz w:val="24"/>
                      </w:rPr>
                      <m:t>n</m:t>
                    </m:r>
                  </m:sub>
                  <m:sup>
                    <m:r>
                      <w:rPr>
                        <w:rFonts w:ascii="Cambria Math" w:hAnsi="Cambria Math"/>
                        <w:sz w:val="24"/>
                      </w:rPr>
                      <m:t>1</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C</m:t>
                    </m:r>
                  </m:e>
                  <m:sub>
                    <m:r>
                      <w:rPr>
                        <w:rFonts w:ascii="Cambria Math" w:hAnsi="Cambria Math"/>
                        <w:sz w:val="24"/>
                      </w:rPr>
                      <m:t>n</m:t>
                    </m:r>
                  </m:sub>
                  <m:sup>
                    <m:r>
                      <w:rPr>
                        <w:rFonts w:ascii="Cambria Math" w:hAnsi="Cambria Math"/>
                        <w:sz w:val="24"/>
                      </w:rPr>
                      <m:t>0</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2</m:t>
                    </m:r>
                  </m:e>
                  <m:sup>
                    <m:r>
                      <w:rPr>
                        <w:rFonts w:ascii="Cambria Math" w:hAnsi="Cambria Math"/>
                        <w:sz w:val="24"/>
                      </w:rPr>
                      <m:t>n</m:t>
                    </m:r>
                  </m:sup>
                </m:sSup>
              </m:oMath>
            </m:oMathPara>
          </w:p>
        </w:tc>
        <w:tc>
          <w:tcPr>
            <w:tcW w:w="1122" w:type="dxa"/>
          </w:tcPr>
          <w:p w14:paraId="0B403F7A" w14:textId="77777777" w:rsidR="00D90A1D" w:rsidRDefault="00D90A1D" w:rsidP="001C2F9A">
            <w:pPr>
              <w:spacing w:line="440" w:lineRule="atLeast"/>
              <w:rPr>
                <w:sz w:val="24"/>
              </w:rPr>
            </w:pPr>
            <w:r>
              <w:rPr>
                <w:rFonts w:hint="eastAsia"/>
                <w:sz w:val="24"/>
              </w:rPr>
              <w:t>公式</w:t>
            </w:r>
            <w:r>
              <w:rPr>
                <w:rFonts w:hint="eastAsia"/>
                <w:sz w:val="24"/>
              </w:rPr>
              <w:t>1.1</w:t>
            </w:r>
          </w:p>
        </w:tc>
      </w:tr>
      <w:tr w:rsidR="00D90A1D" w14:paraId="640C79B2" w14:textId="77777777" w:rsidTr="00F4252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76"/>
        </w:trPr>
        <w:tc>
          <w:tcPr>
            <w:tcW w:w="7938" w:type="dxa"/>
            <w:tcBorders>
              <w:top w:val="nil"/>
              <w:left w:val="nil"/>
              <w:bottom w:val="nil"/>
              <w:right w:val="nil"/>
            </w:tcBorders>
          </w:tcPr>
          <w:p w14:paraId="5685C88B" w14:textId="5C669875" w:rsidR="00D90A1D" w:rsidRPr="00D83BF3" w:rsidRDefault="00C87604" w:rsidP="00D97BA4">
            <w:pPr>
              <w:spacing w:line="440" w:lineRule="atLeast"/>
              <w:rPr>
                <w:sz w:val="24"/>
              </w:rPr>
            </w:pPr>
            <m:oMathPara>
              <m:oMath>
                <m:r>
                  <w:rPr>
                    <w:rFonts w:ascii="Cambria Math" w:hAnsi="Cambria Math"/>
                    <w:sz w:val="24"/>
                  </w:rPr>
                  <m:t>g</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s</m:t>
                </m:r>
              </m:oMath>
            </m:oMathPara>
          </w:p>
        </w:tc>
        <w:tc>
          <w:tcPr>
            <w:tcW w:w="1122" w:type="dxa"/>
            <w:tcBorders>
              <w:top w:val="nil"/>
              <w:left w:val="nil"/>
              <w:bottom w:val="nil"/>
              <w:right w:val="nil"/>
            </w:tcBorders>
          </w:tcPr>
          <w:p w14:paraId="656B64F2" w14:textId="77777777" w:rsidR="00D90A1D" w:rsidRDefault="00D90A1D" w:rsidP="00D97BA4">
            <w:pPr>
              <w:spacing w:line="440" w:lineRule="atLeast"/>
              <w:rPr>
                <w:sz w:val="24"/>
              </w:rPr>
            </w:pPr>
            <w:r>
              <w:rPr>
                <w:rFonts w:hint="eastAsia"/>
                <w:sz w:val="24"/>
              </w:rPr>
              <w:t>公式</w:t>
            </w:r>
            <w:r>
              <w:rPr>
                <w:rFonts w:hint="eastAsia"/>
                <w:sz w:val="24"/>
              </w:rPr>
              <w:t>1.2</w:t>
            </w:r>
          </w:p>
        </w:tc>
      </w:tr>
    </w:tbl>
    <w:p w14:paraId="4DA57D13" w14:textId="77777777" w:rsidR="001C2F9A" w:rsidRPr="00032EDF" w:rsidRDefault="001C2F9A" w:rsidP="001C2F9A">
      <w:pPr>
        <w:spacing w:line="440" w:lineRule="atLeast"/>
        <w:rPr>
          <w:sz w:val="24"/>
        </w:rPr>
      </w:pPr>
    </w:p>
    <w:p w14:paraId="60BC32D1" w14:textId="77777777" w:rsidR="00DB2281" w:rsidRPr="00DB2281" w:rsidRDefault="001C2F9A" w:rsidP="001C2F9A">
      <w:pPr>
        <w:spacing w:line="440" w:lineRule="atLeast"/>
        <w:rPr>
          <w:sz w:val="24"/>
        </w:rPr>
      </w:pPr>
      <w:r w:rsidRPr="00032EDF">
        <w:rPr>
          <w:rFonts w:hint="eastAsia"/>
          <w:sz w:val="24"/>
        </w:rPr>
        <w:t>由此可见</w:t>
      </w:r>
      <w:r w:rsidRPr="00032EDF">
        <w:rPr>
          <w:sz w:val="24"/>
        </w:rPr>
        <w:t>得到的</w:t>
      </w:r>
      <w:r w:rsidRPr="00032EDF">
        <w:rPr>
          <w:rFonts w:hint="eastAsia"/>
          <w:sz w:val="24"/>
        </w:rPr>
        <w:t>可能</w:t>
      </w:r>
      <w:r w:rsidRPr="00032EDF">
        <w:rPr>
          <w:sz w:val="24"/>
        </w:rPr>
        <w:t>数据量</w:t>
      </w:r>
      <w:r w:rsidRPr="00032EDF">
        <w:rPr>
          <w:rFonts w:hint="eastAsia"/>
          <w:sz w:val="24"/>
        </w:rPr>
        <w:t>相比</w:t>
      </w:r>
      <w:r w:rsidRPr="00032EDF">
        <w:rPr>
          <w:sz w:val="24"/>
        </w:rPr>
        <w:t>原始数据来说可能特别大，</w:t>
      </w:r>
      <w:r w:rsidRPr="00032EDF">
        <w:rPr>
          <w:rFonts w:hint="eastAsia"/>
          <w:sz w:val="24"/>
        </w:rPr>
        <w:t>下面</w:t>
      </w:r>
      <w:r w:rsidRPr="00032EDF">
        <w:rPr>
          <w:sz w:val="24"/>
        </w:rPr>
        <w:t>将从几个典型的</w:t>
      </w:r>
      <w:r w:rsidRPr="00032EDF">
        <w:rPr>
          <w:sz w:val="24"/>
        </w:rPr>
        <w:t>MR</w:t>
      </w:r>
      <w:r w:rsidRPr="00032EDF">
        <w:rPr>
          <w:sz w:val="24"/>
        </w:rPr>
        <w:t>算法介绍</w:t>
      </w:r>
      <w:r w:rsidR="00183E47">
        <w:rPr>
          <w:rFonts w:hint="eastAsia"/>
          <w:sz w:val="24"/>
        </w:rPr>
        <w:t>各类</w:t>
      </w:r>
      <w:r w:rsidR="00183E47">
        <w:rPr>
          <w:sz w:val="24"/>
        </w:rPr>
        <w:t>算法框架</w:t>
      </w:r>
      <w:r w:rsidR="00183E47">
        <w:rPr>
          <w:rFonts w:hint="eastAsia"/>
          <w:sz w:val="24"/>
        </w:rPr>
        <w:t>。</w:t>
      </w:r>
    </w:p>
    <w:p w14:paraId="2EF671DD" w14:textId="77777777" w:rsidR="00130C98" w:rsidRPr="00DB2281" w:rsidRDefault="00341AC9" w:rsidP="00DB2281">
      <w:pPr>
        <w:pStyle w:val="3"/>
        <w:spacing w:before="156" w:after="156"/>
      </w:pPr>
      <w:bookmarkStart w:id="74" w:name="_Toc458680126"/>
      <w:bookmarkStart w:id="75" w:name="_Toc463858272"/>
      <w:r>
        <w:rPr>
          <w:rFonts w:hint="eastAsia"/>
        </w:rPr>
        <w:t>基于</w:t>
      </w:r>
      <w:r>
        <w:rPr>
          <w:rFonts w:hint="eastAsia"/>
        </w:rPr>
        <w:t>MapReduce</w:t>
      </w:r>
      <w:r w:rsidR="00130C98" w:rsidRPr="00DB2281">
        <w:t>数据立方算法</w:t>
      </w:r>
      <w:bookmarkEnd w:id="74"/>
      <w:r>
        <w:rPr>
          <w:rFonts w:hint="eastAsia"/>
        </w:rPr>
        <w:t>介绍</w:t>
      </w:r>
      <w:bookmarkEnd w:id="75"/>
    </w:p>
    <w:p w14:paraId="3F7B0161" w14:textId="77777777" w:rsidR="00032EDF" w:rsidRDefault="00BB1F32" w:rsidP="00032EDF">
      <w:pPr>
        <w:spacing w:line="440" w:lineRule="atLeast"/>
        <w:ind w:firstLineChars="200" w:firstLine="480"/>
        <w:rPr>
          <w:sz w:val="24"/>
        </w:rPr>
      </w:pPr>
      <w:r>
        <w:rPr>
          <w:rFonts w:hint="eastAsia"/>
          <w:sz w:val="24"/>
        </w:rPr>
        <w:t>M</w:t>
      </w:r>
      <w:r>
        <w:rPr>
          <w:sz w:val="24"/>
        </w:rPr>
        <w:t>RNaive</w:t>
      </w:r>
      <w:r>
        <w:rPr>
          <w:rFonts w:hint="eastAsia"/>
          <w:sz w:val="24"/>
        </w:rPr>
        <w:t>算法</w:t>
      </w:r>
      <w:r>
        <w:rPr>
          <w:sz w:val="24"/>
        </w:rPr>
        <w:t>是</w:t>
      </w:r>
      <w:r>
        <w:rPr>
          <w:rFonts w:hint="eastAsia"/>
          <w:sz w:val="24"/>
        </w:rPr>
        <w:t>一个</w:t>
      </w:r>
      <w:r>
        <w:rPr>
          <w:sz w:val="24"/>
        </w:rPr>
        <w:t>比较</w:t>
      </w:r>
      <w:r>
        <w:rPr>
          <w:rFonts w:hint="eastAsia"/>
          <w:sz w:val="24"/>
        </w:rPr>
        <w:t>经典也是</w:t>
      </w:r>
      <w:r>
        <w:rPr>
          <w:sz w:val="24"/>
        </w:rPr>
        <w:t>比较简单的数据立方计算方法</w:t>
      </w:r>
      <w:r>
        <w:rPr>
          <w:rFonts w:hint="eastAsia"/>
          <w:sz w:val="24"/>
        </w:rPr>
        <w:t>，它将</w:t>
      </w:r>
      <w:r>
        <w:rPr>
          <w:sz w:val="24"/>
        </w:rPr>
        <w:t>数据</w:t>
      </w:r>
      <w:proofErr w:type="gramStart"/>
      <w:r>
        <w:rPr>
          <w:sz w:val="24"/>
        </w:rPr>
        <w:t>立方计算</w:t>
      </w:r>
      <w:proofErr w:type="gramEnd"/>
      <w:r>
        <w:rPr>
          <w:sz w:val="24"/>
        </w:rPr>
        <w:t>任务简单的映射成一次</w:t>
      </w:r>
      <w:r>
        <w:rPr>
          <w:sz w:val="24"/>
        </w:rPr>
        <w:t>MapReduce</w:t>
      </w:r>
      <w:r>
        <w:rPr>
          <w:sz w:val="24"/>
        </w:rPr>
        <w:t>任务，</w:t>
      </w:r>
      <w:r w:rsidR="00FD1B69">
        <w:rPr>
          <w:rFonts w:hint="eastAsia"/>
          <w:sz w:val="24"/>
        </w:rPr>
        <w:t>Maper</w:t>
      </w:r>
      <w:r w:rsidR="00FD1B69">
        <w:rPr>
          <w:rFonts w:hint="eastAsia"/>
          <w:sz w:val="24"/>
        </w:rPr>
        <w:t>阶段一个</w:t>
      </w:r>
      <w:r w:rsidR="00FD1B69">
        <w:rPr>
          <w:sz w:val="24"/>
        </w:rPr>
        <w:t>元组将会产生所有的</w:t>
      </w:r>
      <w:r w:rsidR="00FD1B69">
        <w:rPr>
          <w:sz w:val="24"/>
        </w:rPr>
        <w:t>cubeid</w:t>
      </w:r>
      <w:r w:rsidR="00FD1B69">
        <w:rPr>
          <w:rFonts w:hint="eastAsia"/>
          <w:sz w:val="24"/>
        </w:rPr>
        <w:t>对应</w:t>
      </w:r>
      <w:r w:rsidR="00FD1B69">
        <w:rPr>
          <w:sz w:val="24"/>
        </w:rPr>
        <w:t>的中间元组</w:t>
      </w:r>
      <w:r w:rsidR="00FD1B69">
        <w:rPr>
          <w:rFonts w:hint="eastAsia"/>
          <w:sz w:val="24"/>
        </w:rPr>
        <w:t>，在</w:t>
      </w:r>
      <w:r w:rsidR="00FD1B69">
        <w:rPr>
          <w:sz w:val="24"/>
        </w:rPr>
        <w:t>Reducer</w:t>
      </w:r>
      <w:r w:rsidR="00FD1B69">
        <w:rPr>
          <w:sz w:val="24"/>
        </w:rPr>
        <w:t>阶段</w:t>
      </w:r>
      <w:r w:rsidR="00FD1B69">
        <w:rPr>
          <w:rFonts w:hint="eastAsia"/>
          <w:sz w:val="24"/>
        </w:rPr>
        <w:t>统一的</w:t>
      </w:r>
      <w:r w:rsidR="00FD1B69">
        <w:rPr>
          <w:sz w:val="24"/>
        </w:rPr>
        <w:t>去聚合</w:t>
      </w:r>
      <w:r w:rsidR="00FD1B69">
        <w:rPr>
          <w:rFonts w:hint="eastAsia"/>
          <w:sz w:val="24"/>
        </w:rPr>
        <w:t>生成</w:t>
      </w:r>
      <w:r w:rsidR="00FD1B69">
        <w:rPr>
          <w:sz w:val="24"/>
        </w:rPr>
        <w:t>所有的</w:t>
      </w:r>
      <w:r w:rsidR="00FD1B69">
        <w:rPr>
          <w:sz w:val="24"/>
        </w:rPr>
        <w:t>cubeid</w:t>
      </w:r>
      <w:r w:rsidR="00FD1B69">
        <w:rPr>
          <w:sz w:val="24"/>
        </w:rPr>
        <w:t>，产生最终的</w:t>
      </w:r>
      <w:r w:rsidR="00FD1B69">
        <w:rPr>
          <w:sz w:val="24"/>
        </w:rPr>
        <w:t>Data Cube</w:t>
      </w:r>
      <w:r w:rsidR="00FD1B69">
        <w:rPr>
          <w:rFonts w:hint="eastAsia"/>
          <w:sz w:val="24"/>
        </w:rPr>
        <w:t>，</w:t>
      </w:r>
      <w:r>
        <w:rPr>
          <w:sz w:val="24"/>
        </w:rPr>
        <w:t>例如</w:t>
      </w:r>
      <w:r>
        <w:rPr>
          <w:rFonts w:hint="eastAsia"/>
          <w:sz w:val="24"/>
        </w:rPr>
        <w:t>对于</w:t>
      </w:r>
      <w:r>
        <w:rPr>
          <w:sz w:val="24"/>
        </w:rPr>
        <w:t>一个拥有</w:t>
      </w:r>
      <w:r w:rsidRPr="00074AE8">
        <w:rPr>
          <w:i/>
          <w:sz w:val="24"/>
        </w:rPr>
        <w:t>n</w:t>
      </w:r>
      <w:proofErr w:type="gramStart"/>
      <w:r>
        <w:rPr>
          <w:sz w:val="24"/>
        </w:rPr>
        <w:t>个</w:t>
      </w:r>
      <w:proofErr w:type="gramEnd"/>
      <w:r>
        <w:rPr>
          <w:sz w:val="24"/>
        </w:rPr>
        <w:t>维度的</w:t>
      </w:r>
      <w:r>
        <w:rPr>
          <w:sz w:val="24"/>
        </w:rPr>
        <w:t>Data Cube</w:t>
      </w:r>
      <w:r>
        <w:rPr>
          <w:rFonts w:hint="eastAsia"/>
          <w:sz w:val="24"/>
        </w:rPr>
        <w:t>，</w:t>
      </w:r>
      <w:r>
        <w:rPr>
          <w:sz w:val="24"/>
        </w:rPr>
        <w:t>每一条数据记录，</w:t>
      </w:r>
      <w:r>
        <w:rPr>
          <w:rFonts w:hint="eastAsia"/>
          <w:sz w:val="24"/>
        </w:rPr>
        <w:t>将会</w:t>
      </w:r>
      <w:r>
        <w:rPr>
          <w:sz w:val="24"/>
        </w:rPr>
        <w:t>产生</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n</m:t>
            </m:r>
          </m:sup>
        </m:sSup>
      </m:oMath>
      <w:proofErr w:type="gramStart"/>
      <w:r>
        <w:rPr>
          <w:rFonts w:hint="eastAsia"/>
          <w:sz w:val="24"/>
        </w:rPr>
        <w:t>个</w:t>
      </w:r>
      <w:proofErr w:type="gramEnd"/>
      <w:r>
        <w:rPr>
          <w:rFonts w:hint="eastAsia"/>
          <w:sz w:val="24"/>
        </w:rPr>
        <w:t>&lt;</w:t>
      </w:r>
      <w:r w:rsidRPr="00074AE8">
        <w:rPr>
          <w:i/>
          <w:sz w:val="24"/>
        </w:rPr>
        <w:t>Key</w:t>
      </w:r>
      <w:r>
        <w:rPr>
          <w:sz w:val="24"/>
        </w:rPr>
        <w:t>,</w:t>
      </w:r>
      <w:r w:rsidRPr="00074AE8">
        <w:rPr>
          <w:i/>
          <w:sz w:val="24"/>
        </w:rPr>
        <w:t>Value</w:t>
      </w:r>
      <w:r>
        <w:rPr>
          <w:rFonts w:hint="eastAsia"/>
          <w:sz w:val="24"/>
        </w:rPr>
        <w:t>&gt;</w:t>
      </w:r>
      <w:r>
        <w:rPr>
          <w:rFonts w:hint="eastAsia"/>
          <w:sz w:val="24"/>
        </w:rPr>
        <w:t>对</w:t>
      </w:r>
      <w:r>
        <w:rPr>
          <w:sz w:val="24"/>
        </w:rPr>
        <w:t>。</w:t>
      </w:r>
      <w:r>
        <w:rPr>
          <w:rFonts w:hint="eastAsia"/>
          <w:sz w:val="24"/>
        </w:rPr>
        <w:t>此</w:t>
      </w:r>
      <w:r>
        <w:rPr>
          <w:sz w:val="24"/>
        </w:rPr>
        <w:t>算法</w:t>
      </w:r>
      <w:r>
        <w:rPr>
          <w:rFonts w:hint="eastAsia"/>
          <w:sz w:val="24"/>
        </w:rPr>
        <w:t>优点</w:t>
      </w:r>
      <w:r>
        <w:rPr>
          <w:sz w:val="24"/>
        </w:rPr>
        <w:t>是算法结构简单，一次</w:t>
      </w:r>
      <w:r>
        <w:rPr>
          <w:rFonts w:hint="eastAsia"/>
          <w:sz w:val="24"/>
        </w:rPr>
        <w:t>MR</w:t>
      </w:r>
      <w:r>
        <w:rPr>
          <w:sz w:val="24"/>
        </w:rPr>
        <w:t>任务提交减少了</w:t>
      </w:r>
      <w:r>
        <w:rPr>
          <w:rFonts w:hint="eastAsia"/>
          <w:sz w:val="24"/>
        </w:rPr>
        <w:t>任务</w:t>
      </w:r>
      <w:r>
        <w:rPr>
          <w:sz w:val="24"/>
        </w:rPr>
        <w:t>分配所占用的时间，</w:t>
      </w:r>
      <w:r w:rsidR="007650E0">
        <w:rPr>
          <w:rFonts w:hint="eastAsia"/>
          <w:sz w:val="24"/>
        </w:rPr>
        <w:t>同时一次</w:t>
      </w:r>
      <w:r w:rsidR="007650E0">
        <w:rPr>
          <w:sz w:val="24"/>
        </w:rPr>
        <w:t>读取原数据极大地降低了反复读取</w:t>
      </w:r>
      <w:r w:rsidR="007650E0">
        <w:rPr>
          <w:rFonts w:hint="eastAsia"/>
          <w:sz w:val="24"/>
        </w:rPr>
        <w:t>、</w:t>
      </w:r>
      <w:r w:rsidR="007650E0">
        <w:rPr>
          <w:sz w:val="24"/>
        </w:rPr>
        <w:t>存储结果数据或者中间数据所产生的</w:t>
      </w:r>
      <w:r w:rsidR="007650E0">
        <w:rPr>
          <w:sz w:val="24"/>
        </w:rPr>
        <w:t>IO</w:t>
      </w:r>
      <w:r w:rsidR="007650E0">
        <w:rPr>
          <w:rFonts w:hint="eastAsia"/>
          <w:sz w:val="24"/>
        </w:rPr>
        <w:t>消耗，</w:t>
      </w:r>
      <w:r w:rsidR="007650E0">
        <w:rPr>
          <w:sz w:val="24"/>
        </w:rPr>
        <w:t>对于基数以及</w:t>
      </w:r>
      <w:r w:rsidR="007650E0">
        <w:rPr>
          <w:sz w:val="24"/>
        </w:rPr>
        <w:t>cubeid</w:t>
      </w:r>
      <w:r w:rsidR="007650E0">
        <w:rPr>
          <w:sz w:val="24"/>
        </w:rPr>
        <w:t>所</w:t>
      </w:r>
      <w:r w:rsidR="007650E0">
        <w:rPr>
          <w:rFonts w:hint="eastAsia"/>
          <w:sz w:val="24"/>
        </w:rPr>
        <w:t>产生</w:t>
      </w:r>
      <w:r w:rsidR="007650E0">
        <w:rPr>
          <w:sz w:val="24"/>
        </w:rPr>
        <w:t>的</w:t>
      </w:r>
      <w:r w:rsidR="007650E0">
        <w:rPr>
          <w:rFonts w:hint="eastAsia"/>
          <w:sz w:val="24"/>
        </w:rPr>
        <w:t>组合</w:t>
      </w:r>
      <w:r w:rsidR="007650E0">
        <w:rPr>
          <w:sz w:val="24"/>
        </w:rPr>
        <w:t>基数不大的场景效果极为有效。但是</w:t>
      </w:r>
      <w:r w:rsidR="007650E0">
        <w:rPr>
          <w:rFonts w:hint="eastAsia"/>
          <w:sz w:val="24"/>
        </w:rPr>
        <w:lastRenderedPageBreak/>
        <w:t>缺点</w:t>
      </w:r>
      <w:r w:rsidR="007650E0">
        <w:rPr>
          <w:sz w:val="24"/>
        </w:rPr>
        <w:t>也显而易见，</w:t>
      </w:r>
      <w:r w:rsidR="007650E0">
        <w:rPr>
          <w:rFonts w:hint="eastAsia"/>
          <w:sz w:val="24"/>
        </w:rPr>
        <w:t>任务</w:t>
      </w:r>
      <w:r w:rsidR="007650E0">
        <w:rPr>
          <w:sz w:val="24"/>
        </w:rPr>
        <w:t>在中间过程中，很可能</w:t>
      </w:r>
      <w:r w:rsidR="007650E0">
        <w:rPr>
          <w:rFonts w:hint="eastAsia"/>
          <w:sz w:val="24"/>
        </w:rPr>
        <w:t>占用</w:t>
      </w:r>
      <w:r w:rsidR="007650E0">
        <w:rPr>
          <w:sz w:val="24"/>
        </w:rPr>
        <w:t>过多的网络带宽，</w:t>
      </w:r>
      <w:r w:rsidR="007650E0">
        <w:rPr>
          <w:rFonts w:hint="eastAsia"/>
          <w:sz w:val="24"/>
        </w:rPr>
        <w:t>而且</w:t>
      </w:r>
      <w:r w:rsidR="007650E0">
        <w:rPr>
          <w:sz w:val="24"/>
        </w:rPr>
        <w:t>容易在</w:t>
      </w:r>
      <w:r w:rsidR="007650E0">
        <w:rPr>
          <w:sz w:val="24"/>
        </w:rPr>
        <w:t>MR</w:t>
      </w:r>
      <w:r w:rsidR="007650E0">
        <w:rPr>
          <w:sz w:val="24"/>
        </w:rPr>
        <w:t>任务中的</w:t>
      </w:r>
      <w:r w:rsidR="007650E0">
        <w:rPr>
          <w:rFonts w:hint="eastAsia"/>
          <w:sz w:val="24"/>
        </w:rPr>
        <w:t>shuffle</w:t>
      </w:r>
      <w:r w:rsidR="007650E0">
        <w:rPr>
          <w:sz w:val="24"/>
        </w:rPr>
        <w:t>和排序过程中</w:t>
      </w:r>
      <w:r w:rsidR="007650E0">
        <w:rPr>
          <w:rFonts w:hint="eastAsia"/>
          <w:sz w:val="24"/>
        </w:rPr>
        <w:t>导致时间</w:t>
      </w:r>
      <w:r w:rsidR="007650E0">
        <w:rPr>
          <w:sz w:val="24"/>
        </w:rPr>
        <w:t>成本过高。</w:t>
      </w:r>
      <w:r w:rsidR="000B3D55">
        <w:rPr>
          <w:sz w:val="24"/>
        </w:rPr>
        <w:t>Naïve</w:t>
      </w:r>
      <w:r w:rsidR="000B3D55">
        <w:rPr>
          <w:sz w:val="24"/>
        </w:rPr>
        <w:t>算法</w:t>
      </w:r>
      <w:r w:rsidR="000B3D55">
        <w:rPr>
          <w:rFonts w:hint="eastAsia"/>
          <w:sz w:val="24"/>
        </w:rPr>
        <w:t>伪代码</w:t>
      </w:r>
      <w:r w:rsidR="000B3D55">
        <w:rPr>
          <w:sz w:val="24"/>
        </w:rPr>
        <w:t>如下。</w:t>
      </w:r>
    </w:p>
    <w:p w14:paraId="6CF0B4C3" w14:textId="77777777" w:rsidR="000B3D55" w:rsidRDefault="000B3D55" w:rsidP="000B3D55">
      <w:pPr>
        <w:pStyle w:val="myshenjh"/>
        <w:spacing w:before="156"/>
        <w:jc w:val="center"/>
      </w:pPr>
      <w:bookmarkStart w:id="76" w:name="_Ref356789984"/>
      <w:r>
        <w:rPr>
          <w:rFonts w:hint="eastAsia"/>
        </w:rPr>
        <w:t>算法</w:t>
      </w:r>
      <w:r>
        <w:t>2.</w:t>
      </w:r>
      <w:bookmarkEnd w:id="76"/>
      <w:r>
        <w:t>1</w:t>
      </w:r>
      <w:r>
        <w:rPr>
          <w:rFonts w:hint="eastAsia"/>
        </w:rPr>
        <w:t xml:space="preserve"> </w:t>
      </w:r>
      <w:r>
        <w:t>Naïve</w:t>
      </w:r>
      <w:r>
        <w:t>算法描述</w:t>
      </w:r>
    </w:p>
    <w:p w14:paraId="69538477" w14:textId="77777777" w:rsidR="0039302A" w:rsidRPr="00452FA3" w:rsidRDefault="0039302A" w:rsidP="0039302A">
      <w:pPr>
        <w:pStyle w:val="myshenjh"/>
        <w:spacing w:before="156"/>
        <w:jc w:val="center"/>
      </w:pPr>
      <w:r>
        <w:t>Algorithm2.1 Naïve algorithm description</w:t>
      </w:r>
    </w:p>
    <w:tbl>
      <w:tblPr>
        <w:tblW w:w="0" w:type="auto"/>
        <w:tblInd w:w="1242" w:type="dxa"/>
        <w:tblBorders>
          <w:top w:val="single" w:sz="12" w:space="0" w:color="auto"/>
          <w:bottom w:val="single" w:sz="12" w:space="0" w:color="auto"/>
        </w:tblBorders>
        <w:tblLook w:val="04A0" w:firstRow="1" w:lastRow="0" w:firstColumn="1" w:lastColumn="0" w:noHBand="0" w:noVBand="1"/>
      </w:tblPr>
      <w:tblGrid>
        <w:gridCol w:w="6946"/>
      </w:tblGrid>
      <w:tr w:rsidR="000B3D55" w:rsidRPr="00030A7A" w14:paraId="356EA986" w14:textId="77777777" w:rsidTr="00074AE8">
        <w:tc>
          <w:tcPr>
            <w:tcW w:w="6946" w:type="dxa"/>
            <w:shd w:val="clear" w:color="auto" w:fill="auto"/>
          </w:tcPr>
          <w:p w14:paraId="440DAB29" w14:textId="77777777" w:rsidR="000B3D55" w:rsidRPr="00E10073" w:rsidRDefault="000B3D55" w:rsidP="004D4090">
            <w:pPr>
              <w:pStyle w:val="mybiaoge"/>
              <w:rPr>
                <w:rFonts w:eastAsia="宋体"/>
              </w:rPr>
            </w:pPr>
            <w:r w:rsidRPr="00E10073">
              <w:rPr>
                <w:rFonts w:eastAsia="宋体" w:hint="eastAsia"/>
              </w:rPr>
              <w:t>输入</w:t>
            </w:r>
            <w:r w:rsidRPr="00F27609">
              <w:rPr>
                <w:rFonts w:eastAsia="宋体" w:hint="eastAsia"/>
              </w:rPr>
              <w:t>：</w:t>
            </w:r>
            <w:r>
              <w:rPr>
                <w:rFonts w:eastAsia="宋体" w:hint="eastAsia"/>
              </w:rPr>
              <w:t>原始</w:t>
            </w:r>
            <w:r>
              <w:rPr>
                <w:rFonts w:eastAsia="宋体"/>
              </w:rPr>
              <w:t>数据集</w:t>
            </w:r>
          </w:p>
          <w:p w14:paraId="5B6C2D3E" w14:textId="77777777" w:rsidR="000B3D55" w:rsidRPr="00F27609" w:rsidRDefault="000B3D55" w:rsidP="004D4090">
            <w:pPr>
              <w:pStyle w:val="mybiaoge"/>
              <w:rPr>
                <w:rFonts w:eastAsia="宋体"/>
              </w:rPr>
            </w:pPr>
            <w:r w:rsidRPr="00E10073">
              <w:rPr>
                <w:rFonts w:eastAsia="宋体" w:hint="eastAsia"/>
              </w:rPr>
              <w:t>输出</w:t>
            </w:r>
            <w:r w:rsidRPr="00F27609">
              <w:rPr>
                <w:rFonts w:eastAsia="宋体" w:hint="eastAsia"/>
              </w:rPr>
              <w:t>：</w:t>
            </w:r>
            <w:r>
              <w:rPr>
                <w:rFonts w:eastAsia="宋体" w:hint="eastAsia"/>
              </w:rPr>
              <w:t>数据立方</w:t>
            </w:r>
          </w:p>
          <w:p w14:paraId="60108C32" w14:textId="77777777" w:rsidR="000B3D55" w:rsidRPr="000B3D55" w:rsidRDefault="000B3D55" w:rsidP="000B3D55">
            <w:pPr>
              <w:autoSpaceDE w:val="0"/>
              <w:autoSpaceDN w:val="0"/>
              <w:adjustRightInd w:val="0"/>
              <w:jc w:val="left"/>
              <w:rPr>
                <w:sz w:val="24"/>
              </w:rPr>
            </w:pPr>
            <w:r w:rsidRPr="000B3D55">
              <w:rPr>
                <w:sz w:val="24"/>
              </w:rPr>
              <w:t>MAP(e)</w:t>
            </w:r>
          </w:p>
          <w:p w14:paraId="75DF50D9" w14:textId="77777777" w:rsidR="000B3D55" w:rsidRPr="000B3D55" w:rsidRDefault="000B3D55" w:rsidP="000B3D55">
            <w:pPr>
              <w:autoSpaceDE w:val="0"/>
              <w:autoSpaceDN w:val="0"/>
              <w:adjustRightInd w:val="0"/>
              <w:jc w:val="left"/>
              <w:rPr>
                <w:sz w:val="24"/>
              </w:rPr>
            </w:pPr>
            <w:r w:rsidRPr="000B3D55">
              <w:rPr>
                <w:sz w:val="24"/>
              </w:rPr>
              <w:t>1 #</w:t>
            </w:r>
            <w:r>
              <w:rPr>
                <w:sz w:val="24"/>
              </w:rPr>
              <w:t xml:space="preserve">e </w:t>
            </w:r>
            <w:r>
              <w:rPr>
                <w:rFonts w:hint="eastAsia"/>
                <w:sz w:val="24"/>
              </w:rPr>
              <w:t>是</w:t>
            </w:r>
            <w:r>
              <w:rPr>
                <w:sz w:val="24"/>
              </w:rPr>
              <w:t>数据条目</w:t>
            </w:r>
            <w:r>
              <w:rPr>
                <w:rFonts w:hint="eastAsia"/>
                <w:sz w:val="24"/>
              </w:rPr>
              <w:t>，</w:t>
            </w:r>
            <w:r>
              <w:rPr>
                <w:sz w:val="24"/>
              </w:rPr>
              <w:t>C</w:t>
            </w:r>
            <w:r>
              <w:rPr>
                <w:sz w:val="24"/>
              </w:rPr>
              <w:t>是数据立方晶格，</w:t>
            </w:r>
            <w:r>
              <w:rPr>
                <w:sz w:val="24"/>
              </w:rPr>
              <w:t>R</w:t>
            </w:r>
            <w:r>
              <w:rPr>
                <w:sz w:val="24"/>
              </w:rPr>
              <w:t>是</w:t>
            </w:r>
            <w:r>
              <w:rPr>
                <w:sz w:val="24"/>
              </w:rPr>
              <w:t>Cubeid</w:t>
            </w:r>
          </w:p>
          <w:p w14:paraId="132D8A3F" w14:textId="77777777" w:rsidR="000B3D55" w:rsidRPr="000B3D55" w:rsidRDefault="000B3D55" w:rsidP="000B3D55">
            <w:pPr>
              <w:autoSpaceDE w:val="0"/>
              <w:autoSpaceDN w:val="0"/>
              <w:adjustRightInd w:val="0"/>
              <w:jc w:val="left"/>
              <w:rPr>
                <w:sz w:val="24"/>
              </w:rPr>
            </w:pPr>
            <w:r w:rsidRPr="000B3D55">
              <w:rPr>
                <w:sz w:val="24"/>
              </w:rPr>
              <w:t>2 let C be the Cube Lattice</w:t>
            </w:r>
          </w:p>
          <w:p w14:paraId="551D5EA3" w14:textId="77777777" w:rsidR="000B3D55" w:rsidRPr="000B3D55" w:rsidRDefault="000B3D55" w:rsidP="000B3D55">
            <w:pPr>
              <w:autoSpaceDE w:val="0"/>
              <w:autoSpaceDN w:val="0"/>
              <w:adjustRightInd w:val="0"/>
              <w:jc w:val="left"/>
              <w:rPr>
                <w:sz w:val="24"/>
              </w:rPr>
            </w:pPr>
            <w:r w:rsidRPr="000B3D55">
              <w:rPr>
                <w:sz w:val="24"/>
              </w:rPr>
              <w:t xml:space="preserve">3 for each </w:t>
            </w:r>
            <w:r>
              <w:rPr>
                <w:sz w:val="24"/>
              </w:rPr>
              <w:t>Cubeid</w:t>
            </w:r>
            <w:r w:rsidRPr="000B3D55">
              <w:rPr>
                <w:sz w:val="24"/>
              </w:rPr>
              <w:t xml:space="preserve"> </w:t>
            </w:r>
            <w:r>
              <w:rPr>
                <w:sz w:val="24"/>
              </w:rPr>
              <w:t>U</w:t>
            </w:r>
            <w:r w:rsidRPr="000B3D55">
              <w:rPr>
                <w:sz w:val="24"/>
              </w:rPr>
              <w:t xml:space="preserve"> in C</w:t>
            </w:r>
          </w:p>
          <w:p w14:paraId="62C4858E" w14:textId="77777777" w:rsidR="000B3D55" w:rsidRPr="000B3D55" w:rsidRDefault="000B3D55" w:rsidP="000B3D55">
            <w:pPr>
              <w:autoSpaceDE w:val="0"/>
              <w:autoSpaceDN w:val="0"/>
              <w:adjustRightInd w:val="0"/>
              <w:jc w:val="left"/>
              <w:rPr>
                <w:sz w:val="24"/>
              </w:rPr>
            </w:pPr>
            <w:r w:rsidRPr="000B3D55">
              <w:rPr>
                <w:sz w:val="24"/>
              </w:rPr>
              <w:t xml:space="preserve">4 do k = </w:t>
            </w:r>
            <w:r>
              <w:rPr>
                <w:sz w:val="24"/>
              </w:rPr>
              <w:t>U</w:t>
            </w:r>
            <w:r w:rsidRPr="000B3D55">
              <w:rPr>
                <w:sz w:val="24"/>
              </w:rPr>
              <w:t>(e);</w:t>
            </w:r>
          </w:p>
          <w:p w14:paraId="28447978" w14:textId="77777777" w:rsidR="000B3D55" w:rsidRPr="000B3D55" w:rsidRDefault="000B3D55" w:rsidP="000B3D55">
            <w:pPr>
              <w:autoSpaceDE w:val="0"/>
              <w:autoSpaceDN w:val="0"/>
              <w:adjustRightInd w:val="0"/>
              <w:jc w:val="left"/>
              <w:rPr>
                <w:sz w:val="24"/>
              </w:rPr>
            </w:pPr>
            <w:r w:rsidRPr="000B3D55">
              <w:rPr>
                <w:sz w:val="24"/>
              </w:rPr>
              <w:t xml:space="preserve">5 EMIT k </w:t>
            </w:r>
            <w:r w:rsidRPr="000B3D55">
              <w:rPr>
                <w:rFonts w:ascii="Cambria Math" w:hAnsi="Cambria Math" w:cs="Cambria Math"/>
                <w:sz w:val="24"/>
              </w:rPr>
              <w:t>⇒</w:t>
            </w:r>
            <w:r w:rsidRPr="000B3D55">
              <w:rPr>
                <w:sz w:val="24"/>
              </w:rPr>
              <w:t xml:space="preserve"> e</w:t>
            </w:r>
          </w:p>
          <w:p w14:paraId="65F4C51C" w14:textId="77777777" w:rsidR="000B3D55" w:rsidRPr="000B3D55" w:rsidRDefault="000B3D55" w:rsidP="000B3D55">
            <w:pPr>
              <w:autoSpaceDE w:val="0"/>
              <w:autoSpaceDN w:val="0"/>
              <w:adjustRightInd w:val="0"/>
              <w:jc w:val="left"/>
              <w:rPr>
                <w:sz w:val="24"/>
              </w:rPr>
            </w:pPr>
            <w:r w:rsidRPr="000B3D55">
              <w:rPr>
                <w:sz w:val="24"/>
              </w:rPr>
              <w:t>REDUCE/COMBINE(k, {e1, e2, ...})</w:t>
            </w:r>
          </w:p>
          <w:p w14:paraId="7A3ABF2D" w14:textId="77777777" w:rsidR="000B3D55" w:rsidRPr="000B3D55" w:rsidRDefault="000B3D55" w:rsidP="000B3D55">
            <w:pPr>
              <w:autoSpaceDE w:val="0"/>
              <w:autoSpaceDN w:val="0"/>
              <w:adjustRightInd w:val="0"/>
              <w:jc w:val="left"/>
              <w:rPr>
                <w:sz w:val="24"/>
              </w:rPr>
            </w:pPr>
            <w:r w:rsidRPr="000B3D55">
              <w:rPr>
                <w:sz w:val="24"/>
              </w:rPr>
              <w:t>1 let</w:t>
            </w:r>
            <w:r>
              <w:rPr>
                <w:sz w:val="24"/>
              </w:rPr>
              <w:t xml:space="preserve"> M </w:t>
            </w:r>
            <w:r w:rsidRPr="000B3D55">
              <w:rPr>
                <w:sz w:val="24"/>
              </w:rPr>
              <w:t>be the measure function</w:t>
            </w:r>
          </w:p>
          <w:p w14:paraId="3AC512CA" w14:textId="77777777" w:rsidR="000B3D55" w:rsidRPr="001437F3" w:rsidRDefault="000B3D55" w:rsidP="004D4090">
            <w:pPr>
              <w:pStyle w:val="mybiaoge"/>
              <w:rPr>
                <w:rFonts w:eastAsia="宋体"/>
              </w:rPr>
            </w:pPr>
            <w:r w:rsidRPr="000B3D55">
              <w:rPr>
                <w:rFonts w:eastAsia="宋体"/>
                <w:sz w:val="24"/>
              </w:rPr>
              <w:t xml:space="preserve">2 EMIT K </w:t>
            </w:r>
            <w:r w:rsidRPr="000B3D55">
              <w:rPr>
                <w:rFonts w:ascii="Cambria Math" w:eastAsia="宋体" w:hAnsi="Cambria Math" w:cs="Cambria Math"/>
                <w:sz w:val="24"/>
              </w:rPr>
              <w:t>⇒</w:t>
            </w:r>
            <w:r w:rsidRPr="000B3D55">
              <w:rPr>
                <w:rFonts w:eastAsia="宋体"/>
                <w:sz w:val="24"/>
              </w:rPr>
              <w:t xml:space="preserve"> M({e1, e2, ...})</w:t>
            </w:r>
          </w:p>
        </w:tc>
      </w:tr>
    </w:tbl>
    <w:p w14:paraId="716A40DC" w14:textId="77777777" w:rsidR="000B3D55" w:rsidRDefault="000B3D55" w:rsidP="000B3D55">
      <w:pPr>
        <w:spacing w:line="440" w:lineRule="atLeast"/>
        <w:rPr>
          <w:sz w:val="24"/>
        </w:rPr>
      </w:pPr>
    </w:p>
    <w:p w14:paraId="14472732" w14:textId="5E275047" w:rsidR="00517739" w:rsidRPr="00255FB0" w:rsidRDefault="00517739" w:rsidP="00517739">
      <w:pPr>
        <w:spacing w:line="440" w:lineRule="atLeast"/>
        <w:ind w:firstLineChars="200" w:firstLine="480"/>
        <w:rPr>
          <w:sz w:val="24"/>
        </w:rPr>
      </w:pPr>
      <w:r>
        <w:rPr>
          <w:rFonts w:hint="eastAsia"/>
          <w:sz w:val="24"/>
        </w:rPr>
        <w:t>MRData</w:t>
      </w:r>
      <w:r>
        <w:rPr>
          <w:sz w:val="24"/>
        </w:rPr>
        <w:t>Cube</w:t>
      </w:r>
      <w:r>
        <w:rPr>
          <w:sz w:val="24"/>
        </w:rPr>
        <w:t>算法</w:t>
      </w:r>
      <w:r>
        <w:rPr>
          <w:rFonts w:hint="eastAsia"/>
          <w:sz w:val="24"/>
        </w:rPr>
        <w:t>是由</w:t>
      </w:r>
      <w:r w:rsidRPr="00517739">
        <w:rPr>
          <w:sz w:val="24"/>
        </w:rPr>
        <w:t>S Lee</w:t>
      </w:r>
      <w:r>
        <w:rPr>
          <w:rFonts w:hint="eastAsia"/>
          <w:sz w:val="24"/>
        </w:rPr>
        <w:t>等人</w:t>
      </w:r>
      <w:r>
        <w:rPr>
          <w:sz w:val="24"/>
        </w:rPr>
        <w:t>提出的针对朴素算法的改进，</w:t>
      </w:r>
      <w:r>
        <w:rPr>
          <w:rFonts w:hint="eastAsia"/>
          <w:sz w:val="24"/>
        </w:rPr>
        <w:t>其</w:t>
      </w:r>
      <w:r>
        <w:rPr>
          <w:sz w:val="24"/>
        </w:rPr>
        <w:t>算法将</w:t>
      </w:r>
      <w:r>
        <w:rPr>
          <w:rFonts w:hint="eastAsia"/>
          <w:sz w:val="24"/>
        </w:rPr>
        <w:t>数据</w:t>
      </w:r>
      <w:proofErr w:type="gramStart"/>
      <w:r>
        <w:rPr>
          <w:rFonts w:hint="eastAsia"/>
          <w:sz w:val="24"/>
        </w:rPr>
        <w:t>立方计算</w:t>
      </w:r>
      <w:proofErr w:type="gramEnd"/>
      <w:r>
        <w:rPr>
          <w:sz w:val="24"/>
        </w:rPr>
        <w:t>分为两个大的阶段</w:t>
      </w:r>
      <w:r>
        <w:rPr>
          <w:rFonts w:hint="eastAsia"/>
          <w:sz w:val="24"/>
        </w:rPr>
        <w:t>MR</w:t>
      </w:r>
      <w:r>
        <w:rPr>
          <w:sz w:val="24"/>
        </w:rPr>
        <w:t>Spread</w:t>
      </w:r>
      <w:r>
        <w:rPr>
          <w:sz w:val="24"/>
        </w:rPr>
        <w:t>阶段和</w:t>
      </w:r>
      <w:r>
        <w:rPr>
          <w:sz w:val="24"/>
        </w:rPr>
        <w:t>MRAssemble</w:t>
      </w:r>
      <w:r>
        <w:rPr>
          <w:rFonts w:hint="eastAsia"/>
          <w:sz w:val="24"/>
        </w:rPr>
        <w:t>阶段</w:t>
      </w:r>
      <w:r w:rsidR="00C11DD6">
        <w:rPr>
          <w:rFonts w:hint="eastAsia"/>
          <w:sz w:val="24"/>
        </w:rPr>
        <w:t>；在</w:t>
      </w:r>
      <w:r w:rsidR="009B4AD7">
        <w:rPr>
          <w:rFonts w:hint="eastAsia"/>
          <w:sz w:val="24"/>
        </w:rPr>
        <w:t>MRSpread</w:t>
      </w:r>
      <w:r w:rsidR="00997283">
        <w:rPr>
          <w:rFonts w:hint="eastAsia"/>
          <w:sz w:val="24"/>
        </w:rPr>
        <w:t>阶段</w:t>
      </w:r>
      <w:r w:rsidR="00C11DD6">
        <w:rPr>
          <w:rFonts w:hint="eastAsia"/>
          <w:sz w:val="24"/>
        </w:rPr>
        <w:t>，</w:t>
      </w:r>
      <w:r w:rsidR="00C11DD6">
        <w:rPr>
          <w:sz w:val="24"/>
        </w:rPr>
        <w:t>一个或者多个</w:t>
      </w:r>
      <w:r w:rsidR="00C11DD6">
        <w:rPr>
          <w:sz w:val="24"/>
        </w:rPr>
        <w:t>Maper task</w:t>
      </w:r>
      <w:r w:rsidR="00C11DD6">
        <w:rPr>
          <w:rFonts w:hint="eastAsia"/>
          <w:sz w:val="24"/>
        </w:rPr>
        <w:t>接收原始</w:t>
      </w:r>
      <w:r w:rsidR="00C11DD6">
        <w:rPr>
          <w:sz w:val="24"/>
        </w:rPr>
        <w:t>数据</w:t>
      </w:r>
      <w:r w:rsidR="00C11DD6">
        <w:rPr>
          <w:rFonts w:hint="eastAsia"/>
          <w:sz w:val="24"/>
        </w:rPr>
        <w:t>记录</w:t>
      </w:r>
      <w:r w:rsidR="00C11DD6">
        <w:rPr>
          <w:sz w:val="24"/>
        </w:rPr>
        <w:t>，简单的</w:t>
      </w:r>
      <w:r w:rsidR="00C11DD6">
        <w:rPr>
          <w:rFonts w:hint="eastAsia"/>
          <w:sz w:val="24"/>
        </w:rPr>
        <w:t>将</w:t>
      </w:r>
      <w:r w:rsidR="00C11DD6">
        <w:rPr>
          <w:sz w:val="24"/>
        </w:rPr>
        <w:t>各维度值</w:t>
      </w:r>
      <w:proofErr w:type="gramStart"/>
      <w:r w:rsidR="00C11DD6">
        <w:rPr>
          <w:rFonts w:hint="eastAsia"/>
          <w:sz w:val="24"/>
        </w:rPr>
        <w:t>拼接</w:t>
      </w:r>
      <w:r w:rsidR="00C11DD6">
        <w:rPr>
          <w:sz w:val="24"/>
        </w:rPr>
        <w:t>成键值</w:t>
      </w:r>
      <w:proofErr w:type="gramEnd"/>
      <w:r w:rsidR="00C11DD6">
        <w:rPr>
          <w:sz w:val="24"/>
        </w:rPr>
        <w:t>对</w:t>
      </w:r>
      <w:r w:rsidR="00C11DD6">
        <w:rPr>
          <w:rFonts w:hint="eastAsia"/>
          <w:sz w:val="24"/>
        </w:rPr>
        <w:t>的</w:t>
      </w:r>
      <w:r w:rsidR="00C11DD6">
        <w:rPr>
          <w:sz w:val="24"/>
        </w:rPr>
        <w:t>Key</w:t>
      </w:r>
      <w:r w:rsidR="00C11DD6">
        <w:rPr>
          <w:sz w:val="24"/>
        </w:rPr>
        <w:t>，</w:t>
      </w:r>
      <w:r w:rsidR="00C11DD6">
        <w:rPr>
          <w:rFonts w:hint="eastAsia"/>
          <w:sz w:val="24"/>
        </w:rPr>
        <w:t>经</w:t>
      </w:r>
      <w:r w:rsidR="00C11DD6">
        <w:rPr>
          <w:sz w:val="24"/>
        </w:rPr>
        <w:t>MR</w:t>
      </w:r>
      <w:r w:rsidR="00C11DD6">
        <w:rPr>
          <w:sz w:val="24"/>
        </w:rPr>
        <w:t>阶段的</w:t>
      </w:r>
      <w:r w:rsidR="00C11DD6">
        <w:rPr>
          <w:sz w:val="24"/>
        </w:rPr>
        <w:t>Combiner</w:t>
      </w:r>
      <w:r w:rsidR="00C11DD6">
        <w:rPr>
          <w:rFonts w:hint="eastAsia"/>
          <w:sz w:val="24"/>
        </w:rPr>
        <w:t>聚合同一</w:t>
      </w:r>
      <w:r w:rsidR="00C11DD6">
        <w:rPr>
          <w:sz w:val="24"/>
        </w:rPr>
        <w:t>Maper task</w:t>
      </w:r>
      <w:r w:rsidR="00C11DD6">
        <w:rPr>
          <w:sz w:val="24"/>
        </w:rPr>
        <w:t>相同</w:t>
      </w:r>
      <w:r w:rsidR="00C11DD6">
        <w:rPr>
          <w:sz w:val="24"/>
        </w:rPr>
        <w:t>Key</w:t>
      </w:r>
      <w:r w:rsidR="00C11DD6">
        <w:rPr>
          <w:sz w:val="24"/>
        </w:rPr>
        <w:t>值的度量值，例如对于</w:t>
      </w:r>
      <w:r w:rsidR="00C11DD6">
        <w:rPr>
          <w:sz w:val="24"/>
        </w:rPr>
        <w:t>SUM</w:t>
      </w:r>
      <w:r w:rsidR="00C11DD6">
        <w:rPr>
          <w:rFonts w:hint="eastAsia"/>
          <w:sz w:val="24"/>
        </w:rPr>
        <w:t>度量</w:t>
      </w:r>
      <w:r w:rsidR="00C11DD6">
        <w:rPr>
          <w:sz w:val="24"/>
        </w:rPr>
        <w:t>，</w:t>
      </w:r>
      <w:r w:rsidR="00C11DD6">
        <w:rPr>
          <w:rFonts w:hint="eastAsia"/>
          <w:sz w:val="24"/>
        </w:rPr>
        <w:t>数据单元</w:t>
      </w:r>
      <w:r w:rsidR="00C15406">
        <w:rPr>
          <w:rFonts w:hint="eastAsia"/>
          <w:sz w:val="24"/>
        </w:rPr>
        <w:t>(</w:t>
      </w:r>
      <w:r w:rsidR="00C11DD6" w:rsidRPr="00074AE8">
        <w:rPr>
          <w:rFonts w:hint="eastAsia"/>
          <w:i/>
          <w:sz w:val="24"/>
        </w:rPr>
        <w:t>a</w:t>
      </w:r>
      <w:r w:rsidR="00C11DD6" w:rsidRPr="00074AE8">
        <w:rPr>
          <w:sz w:val="24"/>
          <w:vertAlign w:val="subscript"/>
        </w:rPr>
        <w:t>1</w:t>
      </w:r>
      <w:r w:rsidR="007335F1">
        <w:rPr>
          <w:rFonts w:hint="eastAsia"/>
          <w:sz w:val="24"/>
        </w:rPr>
        <w:t xml:space="preserve">, </w:t>
      </w:r>
      <w:r w:rsidR="00C11DD6" w:rsidRPr="00074AE8">
        <w:rPr>
          <w:i/>
          <w:sz w:val="24"/>
        </w:rPr>
        <w:t>b</w:t>
      </w:r>
      <w:r w:rsidR="00C11DD6" w:rsidRPr="00074AE8">
        <w:rPr>
          <w:sz w:val="24"/>
          <w:vertAlign w:val="subscript"/>
        </w:rPr>
        <w:t>1</w:t>
      </w:r>
      <w:r w:rsidR="00B6339C">
        <w:rPr>
          <w:rFonts w:hint="eastAsia"/>
          <w:sz w:val="24"/>
        </w:rPr>
        <w:t xml:space="preserve">: </w:t>
      </w:r>
      <w:r w:rsidR="00C11DD6">
        <w:rPr>
          <w:rFonts w:hint="eastAsia"/>
          <w:sz w:val="24"/>
        </w:rPr>
        <w:t>1</w:t>
      </w:r>
      <w:r w:rsidR="0085687E">
        <w:rPr>
          <w:rFonts w:hint="eastAsia"/>
          <w:sz w:val="24"/>
        </w:rPr>
        <w:t>）</w:t>
      </w:r>
      <w:r w:rsidR="00C11DD6">
        <w:rPr>
          <w:rFonts w:hint="eastAsia"/>
          <w:sz w:val="24"/>
        </w:rPr>
        <w:t>与</w:t>
      </w:r>
      <w:r w:rsidR="00C11DD6">
        <w:rPr>
          <w:sz w:val="24"/>
        </w:rPr>
        <w:t>（</w:t>
      </w:r>
      <w:r w:rsidR="00C11DD6">
        <w:rPr>
          <w:rFonts w:hint="eastAsia"/>
          <w:sz w:val="24"/>
        </w:rPr>
        <w:t>a1</w:t>
      </w:r>
      <w:r w:rsidR="00C11DD6">
        <w:rPr>
          <w:rFonts w:hint="eastAsia"/>
          <w:sz w:val="24"/>
        </w:rPr>
        <w:t>，</w:t>
      </w:r>
      <w:r w:rsidR="00C11DD6">
        <w:rPr>
          <w:rFonts w:hint="eastAsia"/>
          <w:sz w:val="24"/>
        </w:rPr>
        <w:t>b1</w:t>
      </w:r>
      <w:r w:rsidR="00C11DD6">
        <w:rPr>
          <w:rFonts w:hint="eastAsia"/>
          <w:sz w:val="24"/>
        </w:rPr>
        <w:t>；</w:t>
      </w:r>
      <w:r w:rsidR="00C11DD6">
        <w:rPr>
          <w:rFonts w:hint="eastAsia"/>
          <w:sz w:val="24"/>
        </w:rPr>
        <w:t>3</w:t>
      </w:r>
      <w:r w:rsidR="00C11DD6">
        <w:rPr>
          <w:sz w:val="24"/>
        </w:rPr>
        <w:t>）</w:t>
      </w:r>
      <w:r w:rsidR="00C11DD6">
        <w:rPr>
          <w:rFonts w:hint="eastAsia"/>
          <w:sz w:val="24"/>
        </w:rPr>
        <w:t>将被</w:t>
      </w:r>
      <w:r w:rsidR="00C11DD6">
        <w:rPr>
          <w:sz w:val="24"/>
        </w:rPr>
        <w:t>Combiner</w:t>
      </w:r>
      <w:r w:rsidR="00C11DD6">
        <w:rPr>
          <w:sz w:val="24"/>
        </w:rPr>
        <w:t>阶段合并成一条数据单元（</w:t>
      </w:r>
      <w:r w:rsidR="00C11DD6">
        <w:rPr>
          <w:rFonts w:hint="eastAsia"/>
          <w:sz w:val="24"/>
        </w:rPr>
        <w:t>a1</w:t>
      </w:r>
      <w:r w:rsidR="00C11DD6">
        <w:rPr>
          <w:rFonts w:hint="eastAsia"/>
          <w:sz w:val="24"/>
        </w:rPr>
        <w:t>，</w:t>
      </w:r>
      <w:r w:rsidR="00C11DD6">
        <w:rPr>
          <w:rFonts w:hint="eastAsia"/>
          <w:sz w:val="24"/>
        </w:rPr>
        <w:t>b1</w:t>
      </w:r>
      <w:r w:rsidR="00C11DD6">
        <w:rPr>
          <w:rFonts w:hint="eastAsia"/>
          <w:sz w:val="24"/>
        </w:rPr>
        <w:t>；</w:t>
      </w:r>
      <w:r w:rsidR="00C11DD6">
        <w:rPr>
          <w:rFonts w:hint="eastAsia"/>
          <w:sz w:val="24"/>
        </w:rPr>
        <w:t>4</w:t>
      </w:r>
      <w:r w:rsidR="00C11DD6">
        <w:rPr>
          <w:sz w:val="24"/>
        </w:rPr>
        <w:t>）</w:t>
      </w:r>
      <w:r w:rsidR="00C11DD6">
        <w:rPr>
          <w:rFonts w:hint="eastAsia"/>
          <w:sz w:val="24"/>
        </w:rPr>
        <w:t>；</w:t>
      </w:r>
      <w:r w:rsidR="00C11DD6">
        <w:rPr>
          <w:sz w:val="24"/>
        </w:rPr>
        <w:t>然后</w:t>
      </w:r>
      <w:r w:rsidR="00474CAA">
        <w:rPr>
          <w:rFonts w:hint="eastAsia"/>
          <w:sz w:val="24"/>
        </w:rPr>
        <w:t>各</w:t>
      </w:r>
      <w:r w:rsidR="00474CAA">
        <w:rPr>
          <w:sz w:val="24"/>
        </w:rPr>
        <w:t>Maper task</w:t>
      </w:r>
      <w:r w:rsidR="00474CAA">
        <w:rPr>
          <w:rFonts w:hint="eastAsia"/>
          <w:sz w:val="24"/>
        </w:rPr>
        <w:t>产生</w:t>
      </w:r>
      <w:r w:rsidR="00474CAA">
        <w:rPr>
          <w:sz w:val="24"/>
        </w:rPr>
        <w:t>的</w:t>
      </w:r>
      <w:r w:rsidR="00474CAA">
        <w:rPr>
          <w:rFonts w:hint="eastAsia"/>
          <w:sz w:val="24"/>
        </w:rPr>
        <w:t>相同</w:t>
      </w:r>
      <w:r w:rsidR="00474CAA">
        <w:rPr>
          <w:sz w:val="24"/>
        </w:rPr>
        <w:t>Key</w:t>
      </w:r>
      <w:r w:rsidR="00474CAA">
        <w:rPr>
          <w:rFonts w:hint="eastAsia"/>
          <w:sz w:val="24"/>
        </w:rPr>
        <w:t>将被发往</w:t>
      </w:r>
      <w:r w:rsidR="00474CAA">
        <w:rPr>
          <w:sz w:val="24"/>
        </w:rPr>
        <w:t>MRAssemble</w:t>
      </w:r>
      <w:r w:rsidR="00474CAA">
        <w:rPr>
          <w:sz w:val="24"/>
        </w:rPr>
        <w:t>阶段的</w:t>
      </w:r>
      <w:r w:rsidR="00474CAA">
        <w:rPr>
          <w:sz w:val="24"/>
        </w:rPr>
        <w:t>Reducer</w:t>
      </w:r>
      <w:r w:rsidR="00474CAA">
        <w:rPr>
          <w:sz w:val="24"/>
        </w:rPr>
        <w:t>阶段等待处理对于</w:t>
      </w:r>
      <w:r w:rsidR="00474CAA">
        <w:rPr>
          <w:rFonts w:hint="eastAsia"/>
          <w:sz w:val="24"/>
        </w:rPr>
        <w:t>a</w:t>
      </w:r>
      <w:r w:rsidR="00474CAA">
        <w:rPr>
          <w:sz w:val="24"/>
        </w:rPr>
        <w:t>1</w:t>
      </w:r>
      <w:r w:rsidR="00474CAA">
        <w:rPr>
          <w:rFonts w:hint="eastAsia"/>
          <w:sz w:val="24"/>
        </w:rPr>
        <w:t>，</w:t>
      </w:r>
      <w:r w:rsidR="00474CAA">
        <w:rPr>
          <w:sz w:val="24"/>
        </w:rPr>
        <w:t>b1</w:t>
      </w:r>
      <w:r w:rsidR="00474CAA">
        <w:rPr>
          <w:rFonts w:hint="eastAsia"/>
          <w:sz w:val="24"/>
        </w:rPr>
        <w:t>这样的</w:t>
      </w:r>
      <w:r w:rsidR="00474CAA">
        <w:rPr>
          <w:sz w:val="24"/>
        </w:rPr>
        <w:t>属性发往</w:t>
      </w:r>
      <w:r w:rsidR="00474CAA">
        <w:rPr>
          <w:sz w:val="24"/>
        </w:rPr>
        <w:t>Reducer</w:t>
      </w:r>
      <w:r w:rsidR="00474CAA">
        <w:rPr>
          <w:sz w:val="24"/>
        </w:rPr>
        <w:t>形式为</w:t>
      </w:r>
      <w:r w:rsidR="00474CAA">
        <w:rPr>
          <w:rFonts w:hint="eastAsia"/>
          <w:sz w:val="24"/>
        </w:rPr>
        <w:t>（</w:t>
      </w:r>
      <w:r w:rsidR="00474CAA">
        <w:rPr>
          <w:rFonts w:hint="eastAsia"/>
          <w:sz w:val="24"/>
        </w:rPr>
        <w:t>cell</w:t>
      </w:r>
      <w:r w:rsidR="00474CAA">
        <w:rPr>
          <w:rFonts w:hint="eastAsia"/>
          <w:sz w:val="24"/>
        </w:rPr>
        <w:t>；</w:t>
      </w:r>
      <w:r w:rsidR="00474CAA">
        <w:rPr>
          <w:rFonts w:hint="eastAsia"/>
          <w:sz w:val="24"/>
        </w:rPr>
        <w:t>m1,m2,</w:t>
      </w:r>
      <w:r w:rsidR="00474CAA">
        <w:rPr>
          <w:sz w:val="24"/>
        </w:rPr>
        <w:t>….</w:t>
      </w:r>
      <w:r w:rsidR="00474CAA">
        <w:rPr>
          <w:rFonts w:hint="eastAsia"/>
          <w:sz w:val="24"/>
        </w:rPr>
        <w:t>）在</w:t>
      </w:r>
      <w:r w:rsidR="00474CAA">
        <w:rPr>
          <w:sz w:val="24"/>
        </w:rPr>
        <w:t>Reducer</w:t>
      </w:r>
      <w:r w:rsidR="00474CAA">
        <w:rPr>
          <w:sz w:val="24"/>
        </w:rPr>
        <w:t>阶段，相同</w:t>
      </w:r>
      <w:r w:rsidR="00474CAA">
        <w:rPr>
          <w:sz w:val="24"/>
        </w:rPr>
        <w:t>Key</w:t>
      </w:r>
      <w:r w:rsidR="00474CAA">
        <w:rPr>
          <w:sz w:val="24"/>
        </w:rPr>
        <w:t>值的度量值将被计算</w:t>
      </w:r>
      <w:r w:rsidR="00474CAA">
        <w:rPr>
          <w:rFonts w:hint="eastAsia"/>
          <w:sz w:val="24"/>
        </w:rPr>
        <w:t>得到</w:t>
      </w:r>
      <w:r w:rsidR="00474CAA">
        <w:rPr>
          <w:sz w:val="24"/>
        </w:rPr>
        <w:t>最终的顶层</w:t>
      </w:r>
      <w:r w:rsidR="00474CAA">
        <w:rPr>
          <w:sz w:val="24"/>
        </w:rPr>
        <w:t>Cubeid</w:t>
      </w:r>
      <w:r w:rsidR="00474CAA">
        <w:rPr>
          <w:sz w:val="24"/>
        </w:rPr>
        <w:t>的最终结果</w:t>
      </w:r>
      <w:r w:rsidR="00474CAA">
        <w:rPr>
          <w:rFonts w:hint="eastAsia"/>
          <w:sz w:val="24"/>
        </w:rPr>
        <w:t>；</w:t>
      </w:r>
      <w:r w:rsidR="00474CAA">
        <w:rPr>
          <w:sz w:val="24"/>
        </w:rPr>
        <w:t>然后</w:t>
      </w:r>
      <w:r w:rsidR="00474CAA">
        <w:rPr>
          <w:rFonts w:hint="eastAsia"/>
          <w:sz w:val="24"/>
        </w:rPr>
        <w:t>根据</w:t>
      </w:r>
      <w:r w:rsidR="00474CAA">
        <w:rPr>
          <w:sz w:val="24"/>
        </w:rPr>
        <w:t>顶层</w:t>
      </w:r>
      <w:r w:rsidR="00474CAA">
        <w:rPr>
          <w:rFonts w:hint="eastAsia"/>
          <w:sz w:val="24"/>
        </w:rPr>
        <w:t>cubeid</w:t>
      </w:r>
      <w:r w:rsidR="00474CAA">
        <w:rPr>
          <w:sz w:val="24"/>
        </w:rPr>
        <w:t>计算的结果，</w:t>
      </w:r>
      <w:r w:rsidR="00B27DC3">
        <w:rPr>
          <w:rFonts w:hint="eastAsia"/>
          <w:sz w:val="24"/>
        </w:rPr>
        <w:t>在</w:t>
      </w:r>
      <w:r w:rsidR="00B27DC3">
        <w:rPr>
          <w:sz w:val="24"/>
        </w:rPr>
        <w:t>Reducer</w:t>
      </w:r>
      <w:r w:rsidR="00B27DC3">
        <w:rPr>
          <w:sz w:val="24"/>
        </w:rPr>
        <w:t>阶段</w:t>
      </w:r>
      <w:r w:rsidR="00B27DC3">
        <w:rPr>
          <w:rFonts w:hint="eastAsia"/>
          <w:sz w:val="24"/>
        </w:rPr>
        <w:t>根据</w:t>
      </w:r>
      <w:r w:rsidR="00B27DC3">
        <w:rPr>
          <w:sz w:val="24"/>
        </w:rPr>
        <w:t>合并的顶层</w:t>
      </w:r>
      <w:r w:rsidR="00B27DC3">
        <w:rPr>
          <w:sz w:val="24"/>
        </w:rPr>
        <w:t>cubeid</w:t>
      </w:r>
      <w:r w:rsidR="00B27DC3">
        <w:rPr>
          <w:rFonts w:hint="eastAsia"/>
          <w:sz w:val="24"/>
        </w:rPr>
        <w:t>每一条</w:t>
      </w:r>
      <w:r w:rsidR="00B27DC3">
        <w:rPr>
          <w:sz w:val="24"/>
        </w:rPr>
        <w:t>记录</w:t>
      </w:r>
      <w:r w:rsidR="00B27DC3">
        <w:rPr>
          <w:rFonts w:hint="eastAsia"/>
          <w:sz w:val="24"/>
        </w:rPr>
        <w:t>，</w:t>
      </w:r>
      <w:r w:rsidR="00B27DC3">
        <w:rPr>
          <w:sz w:val="24"/>
        </w:rPr>
        <w:t>生成各</w:t>
      </w:r>
      <w:r w:rsidR="00B27DC3">
        <w:rPr>
          <w:rFonts w:hint="eastAsia"/>
          <w:sz w:val="24"/>
        </w:rPr>
        <w:t>个子</w:t>
      </w:r>
      <w:r w:rsidR="00B27DC3">
        <w:rPr>
          <w:sz w:val="24"/>
        </w:rPr>
        <w:t>cubeid</w:t>
      </w:r>
      <w:r w:rsidR="00B27DC3">
        <w:rPr>
          <w:sz w:val="24"/>
        </w:rPr>
        <w:t>。</w:t>
      </w:r>
      <w:r w:rsidR="00B27DC3">
        <w:rPr>
          <w:rFonts w:hint="eastAsia"/>
          <w:sz w:val="24"/>
        </w:rPr>
        <w:t>在</w:t>
      </w:r>
      <w:r w:rsidR="00B27DC3">
        <w:rPr>
          <w:sz w:val="24"/>
        </w:rPr>
        <w:t>MRAssemble</w:t>
      </w:r>
      <w:r w:rsidR="00B27DC3">
        <w:rPr>
          <w:sz w:val="24"/>
        </w:rPr>
        <w:t>阶段</w:t>
      </w:r>
      <w:r w:rsidR="00B27DC3">
        <w:rPr>
          <w:rFonts w:hint="eastAsia"/>
          <w:sz w:val="24"/>
        </w:rPr>
        <w:t>的</w:t>
      </w:r>
      <w:r w:rsidR="00B27DC3">
        <w:rPr>
          <w:sz w:val="24"/>
        </w:rPr>
        <w:t>输入时</w:t>
      </w:r>
      <w:r w:rsidR="00B27DC3">
        <w:rPr>
          <w:sz w:val="24"/>
        </w:rPr>
        <w:t>MRSpread</w:t>
      </w:r>
      <w:r w:rsidR="00B27DC3">
        <w:rPr>
          <w:sz w:val="24"/>
        </w:rPr>
        <w:t>阶段的输出，即是未合并的</w:t>
      </w:r>
      <w:r w:rsidR="00B27DC3">
        <w:rPr>
          <w:rFonts w:hint="eastAsia"/>
          <w:sz w:val="24"/>
        </w:rPr>
        <w:t>部分</w:t>
      </w:r>
      <w:r w:rsidR="00B27DC3">
        <w:rPr>
          <w:sz w:val="24"/>
        </w:rPr>
        <w:t>cubeid</w:t>
      </w:r>
      <w:r w:rsidR="00B27DC3">
        <w:rPr>
          <w:sz w:val="24"/>
        </w:rPr>
        <w:t>，这一阶段</w:t>
      </w:r>
      <w:r w:rsidR="00B27DC3">
        <w:rPr>
          <w:rFonts w:hint="eastAsia"/>
          <w:sz w:val="24"/>
        </w:rPr>
        <w:t>过程比较</w:t>
      </w:r>
      <w:r w:rsidR="00B27DC3">
        <w:rPr>
          <w:sz w:val="24"/>
        </w:rPr>
        <w:t>简单，只需要简单合并相同</w:t>
      </w:r>
      <w:r w:rsidR="00B27DC3">
        <w:rPr>
          <w:sz w:val="24"/>
        </w:rPr>
        <w:t>Key</w:t>
      </w:r>
      <w:r w:rsidR="00B27DC3">
        <w:rPr>
          <w:sz w:val="24"/>
        </w:rPr>
        <w:t>值就可以得到最终的</w:t>
      </w:r>
      <w:r w:rsidR="00B27DC3">
        <w:rPr>
          <w:rFonts w:hint="eastAsia"/>
          <w:sz w:val="24"/>
        </w:rPr>
        <w:t>完整</w:t>
      </w:r>
      <w:r w:rsidR="00B27DC3">
        <w:rPr>
          <w:sz w:val="24"/>
        </w:rPr>
        <w:t>cubeid</w:t>
      </w:r>
      <w:r w:rsidR="00B27DC3">
        <w:rPr>
          <w:rFonts w:hint="eastAsia"/>
          <w:sz w:val="24"/>
        </w:rPr>
        <w:t>。整个算法</w:t>
      </w:r>
      <w:r w:rsidR="00B27DC3">
        <w:rPr>
          <w:sz w:val="24"/>
        </w:rPr>
        <w:t>的数据</w:t>
      </w:r>
      <w:commentRangeStart w:id="77"/>
      <w:r w:rsidR="00B27DC3">
        <w:rPr>
          <w:sz w:val="24"/>
        </w:rPr>
        <w:t>处理过程如下：</w:t>
      </w:r>
      <w:commentRangeEnd w:id="77"/>
      <w:r w:rsidR="00B27DC3">
        <w:rPr>
          <w:rStyle w:val="afd"/>
        </w:rPr>
        <w:commentReference w:id="77"/>
      </w:r>
    </w:p>
    <w:p w14:paraId="08B7529A" w14:textId="77777777" w:rsidR="00D00A2C" w:rsidRDefault="007650E0" w:rsidP="00B37189">
      <w:pPr>
        <w:spacing w:line="440" w:lineRule="atLeast"/>
        <w:ind w:firstLineChars="200" w:firstLine="480"/>
        <w:rPr>
          <w:sz w:val="24"/>
        </w:rPr>
      </w:pPr>
      <w:r>
        <w:rPr>
          <w:rFonts w:hint="eastAsia"/>
          <w:sz w:val="24"/>
        </w:rPr>
        <w:t>相对于</w:t>
      </w:r>
      <w:r>
        <w:rPr>
          <w:sz w:val="24"/>
        </w:rPr>
        <w:t>MRNaive</w:t>
      </w:r>
      <w:r>
        <w:rPr>
          <w:rFonts w:hint="eastAsia"/>
          <w:sz w:val="24"/>
        </w:rPr>
        <w:t>算法</w:t>
      </w:r>
      <w:r>
        <w:rPr>
          <w:sz w:val="24"/>
        </w:rPr>
        <w:t>，</w:t>
      </w:r>
      <w:r w:rsidRPr="007650E0">
        <w:rPr>
          <w:sz w:val="24"/>
        </w:rPr>
        <w:t>Arnab Nandi</w:t>
      </w:r>
      <w:r>
        <w:rPr>
          <w:rFonts w:hint="eastAsia"/>
          <w:sz w:val="24"/>
        </w:rPr>
        <w:t>等人</w:t>
      </w:r>
      <w:r>
        <w:rPr>
          <w:sz w:val="24"/>
        </w:rPr>
        <w:t>提出的</w:t>
      </w:r>
      <w:r>
        <w:rPr>
          <w:sz w:val="24"/>
        </w:rPr>
        <w:t>MRLevel</w:t>
      </w:r>
      <w:r>
        <w:rPr>
          <w:sz w:val="24"/>
        </w:rPr>
        <w:t>算法</w:t>
      </w:r>
      <w:r w:rsidR="00DB2281">
        <w:rPr>
          <w:rFonts w:hint="eastAsia"/>
          <w:sz w:val="24"/>
        </w:rPr>
        <w:t>将</w:t>
      </w:r>
      <w:r w:rsidR="00DB2281">
        <w:rPr>
          <w:sz w:val="24"/>
        </w:rPr>
        <w:t>整个</w:t>
      </w:r>
      <w:r w:rsidR="00DB2281">
        <w:rPr>
          <w:sz w:val="24"/>
        </w:rPr>
        <w:t>Data Cube</w:t>
      </w:r>
      <w:r w:rsidR="00DB2281">
        <w:rPr>
          <w:sz w:val="24"/>
        </w:rPr>
        <w:t>计算过程按</w:t>
      </w:r>
      <w:r w:rsidR="00DB2281">
        <w:rPr>
          <w:rFonts w:hint="eastAsia"/>
          <w:sz w:val="24"/>
        </w:rPr>
        <w:t>数据立方</w:t>
      </w:r>
      <w:r w:rsidR="00DB2281">
        <w:rPr>
          <w:sz w:val="24"/>
        </w:rPr>
        <w:t>晶格分层划分，</w:t>
      </w:r>
      <w:r w:rsidR="001C2F9A">
        <w:rPr>
          <w:rFonts w:hint="eastAsia"/>
          <w:sz w:val="24"/>
        </w:rPr>
        <w:t>从</w:t>
      </w:r>
      <w:r w:rsidR="001C2F9A">
        <w:rPr>
          <w:sz w:val="24"/>
        </w:rPr>
        <w:t>上层开始，</w:t>
      </w:r>
      <w:r w:rsidR="00DB2281">
        <w:rPr>
          <w:sz w:val="24"/>
        </w:rPr>
        <w:t>每一层发起一次</w:t>
      </w:r>
      <w:r w:rsidR="00DB2281">
        <w:rPr>
          <w:sz w:val="24"/>
        </w:rPr>
        <w:t>MapReduce</w:t>
      </w:r>
      <w:r w:rsidR="00DB2281">
        <w:rPr>
          <w:sz w:val="24"/>
        </w:rPr>
        <w:t>任务</w:t>
      </w:r>
      <w:r w:rsidR="00976F7E">
        <w:rPr>
          <w:rFonts w:hint="eastAsia"/>
          <w:sz w:val="24"/>
        </w:rPr>
        <w:t>和</w:t>
      </w:r>
      <w:r w:rsidR="00976F7E">
        <w:rPr>
          <w:sz w:val="24"/>
        </w:rPr>
        <w:t>MRLevel</w:t>
      </w:r>
      <w:r w:rsidR="00976F7E">
        <w:rPr>
          <w:rFonts w:hint="eastAsia"/>
          <w:sz w:val="24"/>
        </w:rPr>
        <w:t>任务</w:t>
      </w:r>
      <w:r w:rsidR="001C2F9A">
        <w:rPr>
          <w:rFonts w:hint="eastAsia"/>
          <w:sz w:val="24"/>
        </w:rPr>
        <w:t>，</w:t>
      </w:r>
      <w:r w:rsidR="00976F7E">
        <w:rPr>
          <w:rFonts w:hint="eastAsia"/>
          <w:sz w:val="24"/>
        </w:rPr>
        <w:t>MR</w:t>
      </w:r>
      <w:r w:rsidR="00976F7E">
        <w:rPr>
          <w:sz w:val="24"/>
        </w:rPr>
        <w:t>任务负责计算每层聚合值，</w:t>
      </w:r>
      <w:r w:rsidR="00976F7E">
        <w:rPr>
          <w:sz w:val="24"/>
        </w:rPr>
        <w:t>MRLevel</w:t>
      </w:r>
      <w:r w:rsidR="00976F7E">
        <w:rPr>
          <w:sz w:val="24"/>
        </w:rPr>
        <w:t>来确认最小父</w:t>
      </w:r>
      <w:r w:rsidR="00976F7E">
        <w:rPr>
          <w:sz w:val="24"/>
        </w:rPr>
        <w:t>cubeid</w:t>
      </w:r>
      <w:r w:rsidR="00976F7E">
        <w:rPr>
          <w:sz w:val="24"/>
        </w:rPr>
        <w:t>，</w:t>
      </w:r>
      <w:r w:rsidR="001C2F9A">
        <w:rPr>
          <w:rFonts w:hint="eastAsia"/>
          <w:sz w:val="24"/>
        </w:rPr>
        <w:t>每层输入</w:t>
      </w:r>
      <w:r w:rsidR="001C2F9A">
        <w:rPr>
          <w:sz w:val="24"/>
        </w:rPr>
        <w:t>数据来源</w:t>
      </w:r>
      <w:r w:rsidR="001C2F9A">
        <w:rPr>
          <w:rFonts w:hint="eastAsia"/>
          <w:sz w:val="24"/>
        </w:rPr>
        <w:t>于</w:t>
      </w:r>
      <w:r w:rsidR="001C2F9A">
        <w:rPr>
          <w:sz w:val="24"/>
        </w:rPr>
        <w:t>上层的处理结果，</w:t>
      </w:r>
      <w:r w:rsidR="009F6BA6">
        <w:rPr>
          <w:rFonts w:hint="eastAsia"/>
          <w:sz w:val="24"/>
        </w:rPr>
        <w:t>从而</w:t>
      </w:r>
      <w:r w:rsidR="009F6BA6">
        <w:rPr>
          <w:sz w:val="24"/>
        </w:rPr>
        <w:t>直接利用</w:t>
      </w:r>
      <w:r w:rsidR="00F97CC8">
        <w:rPr>
          <w:rFonts w:hint="eastAsia"/>
          <w:sz w:val="24"/>
        </w:rPr>
        <w:t>最小</w:t>
      </w:r>
      <w:r w:rsidR="009F6BA6">
        <w:rPr>
          <w:sz w:val="24"/>
        </w:rPr>
        <w:t>父</w:t>
      </w:r>
      <w:r w:rsidR="009F6BA6">
        <w:rPr>
          <w:sz w:val="24"/>
        </w:rPr>
        <w:t>cubeid</w:t>
      </w:r>
      <w:r w:rsidR="009F6BA6">
        <w:rPr>
          <w:sz w:val="24"/>
        </w:rPr>
        <w:t>的计算结果去做聚合</w:t>
      </w:r>
      <w:r w:rsidR="00F97CC8">
        <w:rPr>
          <w:rFonts w:hint="eastAsia"/>
          <w:sz w:val="24"/>
        </w:rPr>
        <w:t>。</w:t>
      </w:r>
      <w:r w:rsidR="00D00A2C">
        <w:rPr>
          <w:rFonts w:hint="eastAsia"/>
          <w:sz w:val="24"/>
        </w:rPr>
        <w:t>对于拥有</w:t>
      </w:r>
      <w:r w:rsidR="00D00A2C">
        <w:rPr>
          <w:sz w:val="24"/>
        </w:rPr>
        <w:t>ABC</w:t>
      </w:r>
      <w:r w:rsidR="00D00A2C">
        <w:rPr>
          <w:sz w:val="24"/>
        </w:rPr>
        <w:t>三个维度的</w:t>
      </w:r>
      <w:r w:rsidR="00D00A2C">
        <w:rPr>
          <w:sz w:val="24"/>
        </w:rPr>
        <w:t>Data Cube</w:t>
      </w:r>
      <w:r w:rsidR="00D00A2C">
        <w:rPr>
          <w:sz w:val="24"/>
        </w:rPr>
        <w:t>来说，使用</w:t>
      </w:r>
      <w:r w:rsidR="00D00A2C">
        <w:rPr>
          <w:sz w:val="24"/>
        </w:rPr>
        <w:t>MRLevel</w:t>
      </w:r>
      <w:r w:rsidR="00D00A2C">
        <w:rPr>
          <w:rFonts w:hint="eastAsia"/>
          <w:sz w:val="24"/>
        </w:rPr>
        <w:t>所</w:t>
      </w:r>
      <w:r w:rsidR="00D00A2C">
        <w:rPr>
          <w:sz w:val="24"/>
        </w:rPr>
        <w:t>产生的物化路径与层次如</w:t>
      </w:r>
      <w:commentRangeStart w:id="78"/>
      <w:r w:rsidR="00D00A2C">
        <w:rPr>
          <w:sz w:val="24"/>
        </w:rPr>
        <w:t>下图所示</w:t>
      </w:r>
      <w:commentRangeEnd w:id="78"/>
      <w:r w:rsidR="00D00A2C">
        <w:rPr>
          <w:rStyle w:val="afd"/>
        </w:rPr>
        <w:commentReference w:id="78"/>
      </w:r>
      <w:r w:rsidR="00D00A2C">
        <w:rPr>
          <w:rFonts w:hint="eastAsia"/>
          <w:sz w:val="24"/>
        </w:rPr>
        <w:t>（右图</w:t>
      </w:r>
      <w:r w:rsidR="00D00A2C">
        <w:rPr>
          <w:sz w:val="24"/>
        </w:rPr>
        <w:t>默认是最小父</w:t>
      </w:r>
      <w:r w:rsidR="00D00A2C">
        <w:rPr>
          <w:sz w:val="24"/>
        </w:rPr>
        <w:t>cubeid</w:t>
      </w:r>
      <w:r w:rsidR="00D00A2C">
        <w:rPr>
          <w:rFonts w:hint="eastAsia"/>
          <w:sz w:val="24"/>
        </w:rPr>
        <w:t>）。</w:t>
      </w:r>
      <w:r w:rsidR="00D00A2C">
        <w:rPr>
          <w:sz w:val="24"/>
        </w:rPr>
        <w:t>在</w:t>
      </w:r>
      <w:r w:rsidR="00976F7E">
        <w:rPr>
          <w:rFonts w:hint="eastAsia"/>
          <w:sz w:val="24"/>
        </w:rPr>
        <w:t>MRLevel</w:t>
      </w:r>
      <w:r w:rsidR="00976F7E">
        <w:rPr>
          <w:sz w:val="24"/>
        </w:rPr>
        <w:t>基础上</w:t>
      </w:r>
      <w:r w:rsidR="00976F7E" w:rsidRPr="007650E0">
        <w:rPr>
          <w:sz w:val="24"/>
        </w:rPr>
        <w:t>Arnab Nandi</w:t>
      </w:r>
      <w:r w:rsidR="00976F7E">
        <w:rPr>
          <w:rFonts w:hint="eastAsia"/>
          <w:sz w:val="24"/>
        </w:rPr>
        <w:t>等人提出了</w:t>
      </w:r>
      <w:r w:rsidR="00976F7E">
        <w:rPr>
          <w:sz w:val="24"/>
        </w:rPr>
        <w:t>与</w:t>
      </w:r>
      <w:r w:rsidR="00976F7E">
        <w:rPr>
          <w:sz w:val="24"/>
        </w:rPr>
        <w:t>PipeSort</w:t>
      </w:r>
      <w:r w:rsidR="00976F7E">
        <w:rPr>
          <w:sz w:val="24"/>
        </w:rPr>
        <w:lastRenderedPageBreak/>
        <w:t>相结合的</w:t>
      </w:r>
      <w:r w:rsidR="00976F7E">
        <w:rPr>
          <w:sz w:val="24"/>
        </w:rPr>
        <w:t>MR</w:t>
      </w:r>
      <w:r w:rsidR="00915701">
        <w:rPr>
          <w:sz w:val="24"/>
        </w:rPr>
        <w:t>Pipe</w:t>
      </w:r>
      <w:r w:rsidR="00976F7E">
        <w:rPr>
          <w:sz w:val="24"/>
        </w:rPr>
        <w:t>Level</w:t>
      </w:r>
      <w:r w:rsidR="00915701">
        <w:rPr>
          <w:rFonts w:hint="eastAsia"/>
          <w:sz w:val="24"/>
        </w:rPr>
        <w:t>，</w:t>
      </w:r>
      <w:r w:rsidR="00915701">
        <w:rPr>
          <w:sz w:val="24"/>
        </w:rPr>
        <w:t>思想</w:t>
      </w:r>
      <w:r w:rsidR="00915701">
        <w:rPr>
          <w:rFonts w:hint="eastAsia"/>
          <w:sz w:val="24"/>
        </w:rPr>
        <w:t>是</w:t>
      </w:r>
      <w:r w:rsidR="00915701">
        <w:rPr>
          <w:sz w:val="24"/>
        </w:rPr>
        <w:t>利用传统</w:t>
      </w:r>
      <w:r w:rsidR="00915701">
        <w:rPr>
          <w:sz w:val="24"/>
        </w:rPr>
        <w:t>PipeSort</w:t>
      </w:r>
      <w:r w:rsidR="00915701">
        <w:rPr>
          <w:rFonts w:hint="eastAsia"/>
          <w:sz w:val="24"/>
        </w:rPr>
        <w:t>算法</w:t>
      </w:r>
      <w:r w:rsidR="00CA7308">
        <w:rPr>
          <w:rFonts w:hint="eastAsia"/>
          <w:sz w:val="24"/>
        </w:rPr>
        <w:t>与</w:t>
      </w:r>
      <w:r w:rsidR="00CA7308">
        <w:rPr>
          <w:sz w:val="24"/>
        </w:rPr>
        <w:t>MapReduce</w:t>
      </w:r>
      <w:r w:rsidR="00CA7308">
        <w:rPr>
          <w:sz w:val="24"/>
        </w:rPr>
        <w:t>计算框架</w:t>
      </w:r>
      <w:r w:rsidR="00CA7308">
        <w:rPr>
          <w:rFonts w:hint="eastAsia"/>
          <w:sz w:val="24"/>
        </w:rPr>
        <w:t>相结合</w:t>
      </w:r>
      <w:r w:rsidR="00915701">
        <w:rPr>
          <w:sz w:val="24"/>
        </w:rPr>
        <w:t>，</w:t>
      </w:r>
      <w:r w:rsidR="00492352">
        <w:rPr>
          <w:rFonts w:hint="eastAsia"/>
          <w:sz w:val="24"/>
        </w:rPr>
        <w:t>通过</w:t>
      </w:r>
      <w:r w:rsidR="00915701">
        <w:rPr>
          <w:sz w:val="24"/>
        </w:rPr>
        <w:t>将整个数据晶格划分成</w:t>
      </w:r>
      <w:r w:rsidR="00915701">
        <w:rPr>
          <w:rFonts w:hint="eastAsia"/>
          <w:sz w:val="24"/>
        </w:rPr>
        <w:t>多颗</w:t>
      </w:r>
      <w:r w:rsidR="00915701">
        <w:rPr>
          <w:sz w:val="24"/>
        </w:rPr>
        <w:t>子树，</w:t>
      </w:r>
      <w:r w:rsidR="006B39B7">
        <w:rPr>
          <w:rFonts w:hint="eastAsia"/>
          <w:sz w:val="24"/>
        </w:rPr>
        <w:t>每一个</w:t>
      </w:r>
      <w:r w:rsidR="006B39B7">
        <w:rPr>
          <w:sz w:val="24"/>
        </w:rPr>
        <w:t>子树分配一个</w:t>
      </w:r>
      <w:r w:rsidR="006B39B7">
        <w:rPr>
          <w:sz w:val="24"/>
        </w:rPr>
        <w:t>MR</w:t>
      </w:r>
      <w:r w:rsidR="006B39B7">
        <w:rPr>
          <w:sz w:val="24"/>
        </w:rPr>
        <w:t>任务，</w:t>
      </w:r>
      <w:r w:rsidR="00FD697F">
        <w:rPr>
          <w:rFonts w:hint="eastAsia"/>
          <w:sz w:val="24"/>
        </w:rPr>
        <w:t>并</w:t>
      </w:r>
      <w:r w:rsidR="00FD697F">
        <w:rPr>
          <w:sz w:val="24"/>
        </w:rPr>
        <w:t>，</w:t>
      </w:r>
      <w:r w:rsidR="00CA7308">
        <w:rPr>
          <w:rFonts w:hint="eastAsia"/>
          <w:sz w:val="24"/>
        </w:rPr>
        <w:t>通过</w:t>
      </w:r>
      <w:r w:rsidR="00CA7308">
        <w:rPr>
          <w:rFonts w:hint="eastAsia"/>
          <w:sz w:val="24"/>
        </w:rPr>
        <w:t>cubeid</w:t>
      </w:r>
      <w:r w:rsidR="00CA7308">
        <w:rPr>
          <w:sz w:val="24"/>
        </w:rPr>
        <w:t>共享前缀规则和</w:t>
      </w:r>
      <w:r w:rsidR="00CA7308">
        <w:rPr>
          <w:rFonts w:hint="eastAsia"/>
          <w:sz w:val="24"/>
        </w:rPr>
        <w:t>跨子</w:t>
      </w:r>
      <w:r w:rsidR="00CA7308">
        <w:rPr>
          <w:sz w:val="24"/>
        </w:rPr>
        <w:t>树共享</w:t>
      </w:r>
      <w:r w:rsidR="00CA7308">
        <w:rPr>
          <w:rFonts w:hint="eastAsia"/>
          <w:sz w:val="24"/>
        </w:rPr>
        <w:t>排序来</w:t>
      </w:r>
      <w:r w:rsidR="00CA7308">
        <w:rPr>
          <w:sz w:val="24"/>
        </w:rPr>
        <w:t>组成</w:t>
      </w:r>
      <w:r w:rsidR="00CA7308">
        <w:rPr>
          <w:rFonts w:hint="eastAsia"/>
          <w:sz w:val="24"/>
        </w:rPr>
        <w:t>执行</w:t>
      </w:r>
      <w:r w:rsidR="00CA7308">
        <w:rPr>
          <w:sz w:val="24"/>
        </w:rPr>
        <w:t>树。</w:t>
      </w:r>
      <w:r w:rsidR="00CA7308">
        <w:rPr>
          <w:rFonts w:hint="eastAsia"/>
          <w:sz w:val="24"/>
        </w:rPr>
        <w:t>如图</w:t>
      </w:r>
      <w:r w:rsidR="00CA7308">
        <w:rPr>
          <w:sz w:val="24"/>
        </w:rPr>
        <w:t>一个</w:t>
      </w:r>
      <w:r w:rsidR="00CA7308">
        <w:rPr>
          <w:rFonts w:hint="eastAsia"/>
          <w:sz w:val="24"/>
        </w:rPr>
        <w:t>拥有</w:t>
      </w:r>
      <w:r w:rsidR="00CA7308">
        <w:rPr>
          <w:sz w:val="24"/>
        </w:rPr>
        <w:t>三个维度的</w:t>
      </w:r>
      <w:r w:rsidR="00CA7308">
        <w:rPr>
          <w:sz w:val="24"/>
        </w:rPr>
        <w:t>Data Cube</w:t>
      </w:r>
      <w:r w:rsidR="00CA7308">
        <w:rPr>
          <w:rFonts w:hint="eastAsia"/>
          <w:sz w:val="24"/>
        </w:rPr>
        <w:t>的</w:t>
      </w:r>
      <w:r w:rsidR="0059147C">
        <w:rPr>
          <w:rFonts w:hint="eastAsia"/>
          <w:sz w:val="24"/>
        </w:rPr>
        <w:t>MRPipeLevel</w:t>
      </w:r>
      <w:commentRangeStart w:id="79"/>
      <w:r w:rsidR="00CA7308">
        <w:rPr>
          <w:sz w:val="24"/>
        </w:rPr>
        <w:t>计算流程如下图所示</w:t>
      </w:r>
      <w:commentRangeEnd w:id="79"/>
      <w:r w:rsidR="00622B85">
        <w:rPr>
          <w:rStyle w:val="afd"/>
        </w:rPr>
        <w:commentReference w:id="79"/>
      </w:r>
      <w:r w:rsidR="00CA7308">
        <w:rPr>
          <w:sz w:val="24"/>
        </w:rPr>
        <w:t>：</w:t>
      </w:r>
      <w:r w:rsidR="00CA7308">
        <w:rPr>
          <w:rFonts w:hint="eastAsia"/>
          <w:sz w:val="24"/>
        </w:rPr>
        <w:t>，</w:t>
      </w:r>
      <w:r w:rsidR="004E77AA">
        <w:rPr>
          <w:rFonts w:hint="eastAsia"/>
          <w:sz w:val="24"/>
        </w:rPr>
        <w:t>MRPipeLeve</w:t>
      </w:r>
      <w:r w:rsidR="004E77AA">
        <w:rPr>
          <w:sz w:val="24"/>
        </w:rPr>
        <w:t>l</w:t>
      </w:r>
      <w:r w:rsidR="004E77AA">
        <w:rPr>
          <w:sz w:val="24"/>
        </w:rPr>
        <w:t>算法</w:t>
      </w:r>
      <w:r w:rsidR="004E77AA">
        <w:rPr>
          <w:rFonts w:hint="eastAsia"/>
          <w:sz w:val="24"/>
        </w:rPr>
        <w:t>优点</w:t>
      </w:r>
      <w:r w:rsidR="004E77AA">
        <w:rPr>
          <w:sz w:val="24"/>
        </w:rPr>
        <w:t>是</w:t>
      </w:r>
      <w:r w:rsidR="004E77AA">
        <w:rPr>
          <w:rFonts w:hint="eastAsia"/>
          <w:sz w:val="24"/>
        </w:rPr>
        <w:t>通过</w:t>
      </w:r>
      <w:r w:rsidR="004E77AA">
        <w:rPr>
          <w:sz w:val="24"/>
        </w:rPr>
        <w:t>划分子树，可以增加</w:t>
      </w:r>
      <w:r w:rsidR="004E77AA">
        <w:rPr>
          <w:rFonts w:hint="eastAsia"/>
          <w:sz w:val="24"/>
        </w:rPr>
        <w:t>程序</w:t>
      </w:r>
      <w:r w:rsidR="004E77AA">
        <w:rPr>
          <w:sz w:val="24"/>
        </w:rPr>
        <w:t>的</w:t>
      </w:r>
      <w:r w:rsidR="004E77AA">
        <w:rPr>
          <w:rFonts w:hint="eastAsia"/>
          <w:sz w:val="24"/>
        </w:rPr>
        <w:t>并行度</w:t>
      </w:r>
      <w:r w:rsidR="004E77AA">
        <w:rPr>
          <w:sz w:val="24"/>
        </w:rPr>
        <w:t>，减少</w:t>
      </w:r>
      <w:r w:rsidR="004E77AA">
        <w:rPr>
          <w:sz w:val="24"/>
        </w:rPr>
        <w:t>MR</w:t>
      </w:r>
      <w:r w:rsidR="004E77AA">
        <w:rPr>
          <w:sz w:val="24"/>
        </w:rPr>
        <w:t>任务的提交次数</w:t>
      </w:r>
      <w:r w:rsidR="00163631">
        <w:rPr>
          <w:rFonts w:hint="eastAsia"/>
          <w:sz w:val="24"/>
        </w:rPr>
        <w:t>，</w:t>
      </w:r>
      <w:r w:rsidR="00163631">
        <w:rPr>
          <w:sz w:val="24"/>
        </w:rPr>
        <w:t>并且利用</w:t>
      </w:r>
      <w:r w:rsidR="00163631">
        <w:rPr>
          <w:sz w:val="24"/>
        </w:rPr>
        <w:t>MR</w:t>
      </w:r>
      <w:r w:rsidR="00163631">
        <w:rPr>
          <w:sz w:val="24"/>
        </w:rPr>
        <w:t>框架自动排序的优点很好的适应了</w:t>
      </w:r>
      <w:r w:rsidR="00163631">
        <w:rPr>
          <w:sz w:val="24"/>
        </w:rPr>
        <w:t>PipeSort</w:t>
      </w:r>
      <w:r w:rsidR="00622B85">
        <w:rPr>
          <w:rFonts w:hint="eastAsia"/>
          <w:sz w:val="24"/>
        </w:rPr>
        <w:t>。</w:t>
      </w:r>
      <w:r w:rsidR="0027572C">
        <w:rPr>
          <w:rFonts w:hint="eastAsia"/>
          <w:sz w:val="24"/>
        </w:rPr>
        <w:t>同时</w:t>
      </w:r>
      <w:r w:rsidR="0027572C">
        <w:rPr>
          <w:sz w:val="24"/>
        </w:rPr>
        <w:t>继承</w:t>
      </w:r>
      <w:r w:rsidR="0027572C">
        <w:rPr>
          <w:rFonts w:hint="eastAsia"/>
          <w:sz w:val="24"/>
        </w:rPr>
        <w:t>MRLevel</w:t>
      </w:r>
      <w:r w:rsidR="003118FA">
        <w:rPr>
          <w:rFonts w:hint="eastAsia"/>
          <w:sz w:val="24"/>
        </w:rPr>
        <w:t>算法</w:t>
      </w:r>
      <w:r w:rsidR="003118FA">
        <w:rPr>
          <w:sz w:val="24"/>
        </w:rPr>
        <w:t>的优点</w:t>
      </w:r>
      <w:r w:rsidR="00163631">
        <w:rPr>
          <w:rFonts w:hint="eastAsia"/>
          <w:sz w:val="24"/>
        </w:rPr>
        <w:t>，</w:t>
      </w:r>
      <w:r w:rsidR="00163631">
        <w:rPr>
          <w:sz w:val="24"/>
        </w:rPr>
        <w:t>但是缺点是当</w:t>
      </w:r>
      <w:r w:rsidR="00163631">
        <w:rPr>
          <w:rFonts w:hint="eastAsia"/>
          <w:sz w:val="24"/>
        </w:rPr>
        <w:t>维度</w:t>
      </w:r>
      <w:r w:rsidR="00163631">
        <w:rPr>
          <w:sz w:val="24"/>
        </w:rPr>
        <w:t>增加时，</w:t>
      </w:r>
      <w:r w:rsidR="00163631">
        <w:rPr>
          <w:rFonts w:hint="eastAsia"/>
          <w:sz w:val="24"/>
        </w:rPr>
        <w:t>子</w:t>
      </w:r>
      <w:r w:rsidR="00163631">
        <w:rPr>
          <w:sz w:val="24"/>
        </w:rPr>
        <w:t>树划分</w:t>
      </w:r>
      <w:r w:rsidR="00B37189">
        <w:rPr>
          <w:rFonts w:hint="eastAsia"/>
          <w:sz w:val="24"/>
        </w:rPr>
        <w:t>可能</w:t>
      </w:r>
      <w:r w:rsidR="00B37189">
        <w:rPr>
          <w:sz w:val="24"/>
        </w:rPr>
        <w:t>过多，</w:t>
      </w:r>
      <w:r w:rsidR="00B37189">
        <w:rPr>
          <w:rFonts w:hint="eastAsia"/>
          <w:sz w:val="24"/>
        </w:rPr>
        <w:t>算法</w:t>
      </w:r>
      <w:r w:rsidR="00B37189">
        <w:rPr>
          <w:sz w:val="24"/>
        </w:rPr>
        <w:t>执行过程变得复杂，反而影响了</w:t>
      </w:r>
      <w:r w:rsidR="00B37189">
        <w:rPr>
          <w:rFonts w:hint="eastAsia"/>
          <w:sz w:val="24"/>
        </w:rPr>
        <w:t>算法</w:t>
      </w:r>
      <w:r w:rsidR="00B37189">
        <w:rPr>
          <w:sz w:val="24"/>
        </w:rPr>
        <w:t>的效率。</w:t>
      </w:r>
    </w:p>
    <w:p w14:paraId="7BE8A294" w14:textId="77777777" w:rsidR="009573AA" w:rsidRDefault="00E93138" w:rsidP="00B37189">
      <w:pPr>
        <w:spacing w:line="440" w:lineRule="atLeast"/>
        <w:ind w:firstLineChars="200" w:firstLine="480"/>
        <w:rPr>
          <w:sz w:val="24"/>
        </w:rPr>
      </w:pPr>
      <w:r>
        <w:rPr>
          <w:rFonts w:hint="eastAsia"/>
          <w:sz w:val="24"/>
        </w:rPr>
        <w:t>上述算法</w:t>
      </w:r>
      <w:r>
        <w:rPr>
          <w:sz w:val="24"/>
        </w:rPr>
        <w:t>只是</w:t>
      </w:r>
      <w:r w:rsidR="00713B40">
        <w:rPr>
          <w:rFonts w:hint="eastAsia"/>
          <w:sz w:val="24"/>
        </w:rPr>
        <w:t>对</w:t>
      </w:r>
      <w:r w:rsidR="00713B40">
        <w:rPr>
          <w:sz w:val="24"/>
        </w:rPr>
        <w:t>代数度量进行了优化，而对于整体性度量来说，</w:t>
      </w:r>
      <w:r w:rsidR="00713B40" w:rsidRPr="00713B40">
        <w:rPr>
          <w:sz w:val="24"/>
        </w:rPr>
        <w:t>Arnab Nandi</w:t>
      </w:r>
      <w:r w:rsidR="00713B40">
        <w:rPr>
          <w:rFonts w:hint="eastAsia"/>
          <w:sz w:val="24"/>
        </w:rPr>
        <w:t>提出的</w:t>
      </w:r>
      <w:r w:rsidR="00713B40">
        <w:rPr>
          <w:sz w:val="24"/>
        </w:rPr>
        <w:t>MRCube</w:t>
      </w:r>
      <w:r w:rsidR="00713B40">
        <w:rPr>
          <w:sz w:val="24"/>
        </w:rPr>
        <w:t>算法</w:t>
      </w:r>
      <w:r w:rsidR="00713B40">
        <w:rPr>
          <w:rFonts w:hint="eastAsia"/>
          <w:sz w:val="24"/>
        </w:rPr>
        <w:t>第一次解决</w:t>
      </w:r>
      <w:r w:rsidR="00713B40">
        <w:rPr>
          <w:sz w:val="24"/>
        </w:rPr>
        <w:t>了</w:t>
      </w:r>
      <w:r w:rsidR="00713B40">
        <w:rPr>
          <w:sz w:val="24"/>
        </w:rPr>
        <w:t>MR</w:t>
      </w:r>
      <w:r w:rsidR="00713B40">
        <w:rPr>
          <w:sz w:val="24"/>
        </w:rPr>
        <w:t>框架下的整体性度量</w:t>
      </w:r>
      <w:r w:rsidR="00713B40">
        <w:rPr>
          <w:rFonts w:hint="eastAsia"/>
          <w:sz w:val="24"/>
        </w:rPr>
        <w:t>存在</w:t>
      </w:r>
      <w:r w:rsidR="00713B40">
        <w:rPr>
          <w:sz w:val="24"/>
        </w:rPr>
        <w:t>的问题</w:t>
      </w:r>
      <w:r w:rsidR="00E560A8">
        <w:rPr>
          <w:rFonts w:hint="eastAsia"/>
          <w:sz w:val="24"/>
        </w:rPr>
        <w:t>，分析了</w:t>
      </w:r>
      <w:r w:rsidR="00E560A8">
        <w:rPr>
          <w:sz w:val="24"/>
        </w:rPr>
        <w:t>整体性度量</w:t>
      </w:r>
      <w:r w:rsidR="00E560A8">
        <w:rPr>
          <w:rFonts w:hint="eastAsia"/>
          <w:sz w:val="24"/>
        </w:rPr>
        <w:t>与</w:t>
      </w:r>
      <w:r w:rsidR="00E560A8">
        <w:rPr>
          <w:sz w:val="24"/>
        </w:rPr>
        <w:t>代数式度量区别</w:t>
      </w:r>
      <w:r w:rsidR="00E560A8">
        <w:rPr>
          <w:rFonts w:hint="eastAsia"/>
          <w:sz w:val="24"/>
        </w:rPr>
        <w:t>，</w:t>
      </w:r>
      <w:r w:rsidR="00E560A8">
        <w:rPr>
          <w:rFonts w:hint="eastAsia"/>
          <w:sz w:val="24"/>
        </w:rPr>
        <w:t>MRCube</w:t>
      </w:r>
      <w:r w:rsidR="00E560A8">
        <w:rPr>
          <w:rFonts w:hint="eastAsia"/>
          <w:sz w:val="24"/>
        </w:rPr>
        <w:t>提出</w:t>
      </w:r>
      <w:r w:rsidR="00E560A8">
        <w:rPr>
          <w:sz w:val="24"/>
        </w:rPr>
        <w:t>为了解决数据倾斜问题</w:t>
      </w:r>
      <w:r w:rsidR="00E560A8">
        <w:rPr>
          <w:rFonts w:hint="eastAsia"/>
          <w:sz w:val="24"/>
        </w:rPr>
        <w:t>，</w:t>
      </w:r>
      <w:r w:rsidR="00E560A8">
        <w:rPr>
          <w:sz w:val="24"/>
        </w:rPr>
        <w:t>将数据</w:t>
      </w:r>
      <w:r w:rsidR="00E560A8">
        <w:rPr>
          <w:rFonts w:hint="eastAsia"/>
          <w:sz w:val="24"/>
        </w:rPr>
        <w:t>立方</w:t>
      </w:r>
      <w:r w:rsidR="00E560A8">
        <w:rPr>
          <w:sz w:val="24"/>
        </w:rPr>
        <w:t>晶格分割成多个</w:t>
      </w:r>
      <w:r w:rsidR="00E560A8">
        <w:rPr>
          <w:rFonts w:hint="eastAsia"/>
          <w:sz w:val="24"/>
        </w:rPr>
        <w:t>Batch</w:t>
      </w:r>
      <w:r w:rsidR="00E560A8">
        <w:rPr>
          <w:rFonts w:hint="eastAsia"/>
          <w:sz w:val="24"/>
        </w:rPr>
        <w:t>区域</w:t>
      </w:r>
      <w:r w:rsidR="009D3260">
        <w:rPr>
          <w:rFonts w:hint="eastAsia"/>
          <w:sz w:val="24"/>
        </w:rPr>
        <w:t>，提出了判断</w:t>
      </w:r>
      <w:r w:rsidR="009D3260">
        <w:rPr>
          <w:sz w:val="24"/>
        </w:rPr>
        <w:t>cubeid</w:t>
      </w:r>
      <w:r w:rsidR="0064443D">
        <w:rPr>
          <w:rFonts w:hint="eastAsia"/>
          <w:sz w:val="24"/>
        </w:rPr>
        <w:t>，</w:t>
      </w:r>
      <w:r w:rsidR="0064443D">
        <w:rPr>
          <w:sz w:val="24"/>
        </w:rPr>
        <w:t>此</w:t>
      </w:r>
      <w:r w:rsidR="009D3260" w:rsidRPr="003811C5">
        <w:rPr>
          <w:i/>
          <w:sz w:val="24"/>
        </w:rPr>
        <w:t>cubeid</w:t>
      </w:r>
      <w:r w:rsidR="009D3260">
        <w:rPr>
          <w:sz w:val="24"/>
        </w:rPr>
        <w:t>的维度值组</w:t>
      </w:r>
      <w:r w:rsidR="009D3260">
        <w:rPr>
          <w:rFonts w:hint="eastAsia"/>
          <w:sz w:val="24"/>
        </w:rPr>
        <w:t>是否</w:t>
      </w:r>
      <w:r w:rsidR="009D3260">
        <w:rPr>
          <w:sz w:val="24"/>
        </w:rPr>
        <w:t>是</w:t>
      </w:r>
      <w:r w:rsidR="009D3260">
        <w:rPr>
          <w:sz w:val="24"/>
        </w:rPr>
        <w:t>reducer-friendly</w:t>
      </w:r>
      <w:r w:rsidR="009D3260">
        <w:rPr>
          <w:rFonts w:hint="eastAsia"/>
          <w:sz w:val="24"/>
        </w:rPr>
        <w:t>、</w:t>
      </w:r>
      <w:r w:rsidR="009D3260">
        <w:rPr>
          <w:sz w:val="24"/>
        </w:rPr>
        <w:t>reducer-unfriendly</w:t>
      </w:r>
      <w:r w:rsidR="009D3260">
        <w:rPr>
          <w:rFonts w:hint="eastAsia"/>
          <w:sz w:val="24"/>
        </w:rPr>
        <w:t>的</w:t>
      </w:r>
      <w:r w:rsidR="009D3260">
        <w:rPr>
          <w:sz w:val="24"/>
        </w:rPr>
        <w:t>方法</w:t>
      </w:r>
      <w:r w:rsidR="009D3260">
        <w:rPr>
          <w:rFonts w:hint="eastAsia"/>
          <w:sz w:val="24"/>
        </w:rPr>
        <w:t>；</w:t>
      </w:r>
      <w:r w:rsidR="009D3260">
        <w:rPr>
          <w:sz w:val="24"/>
        </w:rPr>
        <w:t>通过抽样检验</w:t>
      </w:r>
      <w:r w:rsidR="009D3260">
        <w:rPr>
          <w:rFonts w:hint="eastAsia"/>
          <w:sz w:val="24"/>
        </w:rPr>
        <w:t>，每个</w:t>
      </w:r>
      <w:r w:rsidR="009D3260">
        <w:rPr>
          <w:sz w:val="24"/>
        </w:rPr>
        <w:t>Batch</w:t>
      </w:r>
      <w:r w:rsidR="009D3260">
        <w:rPr>
          <w:sz w:val="24"/>
        </w:rPr>
        <w:t>区域使用</w:t>
      </w:r>
      <w:r w:rsidR="009D3260">
        <w:rPr>
          <w:sz w:val="24"/>
        </w:rPr>
        <w:t>reducer-friendly</w:t>
      </w:r>
      <w:r w:rsidR="009D3260">
        <w:rPr>
          <w:sz w:val="24"/>
        </w:rPr>
        <w:t>与</w:t>
      </w:r>
      <w:r w:rsidR="009D3260">
        <w:rPr>
          <w:sz w:val="24"/>
        </w:rPr>
        <w:t>reducer-unfriendly</w:t>
      </w:r>
      <w:r w:rsidR="009D3260">
        <w:rPr>
          <w:rFonts w:hint="eastAsia"/>
          <w:sz w:val="24"/>
        </w:rPr>
        <w:t>进行</w:t>
      </w:r>
      <w:r w:rsidR="009D3260">
        <w:rPr>
          <w:sz w:val="24"/>
        </w:rPr>
        <w:t>标记，</w:t>
      </w:r>
      <w:r w:rsidR="009D3260">
        <w:rPr>
          <w:rFonts w:hint="eastAsia"/>
          <w:sz w:val="24"/>
        </w:rPr>
        <w:t>Reducer</w:t>
      </w:r>
      <w:r w:rsidR="009D3260">
        <w:rPr>
          <w:sz w:val="24"/>
        </w:rPr>
        <w:t>-unfriendly</w:t>
      </w:r>
      <w:r w:rsidR="009D3260">
        <w:rPr>
          <w:rFonts w:hint="eastAsia"/>
          <w:sz w:val="24"/>
        </w:rPr>
        <w:t>将使用</w:t>
      </w:r>
      <w:r w:rsidR="009D3260">
        <w:rPr>
          <w:sz w:val="24"/>
        </w:rPr>
        <w:t>MapReduce</w:t>
      </w:r>
      <w:r w:rsidR="009D3260">
        <w:rPr>
          <w:sz w:val="24"/>
        </w:rPr>
        <w:t>提供的</w:t>
      </w:r>
      <w:r w:rsidR="009D3260">
        <w:rPr>
          <w:sz w:val="24"/>
        </w:rPr>
        <w:t>partition</w:t>
      </w:r>
      <w:r w:rsidR="009D3260">
        <w:rPr>
          <w:rFonts w:hint="eastAsia"/>
          <w:sz w:val="24"/>
        </w:rPr>
        <w:t>函数被</w:t>
      </w:r>
      <w:r w:rsidR="009D3260">
        <w:rPr>
          <w:sz w:val="24"/>
        </w:rPr>
        <w:t>分成更多的</w:t>
      </w:r>
      <w:r w:rsidR="0064443D">
        <w:rPr>
          <w:rFonts w:hint="eastAsia"/>
          <w:sz w:val="24"/>
        </w:rPr>
        <w:t>reducer</w:t>
      </w:r>
      <w:r w:rsidR="0064443D">
        <w:rPr>
          <w:sz w:val="24"/>
        </w:rPr>
        <w:t>上进行处理</w:t>
      </w:r>
      <w:r w:rsidR="009573AA">
        <w:rPr>
          <w:rFonts w:hint="eastAsia"/>
          <w:sz w:val="24"/>
        </w:rPr>
        <w:t>，</w:t>
      </w:r>
      <w:commentRangeStart w:id="80"/>
      <w:r w:rsidR="009573AA">
        <w:rPr>
          <w:sz w:val="24"/>
        </w:rPr>
        <w:t>分区处理示意图如下</w:t>
      </w:r>
      <w:r w:rsidR="00713B40">
        <w:rPr>
          <w:sz w:val="24"/>
        </w:rPr>
        <w:t>。</w:t>
      </w:r>
      <w:commentRangeEnd w:id="80"/>
      <w:r w:rsidR="009573AA">
        <w:rPr>
          <w:rStyle w:val="afd"/>
        </w:rPr>
        <w:commentReference w:id="80"/>
      </w:r>
    </w:p>
    <w:p w14:paraId="26B1F04B" w14:textId="77777777" w:rsidR="009573AA" w:rsidRDefault="00FB70BB" w:rsidP="00B37189">
      <w:pPr>
        <w:spacing w:line="440" w:lineRule="atLeast"/>
        <w:ind w:firstLineChars="200" w:firstLine="420"/>
        <w:rPr>
          <w:sz w:val="24"/>
        </w:rPr>
      </w:pPr>
      <w:commentRangeStart w:id="81"/>
      <w:r w:rsidRPr="008613E9">
        <w:rPr>
          <w:noProof/>
        </w:rPr>
        <w:drawing>
          <wp:inline distT="0" distB="0" distL="0" distR="0" wp14:anchorId="6B88A502" wp14:editId="742F3F6D">
            <wp:extent cx="4556125" cy="2679065"/>
            <wp:effectExtent l="0" t="0" r="0" b="698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6125" cy="2679065"/>
                    </a:xfrm>
                    <a:prstGeom prst="rect">
                      <a:avLst/>
                    </a:prstGeom>
                    <a:noFill/>
                    <a:ln>
                      <a:noFill/>
                    </a:ln>
                  </pic:spPr>
                </pic:pic>
              </a:graphicData>
            </a:graphic>
          </wp:inline>
        </w:drawing>
      </w:r>
      <w:commentRangeEnd w:id="81"/>
      <w:r w:rsidR="009573AA">
        <w:rPr>
          <w:rStyle w:val="afd"/>
        </w:rPr>
        <w:commentReference w:id="81"/>
      </w:r>
    </w:p>
    <w:p w14:paraId="135C2FB6" w14:textId="77777777" w:rsidR="00B27DC3" w:rsidRDefault="0064443D" w:rsidP="00B37189">
      <w:pPr>
        <w:spacing w:line="440" w:lineRule="atLeast"/>
        <w:ind w:firstLineChars="200" w:firstLine="480"/>
        <w:rPr>
          <w:sz w:val="24"/>
        </w:rPr>
      </w:pPr>
      <w:r>
        <w:rPr>
          <w:rFonts w:hint="eastAsia"/>
          <w:sz w:val="24"/>
        </w:rPr>
        <w:t>MRCube</w:t>
      </w:r>
      <w:r>
        <w:rPr>
          <w:sz w:val="24"/>
        </w:rPr>
        <w:t>总体采用</w:t>
      </w:r>
      <w:r>
        <w:rPr>
          <w:sz w:val="24"/>
        </w:rPr>
        <w:t>BUC</w:t>
      </w:r>
      <w:r>
        <w:rPr>
          <w:sz w:val="24"/>
        </w:rPr>
        <w:t>即</w:t>
      </w:r>
      <w:r>
        <w:rPr>
          <w:rFonts w:hint="eastAsia"/>
          <w:sz w:val="24"/>
        </w:rPr>
        <w:t>自下</w:t>
      </w:r>
      <w:r>
        <w:rPr>
          <w:sz w:val="24"/>
        </w:rPr>
        <w:t>而上的计算方式，</w:t>
      </w:r>
      <w:r>
        <w:rPr>
          <w:rFonts w:hint="eastAsia"/>
          <w:sz w:val="24"/>
        </w:rPr>
        <w:t>这样</w:t>
      </w:r>
      <w:r>
        <w:rPr>
          <w:sz w:val="24"/>
        </w:rPr>
        <w:t>对于</w:t>
      </w:r>
      <w:r>
        <w:rPr>
          <w:rFonts w:hint="eastAsia"/>
          <w:sz w:val="24"/>
        </w:rPr>
        <w:t>不符合</w:t>
      </w:r>
      <w:r>
        <w:rPr>
          <w:sz w:val="24"/>
        </w:rPr>
        <w:t>构建</w:t>
      </w:r>
      <w:r>
        <w:rPr>
          <w:sz w:val="24"/>
        </w:rPr>
        <w:t>Cube</w:t>
      </w:r>
      <w:r>
        <w:rPr>
          <w:rFonts w:hint="eastAsia"/>
          <w:sz w:val="24"/>
        </w:rPr>
        <w:t>的</w:t>
      </w:r>
      <w:r>
        <w:rPr>
          <w:sz w:val="24"/>
        </w:rPr>
        <w:t>数据会被及时清除，有利于</w:t>
      </w:r>
      <w:r>
        <w:rPr>
          <w:rFonts w:hint="eastAsia"/>
          <w:sz w:val="24"/>
        </w:rPr>
        <w:t>节省计算</w:t>
      </w:r>
      <w:r>
        <w:rPr>
          <w:sz w:val="24"/>
        </w:rPr>
        <w:t>资源</w:t>
      </w:r>
      <w:r>
        <w:rPr>
          <w:rFonts w:hint="eastAsia"/>
          <w:sz w:val="24"/>
        </w:rPr>
        <w:t>。</w:t>
      </w:r>
      <w:r>
        <w:rPr>
          <w:sz w:val="24"/>
        </w:rPr>
        <w:t>对于</w:t>
      </w:r>
      <w:r>
        <w:rPr>
          <w:rFonts w:hint="eastAsia"/>
          <w:sz w:val="24"/>
        </w:rPr>
        <w:t>整体性</w:t>
      </w:r>
      <w:r>
        <w:rPr>
          <w:sz w:val="24"/>
        </w:rPr>
        <w:t>度量来说</w:t>
      </w:r>
      <w:r w:rsidR="002E496E">
        <w:rPr>
          <w:rFonts w:hint="eastAsia"/>
          <w:sz w:val="24"/>
        </w:rPr>
        <w:t>，</w:t>
      </w:r>
      <w:r w:rsidR="002E496E">
        <w:rPr>
          <w:sz w:val="24"/>
        </w:rPr>
        <w:t>以</w:t>
      </w:r>
      <w:r w:rsidR="002E496E">
        <w:rPr>
          <w:sz w:val="24"/>
        </w:rPr>
        <w:t xml:space="preserve">Count distinct </w:t>
      </w:r>
      <w:r w:rsidR="002E496E">
        <w:rPr>
          <w:rFonts w:hint="eastAsia"/>
          <w:sz w:val="24"/>
        </w:rPr>
        <w:t>为例</w:t>
      </w:r>
      <w:r w:rsidR="002E496E">
        <w:rPr>
          <w:sz w:val="24"/>
        </w:rPr>
        <w:t>，</w:t>
      </w:r>
      <w:r>
        <w:rPr>
          <w:sz w:val="24"/>
        </w:rPr>
        <w:t>MRCube</w:t>
      </w:r>
      <w:r w:rsidR="00F028FA">
        <w:rPr>
          <w:rFonts w:hint="eastAsia"/>
          <w:sz w:val="24"/>
        </w:rPr>
        <w:t>将会</w:t>
      </w:r>
      <w:r w:rsidR="009573AA">
        <w:rPr>
          <w:rFonts w:hint="eastAsia"/>
          <w:sz w:val="24"/>
        </w:rPr>
        <w:t>使用需要计算</w:t>
      </w:r>
      <w:r w:rsidR="009573AA">
        <w:rPr>
          <w:sz w:val="24"/>
        </w:rPr>
        <w:t>count distinct</w:t>
      </w:r>
      <w:r w:rsidR="009573AA">
        <w:rPr>
          <w:sz w:val="24"/>
        </w:rPr>
        <w:t>的度量</w:t>
      </w:r>
      <w:r w:rsidR="009573AA">
        <w:rPr>
          <w:rFonts w:hint="eastAsia"/>
          <w:sz w:val="24"/>
        </w:rPr>
        <w:t>（在原文中</w:t>
      </w:r>
      <w:r w:rsidR="009573AA">
        <w:rPr>
          <w:sz w:val="24"/>
        </w:rPr>
        <w:t>也是维度</w:t>
      </w:r>
      <w:r w:rsidR="009573AA">
        <w:rPr>
          <w:rFonts w:hint="eastAsia"/>
          <w:sz w:val="24"/>
        </w:rPr>
        <w:t>）</w:t>
      </w:r>
      <w:r w:rsidR="009573AA">
        <w:rPr>
          <w:sz w:val="24"/>
        </w:rPr>
        <w:t>来</w:t>
      </w:r>
      <w:r w:rsidR="009573AA">
        <w:rPr>
          <w:sz w:val="24"/>
        </w:rPr>
        <w:t>hash</w:t>
      </w:r>
      <w:r w:rsidR="009573AA">
        <w:rPr>
          <w:rFonts w:hint="eastAsia"/>
          <w:sz w:val="24"/>
        </w:rPr>
        <w:t>到</w:t>
      </w:r>
      <w:r w:rsidR="009573AA">
        <w:rPr>
          <w:sz w:val="24"/>
        </w:rPr>
        <w:t>reducer</w:t>
      </w:r>
      <w:r w:rsidR="009573AA">
        <w:rPr>
          <w:sz w:val="24"/>
        </w:rPr>
        <w:t>，这样保证了相同的度量值会被分发给同一个</w:t>
      </w:r>
      <w:r w:rsidR="009573AA">
        <w:rPr>
          <w:sz w:val="24"/>
        </w:rPr>
        <w:t>reducer</w:t>
      </w:r>
      <w:r w:rsidR="009573AA">
        <w:rPr>
          <w:sz w:val="24"/>
        </w:rPr>
        <w:t>任务，</w:t>
      </w:r>
      <w:r w:rsidR="009573AA">
        <w:rPr>
          <w:rFonts w:hint="eastAsia"/>
          <w:sz w:val="24"/>
        </w:rPr>
        <w:t>所有</w:t>
      </w:r>
      <w:r w:rsidR="009573AA">
        <w:rPr>
          <w:sz w:val="24"/>
        </w:rPr>
        <w:t>reducer</w:t>
      </w:r>
      <w:r w:rsidR="009573AA">
        <w:rPr>
          <w:sz w:val="24"/>
        </w:rPr>
        <w:t>处理后的结果是可以直接相加的</w:t>
      </w:r>
      <w:r w:rsidR="009573AA">
        <w:rPr>
          <w:rFonts w:hint="eastAsia"/>
          <w:sz w:val="24"/>
        </w:rPr>
        <w:t>，</w:t>
      </w:r>
      <w:r w:rsidR="009573AA">
        <w:rPr>
          <w:sz w:val="24"/>
        </w:rPr>
        <w:t>MRCube</w:t>
      </w:r>
      <w:commentRangeStart w:id="82"/>
      <w:r w:rsidR="009573AA">
        <w:rPr>
          <w:sz w:val="24"/>
        </w:rPr>
        <w:t>处理流程如</w:t>
      </w:r>
      <w:commentRangeEnd w:id="82"/>
      <w:r w:rsidR="009573AA">
        <w:rPr>
          <w:rStyle w:val="afd"/>
        </w:rPr>
        <w:commentReference w:id="82"/>
      </w:r>
      <w:r w:rsidR="009573AA">
        <w:rPr>
          <w:rFonts w:hint="eastAsia"/>
          <w:sz w:val="24"/>
        </w:rPr>
        <w:t>。</w:t>
      </w:r>
      <w:r w:rsidR="009573AA">
        <w:rPr>
          <w:sz w:val="24"/>
        </w:rPr>
        <w:t>对于</w:t>
      </w:r>
      <w:r w:rsidR="009573AA">
        <w:rPr>
          <w:rFonts w:hint="eastAsia"/>
          <w:sz w:val="24"/>
        </w:rPr>
        <w:t>MRCube</w:t>
      </w:r>
      <w:r w:rsidR="009573AA">
        <w:rPr>
          <w:sz w:val="24"/>
        </w:rPr>
        <w:t>算法，其缺点是</w:t>
      </w:r>
      <w:r w:rsidR="009573AA">
        <w:rPr>
          <w:rFonts w:hint="eastAsia"/>
          <w:sz w:val="24"/>
        </w:rPr>
        <w:t>对于</w:t>
      </w:r>
      <w:r w:rsidR="009573AA">
        <w:rPr>
          <w:sz w:val="24"/>
        </w:rPr>
        <w:t>增量</w:t>
      </w:r>
      <w:r w:rsidR="009573AA">
        <w:rPr>
          <w:sz w:val="24"/>
        </w:rPr>
        <w:t>Cube</w:t>
      </w:r>
      <w:r w:rsidR="009573AA">
        <w:rPr>
          <w:sz w:val="24"/>
        </w:rPr>
        <w:t>的情况并没有</w:t>
      </w:r>
      <w:r w:rsidR="009573AA">
        <w:rPr>
          <w:rFonts w:hint="eastAsia"/>
          <w:sz w:val="24"/>
        </w:rPr>
        <w:t>涉及</w:t>
      </w:r>
      <w:r w:rsidR="009573AA">
        <w:rPr>
          <w:sz w:val="24"/>
        </w:rPr>
        <w:t>在算法中，而且分区方法没有一个具体的过程，</w:t>
      </w:r>
      <w:r w:rsidR="009573AA">
        <w:rPr>
          <w:rFonts w:hint="eastAsia"/>
          <w:sz w:val="24"/>
        </w:rPr>
        <w:t>对于</w:t>
      </w:r>
      <w:r w:rsidR="009573AA">
        <w:rPr>
          <w:sz w:val="24"/>
        </w:rPr>
        <w:t>只考虑</w:t>
      </w:r>
      <w:r w:rsidR="009573AA">
        <w:rPr>
          <w:rFonts w:hint="eastAsia"/>
          <w:sz w:val="24"/>
        </w:rPr>
        <w:t>包含</w:t>
      </w:r>
      <w:r w:rsidR="009573AA">
        <w:rPr>
          <w:sz w:val="24"/>
        </w:rPr>
        <w:t>多个</w:t>
      </w:r>
      <w:r w:rsidR="009573AA">
        <w:rPr>
          <w:sz w:val="24"/>
        </w:rPr>
        <w:t>cubeid</w:t>
      </w:r>
      <w:r w:rsidR="009573AA">
        <w:rPr>
          <w:sz w:val="24"/>
        </w:rPr>
        <w:t>的</w:t>
      </w:r>
      <w:r w:rsidR="009573AA">
        <w:rPr>
          <w:sz w:val="24"/>
        </w:rPr>
        <w:t>Batch</w:t>
      </w:r>
      <w:r w:rsidR="009573AA">
        <w:rPr>
          <w:sz w:val="24"/>
        </w:rPr>
        <w:t>区域来说，通过简单的</w:t>
      </w:r>
      <w:r w:rsidR="009573AA">
        <w:rPr>
          <w:sz w:val="24"/>
        </w:rPr>
        <w:t>Hash</w:t>
      </w:r>
      <w:r w:rsidR="009573AA">
        <w:rPr>
          <w:sz w:val="24"/>
        </w:rPr>
        <w:t>分配给更多的</w:t>
      </w:r>
      <w:r w:rsidR="009573AA">
        <w:rPr>
          <w:sz w:val="24"/>
        </w:rPr>
        <w:t>reducer</w:t>
      </w:r>
      <w:r w:rsidR="009573AA">
        <w:rPr>
          <w:sz w:val="24"/>
        </w:rPr>
        <w:t>并不</w:t>
      </w:r>
      <w:r w:rsidR="009573AA">
        <w:rPr>
          <w:rFonts w:hint="eastAsia"/>
          <w:sz w:val="24"/>
        </w:rPr>
        <w:t>能</w:t>
      </w:r>
      <w:r w:rsidR="009573AA">
        <w:rPr>
          <w:sz w:val="24"/>
        </w:rPr>
        <w:t>很好</w:t>
      </w:r>
      <w:r w:rsidR="009573AA">
        <w:rPr>
          <w:rFonts w:hint="eastAsia"/>
          <w:sz w:val="24"/>
        </w:rPr>
        <w:t>的解决</w:t>
      </w:r>
      <w:r w:rsidR="009573AA">
        <w:rPr>
          <w:sz w:val="24"/>
        </w:rPr>
        <w:t>负</w:t>
      </w:r>
      <w:r w:rsidR="009573AA">
        <w:rPr>
          <w:sz w:val="24"/>
        </w:rPr>
        <w:lastRenderedPageBreak/>
        <w:t>载均衡问题。</w:t>
      </w:r>
    </w:p>
    <w:p w14:paraId="529F1103" w14:textId="77777777" w:rsidR="00E560A8" w:rsidRDefault="00FB70BB" w:rsidP="00B37189">
      <w:pPr>
        <w:spacing w:line="440" w:lineRule="atLeast"/>
        <w:ind w:firstLineChars="200" w:firstLine="420"/>
        <w:rPr>
          <w:sz w:val="24"/>
        </w:rPr>
      </w:pPr>
      <w:commentRangeStart w:id="83"/>
      <w:r w:rsidRPr="008613E9">
        <w:rPr>
          <w:noProof/>
        </w:rPr>
        <w:drawing>
          <wp:inline distT="0" distB="0" distL="0" distR="0" wp14:anchorId="53A1229F" wp14:editId="67BA087F">
            <wp:extent cx="5758815" cy="145161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1451610"/>
                    </a:xfrm>
                    <a:prstGeom prst="rect">
                      <a:avLst/>
                    </a:prstGeom>
                    <a:noFill/>
                    <a:ln>
                      <a:noFill/>
                    </a:ln>
                  </pic:spPr>
                </pic:pic>
              </a:graphicData>
            </a:graphic>
          </wp:inline>
        </w:drawing>
      </w:r>
      <w:commentRangeEnd w:id="83"/>
      <w:r w:rsidR="009573AA">
        <w:rPr>
          <w:rStyle w:val="afd"/>
        </w:rPr>
        <w:commentReference w:id="83"/>
      </w:r>
    </w:p>
    <w:p w14:paraId="3B5C8D43" w14:textId="77777777" w:rsidR="008F1EBC" w:rsidRDefault="008F1EBC" w:rsidP="000F0F27">
      <w:pPr>
        <w:pStyle w:val="2"/>
        <w:numPr>
          <w:ilvl w:val="1"/>
          <w:numId w:val="2"/>
        </w:numPr>
        <w:spacing w:before="156" w:after="156"/>
      </w:pPr>
      <w:bookmarkStart w:id="84" w:name="_Toc463858273"/>
      <w:r>
        <w:rPr>
          <w:rFonts w:hint="eastAsia"/>
        </w:rPr>
        <w:t>本章小结</w:t>
      </w:r>
      <w:bookmarkEnd w:id="84"/>
    </w:p>
    <w:p w14:paraId="68A40FC4" w14:textId="77777777" w:rsidR="008F1EBC" w:rsidRDefault="009F54A0" w:rsidP="00AF5EDC">
      <w:pPr>
        <w:pStyle w:val="my"/>
        <w:ind w:firstLine="480"/>
      </w:pPr>
      <w:r>
        <w:rPr>
          <w:rFonts w:hint="eastAsia"/>
        </w:rPr>
        <w:t>在</w:t>
      </w:r>
      <w:r w:rsidR="003635B8">
        <w:t>本章</w:t>
      </w:r>
      <w:r>
        <w:rPr>
          <w:rFonts w:hint="eastAsia"/>
        </w:rPr>
        <w:t>中，</w:t>
      </w:r>
      <w:r w:rsidR="003635B8">
        <w:rPr>
          <w:rFonts w:hint="eastAsia"/>
        </w:rPr>
        <w:t>首先对</w:t>
      </w:r>
      <w:r w:rsidR="008D13DB">
        <w:rPr>
          <w:rFonts w:hint="eastAsia"/>
        </w:rPr>
        <w:t>本文</w:t>
      </w:r>
      <w:r w:rsidR="008D13DB">
        <w:t>所用到的开源技术做了一个简单的介绍，</w:t>
      </w:r>
      <w:r w:rsidR="008D13DB">
        <w:rPr>
          <w:rFonts w:hint="eastAsia"/>
        </w:rPr>
        <w:t>接着</w:t>
      </w:r>
      <w:r w:rsidR="008D13DB">
        <w:t>对当前常用的数据清洗技术做了一个总结，</w:t>
      </w:r>
      <w:r w:rsidR="008D13DB">
        <w:rPr>
          <w:rFonts w:hint="eastAsia"/>
        </w:rPr>
        <w:t>接着</w:t>
      </w:r>
      <w:r w:rsidR="008D13DB">
        <w:t>在第三小节重点介绍了</w:t>
      </w:r>
      <w:r w:rsidR="008D13DB">
        <w:rPr>
          <w:rFonts w:hint="eastAsia"/>
        </w:rPr>
        <w:t>与</w:t>
      </w:r>
      <w:r w:rsidR="008D13DB">
        <w:t>本文后续联系紧密的</w:t>
      </w:r>
      <w:r w:rsidR="00ED7A97">
        <w:rPr>
          <w:rFonts w:hint="eastAsia"/>
        </w:rPr>
        <w:t>数据立方体</w:t>
      </w:r>
      <w:r w:rsidR="008D13DB">
        <w:rPr>
          <w:rFonts w:hint="eastAsia"/>
        </w:rPr>
        <w:t>算法，</w:t>
      </w:r>
      <w:r w:rsidR="008D13DB">
        <w:t>并对其</w:t>
      </w:r>
      <w:r w:rsidR="008D13DB">
        <w:rPr>
          <w:rFonts w:hint="eastAsia"/>
        </w:rPr>
        <w:t>相关</w:t>
      </w:r>
      <w:r w:rsidR="00ED7A97">
        <w:t>概念</w:t>
      </w:r>
      <w:r w:rsidR="00ED7A97">
        <w:rPr>
          <w:rFonts w:hint="eastAsia"/>
        </w:rPr>
        <w:t>作了介绍</w:t>
      </w:r>
      <w:r w:rsidR="00ED7A97">
        <w:t>，</w:t>
      </w:r>
      <w:r w:rsidR="008D13DB">
        <w:rPr>
          <w:rFonts w:hint="eastAsia"/>
        </w:rPr>
        <w:t>然后</w:t>
      </w:r>
      <w:r w:rsidR="00ED7A97">
        <w:t>对基于</w:t>
      </w:r>
      <w:r w:rsidR="00ED7A97">
        <w:t>MapReduce</w:t>
      </w:r>
      <w:r w:rsidR="00ED7A97">
        <w:t>的此类算法</w:t>
      </w:r>
      <w:r w:rsidR="00ED7A97">
        <w:rPr>
          <w:rFonts w:hint="eastAsia"/>
        </w:rPr>
        <w:t>要解决</w:t>
      </w:r>
      <w:r w:rsidR="00ED7A97">
        <w:t>的</w:t>
      </w:r>
      <w:r w:rsidR="00ED7A97">
        <w:rPr>
          <w:rFonts w:hint="eastAsia"/>
        </w:rPr>
        <w:t>主要问题进行了分析</w:t>
      </w:r>
      <w:r w:rsidR="007610F8">
        <w:rPr>
          <w:rFonts w:hint="eastAsia"/>
        </w:rPr>
        <w:t>；</w:t>
      </w:r>
      <w:r w:rsidR="008D13DB">
        <w:rPr>
          <w:rFonts w:hint="eastAsia"/>
        </w:rPr>
        <w:t>最后</w:t>
      </w:r>
      <w:r w:rsidR="00B2422A">
        <w:rPr>
          <w:rFonts w:hint="eastAsia"/>
        </w:rPr>
        <w:t>对</w:t>
      </w:r>
      <w:r w:rsidR="0006071C">
        <w:rPr>
          <w:rFonts w:hint="eastAsia"/>
        </w:rPr>
        <w:t>现有常用的</w:t>
      </w:r>
      <w:r w:rsidR="008D13DB">
        <w:rPr>
          <w:rFonts w:hint="eastAsia"/>
        </w:rPr>
        <w:t>基于</w:t>
      </w:r>
      <w:r w:rsidR="008D13DB">
        <w:t>MapReduce</w:t>
      </w:r>
      <w:r w:rsidR="008D13DB">
        <w:t>数据立方体计算算法</w:t>
      </w:r>
      <w:r w:rsidR="008D13DB">
        <w:rPr>
          <w:rFonts w:hint="eastAsia"/>
        </w:rPr>
        <w:t>逐个</w:t>
      </w:r>
      <w:r w:rsidR="008D13DB">
        <w:t>进行了介绍</w:t>
      </w:r>
      <w:r w:rsidR="008D13DB">
        <w:rPr>
          <w:rFonts w:hint="eastAsia"/>
        </w:rPr>
        <w:t>，</w:t>
      </w:r>
      <w:r w:rsidR="008D13DB">
        <w:t>并分析了算法执行过程，</w:t>
      </w:r>
      <w:r w:rsidR="008D13DB">
        <w:rPr>
          <w:rFonts w:hint="eastAsia"/>
        </w:rPr>
        <w:t>研究了</w:t>
      </w:r>
      <w:r w:rsidR="008D13DB">
        <w:t>算法</w:t>
      </w:r>
      <w:r w:rsidR="008D13DB">
        <w:rPr>
          <w:rFonts w:hint="eastAsia"/>
        </w:rPr>
        <w:t>各自</w:t>
      </w:r>
      <w:r w:rsidR="008D13DB">
        <w:t>的有缺点</w:t>
      </w:r>
      <w:r w:rsidR="00CE7508">
        <w:rPr>
          <w:rFonts w:hint="eastAsia"/>
        </w:rPr>
        <w:t>。</w:t>
      </w:r>
    </w:p>
    <w:p w14:paraId="78FDB687" w14:textId="77777777" w:rsidR="00CE413F" w:rsidRDefault="00CE413F" w:rsidP="00AF5EDC">
      <w:pPr>
        <w:pStyle w:val="my"/>
        <w:ind w:firstLine="480"/>
      </w:pPr>
    </w:p>
    <w:p w14:paraId="38506190" w14:textId="77777777" w:rsidR="00CE413F" w:rsidRPr="008D13DB" w:rsidRDefault="00CE413F" w:rsidP="00AF5EDC">
      <w:pPr>
        <w:pStyle w:val="my"/>
        <w:ind w:firstLine="480"/>
        <w:sectPr w:rsidR="00CE413F" w:rsidRPr="008D13DB" w:rsidSect="00836515">
          <w:headerReference w:type="default" r:id="rId41"/>
          <w:footerReference w:type="default" r:id="rId42"/>
          <w:type w:val="oddPage"/>
          <w:pgSz w:w="11906" w:h="16838"/>
          <w:pgMar w:top="1531" w:right="1418" w:bottom="1304" w:left="1418" w:header="851" w:footer="992" w:gutter="0"/>
          <w:paperSrc w:first="1" w:other="1"/>
          <w:cols w:space="720"/>
          <w:docGrid w:type="lines" w:linePitch="312"/>
        </w:sectPr>
      </w:pPr>
    </w:p>
    <w:p w14:paraId="628D8A49" w14:textId="25A438F0" w:rsidR="00D83BF3" w:rsidRDefault="00074AE8" w:rsidP="00AB5EA2">
      <w:pPr>
        <w:pStyle w:val="1"/>
        <w:numPr>
          <w:ilvl w:val="0"/>
          <w:numId w:val="2"/>
        </w:numPr>
        <w:spacing w:before="312" w:after="312"/>
      </w:pPr>
      <w:r>
        <w:rPr>
          <w:rFonts w:hint="eastAsia"/>
        </w:rPr>
        <w:lastRenderedPageBreak/>
        <w:t>预处理</w:t>
      </w:r>
      <w:r>
        <w:t>系统关键技术</w:t>
      </w:r>
    </w:p>
    <w:p w14:paraId="3E7DE747" w14:textId="09DFA538" w:rsidR="00EB4551" w:rsidRPr="00EB4551" w:rsidRDefault="00AA7F05" w:rsidP="00195FFC">
      <w:pPr>
        <w:pStyle w:val="2"/>
        <w:numPr>
          <w:ilvl w:val="1"/>
          <w:numId w:val="48"/>
        </w:numPr>
        <w:spacing w:before="156" w:after="156"/>
        <w:rPr>
          <w:rFonts w:hint="eastAsia"/>
        </w:rPr>
      </w:pPr>
      <w:r>
        <w:rPr>
          <w:rFonts w:hint="eastAsia"/>
        </w:rPr>
        <w:t>数据</w:t>
      </w:r>
      <w:r>
        <w:t>预</w:t>
      </w:r>
      <w:r w:rsidR="00E70EF2">
        <w:rPr>
          <w:rFonts w:hint="eastAsia"/>
        </w:rPr>
        <w:t>处理</w:t>
      </w:r>
      <w:r w:rsidR="00B00462">
        <w:rPr>
          <w:rFonts w:hint="eastAsia"/>
        </w:rPr>
        <w:t>系统概述</w:t>
      </w:r>
    </w:p>
    <w:p w14:paraId="79339080" w14:textId="398A74A7" w:rsidR="00EB4551" w:rsidRPr="00EB4551" w:rsidRDefault="00EB4551" w:rsidP="00EB4551">
      <w:pPr>
        <w:pStyle w:val="3"/>
        <w:spacing w:before="156" w:after="156"/>
        <w:rPr>
          <w:rFonts w:hint="eastAsia"/>
        </w:rPr>
      </w:pPr>
      <w:r>
        <w:rPr>
          <w:rFonts w:hint="eastAsia"/>
        </w:rPr>
        <w:t>预处理</w:t>
      </w:r>
      <w:r>
        <w:t>系统</w:t>
      </w:r>
      <w:r w:rsidR="00B00462">
        <w:rPr>
          <w:rFonts w:hint="eastAsia"/>
        </w:rPr>
        <w:t>流程</w:t>
      </w:r>
    </w:p>
    <w:p w14:paraId="0308CC46" w14:textId="75E50049" w:rsidR="00EA776B" w:rsidRDefault="00EA776B" w:rsidP="00EA776B">
      <w:pPr>
        <w:spacing w:line="440" w:lineRule="atLeast"/>
        <w:ind w:firstLine="420"/>
        <w:rPr>
          <w:sz w:val="24"/>
        </w:rPr>
      </w:pPr>
      <w:r>
        <w:rPr>
          <w:rFonts w:hint="eastAsia"/>
          <w:sz w:val="24"/>
        </w:rPr>
        <w:t>数据</w:t>
      </w:r>
      <w:r>
        <w:rPr>
          <w:sz w:val="24"/>
        </w:rPr>
        <w:t>预处理</w:t>
      </w:r>
      <w:r w:rsidR="00157EE2">
        <w:rPr>
          <w:rFonts w:hint="eastAsia"/>
          <w:sz w:val="24"/>
        </w:rPr>
        <w:t>主要考虑</w:t>
      </w:r>
      <w:r w:rsidR="00157EE2">
        <w:rPr>
          <w:sz w:val="24"/>
        </w:rPr>
        <w:t>如何</w:t>
      </w:r>
      <w:r w:rsidR="00157EE2">
        <w:rPr>
          <w:rFonts w:hint="eastAsia"/>
          <w:sz w:val="24"/>
        </w:rPr>
        <w:t>对</w:t>
      </w:r>
      <w:r w:rsidR="00157EE2">
        <w:rPr>
          <w:sz w:val="24"/>
        </w:rPr>
        <w:t>原数据进行初步过滤或者错误值纠正等数据清洗一系列过程，</w:t>
      </w:r>
      <w:r w:rsidR="00157EE2">
        <w:rPr>
          <w:rFonts w:hint="eastAsia"/>
          <w:sz w:val="24"/>
        </w:rPr>
        <w:t>主要保证</w:t>
      </w:r>
      <w:r w:rsidR="00157EE2">
        <w:rPr>
          <w:sz w:val="24"/>
        </w:rPr>
        <w:t>数据</w:t>
      </w:r>
      <w:r w:rsidR="00157EE2">
        <w:rPr>
          <w:rFonts w:hint="eastAsia"/>
          <w:sz w:val="24"/>
        </w:rPr>
        <w:t>在</w:t>
      </w:r>
      <w:r w:rsidR="00157EE2">
        <w:rPr>
          <w:sz w:val="24"/>
        </w:rPr>
        <w:t>进行聚合之前的数据</w:t>
      </w:r>
      <w:r w:rsidR="00157EE2">
        <w:rPr>
          <w:rFonts w:hint="eastAsia"/>
          <w:sz w:val="24"/>
        </w:rPr>
        <w:t>准确性</w:t>
      </w:r>
      <w:r w:rsidR="00157EE2">
        <w:rPr>
          <w:sz w:val="24"/>
        </w:rPr>
        <w:t>，避免由不合理的数据对聚合结果</w:t>
      </w:r>
      <w:r w:rsidR="00157EE2">
        <w:rPr>
          <w:rFonts w:hint="eastAsia"/>
          <w:sz w:val="24"/>
        </w:rPr>
        <w:t>造成</w:t>
      </w:r>
      <w:r w:rsidR="00157EE2">
        <w:rPr>
          <w:sz w:val="24"/>
        </w:rPr>
        <w:t>较大的</w:t>
      </w:r>
      <w:r w:rsidR="00157EE2">
        <w:rPr>
          <w:rFonts w:hint="eastAsia"/>
          <w:sz w:val="24"/>
        </w:rPr>
        <w:t>误差；</w:t>
      </w:r>
      <w:r w:rsidR="00157EE2">
        <w:rPr>
          <w:sz w:val="24"/>
        </w:rPr>
        <w:t>对于经过数据预处理后的</w:t>
      </w:r>
      <w:r w:rsidR="00157EE2">
        <w:rPr>
          <w:rFonts w:hint="eastAsia"/>
          <w:sz w:val="24"/>
        </w:rPr>
        <w:t>原数据</w:t>
      </w:r>
      <w:r w:rsidR="00157EE2">
        <w:rPr>
          <w:sz w:val="24"/>
        </w:rPr>
        <w:t>，最关键的一步是对数据</w:t>
      </w:r>
      <w:r w:rsidR="00157EE2">
        <w:rPr>
          <w:rFonts w:hint="eastAsia"/>
          <w:sz w:val="24"/>
        </w:rPr>
        <w:t>进行</w:t>
      </w:r>
      <w:r w:rsidR="00157EE2">
        <w:rPr>
          <w:sz w:val="24"/>
        </w:rPr>
        <w:t>聚合预处理操作，这其中包括</w:t>
      </w:r>
      <w:r w:rsidR="00157EE2">
        <w:rPr>
          <w:rFonts w:hint="eastAsia"/>
          <w:sz w:val="24"/>
        </w:rPr>
        <w:t>物化数据</w:t>
      </w:r>
      <w:r w:rsidR="00157EE2">
        <w:rPr>
          <w:sz w:val="24"/>
        </w:rPr>
        <w:t>立方算法的</w:t>
      </w:r>
      <w:r w:rsidR="00157EE2">
        <w:rPr>
          <w:rFonts w:hint="eastAsia"/>
          <w:sz w:val="24"/>
        </w:rPr>
        <w:t>设计、</w:t>
      </w:r>
      <w:r w:rsidR="00157EE2">
        <w:rPr>
          <w:sz w:val="24"/>
        </w:rPr>
        <w:t>为缩减结果</w:t>
      </w:r>
      <w:r w:rsidR="00157EE2">
        <w:rPr>
          <w:rFonts w:hint="eastAsia"/>
          <w:sz w:val="24"/>
        </w:rPr>
        <w:t>所</w:t>
      </w:r>
      <w:r w:rsidR="00157EE2">
        <w:rPr>
          <w:sz w:val="24"/>
        </w:rPr>
        <w:t>占</w:t>
      </w:r>
      <w:r w:rsidR="00157EE2">
        <w:rPr>
          <w:rFonts w:hint="eastAsia"/>
          <w:sz w:val="24"/>
        </w:rPr>
        <w:t>存储</w:t>
      </w:r>
      <w:r w:rsidR="00157EE2">
        <w:rPr>
          <w:sz w:val="24"/>
        </w:rPr>
        <w:t>设计的维度编码方式</w:t>
      </w:r>
      <w:r w:rsidR="00157EE2">
        <w:rPr>
          <w:rFonts w:hint="eastAsia"/>
          <w:sz w:val="24"/>
        </w:rPr>
        <w:t>等；</w:t>
      </w:r>
      <w:r w:rsidR="00157EE2">
        <w:rPr>
          <w:sz w:val="24"/>
        </w:rPr>
        <w:t>经过聚合后的数据</w:t>
      </w:r>
      <w:r w:rsidR="00157EE2">
        <w:rPr>
          <w:rFonts w:hint="eastAsia"/>
          <w:sz w:val="24"/>
        </w:rPr>
        <w:t>存放</w:t>
      </w:r>
      <w:r w:rsidR="00157EE2">
        <w:rPr>
          <w:sz w:val="24"/>
        </w:rPr>
        <w:t>在基于</w:t>
      </w:r>
      <w:r w:rsidR="00157EE2">
        <w:rPr>
          <w:sz w:val="24"/>
        </w:rPr>
        <w:t>Nosql</w:t>
      </w:r>
      <w:r w:rsidR="00157EE2">
        <w:rPr>
          <w:sz w:val="24"/>
        </w:rPr>
        <w:t>的</w:t>
      </w:r>
      <w:r w:rsidR="00157EE2">
        <w:rPr>
          <w:sz w:val="24"/>
        </w:rPr>
        <w:t>Hbase</w:t>
      </w:r>
      <w:r w:rsidR="00157EE2">
        <w:rPr>
          <w:sz w:val="24"/>
        </w:rPr>
        <w:t>分布式数据库中，以供不同的开发人员使用</w:t>
      </w:r>
      <w:r w:rsidR="00157EE2">
        <w:rPr>
          <w:rFonts w:hint="eastAsia"/>
          <w:sz w:val="24"/>
        </w:rPr>
        <w:t>；</w:t>
      </w:r>
      <w:r w:rsidR="00571F49">
        <w:rPr>
          <w:rFonts w:hint="eastAsia"/>
          <w:sz w:val="24"/>
        </w:rPr>
        <w:t>数据</w:t>
      </w:r>
      <w:r w:rsidR="00571F49">
        <w:rPr>
          <w:sz w:val="24"/>
        </w:rPr>
        <w:t>来源与处理流程如图</w:t>
      </w:r>
      <w:r w:rsidR="0015029A">
        <w:rPr>
          <w:rFonts w:hint="eastAsia"/>
          <w:sz w:val="24"/>
        </w:rPr>
        <w:t>3.1</w:t>
      </w:r>
      <w:r w:rsidR="00571F49">
        <w:rPr>
          <w:sz w:val="24"/>
        </w:rPr>
        <w:t>所示；</w:t>
      </w:r>
      <w:r>
        <w:rPr>
          <w:rFonts w:hint="eastAsia"/>
          <w:sz w:val="24"/>
        </w:rPr>
        <w:t>在</w:t>
      </w:r>
      <w:r>
        <w:rPr>
          <w:sz w:val="24"/>
        </w:rPr>
        <w:t>本小节中主要</w:t>
      </w:r>
      <w:r>
        <w:rPr>
          <w:rFonts w:hint="eastAsia"/>
          <w:sz w:val="24"/>
        </w:rPr>
        <w:t>对数据</w:t>
      </w:r>
      <w:r>
        <w:rPr>
          <w:sz w:val="24"/>
        </w:rPr>
        <w:t>清洗、数据聚合、数据立方存储</w:t>
      </w:r>
      <w:r w:rsidR="00157EE2">
        <w:rPr>
          <w:rFonts w:hint="eastAsia"/>
          <w:sz w:val="24"/>
        </w:rPr>
        <w:t>三个方面</w:t>
      </w:r>
      <w:r w:rsidR="00157EE2">
        <w:rPr>
          <w:sz w:val="24"/>
        </w:rPr>
        <w:t>做</w:t>
      </w:r>
      <w:r w:rsidR="00157EE2">
        <w:rPr>
          <w:rFonts w:hint="eastAsia"/>
          <w:sz w:val="24"/>
        </w:rPr>
        <w:t>简单</w:t>
      </w:r>
      <w:r w:rsidR="00157EE2">
        <w:rPr>
          <w:sz w:val="24"/>
        </w:rPr>
        <w:t>的流程介绍</w:t>
      </w:r>
      <w:r w:rsidR="00A418AA">
        <w:rPr>
          <w:rFonts w:hint="eastAsia"/>
          <w:sz w:val="24"/>
        </w:rPr>
        <w:t>，</w:t>
      </w:r>
      <w:r w:rsidR="00A418AA">
        <w:rPr>
          <w:sz w:val="24"/>
        </w:rPr>
        <w:t>所涉及到的数据如图</w:t>
      </w:r>
      <w:r w:rsidR="00A418AA">
        <w:rPr>
          <w:rFonts w:hint="eastAsia"/>
          <w:sz w:val="24"/>
        </w:rPr>
        <w:t>3.1</w:t>
      </w:r>
      <w:r w:rsidR="00A418AA">
        <w:rPr>
          <w:rFonts w:hint="eastAsia"/>
          <w:sz w:val="24"/>
        </w:rPr>
        <w:t>所示</w:t>
      </w:r>
      <w:r w:rsidR="00157EE2">
        <w:rPr>
          <w:sz w:val="24"/>
        </w:rPr>
        <w:t>。</w:t>
      </w:r>
    </w:p>
    <w:p w14:paraId="0391463E" w14:textId="77777777" w:rsidR="00A418AA" w:rsidRPr="000F0F27" w:rsidRDefault="00294722" w:rsidP="00A418AA">
      <w:pPr>
        <w:pStyle w:val="my1"/>
        <w:rPr>
          <w:rFonts w:eastAsia="宋体"/>
        </w:rPr>
      </w:pPr>
      <w:r>
        <w:object w:dxaOrig="13410" w:dyaOrig="6615" w14:anchorId="66E4EF10">
          <v:shape id="_x0000_i1038" type="#_x0000_t75" style="width:453.5pt;height:223.5pt" o:ole="">
            <v:imagedata r:id="rId43" o:title=""/>
          </v:shape>
          <o:OLEObject Type="Embed" ProgID="Visio.Drawing.15" ShapeID="_x0000_i1038" DrawAspect="Content" ObjectID="_1539628006" r:id="rId44"/>
        </w:object>
      </w:r>
      <w:r w:rsidR="00A418AA" w:rsidRPr="000F0F27">
        <w:rPr>
          <w:rFonts w:eastAsia="宋体" w:hint="eastAsia"/>
        </w:rPr>
        <w:t>图</w:t>
      </w:r>
      <w:r w:rsidR="00A418AA">
        <w:rPr>
          <w:rFonts w:eastAsia="宋体"/>
        </w:rPr>
        <w:t>3.</w:t>
      </w:r>
      <w:r w:rsidR="00A418AA">
        <w:rPr>
          <w:rFonts w:eastAsia="宋体"/>
        </w:rPr>
        <w:fldChar w:fldCharType="begin"/>
      </w:r>
      <w:r w:rsidR="00A418AA">
        <w:rPr>
          <w:rFonts w:eastAsia="宋体"/>
        </w:rPr>
        <w:instrText xml:space="preserve"> </w:instrText>
      </w:r>
      <w:r w:rsidR="00A418AA">
        <w:rPr>
          <w:rFonts w:eastAsia="宋体" w:hint="eastAsia"/>
        </w:rPr>
        <w:instrText xml:space="preserve">SEQ </w:instrText>
      </w:r>
      <w:r w:rsidR="00A418AA">
        <w:rPr>
          <w:rFonts w:eastAsia="宋体" w:hint="eastAsia"/>
        </w:rPr>
        <w:instrText>图</w:instrText>
      </w:r>
      <w:r w:rsidR="00A418AA">
        <w:rPr>
          <w:rFonts w:eastAsia="宋体" w:hint="eastAsia"/>
        </w:rPr>
        <w:instrText xml:space="preserve"> \* ARABIC \s 1</w:instrText>
      </w:r>
      <w:r w:rsidR="00A418AA">
        <w:rPr>
          <w:rFonts w:eastAsia="宋体"/>
        </w:rPr>
        <w:instrText xml:space="preserve"> </w:instrText>
      </w:r>
      <w:r w:rsidR="00A418AA">
        <w:rPr>
          <w:rFonts w:eastAsia="宋体"/>
        </w:rPr>
        <w:fldChar w:fldCharType="separate"/>
      </w:r>
      <w:r w:rsidR="005E023C">
        <w:rPr>
          <w:rFonts w:eastAsia="宋体"/>
          <w:noProof/>
        </w:rPr>
        <w:t>1</w:t>
      </w:r>
      <w:r w:rsidR="00A418AA">
        <w:rPr>
          <w:rFonts w:eastAsia="宋体"/>
        </w:rPr>
        <w:fldChar w:fldCharType="end"/>
      </w:r>
      <w:r w:rsidR="00A418AA">
        <w:rPr>
          <w:rFonts w:eastAsia="宋体" w:hint="eastAsia"/>
        </w:rPr>
        <w:t xml:space="preserve"> </w:t>
      </w:r>
      <w:r w:rsidR="00A418AA">
        <w:rPr>
          <w:rFonts w:eastAsia="宋体" w:hint="eastAsia"/>
        </w:rPr>
        <w:t>数据流</w:t>
      </w:r>
      <w:r w:rsidR="00A418AA">
        <w:rPr>
          <w:rFonts w:eastAsia="宋体"/>
        </w:rPr>
        <w:t>向</w:t>
      </w:r>
    </w:p>
    <w:p w14:paraId="77406BD6" w14:textId="77777777" w:rsidR="00571F49" w:rsidRPr="00A418AA" w:rsidRDefault="00A418AA" w:rsidP="00A418AA">
      <w:pPr>
        <w:pStyle w:val="my1"/>
      </w:pPr>
      <w:r>
        <w:rPr>
          <w:rFonts w:hint="eastAsia"/>
        </w:rPr>
        <w:t xml:space="preserve">Fig.3.1 </w:t>
      </w:r>
      <w:r>
        <w:rPr>
          <w:rFonts w:eastAsia="宋体"/>
        </w:rPr>
        <w:t>data flow</w:t>
      </w:r>
    </w:p>
    <w:p w14:paraId="7D75DAF3" w14:textId="77777777" w:rsidR="00157EE2" w:rsidRDefault="009A4C2E" w:rsidP="00514AC7">
      <w:pPr>
        <w:spacing w:line="440" w:lineRule="atLeast"/>
        <w:ind w:firstLineChars="200" w:firstLine="480"/>
        <w:rPr>
          <w:sz w:val="24"/>
        </w:rPr>
      </w:pPr>
      <w:r>
        <w:rPr>
          <w:rFonts w:hint="eastAsia"/>
          <w:sz w:val="24"/>
        </w:rPr>
        <w:t>在</w:t>
      </w:r>
      <w:r>
        <w:rPr>
          <w:sz w:val="24"/>
        </w:rPr>
        <w:t>本系统数据</w:t>
      </w:r>
      <w:r>
        <w:rPr>
          <w:rFonts w:hint="eastAsia"/>
          <w:sz w:val="24"/>
        </w:rPr>
        <w:t>预</w:t>
      </w:r>
      <w:r>
        <w:rPr>
          <w:sz w:val="24"/>
        </w:rPr>
        <w:t>处理流程中</w:t>
      </w:r>
      <w:r>
        <w:rPr>
          <w:rFonts w:hint="eastAsia"/>
          <w:sz w:val="24"/>
        </w:rPr>
        <w:t>，数据</w:t>
      </w:r>
      <w:r>
        <w:rPr>
          <w:sz w:val="24"/>
        </w:rPr>
        <w:t>清洗阶段是</w:t>
      </w:r>
      <w:r>
        <w:rPr>
          <w:rFonts w:hint="eastAsia"/>
          <w:sz w:val="24"/>
        </w:rPr>
        <w:t>整个</w:t>
      </w:r>
      <w:r>
        <w:rPr>
          <w:sz w:val="24"/>
        </w:rPr>
        <w:t>流程开始的前期准备，</w:t>
      </w:r>
      <w:r w:rsidR="00622E6D">
        <w:rPr>
          <w:rFonts w:hint="eastAsia"/>
          <w:sz w:val="24"/>
        </w:rPr>
        <w:t>数据</w:t>
      </w:r>
      <w:r w:rsidR="00622E6D">
        <w:rPr>
          <w:sz w:val="24"/>
        </w:rPr>
        <w:t>清洗阶段数据输入来源于</w:t>
      </w:r>
      <w:r w:rsidR="00622E6D">
        <w:rPr>
          <w:rFonts w:hint="eastAsia"/>
          <w:sz w:val="24"/>
        </w:rPr>
        <w:t>企业</w:t>
      </w:r>
      <w:r w:rsidR="00622E6D">
        <w:rPr>
          <w:sz w:val="24"/>
        </w:rPr>
        <w:t>内数据仓库中的</w:t>
      </w:r>
      <w:r w:rsidR="00622E6D">
        <w:rPr>
          <w:rFonts w:hint="eastAsia"/>
          <w:sz w:val="24"/>
        </w:rPr>
        <w:t>基础</w:t>
      </w:r>
      <w:r w:rsidR="00622E6D">
        <w:rPr>
          <w:sz w:val="24"/>
        </w:rPr>
        <w:t>数据层（</w:t>
      </w:r>
      <w:r w:rsidR="00622E6D">
        <w:rPr>
          <w:sz w:val="24"/>
        </w:rPr>
        <w:t>DWB</w:t>
      </w:r>
      <w:r w:rsidR="00622E6D">
        <w:rPr>
          <w:sz w:val="24"/>
        </w:rPr>
        <w:t>）</w:t>
      </w:r>
      <w:r w:rsidR="00622E6D">
        <w:rPr>
          <w:rFonts w:hint="eastAsia"/>
          <w:sz w:val="24"/>
        </w:rPr>
        <w:t>区域与明细</w:t>
      </w:r>
      <w:r w:rsidR="00622E6D">
        <w:rPr>
          <w:sz w:val="24"/>
        </w:rPr>
        <w:t>数据层（</w:t>
      </w:r>
      <w:r w:rsidR="00622E6D">
        <w:rPr>
          <w:rFonts w:hint="eastAsia"/>
          <w:sz w:val="24"/>
        </w:rPr>
        <w:t>DWD</w:t>
      </w:r>
      <w:r w:rsidR="00622E6D">
        <w:rPr>
          <w:sz w:val="24"/>
        </w:rPr>
        <w:t>）</w:t>
      </w:r>
      <w:r w:rsidR="00622E6D">
        <w:rPr>
          <w:rFonts w:hint="eastAsia"/>
          <w:sz w:val="24"/>
        </w:rPr>
        <w:t>区域</w:t>
      </w:r>
      <w:r w:rsidR="00602091">
        <w:rPr>
          <w:rFonts w:hint="eastAsia"/>
          <w:sz w:val="24"/>
        </w:rPr>
        <w:t>；</w:t>
      </w:r>
      <w:r w:rsidR="00602091">
        <w:rPr>
          <w:sz w:val="24"/>
        </w:rPr>
        <w:t>对于数据仓库，</w:t>
      </w:r>
      <w:r w:rsidR="00622E6D">
        <w:rPr>
          <w:sz w:val="24"/>
        </w:rPr>
        <w:t>基础数据层</w:t>
      </w:r>
      <w:r w:rsidR="00622E6D">
        <w:rPr>
          <w:rFonts w:hint="eastAsia"/>
          <w:sz w:val="24"/>
        </w:rPr>
        <w:t>存放</w:t>
      </w:r>
      <w:r w:rsidR="00622E6D">
        <w:rPr>
          <w:sz w:val="24"/>
        </w:rPr>
        <w:t>的数据主要来源</w:t>
      </w:r>
      <w:r w:rsidR="00622E6D">
        <w:rPr>
          <w:rFonts w:hint="eastAsia"/>
          <w:sz w:val="24"/>
        </w:rPr>
        <w:t>于基础</w:t>
      </w:r>
      <w:r w:rsidR="00622E6D">
        <w:rPr>
          <w:sz w:val="24"/>
        </w:rPr>
        <w:t>源数据</w:t>
      </w:r>
      <w:r w:rsidR="00622E6D">
        <w:rPr>
          <w:rFonts w:hint="eastAsia"/>
          <w:sz w:val="24"/>
        </w:rPr>
        <w:t>层</w:t>
      </w:r>
      <w:r w:rsidR="00622E6D">
        <w:rPr>
          <w:sz w:val="24"/>
        </w:rPr>
        <w:t>，存放的数据是对</w:t>
      </w:r>
      <w:r w:rsidR="00D228D9">
        <w:rPr>
          <w:rFonts w:hint="eastAsia"/>
          <w:sz w:val="24"/>
        </w:rPr>
        <w:t>源数据</w:t>
      </w:r>
      <w:r w:rsidR="00D228D9">
        <w:rPr>
          <w:sz w:val="24"/>
        </w:rPr>
        <w:t>区域（</w:t>
      </w:r>
      <w:r w:rsidR="00D228D9">
        <w:rPr>
          <w:rFonts w:hint="eastAsia"/>
          <w:sz w:val="24"/>
        </w:rPr>
        <w:t>SDF</w:t>
      </w:r>
      <w:r w:rsidR="00D228D9">
        <w:rPr>
          <w:sz w:val="24"/>
        </w:rPr>
        <w:t>）</w:t>
      </w:r>
      <w:r w:rsidR="00D228D9">
        <w:rPr>
          <w:rFonts w:hint="eastAsia"/>
          <w:sz w:val="24"/>
        </w:rPr>
        <w:t>对</w:t>
      </w:r>
      <w:r w:rsidR="00D228D9">
        <w:rPr>
          <w:sz w:val="24"/>
        </w:rPr>
        <w:t>不同业务方向进行的抽取，</w:t>
      </w:r>
      <w:r w:rsidR="00D228D9">
        <w:rPr>
          <w:rFonts w:hint="eastAsia"/>
          <w:sz w:val="24"/>
        </w:rPr>
        <w:t>且</w:t>
      </w:r>
      <w:r w:rsidR="00D228D9">
        <w:rPr>
          <w:sz w:val="24"/>
        </w:rPr>
        <w:t>主题广泛</w:t>
      </w:r>
      <w:r w:rsidR="005866E5">
        <w:rPr>
          <w:rFonts w:hint="eastAsia"/>
          <w:sz w:val="24"/>
        </w:rPr>
        <w:t>。汇总</w:t>
      </w:r>
      <w:r w:rsidR="005866E5">
        <w:rPr>
          <w:sz w:val="24"/>
        </w:rPr>
        <w:t>数据层</w:t>
      </w:r>
      <w:r w:rsidR="003F56ED">
        <w:rPr>
          <w:rFonts w:hint="eastAsia"/>
          <w:sz w:val="24"/>
        </w:rPr>
        <w:t>（</w:t>
      </w:r>
      <w:r w:rsidR="003F56ED">
        <w:rPr>
          <w:rFonts w:hint="eastAsia"/>
          <w:sz w:val="24"/>
        </w:rPr>
        <w:t>DWS</w:t>
      </w:r>
      <w:r w:rsidR="003F56ED">
        <w:rPr>
          <w:rFonts w:hint="eastAsia"/>
          <w:sz w:val="24"/>
        </w:rPr>
        <w:t>）</w:t>
      </w:r>
      <w:r w:rsidR="005866E5">
        <w:rPr>
          <w:sz w:val="24"/>
        </w:rPr>
        <w:t>是对原有明细数据</w:t>
      </w:r>
      <w:r w:rsidR="005866E5">
        <w:rPr>
          <w:rFonts w:hint="eastAsia"/>
          <w:sz w:val="24"/>
        </w:rPr>
        <w:t>层</w:t>
      </w:r>
      <w:r w:rsidR="005866E5">
        <w:rPr>
          <w:sz w:val="24"/>
        </w:rPr>
        <w:t>的轻度聚合的结果。而</w:t>
      </w:r>
      <w:r w:rsidR="005866E5">
        <w:rPr>
          <w:rFonts w:hint="eastAsia"/>
          <w:sz w:val="24"/>
        </w:rPr>
        <w:t>本系统所</w:t>
      </w:r>
      <w:r w:rsidR="005866E5">
        <w:rPr>
          <w:sz w:val="24"/>
        </w:rPr>
        <w:t>提到的数据</w:t>
      </w:r>
      <w:r w:rsidR="005866E5">
        <w:rPr>
          <w:rFonts w:hint="eastAsia"/>
          <w:sz w:val="24"/>
        </w:rPr>
        <w:t>清洗</w:t>
      </w:r>
      <w:r w:rsidR="005866E5">
        <w:rPr>
          <w:sz w:val="24"/>
        </w:rPr>
        <w:t>流程主要</w:t>
      </w:r>
      <w:r w:rsidR="005866E5">
        <w:rPr>
          <w:rFonts w:hint="eastAsia"/>
          <w:sz w:val="24"/>
        </w:rPr>
        <w:t>应用于</w:t>
      </w:r>
      <w:r w:rsidR="005866E5">
        <w:rPr>
          <w:sz w:val="24"/>
        </w:rPr>
        <w:t>明细数据层</w:t>
      </w:r>
      <w:r w:rsidR="003F56ED">
        <w:rPr>
          <w:rFonts w:hint="eastAsia"/>
          <w:sz w:val="24"/>
        </w:rPr>
        <w:t>与汇总</w:t>
      </w:r>
      <w:r w:rsidR="003F56ED">
        <w:rPr>
          <w:sz w:val="24"/>
        </w:rPr>
        <w:t>数据层，主要对</w:t>
      </w:r>
      <w:r w:rsidR="00602091">
        <w:rPr>
          <w:rFonts w:hint="eastAsia"/>
          <w:sz w:val="24"/>
        </w:rPr>
        <w:t>不同</w:t>
      </w:r>
      <w:r w:rsidR="00602091">
        <w:rPr>
          <w:sz w:val="24"/>
        </w:rPr>
        <w:t>的维度</w:t>
      </w:r>
      <w:r w:rsidR="00602091">
        <w:rPr>
          <w:rFonts w:hint="eastAsia"/>
          <w:sz w:val="24"/>
        </w:rPr>
        <w:t>值</w:t>
      </w:r>
      <w:r w:rsidR="00602091">
        <w:rPr>
          <w:sz w:val="24"/>
        </w:rPr>
        <w:t>采用不同的清洗策略，</w:t>
      </w:r>
      <w:r w:rsidR="00602091">
        <w:rPr>
          <w:rFonts w:hint="eastAsia"/>
          <w:sz w:val="24"/>
        </w:rPr>
        <w:t>对</w:t>
      </w:r>
      <w:r w:rsidR="00602091">
        <w:rPr>
          <w:sz w:val="24"/>
        </w:rPr>
        <w:t>数据进行归一化</w:t>
      </w:r>
      <w:r w:rsidR="00602091">
        <w:rPr>
          <w:rFonts w:hint="eastAsia"/>
          <w:sz w:val="24"/>
        </w:rPr>
        <w:t>标准化</w:t>
      </w:r>
      <w:r w:rsidR="00602091">
        <w:rPr>
          <w:sz w:val="24"/>
        </w:rPr>
        <w:t>处理</w:t>
      </w:r>
      <w:r w:rsidR="00602091">
        <w:rPr>
          <w:rFonts w:hint="eastAsia"/>
          <w:sz w:val="24"/>
        </w:rPr>
        <w:t>，</w:t>
      </w:r>
      <w:r w:rsidR="00602091">
        <w:rPr>
          <w:sz w:val="24"/>
        </w:rPr>
        <w:t>特别是</w:t>
      </w:r>
      <w:r w:rsidR="00602091">
        <w:rPr>
          <w:rFonts w:hint="eastAsia"/>
          <w:sz w:val="24"/>
        </w:rPr>
        <w:t>空缺</w:t>
      </w:r>
      <w:r w:rsidR="00602091">
        <w:rPr>
          <w:sz w:val="24"/>
        </w:rPr>
        <w:t>值的填充部分，</w:t>
      </w:r>
      <w:r w:rsidR="00602091">
        <w:rPr>
          <w:rFonts w:hint="eastAsia"/>
          <w:sz w:val="24"/>
        </w:rPr>
        <w:t>这一</w:t>
      </w:r>
      <w:r w:rsidR="00602091">
        <w:rPr>
          <w:sz w:val="24"/>
        </w:rPr>
        <w:t>处理过程在系统实现章节会有</w:t>
      </w:r>
      <w:r w:rsidR="00602091">
        <w:rPr>
          <w:rFonts w:hint="eastAsia"/>
          <w:sz w:val="24"/>
        </w:rPr>
        <w:t>详细</w:t>
      </w:r>
      <w:r w:rsidR="00602091">
        <w:rPr>
          <w:sz w:val="24"/>
        </w:rPr>
        <w:t>的介绍。</w:t>
      </w:r>
    </w:p>
    <w:p w14:paraId="2D5D9B95" w14:textId="77777777" w:rsidR="00235991" w:rsidRPr="00235991" w:rsidRDefault="00CE19B8" w:rsidP="005323C4">
      <w:pPr>
        <w:spacing w:line="440" w:lineRule="atLeast"/>
        <w:ind w:firstLineChars="200" w:firstLine="480"/>
        <w:rPr>
          <w:sz w:val="24"/>
        </w:rPr>
      </w:pPr>
      <w:r>
        <w:rPr>
          <w:rFonts w:hint="eastAsia"/>
          <w:sz w:val="24"/>
        </w:rPr>
        <w:lastRenderedPageBreak/>
        <w:t>在数据</w:t>
      </w:r>
      <w:r>
        <w:rPr>
          <w:sz w:val="24"/>
        </w:rPr>
        <w:t>聚合节点，即是数据立方计算阶段，</w:t>
      </w:r>
      <w:r w:rsidR="004D31DE">
        <w:rPr>
          <w:rFonts w:hint="eastAsia"/>
          <w:sz w:val="24"/>
        </w:rPr>
        <w:t>是</w:t>
      </w:r>
      <w:r w:rsidR="004D31DE">
        <w:rPr>
          <w:sz w:val="24"/>
        </w:rPr>
        <w:t>本章节的重点。</w:t>
      </w:r>
      <w:r w:rsidR="004D31DE">
        <w:rPr>
          <w:rFonts w:hint="eastAsia"/>
          <w:sz w:val="24"/>
        </w:rPr>
        <w:t>基于</w:t>
      </w:r>
      <w:r w:rsidR="004D31DE">
        <w:rPr>
          <w:sz w:val="24"/>
        </w:rPr>
        <w:t>MapReduce</w:t>
      </w:r>
      <w:r w:rsidR="004D31DE">
        <w:rPr>
          <w:sz w:val="24"/>
        </w:rPr>
        <w:t>的</w:t>
      </w:r>
      <w:r w:rsidR="004D31DE">
        <w:rPr>
          <w:rFonts w:hint="eastAsia"/>
          <w:sz w:val="24"/>
        </w:rPr>
        <w:t>并行</w:t>
      </w:r>
      <w:r w:rsidR="004D31DE">
        <w:rPr>
          <w:sz w:val="24"/>
        </w:rPr>
        <w:t>计算物化算法</w:t>
      </w:r>
      <w:r w:rsidR="004D31DE">
        <w:rPr>
          <w:rFonts w:hint="eastAsia"/>
          <w:sz w:val="24"/>
        </w:rPr>
        <w:t>的</w:t>
      </w:r>
      <w:r w:rsidR="004D31DE">
        <w:rPr>
          <w:sz w:val="24"/>
        </w:rPr>
        <w:t>设计</w:t>
      </w:r>
      <w:r w:rsidR="004D31DE">
        <w:rPr>
          <w:rFonts w:hint="eastAsia"/>
          <w:sz w:val="24"/>
        </w:rPr>
        <w:t>也是</w:t>
      </w:r>
      <w:r w:rsidR="004D31DE">
        <w:rPr>
          <w:sz w:val="24"/>
        </w:rPr>
        <w:t>预处理系统的一个重要环节，</w:t>
      </w:r>
      <w:r w:rsidR="00235991">
        <w:rPr>
          <w:rFonts w:hint="eastAsia"/>
          <w:sz w:val="24"/>
        </w:rPr>
        <w:t>在</w:t>
      </w:r>
      <w:r w:rsidR="00235991">
        <w:rPr>
          <w:sz w:val="24"/>
        </w:rPr>
        <w:t>本章</w:t>
      </w:r>
      <w:r w:rsidR="00235991">
        <w:rPr>
          <w:rFonts w:hint="eastAsia"/>
          <w:sz w:val="24"/>
        </w:rPr>
        <w:t>以下</w:t>
      </w:r>
      <w:r w:rsidR="00235991">
        <w:rPr>
          <w:sz w:val="24"/>
        </w:rPr>
        <w:t>内容将会</w:t>
      </w:r>
      <w:r w:rsidR="00235991">
        <w:rPr>
          <w:rFonts w:hint="eastAsia"/>
          <w:sz w:val="24"/>
        </w:rPr>
        <w:t>介绍对</w:t>
      </w:r>
      <w:r w:rsidR="00235991">
        <w:rPr>
          <w:sz w:val="24"/>
        </w:rPr>
        <w:t>清洗后的数据的处理流程以及数据立方物化算法的设计</w:t>
      </w:r>
      <w:r w:rsidR="00235991">
        <w:rPr>
          <w:rFonts w:hint="eastAsia"/>
          <w:sz w:val="24"/>
        </w:rPr>
        <w:t>；</w:t>
      </w:r>
      <w:r w:rsidR="002C2DB6">
        <w:rPr>
          <w:rFonts w:hint="eastAsia"/>
          <w:sz w:val="24"/>
        </w:rPr>
        <w:t>其中</w:t>
      </w:r>
      <w:r w:rsidR="002C2DB6">
        <w:rPr>
          <w:sz w:val="24"/>
        </w:rPr>
        <w:t>介绍的</w:t>
      </w:r>
      <w:r w:rsidR="002C2DB6">
        <w:rPr>
          <w:sz w:val="24"/>
        </w:rPr>
        <w:t>Multi-RegionCube</w:t>
      </w:r>
      <w:r w:rsidR="002C2DB6">
        <w:rPr>
          <w:sz w:val="24"/>
        </w:rPr>
        <w:t>算法</w:t>
      </w:r>
      <w:r w:rsidR="002C2DB6">
        <w:rPr>
          <w:rFonts w:hint="eastAsia"/>
          <w:sz w:val="24"/>
        </w:rPr>
        <w:t>包括</w:t>
      </w:r>
      <w:r w:rsidR="00235991">
        <w:rPr>
          <w:rFonts w:hint="eastAsia"/>
          <w:sz w:val="24"/>
        </w:rPr>
        <w:t>维度</w:t>
      </w:r>
      <w:r w:rsidR="00235991">
        <w:rPr>
          <w:sz w:val="24"/>
        </w:rPr>
        <w:t>值编码</w:t>
      </w:r>
      <w:r w:rsidR="00514A8C">
        <w:rPr>
          <w:rFonts w:hint="eastAsia"/>
          <w:sz w:val="24"/>
        </w:rPr>
        <w:t>、数据</w:t>
      </w:r>
      <w:r w:rsidR="00514A8C">
        <w:rPr>
          <w:sz w:val="24"/>
        </w:rPr>
        <w:t>抽样</w:t>
      </w:r>
      <w:r w:rsidR="00514A8C">
        <w:rPr>
          <w:rFonts w:hint="eastAsia"/>
          <w:sz w:val="24"/>
        </w:rPr>
        <w:t>、数据立方</w:t>
      </w:r>
      <w:r w:rsidR="00514A8C">
        <w:rPr>
          <w:sz w:val="24"/>
        </w:rPr>
        <w:t>晶格</w:t>
      </w:r>
      <w:r w:rsidR="00514A8C">
        <w:rPr>
          <w:rFonts w:hint="eastAsia"/>
          <w:sz w:val="24"/>
        </w:rPr>
        <w:t>物化</w:t>
      </w:r>
      <w:r w:rsidR="00514A8C">
        <w:rPr>
          <w:sz w:val="24"/>
        </w:rPr>
        <w:t>区域划分</w:t>
      </w:r>
      <w:r w:rsidR="00514A8C">
        <w:rPr>
          <w:rFonts w:hint="eastAsia"/>
          <w:sz w:val="24"/>
        </w:rPr>
        <w:t>与</w:t>
      </w:r>
      <w:r w:rsidR="00514A8C">
        <w:rPr>
          <w:sz w:val="24"/>
        </w:rPr>
        <w:t>计算</w:t>
      </w:r>
      <w:r w:rsidR="00514A8C">
        <w:rPr>
          <w:rFonts w:hint="eastAsia"/>
          <w:sz w:val="24"/>
        </w:rPr>
        <w:t>。</w:t>
      </w:r>
      <w:r w:rsidR="004D1229">
        <w:rPr>
          <w:rFonts w:hint="eastAsia"/>
          <w:sz w:val="24"/>
        </w:rPr>
        <w:t>其中</w:t>
      </w:r>
      <w:r w:rsidR="004D1229">
        <w:rPr>
          <w:rFonts w:hint="eastAsia"/>
          <w:sz w:val="24"/>
        </w:rPr>
        <w:t>Multi</w:t>
      </w:r>
      <w:r w:rsidR="004D1229">
        <w:rPr>
          <w:sz w:val="24"/>
        </w:rPr>
        <w:t>-RegionCube</w:t>
      </w:r>
      <w:r w:rsidR="004D1229">
        <w:rPr>
          <w:sz w:val="24"/>
        </w:rPr>
        <w:t>是针对代数度量设计的算法</w:t>
      </w:r>
      <w:r w:rsidR="004D1229">
        <w:rPr>
          <w:rFonts w:hint="eastAsia"/>
          <w:sz w:val="24"/>
        </w:rPr>
        <w:t>；对于</w:t>
      </w:r>
      <w:r w:rsidR="004D1229">
        <w:rPr>
          <w:sz w:val="24"/>
        </w:rPr>
        <w:t>Count Distinct</w:t>
      </w:r>
      <w:r w:rsidR="004D1229">
        <w:rPr>
          <w:rFonts w:hint="eastAsia"/>
          <w:sz w:val="24"/>
        </w:rPr>
        <w:t>整体性</w:t>
      </w:r>
      <w:r w:rsidR="004D1229">
        <w:rPr>
          <w:sz w:val="24"/>
        </w:rPr>
        <w:t>度量，在</w:t>
      </w:r>
      <w:r w:rsidR="004D1229">
        <w:rPr>
          <w:rFonts w:hint="eastAsia"/>
          <w:sz w:val="24"/>
        </w:rPr>
        <w:t>本章的</w:t>
      </w:r>
      <w:r w:rsidR="004D1229">
        <w:rPr>
          <w:rFonts w:hint="eastAsia"/>
          <w:sz w:val="24"/>
        </w:rPr>
        <w:t>1.5</w:t>
      </w:r>
      <w:r w:rsidR="004D1229">
        <w:rPr>
          <w:rFonts w:hint="eastAsia"/>
          <w:sz w:val="24"/>
        </w:rPr>
        <w:t>小节</w:t>
      </w:r>
      <w:r w:rsidR="004D1229">
        <w:rPr>
          <w:sz w:val="24"/>
        </w:rPr>
        <w:t>会讨论如何处理</w:t>
      </w:r>
      <w:r w:rsidR="004D1229">
        <w:rPr>
          <w:sz w:val="24"/>
        </w:rPr>
        <w:t>Count Distinct</w:t>
      </w:r>
      <w:r w:rsidR="004D1229">
        <w:rPr>
          <w:sz w:val="24"/>
        </w:rPr>
        <w:t>度量</w:t>
      </w:r>
      <w:r w:rsidR="004D1229">
        <w:rPr>
          <w:rFonts w:hint="eastAsia"/>
          <w:sz w:val="24"/>
        </w:rPr>
        <w:t>，</w:t>
      </w:r>
      <w:r w:rsidR="00235991">
        <w:rPr>
          <w:sz w:val="24"/>
        </w:rPr>
        <w:t>物化流程将在后续小</w:t>
      </w:r>
      <w:r w:rsidR="00235991">
        <w:rPr>
          <w:rFonts w:hint="eastAsia"/>
          <w:sz w:val="24"/>
        </w:rPr>
        <w:t>节</w:t>
      </w:r>
      <w:r w:rsidR="00235991">
        <w:rPr>
          <w:sz w:val="24"/>
        </w:rPr>
        <w:t>详细讲解。</w:t>
      </w:r>
    </w:p>
    <w:p w14:paraId="7B266DFB" w14:textId="77777777" w:rsidR="009A4C2E" w:rsidRDefault="00492BAE" w:rsidP="005323C4">
      <w:pPr>
        <w:spacing w:line="440" w:lineRule="atLeast"/>
        <w:ind w:firstLineChars="200" w:firstLine="480"/>
        <w:rPr>
          <w:sz w:val="24"/>
        </w:rPr>
      </w:pPr>
      <w:r>
        <w:rPr>
          <w:rFonts w:hint="eastAsia"/>
          <w:sz w:val="24"/>
        </w:rPr>
        <w:t>结果</w:t>
      </w:r>
      <w:r>
        <w:rPr>
          <w:sz w:val="24"/>
        </w:rPr>
        <w:t>存储是</w:t>
      </w:r>
      <w:r>
        <w:rPr>
          <w:rFonts w:hint="eastAsia"/>
          <w:sz w:val="24"/>
        </w:rPr>
        <w:t>对</w:t>
      </w:r>
      <w:r>
        <w:rPr>
          <w:sz w:val="24"/>
        </w:rPr>
        <w:t>数据立方结果的存放过程，</w:t>
      </w:r>
      <w:r>
        <w:rPr>
          <w:rFonts w:hint="eastAsia"/>
          <w:sz w:val="24"/>
        </w:rPr>
        <w:t>本系统采用</w:t>
      </w:r>
      <w:r>
        <w:rPr>
          <w:sz w:val="24"/>
        </w:rPr>
        <w:t>Hbase</w:t>
      </w:r>
      <w:r>
        <w:rPr>
          <w:sz w:val="24"/>
        </w:rPr>
        <w:t>数据库存储数据立方结果，主要考虑的是</w:t>
      </w:r>
      <w:r>
        <w:rPr>
          <w:sz w:val="24"/>
        </w:rPr>
        <w:t>Hbase</w:t>
      </w:r>
      <w:r>
        <w:rPr>
          <w:sz w:val="24"/>
        </w:rPr>
        <w:t>属于</w:t>
      </w:r>
      <w:r>
        <w:rPr>
          <w:sz w:val="24"/>
        </w:rPr>
        <w:t>Nosql</w:t>
      </w:r>
      <w:r>
        <w:rPr>
          <w:sz w:val="24"/>
        </w:rPr>
        <w:t>数据库，对数据</w:t>
      </w:r>
      <w:r>
        <w:rPr>
          <w:rFonts w:hint="eastAsia"/>
          <w:sz w:val="24"/>
        </w:rPr>
        <w:t>能提供快速</w:t>
      </w:r>
      <w:r>
        <w:rPr>
          <w:sz w:val="24"/>
        </w:rPr>
        <w:t>查询而且相对容量巨大，可以满足对数据查询的要求</w:t>
      </w:r>
      <w:r>
        <w:rPr>
          <w:rFonts w:hint="eastAsia"/>
          <w:sz w:val="24"/>
        </w:rPr>
        <w:t>，</w:t>
      </w:r>
      <w:r>
        <w:rPr>
          <w:sz w:val="24"/>
        </w:rPr>
        <w:t>存储阶段在系统设计与实现章节将会设计，在这里不再赘述。</w:t>
      </w:r>
    </w:p>
    <w:p w14:paraId="5EB9DDC3" w14:textId="0212D396" w:rsidR="00EB4551" w:rsidRDefault="002B155F" w:rsidP="00EB4551">
      <w:pPr>
        <w:pStyle w:val="3"/>
        <w:spacing w:before="156" w:after="156"/>
      </w:pPr>
      <w:r>
        <w:rPr>
          <w:rFonts w:hint="eastAsia"/>
        </w:rPr>
        <w:t>关键</w:t>
      </w:r>
      <w:r w:rsidR="00EB4551" w:rsidRPr="00EB4551">
        <w:rPr>
          <w:rFonts w:hint="eastAsia"/>
        </w:rPr>
        <w:t>问题</w:t>
      </w:r>
      <w:r w:rsidR="00EB4551" w:rsidRPr="00EB4551">
        <w:t>定义</w:t>
      </w:r>
    </w:p>
    <w:p w14:paraId="79856AA9" w14:textId="0BA2163E" w:rsidR="00B4755C" w:rsidRDefault="00AF24A7" w:rsidP="006C69BC">
      <w:pPr>
        <w:spacing w:line="440" w:lineRule="atLeast"/>
        <w:ind w:firstLineChars="200" w:firstLine="480"/>
        <w:rPr>
          <w:rFonts w:hint="eastAsia"/>
          <w:sz w:val="24"/>
        </w:rPr>
      </w:pPr>
      <w:r>
        <w:rPr>
          <w:rFonts w:hint="eastAsia"/>
          <w:sz w:val="24"/>
        </w:rPr>
        <w:t>本文预处理</w:t>
      </w:r>
      <w:r>
        <w:rPr>
          <w:sz w:val="24"/>
        </w:rPr>
        <w:t>系统</w:t>
      </w:r>
      <w:r w:rsidR="00B4755C">
        <w:rPr>
          <w:rFonts w:hint="eastAsia"/>
          <w:sz w:val="24"/>
        </w:rPr>
        <w:t>主要</w:t>
      </w:r>
      <w:r>
        <w:rPr>
          <w:rFonts w:hint="eastAsia"/>
          <w:sz w:val="24"/>
        </w:rPr>
        <w:t>满足</w:t>
      </w:r>
      <w:r>
        <w:rPr>
          <w:sz w:val="24"/>
        </w:rPr>
        <w:t>业务人员快速分析的业务需求</w:t>
      </w:r>
      <w:r w:rsidR="00746E08">
        <w:rPr>
          <w:rFonts w:hint="eastAsia"/>
          <w:sz w:val="24"/>
        </w:rPr>
        <w:t>，</w:t>
      </w:r>
      <w:r w:rsidR="00B4755C">
        <w:rPr>
          <w:rFonts w:hint="eastAsia"/>
          <w:sz w:val="24"/>
        </w:rPr>
        <w:t>而</w:t>
      </w:r>
      <w:r w:rsidR="00B4755C">
        <w:rPr>
          <w:sz w:val="24"/>
        </w:rPr>
        <w:t>为支撑此需求，采用</w:t>
      </w:r>
      <w:r w:rsidR="00B4755C">
        <w:rPr>
          <w:rFonts w:hint="eastAsia"/>
          <w:sz w:val="24"/>
        </w:rPr>
        <w:t>系统</w:t>
      </w:r>
      <w:r w:rsidR="00B4755C">
        <w:rPr>
          <w:sz w:val="24"/>
        </w:rPr>
        <w:t>总体思想是空间换</w:t>
      </w:r>
      <w:r w:rsidR="00B4755C">
        <w:rPr>
          <w:rFonts w:hint="eastAsia"/>
          <w:sz w:val="24"/>
        </w:rPr>
        <w:t>时间</w:t>
      </w:r>
      <w:r w:rsidR="00B4755C">
        <w:rPr>
          <w:sz w:val="24"/>
        </w:rPr>
        <w:t>，</w:t>
      </w:r>
      <w:r w:rsidR="00B4755C">
        <w:rPr>
          <w:rFonts w:hint="eastAsia"/>
          <w:sz w:val="24"/>
        </w:rPr>
        <w:t>因而</w:t>
      </w:r>
      <w:r w:rsidR="00B4755C">
        <w:rPr>
          <w:sz w:val="24"/>
        </w:rPr>
        <w:t>系统面临的问题</w:t>
      </w:r>
      <w:r w:rsidR="00B4755C">
        <w:rPr>
          <w:rFonts w:hint="eastAsia"/>
          <w:sz w:val="24"/>
        </w:rPr>
        <w:t>是</w:t>
      </w:r>
      <w:r w:rsidR="00B4755C">
        <w:rPr>
          <w:sz w:val="24"/>
        </w:rPr>
        <w:t>如何</w:t>
      </w:r>
      <w:r w:rsidR="00746E08">
        <w:rPr>
          <w:rFonts w:hint="eastAsia"/>
          <w:sz w:val="24"/>
        </w:rPr>
        <w:t>快速聚合</w:t>
      </w:r>
      <w:r w:rsidR="00746E08">
        <w:rPr>
          <w:sz w:val="24"/>
        </w:rPr>
        <w:t>数据，构建数据立方</w:t>
      </w:r>
      <w:r w:rsidR="00B4755C">
        <w:rPr>
          <w:rFonts w:hint="eastAsia"/>
          <w:sz w:val="24"/>
        </w:rPr>
        <w:t>，此问题</w:t>
      </w:r>
      <w:r w:rsidR="00B4755C">
        <w:rPr>
          <w:sz w:val="24"/>
        </w:rPr>
        <w:t>包含两个子问题，其一是对</w:t>
      </w:r>
      <w:r w:rsidR="00B4755C">
        <w:rPr>
          <w:rFonts w:hint="eastAsia"/>
          <w:sz w:val="24"/>
        </w:rPr>
        <w:t>仅包含</w:t>
      </w:r>
      <w:r w:rsidR="00B4755C">
        <w:rPr>
          <w:sz w:val="24"/>
        </w:rPr>
        <w:t>代数式度量</w:t>
      </w:r>
      <w:r w:rsidR="00B4755C">
        <w:rPr>
          <w:rFonts w:hint="eastAsia"/>
          <w:sz w:val="24"/>
        </w:rPr>
        <w:t>数据</w:t>
      </w:r>
      <w:r w:rsidR="00B4755C">
        <w:rPr>
          <w:sz w:val="24"/>
        </w:rPr>
        <w:t>进行聚合计算，其二是</w:t>
      </w:r>
      <w:r w:rsidR="00B4755C">
        <w:rPr>
          <w:rFonts w:hint="eastAsia"/>
          <w:sz w:val="24"/>
        </w:rPr>
        <w:t>对包含</w:t>
      </w:r>
      <w:r w:rsidR="00B4755C">
        <w:rPr>
          <w:sz w:val="24"/>
        </w:rPr>
        <w:t>Count Distinct</w:t>
      </w:r>
      <w:r w:rsidR="00B4755C">
        <w:rPr>
          <w:sz w:val="24"/>
        </w:rPr>
        <w:t>度量</w:t>
      </w:r>
      <w:r w:rsidR="00B4755C">
        <w:rPr>
          <w:rFonts w:hint="eastAsia"/>
          <w:sz w:val="24"/>
        </w:rPr>
        <w:t>的</w:t>
      </w:r>
      <w:r w:rsidR="00B4755C">
        <w:rPr>
          <w:sz w:val="24"/>
        </w:rPr>
        <w:t>数据进行聚合问题</w:t>
      </w:r>
      <w:r w:rsidR="00465FAB">
        <w:rPr>
          <w:rFonts w:hint="eastAsia"/>
          <w:sz w:val="24"/>
        </w:rPr>
        <w:t>。对于</w:t>
      </w:r>
      <w:r w:rsidR="00465FAB">
        <w:rPr>
          <w:sz w:val="24"/>
        </w:rPr>
        <w:t>第一个子问题，</w:t>
      </w:r>
      <w:r w:rsidR="00465FAB">
        <w:rPr>
          <w:rFonts w:hint="eastAsia"/>
          <w:sz w:val="24"/>
        </w:rPr>
        <w:t>以下</w:t>
      </w:r>
      <w:r w:rsidR="00465FAB">
        <w:rPr>
          <w:sz w:val="24"/>
        </w:rPr>
        <w:t>章节将通过介绍</w:t>
      </w:r>
      <w:r w:rsidR="00465FAB">
        <w:rPr>
          <w:sz w:val="24"/>
        </w:rPr>
        <w:t>Multi-RegionCube</w:t>
      </w:r>
      <w:r w:rsidR="00465FAB">
        <w:rPr>
          <w:sz w:val="24"/>
        </w:rPr>
        <w:t>算法来解决，对于第二个子问题</w:t>
      </w:r>
      <w:r w:rsidR="00465FAB">
        <w:rPr>
          <w:rFonts w:hint="eastAsia"/>
          <w:sz w:val="24"/>
        </w:rPr>
        <w:t>一下</w:t>
      </w:r>
      <w:r w:rsidR="00465FAB">
        <w:rPr>
          <w:sz w:val="24"/>
        </w:rPr>
        <w:t>章节将会对</w:t>
      </w:r>
      <w:r w:rsidR="00465FAB">
        <w:rPr>
          <w:sz w:val="24"/>
        </w:rPr>
        <w:t>Count Distinct</w:t>
      </w:r>
      <w:r w:rsidR="00465FAB">
        <w:rPr>
          <w:rFonts w:hint="eastAsia"/>
          <w:sz w:val="24"/>
        </w:rPr>
        <w:t>度量</w:t>
      </w:r>
      <w:r w:rsidR="00465FAB">
        <w:rPr>
          <w:sz w:val="24"/>
        </w:rPr>
        <w:t>提出基于</w:t>
      </w:r>
      <w:r w:rsidR="00465FAB">
        <w:rPr>
          <w:sz w:val="24"/>
        </w:rPr>
        <w:t>BitMap</w:t>
      </w:r>
      <w:r w:rsidR="00465FAB">
        <w:rPr>
          <w:sz w:val="24"/>
        </w:rPr>
        <w:t>的</w:t>
      </w:r>
      <w:r w:rsidR="00465FAB">
        <w:rPr>
          <w:rFonts w:hint="eastAsia"/>
          <w:sz w:val="24"/>
        </w:rPr>
        <w:t>解决</w:t>
      </w:r>
      <w:r w:rsidR="00465FAB">
        <w:rPr>
          <w:sz w:val="24"/>
        </w:rPr>
        <w:t>方案。</w:t>
      </w:r>
    </w:p>
    <w:p w14:paraId="588BC2D1" w14:textId="5777B94B" w:rsidR="006C69BC" w:rsidRDefault="006C69BC" w:rsidP="006C69BC">
      <w:pPr>
        <w:pStyle w:val="4"/>
        <w:numPr>
          <w:ilvl w:val="0"/>
          <w:numId w:val="0"/>
        </w:numPr>
        <w:rPr>
          <w:rFonts w:hint="eastAsia"/>
        </w:rPr>
      </w:pPr>
      <w:r>
        <w:rPr>
          <w:rFonts w:hint="eastAsia"/>
        </w:rPr>
        <w:t>计算代数性</w:t>
      </w:r>
      <w:r>
        <w:t>度量存在问题</w:t>
      </w:r>
    </w:p>
    <w:p w14:paraId="3E796BD0" w14:textId="77777777" w:rsidR="002B155F" w:rsidRPr="00E825DA" w:rsidRDefault="002B155F" w:rsidP="002B155F">
      <w:pPr>
        <w:spacing w:line="440" w:lineRule="atLeast"/>
        <w:ind w:firstLineChars="200" w:firstLine="480"/>
        <w:rPr>
          <w:sz w:val="24"/>
        </w:rPr>
      </w:pPr>
      <w:r>
        <w:rPr>
          <w:rFonts w:hint="eastAsia"/>
          <w:sz w:val="24"/>
        </w:rPr>
        <w:t>数据</w:t>
      </w:r>
      <w:proofErr w:type="gramStart"/>
      <w:r>
        <w:rPr>
          <w:rFonts w:hint="eastAsia"/>
          <w:sz w:val="24"/>
        </w:rPr>
        <w:t>立方</w:t>
      </w:r>
      <w:r>
        <w:rPr>
          <w:sz w:val="24"/>
        </w:rPr>
        <w:t>计算</w:t>
      </w:r>
      <w:proofErr w:type="gramEnd"/>
      <w:r>
        <w:rPr>
          <w:rFonts w:hint="eastAsia"/>
          <w:sz w:val="24"/>
        </w:rPr>
        <w:t>存在</w:t>
      </w:r>
      <w:r>
        <w:rPr>
          <w:sz w:val="24"/>
        </w:rPr>
        <w:t>很多种分类，但从大体上分为部分</w:t>
      </w:r>
      <w:r>
        <w:rPr>
          <w:rFonts w:hint="eastAsia"/>
          <w:sz w:val="24"/>
        </w:rPr>
        <w:t>物化</w:t>
      </w:r>
      <w:r>
        <w:rPr>
          <w:sz w:val="24"/>
        </w:rPr>
        <w:t>计算例如冰山立方体</w:t>
      </w:r>
      <w:r>
        <w:rPr>
          <w:rFonts w:hint="eastAsia"/>
          <w:sz w:val="24"/>
        </w:rPr>
        <w:t>、</w:t>
      </w:r>
      <w:r>
        <w:rPr>
          <w:sz w:val="24"/>
        </w:rPr>
        <w:t>完全立方体物化</w:t>
      </w:r>
      <w:r>
        <w:rPr>
          <w:rFonts w:hint="eastAsia"/>
          <w:sz w:val="24"/>
        </w:rPr>
        <w:t>。</w:t>
      </w:r>
      <w:r>
        <w:rPr>
          <w:sz w:val="24"/>
        </w:rPr>
        <w:t>实现</w:t>
      </w:r>
      <w:r>
        <w:rPr>
          <w:rFonts w:hint="eastAsia"/>
          <w:sz w:val="24"/>
        </w:rPr>
        <w:t>查询</w:t>
      </w:r>
      <w:r>
        <w:rPr>
          <w:sz w:val="24"/>
        </w:rPr>
        <w:t>分析对时间的高要求</w:t>
      </w:r>
      <w:r>
        <w:rPr>
          <w:rFonts w:hint="eastAsia"/>
          <w:sz w:val="24"/>
        </w:rPr>
        <w:t>，这里</w:t>
      </w:r>
      <w:r>
        <w:rPr>
          <w:sz w:val="24"/>
        </w:rPr>
        <w:t>讨论</w:t>
      </w:r>
      <w:r>
        <w:rPr>
          <w:rFonts w:hint="eastAsia"/>
          <w:sz w:val="24"/>
        </w:rPr>
        <w:t>对</w:t>
      </w:r>
      <w:r>
        <w:rPr>
          <w:sz w:val="24"/>
        </w:rPr>
        <w:t>数据进行完全立方体计算</w:t>
      </w:r>
      <w:r>
        <w:rPr>
          <w:rFonts w:hint="eastAsia"/>
          <w:sz w:val="24"/>
        </w:rPr>
        <w:t>，完全</w:t>
      </w:r>
      <w:r>
        <w:rPr>
          <w:sz w:val="24"/>
        </w:rPr>
        <w:t>立方体计算具有</w:t>
      </w:r>
      <w:r>
        <w:rPr>
          <w:rFonts w:hint="eastAsia"/>
          <w:sz w:val="24"/>
        </w:rPr>
        <w:t>如下</w:t>
      </w:r>
      <w:r>
        <w:rPr>
          <w:sz w:val="24"/>
        </w:rPr>
        <w:t>问题。</w:t>
      </w:r>
    </w:p>
    <w:p w14:paraId="5329D4F7" w14:textId="77777777" w:rsidR="002B155F" w:rsidRDefault="002B155F" w:rsidP="002B155F">
      <w:pPr>
        <w:pStyle w:val="af4"/>
        <w:numPr>
          <w:ilvl w:val="0"/>
          <w:numId w:val="39"/>
        </w:numPr>
        <w:spacing w:line="440" w:lineRule="atLeast"/>
        <w:ind w:left="1106" w:firstLineChars="0" w:hanging="624"/>
        <w:rPr>
          <w:sz w:val="24"/>
        </w:rPr>
      </w:pPr>
      <w:r w:rsidRPr="00E825DA">
        <w:rPr>
          <w:sz w:val="24"/>
        </w:rPr>
        <w:t>数据倾斜</w:t>
      </w:r>
    </w:p>
    <w:p w14:paraId="06DBEFBC" w14:textId="77777777" w:rsidR="002B155F" w:rsidRPr="001C29CE" w:rsidRDefault="002B155F" w:rsidP="002B155F">
      <w:pPr>
        <w:spacing w:line="440" w:lineRule="atLeast"/>
        <w:ind w:firstLineChars="200" w:firstLine="480"/>
        <w:rPr>
          <w:sz w:val="24"/>
        </w:rPr>
      </w:pPr>
      <w:r>
        <w:rPr>
          <w:rFonts w:hint="eastAsia"/>
          <w:sz w:val="24"/>
        </w:rPr>
        <w:t>数据</w:t>
      </w:r>
      <w:proofErr w:type="gramStart"/>
      <w:r>
        <w:rPr>
          <w:sz w:val="24"/>
        </w:rPr>
        <w:t>立方在</w:t>
      </w:r>
      <w:proofErr w:type="gramEnd"/>
      <w:r>
        <w:rPr>
          <w:sz w:val="24"/>
        </w:rPr>
        <w:t>进行计算过程</w:t>
      </w:r>
      <w:r>
        <w:rPr>
          <w:rFonts w:hint="eastAsia"/>
          <w:sz w:val="24"/>
        </w:rPr>
        <w:t>容易</w:t>
      </w:r>
      <w:r>
        <w:rPr>
          <w:sz w:val="24"/>
        </w:rPr>
        <w:t>出现</w:t>
      </w:r>
      <w:r>
        <w:rPr>
          <w:rFonts w:hint="eastAsia"/>
          <w:sz w:val="24"/>
        </w:rPr>
        <w:t>Key</w:t>
      </w:r>
      <w:r>
        <w:rPr>
          <w:sz w:val="24"/>
        </w:rPr>
        <w:t>值分布不</w:t>
      </w:r>
      <w:r>
        <w:rPr>
          <w:rFonts w:hint="eastAsia"/>
          <w:sz w:val="24"/>
        </w:rPr>
        <w:t>均匀，框架</w:t>
      </w:r>
      <w:r>
        <w:rPr>
          <w:sz w:val="24"/>
        </w:rPr>
        <w:t>本身的</w:t>
      </w:r>
      <w:r>
        <w:rPr>
          <w:sz w:val="24"/>
        </w:rPr>
        <w:t>Hash</w:t>
      </w:r>
      <w:r>
        <w:rPr>
          <w:sz w:val="24"/>
        </w:rPr>
        <w:t>策略容易</w:t>
      </w:r>
      <w:r>
        <w:rPr>
          <w:rFonts w:hint="eastAsia"/>
          <w:sz w:val="24"/>
        </w:rPr>
        <w:t>造成</w:t>
      </w:r>
      <w:r>
        <w:rPr>
          <w:sz w:val="24"/>
        </w:rPr>
        <w:t>过多</w:t>
      </w:r>
      <w:r>
        <w:rPr>
          <w:rFonts w:hint="eastAsia"/>
          <w:sz w:val="24"/>
        </w:rPr>
        <w:t>键值</w:t>
      </w:r>
      <w:proofErr w:type="gramStart"/>
      <w:r>
        <w:rPr>
          <w:rFonts w:hint="eastAsia"/>
          <w:sz w:val="24"/>
        </w:rPr>
        <w:t>对</w:t>
      </w:r>
      <w:r>
        <w:rPr>
          <w:sz w:val="24"/>
        </w:rPr>
        <w:t>块分配给</w:t>
      </w:r>
      <w:proofErr w:type="gramEnd"/>
      <w:r>
        <w:rPr>
          <w:sz w:val="24"/>
        </w:rPr>
        <w:t>相同</w:t>
      </w:r>
      <w:r>
        <w:rPr>
          <w:rFonts w:hint="eastAsia"/>
          <w:sz w:val="24"/>
        </w:rPr>
        <w:t>Reduce</w:t>
      </w:r>
      <w:r>
        <w:rPr>
          <w:sz w:val="24"/>
        </w:rPr>
        <w:t>处理模块</w:t>
      </w:r>
      <w:r>
        <w:rPr>
          <w:rFonts w:hint="eastAsia"/>
          <w:sz w:val="24"/>
        </w:rPr>
        <w:t>，</w:t>
      </w:r>
      <w:r>
        <w:rPr>
          <w:sz w:val="24"/>
        </w:rPr>
        <w:t>如果不加以解决，容易导致单个</w:t>
      </w:r>
      <w:r>
        <w:rPr>
          <w:sz w:val="24"/>
        </w:rPr>
        <w:t>Reduce</w:t>
      </w:r>
      <w:r>
        <w:rPr>
          <w:rFonts w:hint="eastAsia"/>
          <w:sz w:val="24"/>
        </w:rPr>
        <w:t>任务</w:t>
      </w:r>
      <w:r>
        <w:rPr>
          <w:sz w:val="24"/>
        </w:rPr>
        <w:t>节点</w:t>
      </w:r>
      <w:r>
        <w:rPr>
          <w:rFonts w:hint="eastAsia"/>
          <w:sz w:val="24"/>
        </w:rPr>
        <w:t>在</w:t>
      </w:r>
      <w:r>
        <w:rPr>
          <w:sz w:val="24"/>
        </w:rPr>
        <w:t>处理并对落到本节点的键值对块做</w:t>
      </w:r>
      <w:r>
        <w:rPr>
          <w:rFonts w:hint="eastAsia"/>
          <w:sz w:val="24"/>
        </w:rPr>
        <w:t>归并</w:t>
      </w:r>
      <w:r>
        <w:rPr>
          <w:sz w:val="24"/>
        </w:rPr>
        <w:t>与处理时间过长，</w:t>
      </w:r>
      <w:r>
        <w:rPr>
          <w:rFonts w:hint="eastAsia"/>
          <w:sz w:val="24"/>
        </w:rPr>
        <w:t>任务</w:t>
      </w:r>
      <w:r>
        <w:rPr>
          <w:sz w:val="24"/>
        </w:rPr>
        <w:t>时间消耗取决于</w:t>
      </w:r>
      <w:r>
        <w:rPr>
          <w:rFonts w:hint="eastAsia"/>
          <w:sz w:val="24"/>
        </w:rPr>
        <w:t>耗时</w:t>
      </w:r>
      <w:r>
        <w:rPr>
          <w:sz w:val="24"/>
        </w:rPr>
        <w:t>最多的</w:t>
      </w:r>
      <w:r>
        <w:rPr>
          <w:rFonts w:hint="eastAsia"/>
          <w:sz w:val="24"/>
        </w:rPr>
        <w:t>Reduce</w:t>
      </w:r>
      <w:r>
        <w:rPr>
          <w:sz w:val="24"/>
        </w:rPr>
        <w:t>子任务，从而延长整个</w:t>
      </w:r>
      <w:r>
        <w:rPr>
          <w:rFonts w:hint="eastAsia"/>
          <w:sz w:val="24"/>
        </w:rPr>
        <w:t>任务</w:t>
      </w:r>
      <w:r>
        <w:rPr>
          <w:sz w:val="24"/>
        </w:rPr>
        <w:t>的执行时间。</w:t>
      </w:r>
    </w:p>
    <w:p w14:paraId="3E88B745" w14:textId="77777777" w:rsidR="002B155F" w:rsidRDefault="002B155F" w:rsidP="002B155F">
      <w:pPr>
        <w:pStyle w:val="af4"/>
        <w:numPr>
          <w:ilvl w:val="0"/>
          <w:numId w:val="39"/>
        </w:numPr>
        <w:spacing w:line="440" w:lineRule="atLeast"/>
        <w:ind w:firstLineChars="0"/>
        <w:rPr>
          <w:sz w:val="24"/>
        </w:rPr>
      </w:pPr>
      <w:r>
        <w:rPr>
          <w:sz w:val="24"/>
        </w:rPr>
        <w:t>空间</w:t>
      </w:r>
      <w:r>
        <w:rPr>
          <w:rFonts w:hint="eastAsia"/>
          <w:sz w:val="24"/>
        </w:rPr>
        <w:t>占用</w:t>
      </w:r>
    </w:p>
    <w:p w14:paraId="1DEB9FD8" w14:textId="77777777" w:rsidR="002B155F" w:rsidRPr="00B24687" w:rsidRDefault="002B155F" w:rsidP="002B155F">
      <w:pPr>
        <w:spacing w:line="440" w:lineRule="atLeast"/>
        <w:ind w:firstLineChars="200" w:firstLine="480"/>
        <w:rPr>
          <w:sz w:val="24"/>
        </w:rPr>
      </w:pPr>
      <w:r>
        <w:rPr>
          <w:rFonts w:hint="eastAsia"/>
          <w:sz w:val="24"/>
        </w:rPr>
        <w:t>完全</w:t>
      </w:r>
      <w:r>
        <w:rPr>
          <w:sz w:val="24"/>
        </w:rPr>
        <w:t>数据</w:t>
      </w:r>
      <w:proofErr w:type="gramStart"/>
      <w:r>
        <w:rPr>
          <w:sz w:val="24"/>
        </w:rPr>
        <w:t>立方</w:t>
      </w:r>
      <w:r>
        <w:rPr>
          <w:rFonts w:hint="eastAsia"/>
          <w:sz w:val="24"/>
        </w:rPr>
        <w:t>与</w:t>
      </w:r>
      <w:proofErr w:type="gramEnd"/>
      <w:r>
        <w:rPr>
          <w:sz w:val="24"/>
        </w:rPr>
        <w:t>原数据相比，磁盘占用</w:t>
      </w:r>
      <w:r>
        <w:rPr>
          <w:rFonts w:hint="eastAsia"/>
          <w:sz w:val="24"/>
        </w:rPr>
        <w:t>随着选取</w:t>
      </w:r>
      <w:r>
        <w:rPr>
          <w:sz w:val="24"/>
        </w:rPr>
        <w:t>分析</w:t>
      </w:r>
      <w:r>
        <w:rPr>
          <w:rFonts w:hint="eastAsia"/>
          <w:sz w:val="24"/>
        </w:rPr>
        <w:t>维度</w:t>
      </w:r>
      <w:r>
        <w:rPr>
          <w:sz w:val="24"/>
        </w:rPr>
        <w:t>增加，呈</w:t>
      </w:r>
      <w:proofErr w:type="gramStart"/>
      <w:r>
        <w:rPr>
          <w:rFonts w:hint="eastAsia"/>
          <w:sz w:val="24"/>
        </w:rPr>
        <w:t>指数级</w:t>
      </w:r>
      <w:proofErr w:type="gramEnd"/>
      <w:r>
        <w:rPr>
          <w:sz w:val="24"/>
        </w:rPr>
        <w:t>递增</w:t>
      </w:r>
      <w:r>
        <w:rPr>
          <w:rFonts w:hint="eastAsia"/>
          <w:sz w:val="24"/>
        </w:rPr>
        <w:t>；</w:t>
      </w:r>
      <w:r>
        <w:rPr>
          <w:sz w:val="24"/>
        </w:rPr>
        <w:t>对结果数据立方的存储压缩</w:t>
      </w:r>
      <w:r>
        <w:rPr>
          <w:rFonts w:hint="eastAsia"/>
          <w:sz w:val="24"/>
        </w:rPr>
        <w:t>也是一个</w:t>
      </w:r>
      <w:r>
        <w:rPr>
          <w:sz w:val="24"/>
        </w:rPr>
        <w:t>重要</w:t>
      </w:r>
      <w:r>
        <w:rPr>
          <w:rFonts w:hint="eastAsia"/>
          <w:sz w:val="24"/>
        </w:rPr>
        <w:t>问题</w:t>
      </w:r>
      <w:r>
        <w:rPr>
          <w:sz w:val="24"/>
        </w:rPr>
        <w:t>，</w:t>
      </w:r>
      <w:r>
        <w:rPr>
          <w:rFonts w:hint="eastAsia"/>
          <w:sz w:val="24"/>
        </w:rPr>
        <w:t>其中基于</w:t>
      </w:r>
      <w:r>
        <w:rPr>
          <w:sz w:val="24"/>
        </w:rPr>
        <w:t>MapReduce</w:t>
      </w:r>
      <w:r>
        <w:rPr>
          <w:sz w:val="24"/>
        </w:rPr>
        <w:t>的并行处理框架</w:t>
      </w:r>
      <w:r>
        <w:rPr>
          <w:rFonts w:hint="eastAsia"/>
          <w:sz w:val="24"/>
        </w:rPr>
        <w:t>数据</w:t>
      </w:r>
      <w:r>
        <w:rPr>
          <w:sz w:val="24"/>
        </w:rPr>
        <w:t>立方体算法</w:t>
      </w:r>
      <w:r>
        <w:rPr>
          <w:rFonts w:hint="eastAsia"/>
          <w:sz w:val="24"/>
        </w:rPr>
        <w:t>在</w:t>
      </w:r>
      <w:r>
        <w:rPr>
          <w:sz w:val="24"/>
        </w:rPr>
        <w:t>处理过程中，会产生过多中间数据，</w:t>
      </w:r>
      <w:r>
        <w:rPr>
          <w:rFonts w:hint="eastAsia"/>
          <w:sz w:val="24"/>
        </w:rPr>
        <w:t>这</w:t>
      </w:r>
      <w:r>
        <w:rPr>
          <w:sz w:val="24"/>
        </w:rPr>
        <w:t>意味着磁盘</w:t>
      </w:r>
      <w:r>
        <w:rPr>
          <w:sz w:val="24"/>
        </w:rPr>
        <w:t>IO</w:t>
      </w:r>
      <w:r>
        <w:rPr>
          <w:sz w:val="24"/>
        </w:rPr>
        <w:t>的重复读写，网</w:t>
      </w:r>
      <w:r>
        <w:rPr>
          <w:sz w:val="24"/>
        </w:rPr>
        <w:lastRenderedPageBreak/>
        <w:t>络带宽的重复占用</w:t>
      </w:r>
      <w:r>
        <w:rPr>
          <w:rFonts w:hint="eastAsia"/>
          <w:sz w:val="24"/>
        </w:rPr>
        <w:t>，</w:t>
      </w:r>
      <w:r>
        <w:rPr>
          <w:sz w:val="24"/>
        </w:rPr>
        <w:t>过多的中间数据</w:t>
      </w:r>
      <w:r>
        <w:rPr>
          <w:rFonts w:hint="eastAsia"/>
          <w:sz w:val="24"/>
        </w:rPr>
        <w:t>会</w:t>
      </w:r>
      <w:r>
        <w:rPr>
          <w:sz w:val="24"/>
        </w:rPr>
        <w:t>影响</w:t>
      </w:r>
      <w:r>
        <w:rPr>
          <w:sz w:val="24"/>
        </w:rPr>
        <w:t>Map</w:t>
      </w:r>
      <w:r>
        <w:rPr>
          <w:sz w:val="24"/>
        </w:rPr>
        <w:t>、</w:t>
      </w:r>
      <w:r>
        <w:rPr>
          <w:rFonts w:hint="eastAsia"/>
          <w:sz w:val="24"/>
        </w:rPr>
        <w:t>Reduce</w:t>
      </w:r>
      <w:r>
        <w:rPr>
          <w:rFonts w:hint="eastAsia"/>
          <w:sz w:val="24"/>
        </w:rPr>
        <w:t>端</w:t>
      </w:r>
      <w:r>
        <w:rPr>
          <w:sz w:val="24"/>
        </w:rPr>
        <w:t>排序</w:t>
      </w:r>
      <w:r>
        <w:rPr>
          <w:rFonts w:hint="eastAsia"/>
          <w:sz w:val="24"/>
        </w:rPr>
        <w:t>时间</w:t>
      </w:r>
      <w:r>
        <w:rPr>
          <w:sz w:val="24"/>
        </w:rPr>
        <w:t>，甚至可能导致崩溃。</w:t>
      </w:r>
    </w:p>
    <w:p w14:paraId="735FE9C6" w14:textId="77777777" w:rsidR="002B155F" w:rsidRDefault="002B155F" w:rsidP="002B155F">
      <w:pPr>
        <w:pStyle w:val="af4"/>
        <w:numPr>
          <w:ilvl w:val="0"/>
          <w:numId w:val="39"/>
        </w:numPr>
        <w:spacing w:line="440" w:lineRule="atLeast"/>
        <w:ind w:firstLineChars="0"/>
        <w:rPr>
          <w:sz w:val="24"/>
        </w:rPr>
      </w:pPr>
      <w:r>
        <w:rPr>
          <w:rFonts w:hint="eastAsia"/>
          <w:sz w:val="24"/>
        </w:rPr>
        <w:t>计算效率</w:t>
      </w:r>
    </w:p>
    <w:p w14:paraId="419835A2" w14:textId="77777777" w:rsidR="002B155F" w:rsidRDefault="002B155F" w:rsidP="002B155F">
      <w:pPr>
        <w:spacing w:line="440" w:lineRule="atLeast"/>
        <w:ind w:firstLineChars="200" w:firstLine="480"/>
        <w:rPr>
          <w:sz w:val="24"/>
        </w:rPr>
      </w:pPr>
      <w:r>
        <w:rPr>
          <w:rFonts w:hint="eastAsia"/>
          <w:sz w:val="24"/>
        </w:rPr>
        <w:t>数据</w:t>
      </w:r>
      <w:proofErr w:type="gramStart"/>
      <w:r>
        <w:rPr>
          <w:sz w:val="24"/>
        </w:rPr>
        <w:t>立方计算</w:t>
      </w:r>
      <w:proofErr w:type="gramEnd"/>
      <w:r>
        <w:rPr>
          <w:sz w:val="24"/>
        </w:rPr>
        <w:t>过程中</w:t>
      </w:r>
      <w:r>
        <w:rPr>
          <w:rFonts w:hint="eastAsia"/>
          <w:sz w:val="24"/>
        </w:rPr>
        <w:t>，</w:t>
      </w:r>
      <w:r>
        <w:rPr>
          <w:sz w:val="24"/>
        </w:rPr>
        <w:t>对于代数式度量和部分整体性度量来说，</w:t>
      </w:r>
      <w:r>
        <w:rPr>
          <w:rFonts w:hint="eastAsia"/>
          <w:sz w:val="24"/>
        </w:rPr>
        <w:t>子维度</w:t>
      </w:r>
      <w:r>
        <w:rPr>
          <w:sz w:val="24"/>
        </w:rPr>
        <w:t>组合</w:t>
      </w:r>
      <w:r>
        <w:rPr>
          <w:rFonts w:hint="eastAsia"/>
          <w:sz w:val="24"/>
        </w:rPr>
        <w:t>聚合</w:t>
      </w:r>
      <w:r>
        <w:rPr>
          <w:sz w:val="24"/>
        </w:rPr>
        <w:t>存在</w:t>
      </w:r>
      <w:r>
        <w:rPr>
          <w:rFonts w:hint="eastAsia"/>
          <w:sz w:val="24"/>
        </w:rPr>
        <w:t>重复</w:t>
      </w:r>
      <w:r>
        <w:rPr>
          <w:sz w:val="24"/>
        </w:rPr>
        <w:t>计算可能，因为子维度组合可以由其</w:t>
      </w:r>
      <w:r>
        <w:rPr>
          <w:rFonts w:hint="eastAsia"/>
          <w:sz w:val="24"/>
        </w:rPr>
        <w:t>父</w:t>
      </w:r>
      <w:r>
        <w:rPr>
          <w:sz w:val="24"/>
        </w:rPr>
        <w:t>类维度组合聚合得到，</w:t>
      </w:r>
      <w:r>
        <w:rPr>
          <w:rFonts w:hint="eastAsia"/>
          <w:sz w:val="24"/>
        </w:rPr>
        <w:t>而</w:t>
      </w:r>
      <w:r>
        <w:rPr>
          <w:sz w:val="24"/>
        </w:rPr>
        <w:t>父维度组合的确定也是其中一个需要解决的问题，</w:t>
      </w:r>
      <w:r>
        <w:rPr>
          <w:rFonts w:hint="eastAsia"/>
          <w:sz w:val="24"/>
        </w:rPr>
        <w:t>所以</w:t>
      </w:r>
      <w:r>
        <w:rPr>
          <w:sz w:val="24"/>
        </w:rPr>
        <w:t>BUC</w:t>
      </w:r>
      <w:r>
        <w:rPr>
          <w:sz w:val="24"/>
        </w:rPr>
        <w:t>等</w:t>
      </w:r>
      <w:r>
        <w:rPr>
          <w:rFonts w:hint="eastAsia"/>
          <w:sz w:val="24"/>
        </w:rPr>
        <w:t>自</w:t>
      </w:r>
      <w:r>
        <w:rPr>
          <w:sz w:val="24"/>
        </w:rPr>
        <w:t>底向上的数据立方算法，</w:t>
      </w:r>
      <w:r>
        <w:rPr>
          <w:rFonts w:hint="eastAsia"/>
          <w:sz w:val="24"/>
        </w:rPr>
        <w:t>可能</w:t>
      </w:r>
      <w:r>
        <w:rPr>
          <w:sz w:val="24"/>
        </w:rPr>
        <w:t>处理完全立方体时</w:t>
      </w:r>
      <w:r>
        <w:rPr>
          <w:rFonts w:hint="eastAsia"/>
          <w:sz w:val="24"/>
        </w:rPr>
        <w:t>会</w:t>
      </w:r>
      <w:r>
        <w:rPr>
          <w:sz w:val="24"/>
        </w:rPr>
        <w:t>消耗更多的计算资源。</w:t>
      </w:r>
    </w:p>
    <w:p w14:paraId="7526B893" w14:textId="3F9086B7" w:rsidR="006C69BC" w:rsidRPr="006C69BC" w:rsidRDefault="006C69BC" w:rsidP="006C69BC">
      <w:pPr>
        <w:pStyle w:val="4"/>
        <w:numPr>
          <w:ilvl w:val="0"/>
          <w:numId w:val="0"/>
        </w:numPr>
        <w:rPr>
          <w:rFonts w:hint="eastAsia"/>
        </w:rPr>
      </w:pPr>
      <w:r>
        <w:rPr>
          <w:rFonts w:hint="eastAsia"/>
        </w:rPr>
        <w:t>计算整体性</w:t>
      </w:r>
      <w:r>
        <w:t>度量存在问题</w:t>
      </w:r>
    </w:p>
    <w:p w14:paraId="4BFD70E2" w14:textId="4255230A" w:rsidR="002B155F" w:rsidRDefault="002B155F" w:rsidP="00465FAB">
      <w:pPr>
        <w:spacing w:line="440" w:lineRule="atLeast"/>
        <w:ind w:firstLineChars="200" w:firstLine="480"/>
        <w:rPr>
          <w:sz w:val="24"/>
        </w:rPr>
      </w:pPr>
      <w:r w:rsidRPr="00EB4551">
        <w:rPr>
          <w:rFonts w:hint="eastAsia"/>
          <w:sz w:val="24"/>
        </w:rPr>
        <w:t>计算</w:t>
      </w:r>
      <w:r w:rsidRPr="00EB4551">
        <w:rPr>
          <w:sz w:val="24"/>
        </w:rPr>
        <w:t>数据立方过程中，代数式度量由于其简单累加性，可以高效</w:t>
      </w:r>
      <w:r w:rsidRPr="00EB4551">
        <w:rPr>
          <w:rFonts w:hint="eastAsia"/>
          <w:sz w:val="24"/>
        </w:rPr>
        <w:t>累加</w:t>
      </w:r>
      <w:r w:rsidRPr="00EB4551">
        <w:rPr>
          <w:sz w:val="24"/>
        </w:rPr>
        <w:t>计算</w:t>
      </w:r>
      <w:r w:rsidRPr="00EB4551">
        <w:rPr>
          <w:rFonts w:hint="eastAsia"/>
          <w:sz w:val="24"/>
        </w:rPr>
        <w:t>，</w:t>
      </w:r>
      <w:r w:rsidRPr="00EB4551">
        <w:rPr>
          <w:sz w:val="24"/>
        </w:rPr>
        <w:t>得到数据立方结果，但对于</w:t>
      </w:r>
      <w:r w:rsidRPr="00EB4551">
        <w:rPr>
          <w:sz w:val="24"/>
        </w:rPr>
        <w:t>Count Distinct</w:t>
      </w:r>
      <w:r w:rsidRPr="00EB4551">
        <w:rPr>
          <w:sz w:val="24"/>
        </w:rPr>
        <w:t>整体性度量来说，却</w:t>
      </w:r>
      <w:r w:rsidRPr="00EB4551">
        <w:rPr>
          <w:rFonts w:hint="eastAsia"/>
          <w:sz w:val="24"/>
        </w:rPr>
        <w:t>不能</w:t>
      </w:r>
      <w:r w:rsidRPr="00EB4551">
        <w:rPr>
          <w:sz w:val="24"/>
        </w:rPr>
        <w:t>累加得到，</w:t>
      </w:r>
      <w:r w:rsidRPr="00EB4551">
        <w:rPr>
          <w:rFonts w:hint="eastAsia"/>
          <w:sz w:val="24"/>
        </w:rPr>
        <w:t>而</w:t>
      </w:r>
      <w:r w:rsidRPr="00EB4551">
        <w:rPr>
          <w:sz w:val="24"/>
        </w:rPr>
        <w:t>阻碍</w:t>
      </w:r>
      <w:r w:rsidRPr="00EB4551">
        <w:rPr>
          <w:rFonts w:hint="eastAsia"/>
          <w:sz w:val="24"/>
        </w:rPr>
        <w:t>整体性</w:t>
      </w:r>
      <w:r w:rsidRPr="00EB4551">
        <w:rPr>
          <w:sz w:val="24"/>
        </w:rPr>
        <w:t>度量的</w:t>
      </w:r>
      <w:r w:rsidRPr="00EB4551">
        <w:rPr>
          <w:rFonts w:hint="eastAsia"/>
          <w:sz w:val="24"/>
        </w:rPr>
        <w:t>最大</w:t>
      </w:r>
      <w:r w:rsidRPr="00EB4551">
        <w:rPr>
          <w:sz w:val="24"/>
        </w:rPr>
        <w:t>因素是</w:t>
      </w:r>
      <w:r w:rsidRPr="00EB4551">
        <w:rPr>
          <w:rFonts w:hint="eastAsia"/>
          <w:sz w:val="24"/>
        </w:rPr>
        <w:t>需要</w:t>
      </w:r>
      <w:r w:rsidRPr="00EB4551">
        <w:rPr>
          <w:sz w:val="24"/>
        </w:rPr>
        <w:t>保留</w:t>
      </w:r>
      <w:r w:rsidRPr="00EB4551">
        <w:rPr>
          <w:rFonts w:hint="eastAsia"/>
          <w:sz w:val="24"/>
        </w:rPr>
        <w:t>度量</w:t>
      </w:r>
      <w:r w:rsidRPr="00EB4551">
        <w:rPr>
          <w:sz w:val="24"/>
        </w:rPr>
        <w:t>的不同值列表，并且快速去重，</w:t>
      </w:r>
      <w:r w:rsidRPr="00EB4551">
        <w:rPr>
          <w:rFonts w:hint="eastAsia"/>
          <w:sz w:val="24"/>
        </w:rPr>
        <w:t>第一个</w:t>
      </w:r>
      <w:r w:rsidRPr="00EB4551">
        <w:rPr>
          <w:sz w:val="24"/>
        </w:rPr>
        <w:t>子问题导致了中间</w:t>
      </w:r>
      <w:r w:rsidRPr="00EB4551">
        <w:rPr>
          <w:rFonts w:hint="eastAsia"/>
          <w:sz w:val="24"/>
        </w:rPr>
        <w:t>结果</w:t>
      </w:r>
      <w:r w:rsidRPr="00EB4551">
        <w:rPr>
          <w:sz w:val="24"/>
        </w:rPr>
        <w:t>所占存储空间过大，第二个子问题导致</w:t>
      </w:r>
      <w:r w:rsidRPr="00EB4551">
        <w:rPr>
          <w:rFonts w:hint="eastAsia"/>
          <w:sz w:val="24"/>
        </w:rPr>
        <w:t>对</w:t>
      </w:r>
      <w:r w:rsidRPr="00EB4551">
        <w:rPr>
          <w:sz w:val="24"/>
        </w:rPr>
        <w:t>CPU</w:t>
      </w:r>
      <w:r w:rsidRPr="00EB4551">
        <w:rPr>
          <w:sz w:val="24"/>
        </w:rPr>
        <w:t>资源的需求过大</w:t>
      </w:r>
      <w:r w:rsidRPr="00EB4551">
        <w:rPr>
          <w:rFonts w:hint="eastAsia"/>
          <w:sz w:val="24"/>
        </w:rPr>
        <w:t>。</w:t>
      </w:r>
    </w:p>
    <w:p w14:paraId="572E07EE" w14:textId="5714A957" w:rsidR="00465FAB" w:rsidRPr="00465FAB" w:rsidRDefault="00465FAB" w:rsidP="00465FAB">
      <w:pPr>
        <w:spacing w:line="440" w:lineRule="atLeast"/>
        <w:ind w:firstLineChars="200" w:firstLine="480"/>
        <w:rPr>
          <w:rFonts w:hint="eastAsia"/>
          <w:sz w:val="24"/>
        </w:rPr>
      </w:pPr>
    </w:p>
    <w:p w14:paraId="72A69AB3" w14:textId="77777777" w:rsidR="00B9217A" w:rsidRDefault="002770F6" w:rsidP="00B9217A">
      <w:pPr>
        <w:pStyle w:val="2"/>
        <w:spacing w:before="156" w:after="156"/>
      </w:pPr>
      <w:r>
        <w:t>Multi-R</w:t>
      </w:r>
      <w:r w:rsidRPr="002770F6">
        <w:t>egion</w:t>
      </w:r>
      <w:r>
        <w:t>Cube</w:t>
      </w:r>
      <w:r w:rsidR="00593069" w:rsidRPr="00F23DAF">
        <w:rPr>
          <w:rFonts w:hint="eastAsia"/>
        </w:rPr>
        <w:t>算法</w:t>
      </w:r>
    </w:p>
    <w:p w14:paraId="3259335B" w14:textId="77777777" w:rsidR="00E825DA" w:rsidRDefault="00E825DA" w:rsidP="00E825DA">
      <w:pPr>
        <w:pStyle w:val="3"/>
        <w:spacing w:before="156" w:after="156"/>
      </w:pPr>
      <w:r>
        <w:rPr>
          <w:rFonts w:hint="eastAsia"/>
        </w:rPr>
        <w:t>算法</w:t>
      </w:r>
      <w:r>
        <w:t>总体流程与定义</w:t>
      </w:r>
    </w:p>
    <w:p w14:paraId="23140AF1" w14:textId="77777777" w:rsidR="002E1872" w:rsidRPr="002E1872" w:rsidRDefault="002E1872" w:rsidP="008E7721">
      <w:pPr>
        <w:spacing w:line="440" w:lineRule="atLeast"/>
        <w:ind w:firstLineChars="200" w:firstLine="480"/>
        <w:rPr>
          <w:sz w:val="24"/>
        </w:rPr>
      </w:pPr>
      <w:r w:rsidRPr="002E1872">
        <w:rPr>
          <w:rFonts w:hint="eastAsia"/>
          <w:sz w:val="24"/>
        </w:rPr>
        <w:t>针对上</w:t>
      </w:r>
      <w:r w:rsidRPr="002E1872">
        <w:rPr>
          <w:sz w:val="24"/>
        </w:rPr>
        <w:t>一</w:t>
      </w:r>
      <w:r>
        <w:rPr>
          <w:rFonts w:hint="eastAsia"/>
          <w:sz w:val="24"/>
        </w:rPr>
        <w:t>小</w:t>
      </w:r>
      <w:r w:rsidRPr="002E1872">
        <w:rPr>
          <w:sz w:val="24"/>
        </w:rPr>
        <w:t>节提出的</w:t>
      </w:r>
      <w:r w:rsidRPr="002E1872">
        <w:rPr>
          <w:rFonts w:hint="eastAsia"/>
          <w:sz w:val="24"/>
        </w:rPr>
        <w:t>数据立方计算</w:t>
      </w:r>
      <w:r w:rsidRPr="002E1872">
        <w:rPr>
          <w:sz w:val="24"/>
        </w:rPr>
        <w:t>所产生的问题，本节提出</w:t>
      </w:r>
      <w:r w:rsidRPr="002E1872">
        <w:rPr>
          <w:rFonts w:hint="eastAsia"/>
          <w:sz w:val="24"/>
        </w:rPr>
        <w:t>的</w:t>
      </w:r>
      <w:r w:rsidRPr="002E1872">
        <w:rPr>
          <w:sz w:val="24"/>
        </w:rPr>
        <w:t>对数据立方计算流程采取首先对</w:t>
      </w:r>
      <w:r w:rsidRPr="002E1872">
        <w:rPr>
          <w:rFonts w:hint="eastAsia"/>
          <w:sz w:val="24"/>
        </w:rPr>
        <w:t>源</w:t>
      </w:r>
      <w:r w:rsidRPr="002E1872">
        <w:rPr>
          <w:sz w:val="24"/>
        </w:rPr>
        <w:t>数据进行编码处理，</w:t>
      </w:r>
      <w:r w:rsidR="00A849BF">
        <w:rPr>
          <w:rFonts w:hint="eastAsia"/>
          <w:sz w:val="24"/>
        </w:rPr>
        <w:t>对</w:t>
      </w:r>
      <w:r w:rsidR="00A849BF">
        <w:rPr>
          <w:sz w:val="24"/>
        </w:rPr>
        <w:t>数据进行编码处理主要解决</w:t>
      </w:r>
      <w:r w:rsidR="00A849BF">
        <w:rPr>
          <w:rFonts w:hint="eastAsia"/>
          <w:sz w:val="24"/>
        </w:rPr>
        <w:t>中间</w:t>
      </w:r>
      <w:r w:rsidR="00A849BF">
        <w:rPr>
          <w:sz w:val="24"/>
        </w:rPr>
        <w:t>结果占用与</w:t>
      </w:r>
      <w:r w:rsidR="00A849BF">
        <w:rPr>
          <w:rFonts w:hint="eastAsia"/>
          <w:sz w:val="24"/>
        </w:rPr>
        <w:t>网络</w:t>
      </w:r>
      <w:r w:rsidR="00A849BF">
        <w:rPr>
          <w:sz w:val="24"/>
        </w:rPr>
        <w:t>带宽占用</w:t>
      </w:r>
      <w:r w:rsidR="00A849BF">
        <w:rPr>
          <w:rFonts w:hint="eastAsia"/>
          <w:sz w:val="24"/>
        </w:rPr>
        <w:t>问题</w:t>
      </w:r>
      <w:r w:rsidR="00A849BF">
        <w:rPr>
          <w:sz w:val="24"/>
        </w:rPr>
        <w:t>，</w:t>
      </w:r>
      <w:r w:rsidR="00A849BF">
        <w:rPr>
          <w:rFonts w:hint="eastAsia"/>
          <w:sz w:val="24"/>
        </w:rPr>
        <w:t>减少</w:t>
      </w:r>
      <w:r w:rsidR="00A849BF">
        <w:rPr>
          <w:sz w:val="24"/>
        </w:rPr>
        <w:t>最终完全数据立方</w:t>
      </w:r>
      <w:r w:rsidR="00A849BF">
        <w:rPr>
          <w:rFonts w:hint="eastAsia"/>
          <w:sz w:val="24"/>
        </w:rPr>
        <w:t>磁盘</w:t>
      </w:r>
      <w:r w:rsidR="00A849BF">
        <w:rPr>
          <w:sz w:val="24"/>
        </w:rPr>
        <w:t>占用，方便后续</w:t>
      </w:r>
      <w:r w:rsidR="00A849BF">
        <w:rPr>
          <w:rFonts w:hint="eastAsia"/>
          <w:sz w:val="24"/>
        </w:rPr>
        <w:t>对</w:t>
      </w:r>
      <w:r w:rsidR="00A849BF">
        <w:rPr>
          <w:sz w:val="24"/>
        </w:rPr>
        <w:t>数据相关操作</w:t>
      </w:r>
      <w:r w:rsidR="00A849BF">
        <w:rPr>
          <w:rFonts w:hint="eastAsia"/>
          <w:sz w:val="24"/>
        </w:rPr>
        <w:t>；</w:t>
      </w:r>
      <w:r>
        <w:rPr>
          <w:rFonts w:hint="eastAsia"/>
          <w:sz w:val="24"/>
        </w:rPr>
        <w:t>采用</w:t>
      </w:r>
      <w:r>
        <w:rPr>
          <w:sz w:val="24"/>
        </w:rPr>
        <w:t>随机抽样确定</w:t>
      </w:r>
      <w:r>
        <w:rPr>
          <w:rFonts w:hint="eastAsia"/>
          <w:sz w:val="24"/>
        </w:rPr>
        <w:t>数据</w:t>
      </w:r>
      <w:r>
        <w:rPr>
          <w:sz w:val="24"/>
        </w:rPr>
        <w:t>分布情况，</w:t>
      </w:r>
      <w:r w:rsidR="00A849BF">
        <w:rPr>
          <w:rFonts w:hint="eastAsia"/>
          <w:sz w:val="24"/>
        </w:rPr>
        <w:t>抽样</w:t>
      </w:r>
      <w:r w:rsidR="00A849BF">
        <w:rPr>
          <w:sz w:val="24"/>
        </w:rPr>
        <w:t>目的是确定物化区域</w:t>
      </w:r>
      <w:r w:rsidR="00A849BF">
        <w:rPr>
          <w:rFonts w:hint="eastAsia"/>
          <w:sz w:val="24"/>
        </w:rPr>
        <w:t>性质</w:t>
      </w:r>
      <w:r w:rsidR="00A849BF">
        <w:rPr>
          <w:sz w:val="24"/>
        </w:rPr>
        <w:t>，确定最小父</w:t>
      </w:r>
      <w:r w:rsidR="00A849BF">
        <w:rPr>
          <w:sz w:val="24"/>
        </w:rPr>
        <w:t>cubeid</w:t>
      </w:r>
      <w:r w:rsidR="00A849BF">
        <w:rPr>
          <w:sz w:val="24"/>
        </w:rPr>
        <w:t>，减少重复计算</w:t>
      </w:r>
      <w:r w:rsidR="00A849BF">
        <w:rPr>
          <w:rFonts w:hint="eastAsia"/>
          <w:sz w:val="24"/>
        </w:rPr>
        <w:t>；</w:t>
      </w:r>
      <w:r w:rsidR="00A849BF">
        <w:rPr>
          <w:sz w:val="24"/>
        </w:rPr>
        <w:t>针对不同的物化区域采用不同的计算与</w:t>
      </w:r>
      <w:r w:rsidR="00A849BF">
        <w:rPr>
          <w:rFonts w:hint="eastAsia"/>
          <w:sz w:val="24"/>
        </w:rPr>
        <w:t>负载</w:t>
      </w:r>
      <w:r w:rsidR="00A849BF">
        <w:rPr>
          <w:sz w:val="24"/>
        </w:rPr>
        <w:t>均衡</w:t>
      </w:r>
      <w:r w:rsidR="00A849BF">
        <w:rPr>
          <w:rFonts w:hint="eastAsia"/>
          <w:sz w:val="24"/>
        </w:rPr>
        <w:t>策略</w:t>
      </w:r>
      <w:r w:rsidR="00A849BF">
        <w:rPr>
          <w:sz w:val="24"/>
        </w:rPr>
        <w:t>，</w:t>
      </w:r>
      <w:r w:rsidRPr="002E1872">
        <w:rPr>
          <w:rFonts w:hint="eastAsia"/>
          <w:sz w:val="24"/>
        </w:rPr>
        <w:t>总体</w:t>
      </w:r>
      <w:r w:rsidR="00A849BF">
        <w:rPr>
          <w:sz w:val="24"/>
        </w:rPr>
        <w:t>采用自顶向下逐层计算策略</w:t>
      </w:r>
      <w:r>
        <w:rPr>
          <w:sz w:val="24"/>
        </w:rPr>
        <w:t>。</w:t>
      </w:r>
      <w:r w:rsidRPr="002E1872">
        <w:rPr>
          <w:sz w:val="24"/>
        </w:rPr>
        <w:t>对于整体性度量的数据列，使用整数编码是为了计算</w:t>
      </w:r>
      <w:r w:rsidRPr="002E1872">
        <w:rPr>
          <w:sz w:val="24"/>
        </w:rPr>
        <w:t>Count Distinct</w:t>
      </w:r>
      <w:r>
        <w:rPr>
          <w:rFonts w:hint="eastAsia"/>
          <w:sz w:val="24"/>
        </w:rPr>
        <w:t>，</w:t>
      </w:r>
      <w:r>
        <w:rPr>
          <w:sz w:val="24"/>
        </w:rPr>
        <w:t>关于</w:t>
      </w:r>
      <w:r>
        <w:rPr>
          <w:rFonts w:hint="eastAsia"/>
          <w:sz w:val="24"/>
        </w:rPr>
        <w:t>Count</w:t>
      </w:r>
      <w:r>
        <w:rPr>
          <w:sz w:val="24"/>
        </w:rPr>
        <w:t xml:space="preserve"> Distinct</w:t>
      </w:r>
      <w:r>
        <w:rPr>
          <w:sz w:val="24"/>
        </w:rPr>
        <w:t>度量计算</w:t>
      </w:r>
      <w:r>
        <w:rPr>
          <w:rFonts w:hint="eastAsia"/>
          <w:sz w:val="24"/>
        </w:rPr>
        <w:t>将会</w:t>
      </w:r>
      <w:r>
        <w:rPr>
          <w:sz w:val="24"/>
        </w:rPr>
        <w:t>在下</w:t>
      </w:r>
      <w:r>
        <w:rPr>
          <w:rFonts w:hint="eastAsia"/>
          <w:sz w:val="24"/>
        </w:rPr>
        <w:t>节讨论</w:t>
      </w:r>
      <w:r w:rsidR="008E7721">
        <w:rPr>
          <w:rFonts w:hint="eastAsia"/>
          <w:sz w:val="24"/>
        </w:rPr>
        <w:t>；</w:t>
      </w:r>
      <w:r w:rsidR="008E7721" w:rsidRPr="008E7721">
        <w:rPr>
          <w:rFonts w:hint="eastAsia"/>
          <w:sz w:val="24"/>
        </w:rPr>
        <w:t>在叙述</w:t>
      </w:r>
      <w:r w:rsidR="008E7721" w:rsidRPr="008E7721">
        <w:rPr>
          <w:sz w:val="24"/>
        </w:rPr>
        <w:t>算法流程之前，对</w:t>
      </w:r>
      <w:r w:rsidR="008E7721" w:rsidRPr="008E7721">
        <w:rPr>
          <w:rFonts w:hint="eastAsia"/>
          <w:sz w:val="24"/>
        </w:rPr>
        <w:t>以下</w:t>
      </w:r>
      <w:r w:rsidR="008E7721" w:rsidRPr="008E7721">
        <w:rPr>
          <w:sz w:val="24"/>
        </w:rPr>
        <w:t>需要应用的概念定义如下</w:t>
      </w:r>
      <w:r w:rsidR="008E7721">
        <w:rPr>
          <w:rFonts w:hint="eastAsia"/>
          <w:sz w:val="24"/>
        </w:rPr>
        <w:t>；</w:t>
      </w:r>
      <w:r w:rsidR="00A849BF">
        <w:rPr>
          <w:rFonts w:hint="eastAsia"/>
          <w:sz w:val="24"/>
        </w:rPr>
        <w:t>对于</w:t>
      </w:r>
      <w:r w:rsidR="00A849BF">
        <w:rPr>
          <w:sz w:val="24"/>
        </w:rPr>
        <w:t>算法总体流程如图</w:t>
      </w:r>
      <w:r w:rsidR="007D0A7B">
        <w:rPr>
          <w:rFonts w:hint="eastAsia"/>
          <w:sz w:val="24"/>
        </w:rPr>
        <w:t>3.2</w:t>
      </w:r>
      <w:r w:rsidR="00A849BF">
        <w:rPr>
          <w:sz w:val="24"/>
        </w:rPr>
        <w:t>所示。</w:t>
      </w:r>
    </w:p>
    <w:p w14:paraId="52F49412" w14:textId="77777777" w:rsidR="00AD1897" w:rsidRDefault="00294722" w:rsidP="00AD1897">
      <w:r>
        <w:object w:dxaOrig="12855" w:dyaOrig="5235" w14:anchorId="77B42D79">
          <v:shape id="_x0000_i1039" type="#_x0000_t75" style="width:452.95pt;height:184.3pt" o:ole="">
            <v:imagedata r:id="rId45" o:title=""/>
          </v:shape>
          <o:OLEObject Type="Embed" ProgID="Visio.Drawing.15" ShapeID="_x0000_i1039" DrawAspect="Content" ObjectID="_1539628007" r:id="rId46"/>
        </w:object>
      </w:r>
    </w:p>
    <w:p w14:paraId="0BE14C30" w14:textId="77777777" w:rsidR="00BF6514" w:rsidRPr="000F0F27" w:rsidRDefault="00BF6514" w:rsidP="00BF6514">
      <w:pPr>
        <w:pStyle w:val="my1"/>
        <w:rPr>
          <w:rFonts w:eastAsia="宋体"/>
        </w:rPr>
      </w:pPr>
      <w:bookmarkStart w:id="85" w:name="_Ref356452832"/>
      <w:r w:rsidRPr="000F0F27">
        <w:rPr>
          <w:rFonts w:eastAsia="宋体" w:hint="eastAsia"/>
        </w:rPr>
        <w:t>图</w:t>
      </w:r>
      <w:r>
        <w:rPr>
          <w:rFonts w:eastAsia="宋体"/>
        </w:rPr>
        <w:t>3.</w:t>
      </w:r>
      <w:bookmarkEnd w:id="85"/>
      <w:r w:rsidR="00AF0AAB">
        <w:rPr>
          <w:rFonts w:eastAsia="宋体"/>
        </w:rPr>
        <w:t>2</w:t>
      </w:r>
      <w:r>
        <w:rPr>
          <w:rFonts w:eastAsia="宋体" w:hint="eastAsia"/>
        </w:rPr>
        <w:t xml:space="preserve"> </w:t>
      </w:r>
      <w:r>
        <w:rPr>
          <w:rFonts w:eastAsia="宋体" w:hint="eastAsia"/>
        </w:rPr>
        <w:t>数据</w:t>
      </w:r>
      <w:r>
        <w:rPr>
          <w:rFonts w:eastAsia="宋体"/>
        </w:rPr>
        <w:t>预处理流程</w:t>
      </w:r>
    </w:p>
    <w:p w14:paraId="5D347227" w14:textId="77777777" w:rsidR="00BF6514" w:rsidRPr="00BF6514" w:rsidRDefault="00BF6514" w:rsidP="00BF6514">
      <w:pPr>
        <w:pStyle w:val="my1"/>
      </w:pPr>
      <w:r>
        <w:rPr>
          <w:rFonts w:hint="eastAsia"/>
        </w:rPr>
        <w:t xml:space="preserve">Fig.3.1 </w:t>
      </w:r>
      <w:r w:rsidRPr="00F229B5">
        <w:rPr>
          <w:rFonts w:eastAsia="宋体" w:hint="eastAsia"/>
        </w:rPr>
        <w:t>P</w:t>
      </w:r>
      <w:r>
        <w:rPr>
          <w:rFonts w:hint="eastAsia"/>
        </w:rPr>
        <w:t xml:space="preserve">rocess of </w:t>
      </w:r>
      <w:r>
        <w:t>data pre-processing</w:t>
      </w:r>
    </w:p>
    <w:p w14:paraId="400C1C28" w14:textId="77777777" w:rsidR="00707A7C" w:rsidRPr="00B6654D" w:rsidRDefault="00707A7C" w:rsidP="00707A7C">
      <w:pPr>
        <w:spacing w:line="440" w:lineRule="atLeast"/>
        <w:ind w:firstLineChars="200" w:firstLine="480"/>
        <w:rPr>
          <w:sz w:val="24"/>
        </w:rPr>
      </w:pPr>
      <w:r w:rsidRPr="00B6654D">
        <w:rPr>
          <w:sz w:val="24"/>
        </w:rPr>
        <w:t>数据倾斜包括某一</w:t>
      </w:r>
      <w:r w:rsidRPr="00B6654D">
        <w:rPr>
          <w:sz w:val="24"/>
        </w:rPr>
        <w:t>cubeid</w:t>
      </w:r>
      <w:r w:rsidRPr="00B6654D">
        <w:rPr>
          <w:rFonts w:hint="eastAsia"/>
          <w:sz w:val="24"/>
        </w:rPr>
        <w:t>所包含</w:t>
      </w:r>
      <w:r w:rsidRPr="00B6654D">
        <w:rPr>
          <w:sz w:val="24"/>
        </w:rPr>
        <w:t>的</w:t>
      </w:r>
      <w:r w:rsidRPr="00B6654D">
        <w:rPr>
          <w:rFonts w:hint="eastAsia"/>
          <w:sz w:val="24"/>
        </w:rPr>
        <w:t>待</w:t>
      </w:r>
      <w:r w:rsidRPr="00B6654D">
        <w:rPr>
          <w:sz w:val="24"/>
        </w:rPr>
        <w:t>计算元组过多</w:t>
      </w:r>
      <w:r w:rsidRPr="00B6654D">
        <w:rPr>
          <w:rFonts w:hint="eastAsia"/>
          <w:sz w:val="24"/>
        </w:rPr>
        <w:t>或者</w:t>
      </w:r>
      <w:r w:rsidRPr="00B6654D">
        <w:rPr>
          <w:sz w:val="24"/>
        </w:rPr>
        <w:t>在一个</w:t>
      </w:r>
      <w:r w:rsidRPr="00B6654D">
        <w:rPr>
          <w:sz w:val="24"/>
        </w:rPr>
        <w:t>cubeid</w:t>
      </w:r>
      <w:r w:rsidRPr="00B6654D">
        <w:rPr>
          <w:sz w:val="24"/>
        </w:rPr>
        <w:t>中的</w:t>
      </w:r>
      <w:r w:rsidRPr="00B6654D">
        <w:rPr>
          <w:rFonts w:hint="eastAsia"/>
          <w:sz w:val="24"/>
        </w:rPr>
        <w:t>某些</w:t>
      </w:r>
      <w:r w:rsidRPr="00B6654D">
        <w:rPr>
          <w:sz w:val="24"/>
        </w:rPr>
        <w:t>数据分组</w:t>
      </w:r>
      <w:r w:rsidRPr="00B6654D">
        <w:rPr>
          <w:rFonts w:hint="eastAsia"/>
          <w:sz w:val="24"/>
        </w:rPr>
        <w:t>过大</w:t>
      </w:r>
      <w:r w:rsidRPr="00B6654D">
        <w:rPr>
          <w:sz w:val="24"/>
        </w:rPr>
        <w:t>的问题</w:t>
      </w:r>
      <w:r w:rsidRPr="00B6654D">
        <w:rPr>
          <w:rFonts w:hint="eastAsia"/>
          <w:sz w:val="24"/>
        </w:rPr>
        <w:t>。</w:t>
      </w:r>
      <w:r w:rsidRPr="00B6654D">
        <w:rPr>
          <w:sz w:val="24"/>
        </w:rPr>
        <w:t>数据倾斜</w:t>
      </w:r>
      <w:r w:rsidRPr="00B6654D">
        <w:rPr>
          <w:rFonts w:hint="eastAsia"/>
          <w:sz w:val="24"/>
        </w:rPr>
        <w:t>问题</w:t>
      </w:r>
      <w:r w:rsidRPr="00B6654D">
        <w:rPr>
          <w:sz w:val="24"/>
        </w:rPr>
        <w:t>将导致待计算的元组过多的分配给</w:t>
      </w:r>
      <w:r w:rsidRPr="00B6654D">
        <w:rPr>
          <w:rFonts w:hint="eastAsia"/>
          <w:sz w:val="24"/>
        </w:rPr>
        <w:t>同</w:t>
      </w:r>
      <w:r w:rsidRPr="00B6654D">
        <w:rPr>
          <w:sz w:val="24"/>
        </w:rPr>
        <w:t>一个</w:t>
      </w:r>
      <w:r w:rsidRPr="00B6654D">
        <w:rPr>
          <w:sz w:val="24"/>
        </w:rPr>
        <w:t>Reduce</w:t>
      </w:r>
      <w:r w:rsidRPr="00B6654D">
        <w:rPr>
          <w:sz w:val="24"/>
        </w:rPr>
        <w:t>任务，此</w:t>
      </w:r>
      <w:r w:rsidRPr="00B6654D">
        <w:rPr>
          <w:sz w:val="24"/>
        </w:rPr>
        <w:t>Reducer</w:t>
      </w:r>
      <w:r w:rsidRPr="00B6654D">
        <w:rPr>
          <w:sz w:val="24"/>
        </w:rPr>
        <w:t>任务</w:t>
      </w:r>
      <w:r w:rsidRPr="00B6654D">
        <w:rPr>
          <w:rFonts w:hint="eastAsia"/>
          <w:sz w:val="24"/>
        </w:rPr>
        <w:t>运行</w:t>
      </w:r>
      <w:r w:rsidRPr="00B6654D">
        <w:rPr>
          <w:sz w:val="24"/>
        </w:rPr>
        <w:t>同比其他</w:t>
      </w:r>
      <w:r w:rsidRPr="00B6654D">
        <w:rPr>
          <w:sz w:val="24"/>
        </w:rPr>
        <w:t>Reducer</w:t>
      </w:r>
      <w:r w:rsidRPr="00B6654D">
        <w:rPr>
          <w:sz w:val="24"/>
        </w:rPr>
        <w:t>任务消耗过多的时间，等待将导致整体</w:t>
      </w:r>
      <w:r w:rsidRPr="00B6654D">
        <w:rPr>
          <w:sz w:val="24"/>
        </w:rPr>
        <w:t>MapReduc</w:t>
      </w:r>
      <w:r w:rsidRPr="00B6654D">
        <w:rPr>
          <w:sz w:val="24"/>
        </w:rPr>
        <w:t>任务</w:t>
      </w:r>
      <w:r w:rsidRPr="00B6654D">
        <w:rPr>
          <w:rFonts w:hint="eastAsia"/>
          <w:sz w:val="24"/>
        </w:rPr>
        <w:t>运行</w:t>
      </w:r>
      <w:r w:rsidRPr="00B6654D">
        <w:rPr>
          <w:sz w:val="24"/>
        </w:rPr>
        <w:t>时间过高。</w:t>
      </w:r>
    </w:p>
    <w:p w14:paraId="2BA10A24" w14:textId="77777777" w:rsidR="00707A7C" w:rsidRPr="00B6654D" w:rsidRDefault="00707A7C" w:rsidP="00307D7E">
      <w:pPr>
        <w:spacing w:line="440" w:lineRule="atLeast"/>
        <w:ind w:firstLineChars="200" w:firstLine="480"/>
        <w:rPr>
          <w:sz w:val="24"/>
        </w:rPr>
      </w:pPr>
      <w:r w:rsidRPr="00B6654D">
        <w:rPr>
          <w:rFonts w:hint="eastAsia"/>
          <w:sz w:val="24"/>
        </w:rPr>
        <w:t>物化</w:t>
      </w:r>
      <w:r w:rsidRPr="00B6654D">
        <w:rPr>
          <w:sz w:val="24"/>
        </w:rPr>
        <w:t>区域</w:t>
      </w:r>
      <w:r w:rsidRPr="00B6654D">
        <w:rPr>
          <w:rFonts w:hint="eastAsia"/>
          <w:sz w:val="24"/>
        </w:rPr>
        <w:t>划分</w:t>
      </w:r>
      <w:r w:rsidRPr="00B6654D">
        <w:rPr>
          <w:sz w:val="24"/>
        </w:rPr>
        <w:t>直接关系到</w:t>
      </w:r>
      <w:r w:rsidRPr="00B6654D">
        <w:rPr>
          <w:rFonts w:hint="eastAsia"/>
          <w:sz w:val="24"/>
        </w:rPr>
        <w:t>MR</w:t>
      </w:r>
      <w:r w:rsidRPr="00B6654D">
        <w:rPr>
          <w:sz w:val="24"/>
        </w:rPr>
        <w:t>任务的个数，以及整体计算效能的高低</w:t>
      </w:r>
      <w:r w:rsidRPr="00B6654D">
        <w:rPr>
          <w:rFonts w:hint="eastAsia"/>
          <w:sz w:val="24"/>
        </w:rPr>
        <w:t>；对于同一</w:t>
      </w:r>
      <w:r w:rsidRPr="00B6654D">
        <w:rPr>
          <w:rFonts w:hint="eastAsia"/>
          <w:sz w:val="24"/>
        </w:rPr>
        <w:t>cubeid</w:t>
      </w:r>
      <w:r w:rsidRPr="00B6654D">
        <w:rPr>
          <w:rFonts w:hint="eastAsia"/>
          <w:sz w:val="24"/>
        </w:rPr>
        <w:t>可以</w:t>
      </w:r>
      <w:r w:rsidRPr="00B6654D">
        <w:rPr>
          <w:sz w:val="24"/>
        </w:rPr>
        <w:t>提供聚合</w:t>
      </w:r>
      <w:r w:rsidRPr="00B6654D">
        <w:rPr>
          <w:rFonts w:hint="eastAsia"/>
          <w:sz w:val="24"/>
        </w:rPr>
        <w:t>复用</w:t>
      </w:r>
      <w:r w:rsidRPr="00B6654D">
        <w:rPr>
          <w:sz w:val="24"/>
        </w:rPr>
        <w:t>的父</w:t>
      </w:r>
      <w:r w:rsidRPr="00B6654D">
        <w:rPr>
          <w:sz w:val="24"/>
        </w:rPr>
        <w:t>cubeid</w:t>
      </w:r>
      <w:r w:rsidRPr="00B6654D">
        <w:rPr>
          <w:sz w:val="24"/>
        </w:rPr>
        <w:t>可能有多个，</w:t>
      </w:r>
      <w:r w:rsidRPr="00B6654D">
        <w:rPr>
          <w:rFonts w:hint="eastAsia"/>
          <w:sz w:val="24"/>
        </w:rPr>
        <w:t>这时</w:t>
      </w:r>
      <w:r w:rsidRPr="00B6654D">
        <w:rPr>
          <w:sz w:val="24"/>
        </w:rPr>
        <w:t>父</w:t>
      </w:r>
      <w:r w:rsidRPr="00B6654D">
        <w:rPr>
          <w:sz w:val="24"/>
        </w:rPr>
        <w:t>cubeid</w:t>
      </w:r>
      <w:r w:rsidRPr="00B6654D">
        <w:rPr>
          <w:sz w:val="24"/>
        </w:rPr>
        <w:t>的选取就会变得</w:t>
      </w:r>
      <w:r w:rsidRPr="00B6654D">
        <w:rPr>
          <w:rFonts w:hint="eastAsia"/>
          <w:sz w:val="24"/>
        </w:rPr>
        <w:t>异常</w:t>
      </w:r>
      <w:r w:rsidRPr="00B6654D">
        <w:rPr>
          <w:sz w:val="24"/>
        </w:rPr>
        <w:t>重要，</w:t>
      </w:r>
      <w:r w:rsidRPr="00B6654D">
        <w:rPr>
          <w:rFonts w:hint="eastAsia"/>
          <w:sz w:val="24"/>
        </w:rPr>
        <w:t>计算</w:t>
      </w:r>
      <w:r w:rsidRPr="00B6654D">
        <w:rPr>
          <w:sz w:val="24"/>
        </w:rPr>
        <w:t>相同</w:t>
      </w:r>
      <w:r w:rsidRPr="00B6654D">
        <w:rPr>
          <w:sz w:val="24"/>
        </w:rPr>
        <w:t>cubeid</w:t>
      </w:r>
      <w:r w:rsidRPr="00B6654D">
        <w:rPr>
          <w:sz w:val="24"/>
        </w:rPr>
        <w:t>，选取不同的父</w:t>
      </w:r>
      <w:r w:rsidRPr="00B6654D">
        <w:rPr>
          <w:sz w:val="24"/>
        </w:rPr>
        <w:t>cubeid</w:t>
      </w:r>
      <w:r w:rsidRPr="00B6654D">
        <w:rPr>
          <w:sz w:val="24"/>
        </w:rPr>
        <w:t>可能会产生比较大的性能差异。</w:t>
      </w:r>
      <w:r w:rsidRPr="00B6654D">
        <w:rPr>
          <w:rFonts w:hint="eastAsia"/>
          <w:sz w:val="24"/>
        </w:rPr>
        <w:t>例如维度</w:t>
      </w:r>
      <w:r w:rsidRPr="00B6654D">
        <w:rPr>
          <w:sz w:val="24"/>
        </w:rPr>
        <w:t>A</w:t>
      </w:r>
      <w:r w:rsidRPr="00B6654D">
        <w:rPr>
          <w:sz w:val="24"/>
        </w:rPr>
        <w:t>是基数比较大的维度，而</w:t>
      </w:r>
      <w:r w:rsidRPr="00B6654D">
        <w:rPr>
          <w:rFonts w:hint="eastAsia"/>
          <w:sz w:val="24"/>
        </w:rPr>
        <w:t>维度</w:t>
      </w:r>
      <w:r w:rsidRPr="00B6654D">
        <w:rPr>
          <w:sz w:val="24"/>
        </w:rPr>
        <w:t>B</w:t>
      </w:r>
      <w:r w:rsidRPr="00B6654D">
        <w:rPr>
          <w:sz w:val="24"/>
        </w:rPr>
        <w:t>基数小，在计算</w:t>
      </w:r>
      <w:r w:rsidRPr="00B6654D">
        <w:rPr>
          <w:sz w:val="24"/>
        </w:rPr>
        <w:t>cubeid</w:t>
      </w:r>
      <w:r w:rsidR="00024F85" w:rsidRPr="00B6654D">
        <w:rPr>
          <w:rFonts w:hint="eastAsia"/>
          <w:sz w:val="24"/>
        </w:rPr>
        <w:t>(</w:t>
      </w:r>
      <w:r w:rsidRPr="00B6654D">
        <w:rPr>
          <w:rFonts w:hint="eastAsia"/>
          <w:sz w:val="24"/>
        </w:rPr>
        <w:t>*</w:t>
      </w:r>
      <w:r w:rsidRPr="00B6654D">
        <w:rPr>
          <w:sz w:val="24"/>
        </w:rPr>
        <w:t>，</w:t>
      </w:r>
      <w:r w:rsidRPr="00B6654D">
        <w:rPr>
          <w:sz w:val="24"/>
        </w:rPr>
        <w:t>*</w:t>
      </w:r>
      <w:r w:rsidRPr="00B6654D">
        <w:rPr>
          <w:sz w:val="24"/>
        </w:rPr>
        <w:t>，</w:t>
      </w:r>
      <w:r w:rsidRPr="00B6654D">
        <w:rPr>
          <w:sz w:val="24"/>
        </w:rPr>
        <w:t>C</w:t>
      </w:r>
      <w:r w:rsidR="00024F85" w:rsidRPr="00B6654D">
        <w:rPr>
          <w:sz w:val="24"/>
        </w:rPr>
        <w:t>)</w:t>
      </w:r>
      <w:r w:rsidRPr="00B6654D">
        <w:rPr>
          <w:rFonts w:hint="eastAsia"/>
          <w:sz w:val="24"/>
        </w:rPr>
        <w:t>的</w:t>
      </w:r>
      <w:r w:rsidRPr="00B6654D">
        <w:rPr>
          <w:sz w:val="24"/>
        </w:rPr>
        <w:t>时候应选择</w:t>
      </w:r>
      <w:r w:rsidRPr="00B6654D">
        <w:rPr>
          <w:sz w:val="24"/>
        </w:rPr>
        <w:t>cubeid</w:t>
      </w:r>
      <w:r w:rsidRPr="00B6654D">
        <w:rPr>
          <w:rFonts w:hint="eastAsia"/>
          <w:sz w:val="24"/>
        </w:rPr>
        <w:t>（</w:t>
      </w:r>
      <w:r w:rsidRPr="00B6654D">
        <w:rPr>
          <w:rFonts w:hint="eastAsia"/>
          <w:sz w:val="24"/>
        </w:rPr>
        <w:t>*</w:t>
      </w:r>
      <w:r w:rsidRPr="00B6654D">
        <w:rPr>
          <w:rFonts w:hint="eastAsia"/>
          <w:sz w:val="24"/>
        </w:rPr>
        <w:t>，</w:t>
      </w:r>
      <w:r w:rsidRPr="00B6654D">
        <w:rPr>
          <w:sz w:val="24"/>
        </w:rPr>
        <w:t>B</w:t>
      </w:r>
      <w:r w:rsidRPr="00B6654D">
        <w:rPr>
          <w:sz w:val="24"/>
        </w:rPr>
        <w:t>，</w:t>
      </w:r>
      <w:r w:rsidRPr="00B6654D">
        <w:rPr>
          <w:sz w:val="24"/>
        </w:rPr>
        <w:t>C</w:t>
      </w:r>
      <w:r w:rsidRPr="00B6654D">
        <w:rPr>
          <w:rFonts w:hint="eastAsia"/>
          <w:sz w:val="24"/>
        </w:rPr>
        <w:t>）作为</w:t>
      </w:r>
      <w:r w:rsidRPr="00B6654D">
        <w:rPr>
          <w:sz w:val="24"/>
        </w:rPr>
        <w:t>聚合</w:t>
      </w:r>
      <w:r w:rsidRPr="00B6654D">
        <w:rPr>
          <w:rFonts w:hint="eastAsia"/>
          <w:sz w:val="24"/>
        </w:rPr>
        <w:t>（</w:t>
      </w:r>
      <w:r w:rsidRPr="00B6654D">
        <w:rPr>
          <w:rFonts w:hint="eastAsia"/>
          <w:sz w:val="24"/>
        </w:rPr>
        <w:t>*</w:t>
      </w:r>
      <w:r w:rsidRPr="00B6654D">
        <w:rPr>
          <w:rFonts w:hint="eastAsia"/>
          <w:sz w:val="24"/>
        </w:rPr>
        <w:t>，</w:t>
      </w:r>
      <w:r w:rsidRPr="00B6654D">
        <w:rPr>
          <w:sz w:val="24"/>
        </w:rPr>
        <w:t>*</w:t>
      </w:r>
      <w:r w:rsidRPr="00B6654D">
        <w:rPr>
          <w:sz w:val="24"/>
        </w:rPr>
        <w:t>，</w:t>
      </w:r>
      <w:r w:rsidRPr="00B6654D">
        <w:rPr>
          <w:sz w:val="24"/>
        </w:rPr>
        <w:t>C</w:t>
      </w:r>
      <w:r w:rsidRPr="00B6654D">
        <w:rPr>
          <w:rFonts w:hint="eastAsia"/>
          <w:sz w:val="24"/>
        </w:rPr>
        <w:t>）的</w:t>
      </w:r>
      <w:r w:rsidRPr="00B6654D">
        <w:rPr>
          <w:sz w:val="24"/>
        </w:rPr>
        <w:t>数据输入</w:t>
      </w:r>
      <w:r w:rsidRPr="00B6654D">
        <w:rPr>
          <w:rFonts w:hint="eastAsia"/>
          <w:sz w:val="24"/>
        </w:rPr>
        <w:t>，</w:t>
      </w:r>
      <w:r w:rsidRPr="00B6654D">
        <w:rPr>
          <w:sz w:val="24"/>
        </w:rPr>
        <w:t>如果选择（</w:t>
      </w:r>
      <w:r w:rsidRPr="00B6654D">
        <w:rPr>
          <w:rFonts w:hint="eastAsia"/>
          <w:sz w:val="24"/>
        </w:rPr>
        <w:t>A</w:t>
      </w:r>
      <w:r w:rsidRPr="00B6654D">
        <w:rPr>
          <w:rFonts w:hint="eastAsia"/>
          <w:sz w:val="24"/>
        </w:rPr>
        <w:t>，</w:t>
      </w:r>
      <w:r w:rsidRPr="00B6654D">
        <w:rPr>
          <w:sz w:val="24"/>
        </w:rPr>
        <w:t>*</w:t>
      </w:r>
      <w:r w:rsidRPr="00B6654D">
        <w:rPr>
          <w:sz w:val="24"/>
        </w:rPr>
        <w:t>，</w:t>
      </w:r>
      <w:r w:rsidRPr="00B6654D">
        <w:rPr>
          <w:sz w:val="24"/>
        </w:rPr>
        <w:t>C</w:t>
      </w:r>
      <w:r w:rsidRPr="00B6654D">
        <w:rPr>
          <w:sz w:val="24"/>
        </w:rPr>
        <w:t>）</w:t>
      </w:r>
      <w:r w:rsidRPr="00B6654D">
        <w:rPr>
          <w:rFonts w:hint="eastAsia"/>
          <w:sz w:val="24"/>
        </w:rPr>
        <w:t>作为</w:t>
      </w:r>
      <w:r w:rsidRPr="00B6654D">
        <w:rPr>
          <w:sz w:val="24"/>
        </w:rPr>
        <w:t>输入数据，则将会导致</w:t>
      </w:r>
      <w:r w:rsidRPr="00B6654D">
        <w:rPr>
          <w:rFonts w:hint="eastAsia"/>
          <w:sz w:val="24"/>
        </w:rPr>
        <w:t>计算</w:t>
      </w:r>
      <w:r w:rsidRPr="00B6654D">
        <w:rPr>
          <w:sz w:val="24"/>
        </w:rPr>
        <w:t>资源有较高消耗</w:t>
      </w:r>
      <w:r w:rsidRPr="00B6654D">
        <w:rPr>
          <w:rFonts w:hint="eastAsia"/>
          <w:sz w:val="24"/>
        </w:rPr>
        <w:t>，</w:t>
      </w:r>
      <w:r w:rsidRPr="00B6654D">
        <w:rPr>
          <w:sz w:val="24"/>
        </w:rPr>
        <w:t>所以说使用合适的方法确定</w:t>
      </w:r>
      <w:r w:rsidRPr="00B6654D">
        <w:rPr>
          <w:rFonts w:hint="eastAsia"/>
          <w:sz w:val="24"/>
        </w:rPr>
        <w:t>合并</w:t>
      </w:r>
      <w:r w:rsidRPr="00B6654D">
        <w:rPr>
          <w:sz w:val="24"/>
        </w:rPr>
        <w:t>使用同一</w:t>
      </w:r>
      <w:r w:rsidRPr="00B6654D">
        <w:rPr>
          <w:sz w:val="24"/>
        </w:rPr>
        <w:t>MR</w:t>
      </w:r>
      <w:r w:rsidRPr="00B6654D">
        <w:rPr>
          <w:sz w:val="24"/>
        </w:rPr>
        <w:t>任务区域的确定以及</w:t>
      </w:r>
      <w:r w:rsidRPr="00B6654D">
        <w:rPr>
          <w:rFonts w:hint="eastAsia"/>
          <w:sz w:val="24"/>
        </w:rPr>
        <w:t>选择</w:t>
      </w:r>
      <w:r w:rsidRPr="00B6654D">
        <w:rPr>
          <w:sz w:val="24"/>
        </w:rPr>
        <w:t>合适的</w:t>
      </w:r>
      <w:r w:rsidRPr="00B6654D">
        <w:rPr>
          <w:rFonts w:hint="eastAsia"/>
          <w:sz w:val="24"/>
        </w:rPr>
        <w:t>父</w:t>
      </w:r>
      <w:r w:rsidRPr="00B6654D">
        <w:rPr>
          <w:sz w:val="24"/>
        </w:rPr>
        <w:t>cubeid</w:t>
      </w:r>
      <w:r w:rsidRPr="00B6654D">
        <w:rPr>
          <w:rFonts w:hint="eastAsia"/>
          <w:sz w:val="24"/>
        </w:rPr>
        <w:t>十分</w:t>
      </w:r>
      <w:r w:rsidRPr="00B6654D">
        <w:rPr>
          <w:sz w:val="24"/>
        </w:rPr>
        <w:t>重要。</w:t>
      </w:r>
    </w:p>
    <w:p w14:paraId="5C0ED839" w14:textId="77777777" w:rsidR="00707A7C" w:rsidRPr="00B6654D" w:rsidRDefault="00707A7C" w:rsidP="00707A7C">
      <w:pPr>
        <w:spacing w:line="440" w:lineRule="atLeast"/>
        <w:ind w:firstLineChars="200" w:firstLine="480"/>
        <w:rPr>
          <w:sz w:val="24"/>
        </w:rPr>
      </w:pPr>
      <w:r w:rsidRPr="00B6654D">
        <w:rPr>
          <w:rFonts w:hint="eastAsia"/>
          <w:sz w:val="24"/>
        </w:rPr>
        <w:t>作为</w:t>
      </w:r>
      <w:r w:rsidRPr="00B6654D">
        <w:rPr>
          <w:sz w:val="24"/>
        </w:rPr>
        <w:t>支撑业务分析的</w:t>
      </w:r>
      <w:r w:rsidRPr="00B6654D">
        <w:rPr>
          <w:sz w:val="24"/>
        </w:rPr>
        <w:t>Data cube</w:t>
      </w:r>
      <w:r w:rsidRPr="00B6654D">
        <w:rPr>
          <w:rFonts w:hint="eastAsia"/>
          <w:sz w:val="24"/>
        </w:rPr>
        <w:t>可能涉及</w:t>
      </w:r>
      <w:r w:rsidRPr="00B6654D">
        <w:rPr>
          <w:sz w:val="24"/>
        </w:rPr>
        <w:t>的数据量</w:t>
      </w:r>
      <w:r w:rsidRPr="00B6654D">
        <w:rPr>
          <w:rFonts w:hint="eastAsia"/>
          <w:sz w:val="24"/>
        </w:rPr>
        <w:t>巨大</w:t>
      </w:r>
      <w:r w:rsidRPr="00B6654D">
        <w:rPr>
          <w:sz w:val="24"/>
        </w:rPr>
        <w:t>，时间跨度较长</w:t>
      </w:r>
      <w:r w:rsidRPr="00B6654D">
        <w:rPr>
          <w:rFonts w:hint="eastAsia"/>
          <w:sz w:val="24"/>
        </w:rPr>
        <w:t>；</w:t>
      </w:r>
      <w:r w:rsidRPr="00B6654D">
        <w:rPr>
          <w:sz w:val="24"/>
        </w:rPr>
        <w:t>当处理此类数据时，如果不采用</w:t>
      </w:r>
      <w:r w:rsidRPr="00B6654D">
        <w:rPr>
          <w:rFonts w:hint="eastAsia"/>
          <w:sz w:val="24"/>
        </w:rPr>
        <w:t>替换</w:t>
      </w:r>
      <w:r w:rsidRPr="00B6654D">
        <w:rPr>
          <w:sz w:val="24"/>
        </w:rPr>
        <w:t>真实值来压缩数据</w:t>
      </w:r>
      <w:r w:rsidRPr="00B6654D">
        <w:rPr>
          <w:sz w:val="24"/>
        </w:rPr>
        <w:t>cube</w:t>
      </w:r>
      <w:r w:rsidRPr="00B6654D">
        <w:rPr>
          <w:sz w:val="24"/>
        </w:rPr>
        <w:t>的话，将会</w:t>
      </w:r>
      <w:r w:rsidRPr="00B6654D">
        <w:rPr>
          <w:rFonts w:hint="eastAsia"/>
          <w:sz w:val="24"/>
        </w:rPr>
        <w:t>导致</w:t>
      </w:r>
      <w:r w:rsidRPr="00B6654D">
        <w:rPr>
          <w:sz w:val="24"/>
        </w:rPr>
        <w:t>巨大的空间占用，例如一个</w:t>
      </w:r>
      <w:r w:rsidRPr="00B6654D">
        <w:rPr>
          <w:rFonts w:hint="eastAsia"/>
          <w:sz w:val="24"/>
        </w:rPr>
        <w:t>基数</w:t>
      </w:r>
      <w:r w:rsidRPr="00B6654D">
        <w:rPr>
          <w:sz w:val="24"/>
        </w:rPr>
        <w:t>为</w:t>
      </w:r>
      <w:r w:rsidRPr="00B6654D">
        <w:rPr>
          <w:rFonts w:hint="eastAsia"/>
          <w:sz w:val="24"/>
        </w:rPr>
        <w:t>万</w:t>
      </w:r>
      <w:r w:rsidRPr="00B6654D">
        <w:rPr>
          <w:sz w:val="24"/>
        </w:rPr>
        <w:t>级</w:t>
      </w:r>
      <w:r w:rsidRPr="00B6654D">
        <w:rPr>
          <w:rFonts w:hint="eastAsia"/>
          <w:sz w:val="24"/>
        </w:rPr>
        <w:t>以上</w:t>
      </w:r>
      <w:r w:rsidRPr="00B6654D">
        <w:rPr>
          <w:sz w:val="24"/>
        </w:rPr>
        <w:t>的维度</w:t>
      </w:r>
      <w:r w:rsidRPr="00B6654D">
        <w:rPr>
          <w:rFonts w:hint="eastAsia"/>
          <w:sz w:val="24"/>
        </w:rPr>
        <w:t>，不做</w:t>
      </w:r>
      <w:r w:rsidRPr="00B6654D">
        <w:rPr>
          <w:sz w:val="24"/>
        </w:rPr>
        <w:t>编码或者替换的话，</w:t>
      </w:r>
      <w:r w:rsidRPr="00B6654D">
        <w:rPr>
          <w:rFonts w:hint="eastAsia"/>
          <w:sz w:val="24"/>
        </w:rPr>
        <w:t>面对</w:t>
      </w:r>
      <w:r w:rsidRPr="00B6654D">
        <w:rPr>
          <w:sz w:val="24"/>
        </w:rPr>
        <w:t>几十亿</w:t>
      </w:r>
      <w:r w:rsidRPr="00B6654D">
        <w:rPr>
          <w:rFonts w:hint="eastAsia"/>
          <w:sz w:val="24"/>
        </w:rPr>
        <w:t>甚至</w:t>
      </w:r>
      <w:r w:rsidRPr="00B6654D">
        <w:rPr>
          <w:sz w:val="24"/>
        </w:rPr>
        <w:t>更多的场景，将</w:t>
      </w:r>
      <w:r w:rsidRPr="00B6654D">
        <w:rPr>
          <w:rFonts w:hint="eastAsia"/>
          <w:sz w:val="24"/>
        </w:rPr>
        <w:t>可能</w:t>
      </w:r>
      <w:r w:rsidRPr="00B6654D">
        <w:rPr>
          <w:sz w:val="24"/>
        </w:rPr>
        <w:t>多占用</w:t>
      </w:r>
      <w:r w:rsidRPr="00B6654D">
        <w:rPr>
          <w:rFonts w:hint="eastAsia"/>
          <w:sz w:val="24"/>
        </w:rPr>
        <w:t>几倍</w:t>
      </w:r>
      <w:r w:rsidRPr="00B6654D">
        <w:rPr>
          <w:sz w:val="24"/>
        </w:rPr>
        <w:t>甚至几十倍的空间。特别是</w:t>
      </w:r>
      <w:r w:rsidRPr="00B6654D">
        <w:rPr>
          <w:rFonts w:hint="eastAsia"/>
          <w:sz w:val="24"/>
        </w:rPr>
        <w:t>拥有</w:t>
      </w:r>
      <w:r w:rsidRPr="00B6654D">
        <w:rPr>
          <w:sz w:val="24"/>
        </w:rPr>
        <w:t>类似整体性度量例如</w:t>
      </w:r>
      <w:r w:rsidRPr="00B6654D">
        <w:rPr>
          <w:sz w:val="24"/>
        </w:rPr>
        <w:t>count distinct</w:t>
      </w:r>
      <w:r w:rsidRPr="00B6654D">
        <w:rPr>
          <w:sz w:val="24"/>
        </w:rPr>
        <w:t>类似的保存结果，存储压缩手段更是</w:t>
      </w:r>
      <w:r w:rsidRPr="00B6654D">
        <w:rPr>
          <w:rFonts w:hint="eastAsia"/>
          <w:sz w:val="24"/>
        </w:rPr>
        <w:t>必须的</w:t>
      </w:r>
      <w:r w:rsidRPr="00B6654D">
        <w:rPr>
          <w:sz w:val="24"/>
        </w:rPr>
        <w:t>。</w:t>
      </w:r>
      <w:r w:rsidRPr="00B6654D">
        <w:rPr>
          <w:rFonts w:hint="eastAsia"/>
          <w:sz w:val="24"/>
        </w:rPr>
        <w:t>而在计算</w:t>
      </w:r>
      <w:r w:rsidRPr="00B6654D">
        <w:rPr>
          <w:sz w:val="24"/>
        </w:rPr>
        <w:t>Data Cube</w:t>
      </w:r>
      <w:r w:rsidRPr="00B6654D">
        <w:rPr>
          <w:rFonts w:hint="eastAsia"/>
          <w:sz w:val="24"/>
        </w:rPr>
        <w:t>过程中要产生</w:t>
      </w:r>
      <w:r w:rsidRPr="00B6654D">
        <w:rPr>
          <w:sz w:val="24"/>
        </w:rPr>
        <w:t>的中间数据也</w:t>
      </w:r>
      <w:r w:rsidRPr="00B6654D">
        <w:rPr>
          <w:rFonts w:hint="eastAsia"/>
          <w:sz w:val="24"/>
        </w:rPr>
        <w:t>可以</w:t>
      </w:r>
      <w:r w:rsidRPr="00B6654D">
        <w:rPr>
          <w:sz w:val="24"/>
        </w:rPr>
        <w:t>使用编码技术去</w:t>
      </w:r>
      <w:r w:rsidRPr="00B6654D">
        <w:rPr>
          <w:rFonts w:hint="eastAsia"/>
          <w:sz w:val="24"/>
        </w:rPr>
        <w:t>压缩</w:t>
      </w:r>
      <w:r w:rsidRPr="00B6654D">
        <w:rPr>
          <w:sz w:val="24"/>
        </w:rPr>
        <w:t>从而</w:t>
      </w:r>
      <w:r w:rsidRPr="00B6654D">
        <w:rPr>
          <w:rFonts w:hint="eastAsia"/>
          <w:sz w:val="24"/>
        </w:rPr>
        <w:t>缩减</w:t>
      </w:r>
      <w:r w:rsidRPr="00B6654D">
        <w:rPr>
          <w:sz w:val="24"/>
        </w:rPr>
        <w:t>占用的宝贵带宽资源。</w:t>
      </w:r>
      <w:r w:rsidRPr="00B6654D">
        <w:rPr>
          <w:rFonts w:hint="eastAsia"/>
          <w:sz w:val="24"/>
        </w:rPr>
        <w:t>以上</w:t>
      </w:r>
      <w:r w:rsidRPr="00B6654D">
        <w:rPr>
          <w:sz w:val="24"/>
        </w:rPr>
        <w:t>总结了基于</w:t>
      </w:r>
      <w:r w:rsidRPr="00B6654D">
        <w:rPr>
          <w:sz w:val="24"/>
        </w:rPr>
        <w:t>MapReduce</w:t>
      </w:r>
      <w:r w:rsidRPr="00B6654D">
        <w:rPr>
          <w:rFonts w:hint="eastAsia"/>
          <w:sz w:val="24"/>
        </w:rPr>
        <w:t>预处理</w:t>
      </w:r>
      <w:r w:rsidRPr="00B6654D">
        <w:rPr>
          <w:sz w:val="24"/>
        </w:rPr>
        <w:t>数据产生</w:t>
      </w:r>
      <w:r w:rsidRPr="00B6654D">
        <w:rPr>
          <w:sz w:val="24"/>
        </w:rPr>
        <w:t>Data Cube</w:t>
      </w:r>
      <w:r w:rsidRPr="00B6654D">
        <w:rPr>
          <w:sz w:val="24"/>
        </w:rPr>
        <w:t>所存在的问题，</w:t>
      </w:r>
      <w:r w:rsidRPr="00B6654D">
        <w:rPr>
          <w:rFonts w:hint="eastAsia"/>
          <w:sz w:val="24"/>
        </w:rPr>
        <w:t>下面</w:t>
      </w:r>
      <w:r w:rsidRPr="00B6654D">
        <w:rPr>
          <w:sz w:val="24"/>
        </w:rPr>
        <w:t>将</w:t>
      </w:r>
      <w:r w:rsidRPr="00B6654D">
        <w:rPr>
          <w:rFonts w:hint="eastAsia"/>
          <w:sz w:val="24"/>
        </w:rPr>
        <w:t>介绍</w:t>
      </w:r>
      <w:r w:rsidRPr="00B6654D">
        <w:rPr>
          <w:sz w:val="24"/>
        </w:rPr>
        <w:t>为了加快</w:t>
      </w:r>
      <w:r w:rsidRPr="00B6654D">
        <w:rPr>
          <w:rFonts w:hint="eastAsia"/>
          <w:sz w:val="24"/>
        </w:rPr>
        <w:t>Data</w:t>
      </w:r>
      <w:r w:rsidRPr="00B6654D">
        <w:rPr>
          <w:sz w:val="24"/>
        </w:rPr>
        <w:t xml:space="preserve"> Cube</w:t>
      </w:r>
      <w:r w:rsidRPr="00B6654D">
        <w:rPr>
          <w:sz w:val="24"/>
        </w:rPr>
        <w:t>计算过程，减少</w:t>
      </w:r>
      <w:r w:rsidRPr="00B6654D">
        <w:rPr>
          <w:rFonts w:hint="eastAsia"/>
          <w:sz w:val="24"/>
        </w:rPr>
        <w:t>计算</w:t>
      </w:r>
      <w:r w:rsidRPr="00B6654D">
        <w:rPr>
          <w:sz w:val="24"/>
        </w:rPr>
        <w:t>开销，均衡数据负载而提出的</w:t>
      </w:r>
      <w:r w:rsidRPr="00B6654D">
        <w:rPr>
          <w:rFonts w:hint="eastAsia"/>
          <w:sz w:val="24"/>
        </w:rPr>
        <w:t>新</w:t>
      </w:r>
      <w:r w:rsidRPr="00B6654D">
        <w:rPr>
          <w:sz w:val="24"/>
        </w:rPr>
        <w:t>的</w:t>
      </w:r>
      <w:r w:rsidRPr="00B6654D">
        <w:rPr>
          <w:rFonts w:hint="eastAsia"/>
          <w:sz w:val="24"/>
        </w:rPr>
        <w:t>应用</w:t>
      </w:r>
      <w:r w:rsidRPr="00B6654D">
        <w:rPr>
          <w:sz w:val="24"/>
        </w:rPr>
        <w:t>算法。</w:t>
      </w:r>
    </w:p>
    <w:p w14:paraId="4089F80C" w14:textId="77777777" w:rsidR="000620DC" w:rsidRPr="00B6654D" w:rsidRDefault="008E7721" w:rsidP="008E7721">
      <w:pPr>
        <w:spacing w:line="440" w:lineRule="atLeast"/>
        <w:ind w:firstLineChars="200" w:firstLine="480"/>
        <w:rPr>
          <w:sz w:val="24"/>
        </w:rPr>
      </w:pPr>
      <w:bookmarkStart w:id="86" w:name="_Toc462824485"/>
      <w:bookmarkStart w:id="87" w:name="_Toc462824536"/>
      <w:bookmarkStart w:id="88" w:name="_Toc462910916"/>
      <w:bookmarkStart w:id="89" w:name="_Toc463530077"/>
      <w:bookmarkStart w:id="90" w:name="_Toc463530135"/>
      <w:bookmarkStart w:id="91" w:name="_Toc463858277"/>
      <w:bookmarkEnd w:id="86"/>
      <w:bookmarkEnd w:id="87"/>
      <w:bookmarkEnd w:id="88"/>
      <w:bookmarkEnd w:id="89"/>
      <w:bookmarkEnd w:id="90"/>
      <w:r w:rsidRPr="00B6654D">
        <w:rPr>
          <w:rFonts w:hint="eastAsia"/>
          <w:sz w:val="24"/>
        </w:rPr>
        <w:t>定义</w:t>
      </w:r>
      <w:r w:rsidR="00CE2D45" w:rsidRPr="00B6654D">
        <w:rPr>
          <w:rFonts w:hint="eastAsia"/>
          <w:sz w:val="24"/>
        </w:rPr>
        <w:t xml:space="preserve">1 </w:t>
      </w:r>
      <w:r w:rsidR="000620DC" w:rsidRPr="00B6654D">
        <w:rPr>
          <w:rFonts w:hint="eastAsia"/>
          <w:sz w:val="24"/>
        </w:rPr>
        <w:t>Cube</w:t>
      </w:r>
      <w:r w:rsidR="000620DC" w:rsidRPr="00B6654D">
        <w:rPr>
          <w:sz w:val="24"/>
        </w:rPr>
        <w:t>模型</w:t>
      </w:r>
      <w:r w:rsidR="000620DC" w:rsidRPr="00B6654D">
        <w:rPr>
          <w:rFonts w:hint="eastAsia"/>
          <w:sz w:val="24"/>
        </w:rPr>
        <w:t>，</w:t>
      </w:r>
      <w:r w:rsidR="000620DC" w:rsidRPr="00B6654D">
        <w:rPr>
          <w:sz w:val="24"/>
        </w:rPr>
        <w:t>Cube</w:t>
      </w:r>
      <w:r w:rsidR="000620DC" w:rsidRPr="00B6654D">
        <w:rPr>
          <w:sz w:val="24"/>
        </w:rPr>
        <w:t>模型</w:t>
      </w:r>
      <w:r w:rsidR="000620DC" w:rsidRPr="00B6654D">
        <w:rPr>
          <w:rFonts w:hint="eastAsia"/>
          <w:sz w:val="24"/>
        </w:rPr>
        <w:t>定义</w:t>
      </w:r>
      <w:r w:rsidR="000620DC" w:rsidRPr="00B6654D">
        <w:rPr>
          <w:sz w:val="24"/>
        </w:rPr>
        <w:t>了数据</w:t>
      </w:r>
      <w:proofErr w:type="gramStart"/>
      <w:r w:rsidR="000620DC" w:rsidRPr="00B6654D">
        <w:rPr>
          <w:sz w:val="24"/>
        </w:rPr>
        <w:t>立方计算</w:t>
      </w:r>
      <w:proofErr w:type="gramEnd"/>
      <w:r w:rsidR="000620DC" w:rsidRPr="00B6654D">
        <w:rPr>
          <w:sz w:val="24"/>
        </w:rPr>
        <w:t>包含的</w:t>
      </w:r>
      <w:proofErr w:type="gramStart"/>
      <w:r w:rsidR="000620DC" w:rsidRPr="00B6654D">
        <w:rPr>
          <w:rFonts w:hint="eastAsia"/>
          <w:sz w:val="24"/>
        </w:rPr>
        <w:t>维度列</w:t>
      </w:r>
      <w:r w:rsidR="000620DC" w:rsidRPr="00B6654D">
        <w:rPr>
          <w:sz w:val="24"/>
        </w:rPr>
        <w:t>及度量</w:t>
      </w:r>
      <w:proofErr w:type="gramEnd"/>
      <w:r w:rsidR="000620DC" w:rsidRPr="00B6654D">
        <w:rPr>
          <w:rFonts w:hint="eastAsia"/>
          <w:sz w:val="24"/>
        </w:rPr>
        <w:t>列</w:t>
      </w:r>
      <w:r w:rsidR="000620DC" w:rsidRPr="00B6654D">
        <w:rPr>
          <w:sz w:val="24"/>
        </w:rPr>
        <w:t>，以及维度与度量的数据类型</w:t>
      </w:r>
      <w:r w:rsidR="00CE2D45" w:rsidRPr="00B6654D">
        <w:rPr>
          <w:rFonts w:hint="eastAsia"/>
          <w:sz w:val="24"/>
        </w:rPr>
        <w:t>与</w:t>
      </w:r>
      <w:r w:rsidR="000620DC" w:rsidRPr="00B6654D">
        <w:rPr>
          <w:sz w:val="24"/>
        </w:rPr>
        <w:t>度量的</w:t>
      </w:r>
      <w:r w:rsidR="000620DC" w:rsidRPr="00B6654D">
        <w:rPr>
          <w:rFonts w:hint="eastAsia"/>
          <w:sz w:val="24"/>
        </w:rPr>
        <w:t>类型</w:t>
      </w:r>
      <w:r w:rsidR="000620DC" w:rsidRPr="00B6654D">
        <w:rPr>
          <w:sz w:val="24"/>
        </w:rPr>
        <w:t>，例如</w:t>
      </w:r>
      <w:r w:rsidR="000620DC" w:rsidRPr="00B6654D">
        <w:rPr>
          <w:sz w:val="24"/>
        </w:rPr>
        <w:t>SUM</w:t>
      </w:r>
      <w:r w:rsidR="000620DC" w:rsidRPr="00B6654D">
        <w:rPr>
          <w:sz w:val="24"/>
        </w:rPr>
        <w:t>，</w:t>
      </w:r>
      <w:r w:rsidR="000620DC" w:rsidRPr="00B6654D">
        <w:rPr>
          <w:sz w:val="24"/>
        </w:rPr>
        <w:t>MIN</w:t>
      </w:r>
      <w:r w:rsidR="000620DC" w:rsidRPr="00B6654D">
        <w:rPr>
          <w:sz w:val="24"/>
        </w:rPr>
        <w:t>等。</w:t>
      </w:r>
    </w:p>
    <w:p w14:paraId="07FDA913" w14:textId="77777777" w:rsidR="000620DC" w:rsidRPr="00B6654D" w:rsidRDefault="008E7721" w:rsidP="008E7721">
      <w:pPr>
        <w:spacing w:line="440" w:lineRule="atLeast"/>
        <w:ind w:firstLineChars="200" w:firstLine="480"/>
        <w:rPr>
          <w:sz w:val="24"/>
        </w:rPr>
      </w:pPr>
      <w:r w:rsidRPr="00B6654D">
        <w:rPr>
          <w:rFonts w:hint="eastAsia"/>
          <w:sz w:val="24"/>
        </w:rPr>
        <w:lastRenderedPageBreak/>
        <w:t>定义</w:t>
      </w:r>
      <w:r w:rsidRPr="00B6654D">
        <w:rPr>
          <w:rFonts w:hint="eastAsia"/>
          <w:sz w:val="24"/>
        </w:rPr>
        <w:t>2</w:t>
      </w:r>
      <w:r w:rsidR="00CE2D45" w:rsidRPr="00B6654D">
        <w:rPr>
          <w:sz w:val="24"/>
        </w:rPr>
        <w:t xml:space="preserve"> </w:t>
      </w:r>
      <w:r w:rsidR="000620DC" w:rsidRPr="00B6654D">
        <w:rPr>
          <w:rFonts w:hint="eastAsia"/>
          <w:sz w:val="24"/>
        </w:rPr>
        <w:t>维度基数，维度</w:t>
      </w:r>
      <w:r w:rsidR="000620DC" w:rsidRPr="00B6654D">
        <w:rPr>
          <w:sz w:val="24"/>
        </w:rPr>
        <w:t>基数指的是</w:t>
      </w:r>
      <w:r w:rsidR="000620DC" w:rsidRPr="00B6654D">
        <w:rPr>
          <w:rFonts w:hint="eastAsia"/>
          <w:sz w:val="24"/>
        </w:rPr>
        <w:t>一个</w:t>
      </w:r>
      <w:r w:rsidR="000620DC" w:rsidRPr="00B6654D">
        <w:rPr>
          <w:sz w:val="24"/>
        </w:rPr>
        <w:t>维度实际包含的不同真实值的个数，例如对于</w:t>
      </w:r>
      <w:r w:rsidR="000620DC" w:rsidRPr="00B6654D">
        <w:rPr>
          <w:rFonts w:hint="eastAsia"/>
          <w:sz w:val="24"/>
        </w:rPr>
        <w:t>VID</w:t>
      </w:r>
      <w:r w:rsidR="000620DC" w:rsidRPr="00B6654D">
        <w:rPr>
          <w:sz w:val="24"/>
        </w:rPr>
        <w:t>维度来说，</w:t>
      </w:r>
      <w:r w:rsidR="000620DC" w:rsidRPr="00B6654D">
        <w:rPr>
          <w:rFonts w:hint="eastAsia"/>
          <w:sz w:val="24"/>
        </w:rPr>
        <w:t>其维度</w:t>
      </w:r>
      <w:r w:rsidR="000620DC" w:rsidRPr="00B6654D">
        <w:rPr>
          <w:sz w:val="24"/>
        </w:rPr>
        <w:t>值有包含</w:t>
      </w:r>
      <w:r w:rsidR="000620DC" w:rsidRPr="00B6654D">
        <w:rPr>
          <w:sz w:val="24"/>
        </w:rPr>
        <w:t>A</w:t>
      </w:r>
      <w:r w:rsidR="000620DC" w:rsidRPr="00B6654D">
        <w:rPr>
          <w:rFonts w:hint="eastAsia"/>
          <w:sz w:val="24"/>
        </w:rPr>
        <w:t>、</w:t>
      </w:r>
      <w:r w:rsidR="000620DC" w:rsidRPr="00B6654D">
        <w:rPr>
          <w:sz w:val="24"/>
        </w:rPr>
        <w:t>B</w:t>
      </w:r>
      <w:r w:rsidR="000620DC" w:rsidRPr="00B6654D">
        <w:rPr>
          <w:sz w:val="24"/>
        </w:rPr>
        <w:t>、</w:t>
      </w:r>
      <w:r w:rsidR="000620DC" w:rsidRPr="00B6654D">
        <w:rPr>
          <w:sz w:val="24"/>
        </w:rPr>
        <w:t>B</w:t>
      </w:r>
      <w:r w:rsidR="000620DC" w:rsidRPr="00B6654D">
        <w:rPr>
          <w:sz w:val="24"/>
        </w:rPr>
        <w:t>、</w:t>
      </w:r>
      <w:r w:rsidR="000620DC" w:rsidRPr="00B6654D">
        <w:rPr>
          <w:sz w:val="24"/>
        </w:rPr>
        <w:t>C</w:t>
      </w:r>
      <w:r w:rsidR="000620DC" w:rsidRPr="00B6654D">
        <w:rPr>
          <w:sz w:val="24"/>
        </w:rPr>
        <w:t>则</w:t>
      </w:r>
      <w:r w:rsidR="000620DC" w:rsidRPr="00B6654D">
        <w:rPr>
          <w:sz w:val="24"/>
        </w:rPr>
        <w:t>VID</w:t>
      </w:r>
      <w:r w:rsidR="000620DC" w:rsidRPr="00B6654D">
        <w:rPr>
          <w:sz w:val="24"/>
        </w:rPr>
        <w:t>维度的基数是</w:t>
      </w:r>
      <w:r w:rsidR="000620DC" w:rsidRPr="00B6654D">
        <w:rPr>
          <w:rFonts w:hint="eastAsia"/>
          <w:sz w:val="24"/>
        </w:rPr>
        <w:t>3</w:t>
      </w:r>
      <w:r w:rsidR="000620DC" w:rsidRPr="00B6654D">
        <w:rPr>
          <w:rFonts w:hint="eastAsia"/>
          <w:sz w:val="24"/>
        </w:rPr>
        <w:t>。</w:t>
      </w:r>
    </w:p>
    <w:p w14:paraId="294BE0AC" w14:textId="77777777" w:rsidR="000620DC" w:rsidRPr="00B6654D" w:rsidRDefault="008E7721" w:rsidP="008E7721">
      <w:pPr>
        <w:spacing w:line="440" w:lineRule="atLeast"/>
        <w:ind w:firstLineChars="200" w:firstLine="480"/>
        <w:rPr>
          <w:sz w:val="24"/>
        </w:rPr>
      </w:pPr>
      <w:r w:rsidRPr="00B6654D">
        <w:rPr>
          <w:rFonts w:hint="eastAsia"/>
          <w:sz w:val="24"/>
        </w:rPr>
        <w:t>定义</w:t>
      </w:r>
      <w:r w:rsidR="00CE2D45" w:rsidRPr="00B6654D">
        <w:rPr>
          <w:rFonts w:hint="eastAsia"/>
          <w:sz w:val="24"/>
        </w:rPr>
        <w:t xml:space="preserve">3 </w:t>
      </w:r>
      <w:r w:rsidR="000620DC" w:rsidRPr="00B6654D">
        <w:rPr>
          <w:sz w:val="24"/>
        </w:rPr>
        <w:t>C</w:t>
      </w:r>
      <w:r w:rsidR="000620DC" w:rsidRPr="00B6654D">
        <w:rPr>
          <w:rFonts w:hint="eastAsia"/>
          <w:sz w:val="24"/>
        </w:rPr>
        <w:t>ube</w:t>
      </w:r>
      <w:r w:rsidR="000620DC" w:rsidRPr="00B6654D">
        <w:rPr>
          <w:sz w:val="24"/>
        </w:rPr>
        <w:t>id</w:t>
      </w:r>
      <w:r w:rsidR="000620DC" w:rsidRPr="00B6654D">
        <w:rPr>
          <w:rFonts w:hint="eastAsia"/>
          <w:sz w:val="24"/>
        </w:rPr>
        <w:t>值</w:t>
      </w:r>
      <w:r w:rsidR="000620DC" w:rsidRPr="00B6654D">
        <w:rPr>
          <w:sz w:val="24"/>
        </w:rPr>
        <w:t>组</w:t>
      </w:r>
      <w:r w:rsidR="000620DC" w:rsidRPr="00B6654D">
        <w:rPr>
          <w:rFonts w:hint="eastAsia"/>
          <w:sz w:val="24"/>
        </w:rPr>
        <w:t>，</w:t>
      </w:r>
      <w:r w:rsidR="000620DC" w:rsidRPr="00B6654D">
        <w:rPr>
          <w:rFonts w:hint="eastAsia"/>
          <w:sz w:val="24"/>
        </w:rPr>
        <w:t>cubeid</w:t>
      </w:r>
      <w:proofErr w:type="gramStart"/>
      <w:r w:rsidR="000620DC" w:rsidRPr="00B6654D">
        <w:rPr>
          <w:sz w:val="24"/>
        </w:rPr>
        <w:t>值组是</w:t>
      </w:r>
      <w:proofErr w:type="gramEnd"/>
      <w:r w:rsidR="000620DC" w:rsidRPr="00B6654D">
        <w:rPr>
          <w:sz w:val="24"/>
        </w:rPr>
        <w:t>指</w:t>
      </w:r>
      <w:r w:rsidR="000620DC" w:rsidRPr="00B6654D">
        <w:rPr>
          <w:rFonts w:hint="eastAsia"/>
          <w:sz w:val="24"/>
        </w:rPr>
        <w:t>实际</w:t>
      </w:r>
      <w:r w:rsidR="000620DC" w:rsidRPr="00B6654D">
        <w:rPr>
          <w:sz w:val="24"/>
        </w:rPr>
        <w:t>元组</w:t>
      </w:r>
      <w:r w:rsidR="000620DC" w:rsidRPr="00B6654D">
        <w:rPr>
          <w:rFonts w:hint="eastAsia"/>
          <w:sz w:val="24"/>
        </w:rPr>
        <w:t>或者</w:t>
      </w:r>
      <w:r w:rsidR="000620DC" w:rsidRPr="00B6654D">
        <w:rPr>
          <w:sz w:val="24"/>
        </w:rPr>
        <w:t>由元组生成的属于不同</w:t>
      </w:r>
      <w:r w:rsidR="000620DC" w:rsidRPr="00B6654D">
        <w:rPr>
          <w:sz w:val="24"/>
        </w:rPr>
        <w:t>cubeid</w:t>
      </w:r>
      <w:r w:rsidR="000620DC" w:rsidRPr="00B6654D">
        <w:rPr>
          <w:sz w:val="24"/>
        </w:rPr>
        <w:t>的实际元组，例如</w:t>
      </w:r>
      <w:r w:rsidR="000620DC" w:rsidRPr="00B6654D">
        <w:rPr>
          <w:rFonts w:hint="eastAsia"/>
          <w:sz w:val="24"/>
        </w:rPr>
        <w:t>对于</w:t>
      </w:r>
      <w:r w:rsidR="000620DC" w:rsidRPr="00B6654D">
        <w:rPr>
          <w:sz w:val="24"/>
        </w:rPr>
        <w:t>cubeid</w:t>
      </w:r>
      <w:r w:rsidR="000620DC" w:rsidRPr="00B6654D">
        <w:rPr>
          <w:rFonts w:hint="eastAsia"/>
          <w:sz w:val="24"/>
        </w:rPr>
        <w:t>&lt;</w:t>
      </w:r>
      <w:r w:rsidR="000620DC" w:rsidRPr="00B6654D">
        <w:rPr>
          <w:sz w:val="24"/>
        </w:rPr>
        <w:t>CNAME</w:t>
      </w:r>
      <w:r w:rsidR="000620DC" w:rsidRPr="00B6654D">
        <w:rPr>
          <w:sz w:val="24"/>
        </w:rPr>
        <w:t>，</w:t>
      </w:r>
      <w:r w:rsidR="000620DC" w:rsidRPr="00B6654D">
        <w:rPr>
          <w:sz w:val="24"/>
        </w:rPr>
        <w:t>CITY</w:t>
      </w:r>
      <w:r w:rsidR="000620DC" w:rsidRPr="00B6654D">
        <w:rPr>
          <w:rFonts w:hint="eastAsia"/>
          <w:sz w:val="24"/>
        </w:rPr>
        <w:t>&gt;</w:t>
      </w:r>
      <w:r w:rsidR="000620DC" w:rsidRPr="00B6654D">
        <w:rPr>
          <w:rFonts w:hint="eastAsia"/>
          <w:sz w:val="24"/>
        </w:rPr>
        <w:t>是</w:t>
      </w:r>
      <w:r w:rsidR="000620DC" w:rsidRPr="00B6654D">
        <w:rPr>
          <w:sz w:val="24"/>
        </w:rPr>
        <w:t>cubeid</w:t>
      </w:r>
      <w:r w:rsidR="000620DC" w:rsidRPr="00B6654D">
        <w:rPr>
          <w:sz w:val="24"/>
        </w:rPr>
        <w:t>，而作为</w:t>
      </w:r>
      <w:r w:rsidR="000620DC" w:rsidRPr="00B6654D">
        <w:rPr>
          <w:rFonts w:hint="eastAsia"/>
          <w:sz w:val="24"/>
        </w:rPr>
        <w:t>属于</w:t>
      </w:r>
      <w:r w:rsidR="000620DC" w:rsidRPr="00B6654D">
        <w:rPr>
          <w:sz w:val="24"/>
        </w:rPr>
        <w:t>cubeid</w:t>
      </w:r>
      <w:r w:rsidR="000620DC" w:rsidRPr="00B6654D">
        <w:rPr>
          <w:sz w:val="24"/>
        </w:rPr>
        <w:t>元组（</w:t>
      </w:r>
      <w:r w:rsidR="000620DC" w:rsidRPr="00B6654D">
        <w:rPr>
          <w:sz w:val="24"/>
        </w:rPr>
        <w:t>livetv</w:t>
      </w:r>
      <w:r w:rsidR="000620DC" w:rsidRPr="00B6654D">
        <w:rPr>
          <w:sz w:val="24"/>
        </w:rPr>
        <w:t>，</w:t>
      </w:r>
      <w:r w:rsidR="000620DC" w:rsidRPr="00B6654D">
        <w:rPr>
          <w:rFonts w:hint="eastAsia"/>
          <w:sz w:val="24"/>
        </w:rPr>
        <w:t>武汉</w:t>
      </w:r>
      <w:r w:rsidR="000620DC" w:rsidRPr="00B6654D">
        <w:rPr>
          <w:sz w:val="24"/>
        </w:rPr>
        <w:t>）</w:t>
      </w:r>
      <w:r w:rsidR="000620DC" w:rsidRPr="00B6654D">
        <w:rPr>
          <w:rFonts w:hint="eastAsia"/>
          <w:sz w:val="24"/>
        </w:rPr>
        <w:t>属于</w:t>
      </w:r>
      <w:r w:rsidR="000620DC" w:rsidRPr="00B6654D">
        <w:rPr>
          <w:rFonts w:hint="eastAsia"/>
          <w:sz w:val="24"/>
        </w:rPr>
        <w:t>&lt;</w:t>
      </w:r>
      <w:r w:rsidR="000620DC" w:rsidRPr="00B6654D">
        <w:rPr>
          <w:sz w:val="24"/>
        </w:rPr>
        <w:t>CNAME,CITY</w:t>
      </w:r>
      <w:r w:rsidR="000620DC" w:rsidRPr="00B6654D">
        <w:rPr>
          <w:rFonts w:hint="eastAsia"/>
          <w:sz w:val="24"/>
        </w:rPr>
        <w:t>&gt;</w:t>
      </w:r>
      <w:r w:rsidR="000620DC" w:rsidRPr="00B6654D">
        <w:rPr>
          <w:sz w:val="24"/>
        </w:rPr>
        <w:t>实际值组</w:t>
      </w:r>
      <w:r w:rsidR="000620DC" w:rsidRPr="00B6654D">
        <w:rPr>
          <w:rFonts w:hint="eastAsia"/>
          <w:sz w:val="24"/>
        </w:rPr>
        <w:t>。</w:t>
      </w:r>
    </w:p>
    <w:p w14:paraId="5EF6E4C0" w14:textId="77777777" w:rsidR="000620DC" w:rsidRDefault="008E7721" w:rsidP="00CE2D45">
      <w:pPr>
        <w:spacing w:line="440" w:lineRule="atLeast"/>
        <w:ind w:firstLineChars="200" w:firstLine="480"/>
        <w:rPr>
          <w:sz w:val="24"/>
        </w:rPr>
      </w:pPr>
      <w:r>
        <w:rPr>
          <w:rFonts w:hint="eastAsia"/>
          <w:sz w:val="24"/>
        </w:rPr>
        <w:t>定义</w:t>
      </w:r>
      <w:r>
        <w:rPr>
          <w:rFonts w:hint="eastAsia"/>
          <w:sz w:val="24"/>
        </w:rPr>
        <w:t>4</w:t>
      </w:r>
      <w:r w:rsidR="000620DC">
        <w:rPr>
          <w:rFonts w:hint="eastAsia"/>
          <w:sz w:val="24"/>
        </w:rPr>
        <w:t>局部立方体</w:t>
      </w:r>
      <w:r w:rsidR="000A22F8">
        <w:rPr>
          <w:rFonts w:hint="eastAsia"/>
          <w:sz w:val="24"/>
        </w:rPr>
        <w:t>，</w:t>
      </w:r>
      <w:r w:rsidR="000A22F8">
        <w:rPr>
          <w:sz w:val="24"/>
        </w:rPr>
        <w:t>设数据立方</w:t>
      </w:r>
      <w:r w:rsidR="000A22F8">
        <w:rPr>
          <w:sz w:val="24"/>
        </w:rPr>
        <w:t>cubeid</w:t>
      </w:r>
      <w:r w:rsidR="000A22F8">
        <w:rPr>
          <w:sz w:val="24"/>
        </w:rPr>
        <w:t>全部集合为</w:t>
      </w:r>
      <w:r w:rsidR="000A22F8">
        <w:rPr>
          <w:sz w:val="24"/>
        </w:rPr>
        <w:t>U</w:t>
      </w:r>
      <w:r w:rsidR="000A22F8">
        <w:rPr>
          <w:sz w:val="24"/>
        </w:rPr>
        <w:t>，</w:t>
      </w:r>
      <w:r w:rsidR="000A22F8">
        <w:rPr>
          <w:rFonts w:hint="eastAsia"/>
          <w:sz w:val="24"/>
        </w:rPr>
        <w:t>某</w:t>
      </w:r>
      <w:r w:rsidR="000A22F8">
        <w:rPr>
          <w:sz w:val="24"/>
        </w:rPr>
        <w:t>一</w:t>
      </w:r>
      <w:r w:rsidR="000A22F8">
        <w:rPr>
          <w:sz w:val="24"/>
        </w:rPr>
        <w:t>cubeid</w:t>
      </w:r>
      <w:r w:rsidR="000A22F8">
        <w:rPr>
          <w:sz w:val="24"/>
        </w:rPr>
        <w:t>集合为</w:t>
      </w:r>
      <w:r w:rsidR="000A22F8">
        <w:rPr>
          <w:sz w:val="24"/>
        </w:rPr>
        <w:t>G</w:t>
      </w:r>
      <w:r w:rsidR="000A22F8">
        <w:rPr>
          <w:sz w:val="24"/>
        </w:rPr>
        <w:t>，若</w:t>
      </w:r>
      <m:oMath>
        <m:r>
          <m:rPr>
            <m:sty m:val="p"/>
          </m:rPr>
          <w:rPr>
            <w:rFonts w:ascii="Cambria Math" w:hAnsi="Cambria Math"/>
            <w:sz w:val="24"/>
          </w:rPr>
          <m:t>G⊆U</m:t>
        </m:r>
        <m:r>
          <m:rPr>
            <m:sty m:val="p"/>
          </m:rPr>
          <w:rPr>
            <w:rFonts w:ascii="Cambria Math" w:hAnsi="Cambria Math" w:hint="eastAsia"/>
            <w:sz w:val="24"/>
          </w:rPr>
          <m:t>且</m:t>
        </m:r>
        <m:r>
          <m:rPr>
            <m:sty m:val="p"/>
          </m:rPr>
          <w:rPr>
            <w:rFonts w:ascii="Cambria Math" w:hAnsi="Cambria Math"/>
            <w:sz w:val="24"/>
          </w:rPr>
          <m:t>G!=U</m:t>
        </m:r>
      </m:oMath>
      <w:r w:rsidR="00D466F2">
        <w:rPr>
          <w:rFonts w:hint="eastAsia"/>
          <w:sz w:val="24"/>
        </w:rPr>
        <w:t>，</w:t>
      </w:r>
      <w:r w:rsidR="00D466F2">
        <w:rPr>
          <w:sz w:val="24"/>
        </w:rPr>
        <w:t>则</w:t>
      </w:r>
      <w:r w:rsidR="00D466F2">
        <w:rPr>
          <w:sz w:val="24"/>
        </w:rPr>
        <w:t>G</w:t>
      </w:r>
      <w:r w:rsidR="00D466F2">
        <w:rPr>
          <w:rFonts w:hint="eastAsia"/>
          <w:sz w:val="24"/>
        </w:rPr>
        <w:t>即为</w:t>
      </w:r>
      <w:r w:rsidR="00D466F2">
        <w:rPr>
          <w:sz w:val="24"/>
        </w:rPr>
        <w:t>局部立方体，</w:t>
      </w:r>
      <w:r w:rsidR="000A22F8">
        <w:rPr>
          <w:rFonts w:hint="eastAsia"/>
          <w:sz w:val="24"/>
        </w:rPr>
        <w:t>且</w:t>
      </w:r>
      <w:r w:rsidR="000620DC">
        <w:rPr>
          <w:rFonts w:hint="eastAsia"/>
          <w:sz w:val="24"/>
        </w:rPr>
        <w:t>局部</w:t>
      </w:r>
      <w:r w:rsidR="000620DC">
        <w:rPr>
          <w:sz w:val="24"/>
        </w:rPr>
        <w:t>立方体是指</w:t>
      </w:r>
      <w:r w:rsidR="000620DC">
        <w:rPr>
          <w:rFonts w:hint="eastAsia"/>
          <w:sz w:val="24"/>
        </w:rPr>
        <w:t>由</w:t>
      </w:r>
      <w:r w:rsidR="000620DC">
        <w:rPr>
          <w:sz w:val="24"/>
        </w:rPr>
        <w:t>部分</w:t>
      </w:r>
      <w:r w:rsidR="000620DC">
        <w:rPr>
          <w:sz w:val="24"/>
        </w:rPr>
        <w:t>cubeid</w:t>
      </w:r>
      <w:r w:rsidR="000620DC">
        <w:rPr>
          <w:rFonts w:hint="eastAsia"/>
          <w:sz w:val="24"/>
        </w:rPr>
        <w:t>组成的</w:t>
      </w:r>
      <w:r w:rsidR="000620DC">
        <w:rPr>
          <w:sz w:val="24"/>
        </w:rPr>
        <w:t>多维数据结构，本身具有</w:t>
      </w:r>
      <w:proofErr w:type="gramStart"/>
      <w:r w:rsidR="000620DC">
        <w:rPr>
          <w:sz w:val="24"/>
        </w:rPr>
        <w:t>不</w:t>
      </w:r>
      <w:proofErr w:type="gramEnd"/>
      <w:r w:rsidR="000620DC">
        <w:rPr>
          <w:sz w:val="24"/>
        </w:rPr>
        <w:t>完整性</w:t>
      </w:r>
      <w:r w:rsidR="000620DC">
        <w:rPr>
          <w:rFonts w:hint="eastAsia"/>
          <w:sz w:val="24"/>
        </w:rPr>
        <w:t>，</w:t>
      </w:r>
      <w:r w:rsidR="000620DC">
        <w:rPr>
          <w:sz w:val="24"/>
        </w:rPr>
        <w:t>是部分物化</w:t>
      </w:r>
      <w:r w:rsidR="000620DC">
        <w:rPr>
          <w:rFonts w:hint="eastAsia"/>
          <w:sz w:val="24"/>
        </w:rPr>
        <w:t>数据立方</w:t>
      </w:r>
      <w:r w:rsidR="000620DC">
        <w:rPr>
          <w:sz w:val="24"/>
        </w:rPr>
        <w:t>的结果。</w:t>
      </w:r>
    </w:p>
    <w:p w14:paraId="40B2716B" w14:textId="77777777" w:rsidR="000A22F8" w:rsidRPr="00E70EF2" w:rsidRDefault="000A22F8" w:rsidP="00B20058">
      <w:pPr>
        <w:spacing w:line="440" w:lineRule="atLeast"/>
        <w:ind w:firstLineChars="200" w:firstLine="480"/>
        <w:rPr>
          <w:sz w:val="24"/>
        </w:rPr>
      </w:pPr>
      <w:r>
        <w:rPr>
          <w:rFonts w:hint="eastAsia"/>
          <w:sz w:val="24"/>
        </w:rPr>
        <w:t>定义</w:t>
      </w:r>
      <w:r>
        <w:rPr>
          <w:rFonts w:hint="eastAsia"/>
          <w:sz w:val="24"/>
        </w:rPr>
        <w:t>5</w:t>
      </w:r>
      <w:r w:rsidR="00B20058">
        <w:rPr>
          <w:rFonts w:hint="eastAsia"/>
          <w:sz w:val="24"/>
        </w:rPr>
        <w:t>维度</w:t>
      </w:r>
      <w:r w:rsidR="00B20058">
        <w:rPr>
          <w:sz w:val="24"/>
        </w:rPr>
        <w:t>值组，维度值</w:t>
      </w:r>
      <w:r w:rsidR="00B20058">
        <w:rPr>
          <w:rFonts w:hint="eastAsia"/>
          <w:sz w:val="24"/>
        </w:rPr>
        <w:t>组</w:t>
      </w:r>
      <w:r w:rsidR="00B20058">
        <w:rPr>
          <w:sz w:val="24"/>
        </w:rPr>
        <w:t>是指</w:t>
      </w:r>
      <w:r w:rsidR="00B20058">
        <w:rPr>
          <w:rFonts w:hint="eastAsia"/>
          <w:sz w:val="24"/>
        </w:rPr>
        <w:t>属于</w:t>
      </w:r>
      <w:r w:rsidR="00B20058">
        <w:rPr>
          <w:sz w:val="24"/>
        </w:rPr>
        <w:t>某一</w:t>
      </w:r>
      <w:r w:rsidR="00B20058">
        <w:rPr>
          <w:sz w:val="24"/>
        </w:rPr>
        <w:t>cubeid</w:t>
      </w:r>
      <w:r w:rsidR="00B20058">
        <w:rPr>
          <w:sz w:val="24"/>
        </w:rPr>
        <w:t>的</w:t>
      </w:r>
      <w:r w:rsidR="00B20058">
        <w:rPr>
          <w:rFonts w:hint="eastAsia"/>
          <w:sz w:val="24"/>
        </w:rPr>
        <w:t>由</w:t>
      </w:r>
      <w:r w:rsidR="00B20058">
        <w:rPr>
          <w:sz w:val="24"/>
        </w:rPr>
        <w:t>此</w:t>
      </w:r>
      <w:r w:rsidR="00B20058">
        <w:rPr>
          <w:sz w:val="24"/>
        </w:rPr>
        <w:t>cubeid</w:t>
      </w:r>
      <w:r w:rsidR="00B20058">
        <w:rPr>
          <w:sz w:val="24"/>
        </w:rPr>
        <w:t>包含的各维度</w:t>
      </w:r>
      <w:r w:rsidR="00B20058">
        <w:rPr>
          <w:rFonts w:hint="eastAsia"/>
          <w:sz w:val="24"/>
        </w:rPr>
        <w:t>所属</w:t>
      </w:r>
      <w:r w:rsidR="00B20058">
        <w:rPr>
          <w:sz w:val="24"/>
        </w:rPr>
        <w:t>值组成的元组。</w:t>
      </w:r>
    </w:p>
    <w:p w14:paraId="18B5DD48" w14:textId="77777777" w:rsidR="00F23DAF" w:rsidRDefault="00F23DAF" w:rsidP="002C2DB6">
      <w:pPr>
        <w:pStyle w:val="3"/>
        <w:spacing w:before="156" w:after="156"/>
      </w:pPr>
      <w:r w:rsidRPr="00F7493E">
        <w:rPr>
          <w:rFonts w:hint="eastAsia"/>
        </w:rPr>
        <w:t>维度值</w:t>
      </w:r>
      <w:bookmarkEnd w:id="91"/>
      <w:r w:rsidR="00372F97">
        <w:rPr>
          <w:rFonts w:hint="eastAsia"/>
        </w:rPr>
        <w:t>编码</w:t>
      </w:r>
    </w:p>
    <w:p w14:paraId="13F6CA9B" w14:textId="398084BC" w:rsidR="00CD73B3" w:rsidRDefault="001D14BF" w:rsidP="00A47255">
      <w:pPr>
        <w:spacing w:line="440" w:lineRule="atLeast"/>
        <w:ind w:firstLineChars="200" w:firstLine="480"/>
        <w:rPr>
          <w:sz w:val="24"/>
        </w:rPr>
      </w:pPr>
      <w:r w:rsidRPr="00A47255">
        <w:rPr>
          <w:rFonts w:hint="eastAsia"/>
          <w:sz w:val="24"/>
        </w:rPr>
        <w:t>为了</w:t>
      </w:r>
      <w:r w:rsidRPr="00A47255">
        <w:rPr>
          <w:sz w:val="24"/>
        </w:rPr>
        <w:t>获取原始数据中各个维度</w:t>
      </w:r>
      <w:r w:rsidRPr="00A47255">
        <w:rPr>
          <w:rFonts w:hint="eastAsia"/>
          <w:sz w:val="24"/>
        </w:rPr>
        <w:t>值</w:t>
      </w:r>
      <w:r w:rsidRPr="00A47255">
        <w:rPr>
          <w:sz w:val="24"/>
        </w:rPr>
        <w:t>的不同值，算法</w:t>
      </w:r>
      <w:r w:rsidR="00317B52">
        <w:rPr>
          <w:rFonts w:hint="eastAsia"/>
          <w:sz w:val="24"/>
        </w:rPr>
        <w:t>首先</w:t>
      </w:r>
      <w:r w:rsidR="006679DE">
        <w:rPr>
          <w:rFonts w:hint="eastAsia"/>
          <w:sz w:val="24"/>
        </w:rPr>
        <w:t>聚合</w:t>
      </w:r>
      <w:r w:rsidR="006679DE">
        <w:rPr>
          <w:sz w:val="24"/>
        </w:rPr>
        <w:t>相同</w:t>
      </w:r>
      <w:r w:rsidR="006679DE">
        <w:rPr>
          <w:rFonts w:hint="eastAsia"/>
          <w:sz w:val="24"/>
        </w:rPr>
        <w:t>维度</w:t>
      </w:r>
      <w:r w:rsidR="006679DE">
        <w:rPr>
          <w:sz w:val="24"/>
        </w:rPr>
        <w:t>相同</w:t>
      </w:r>
      <w:r w:rsidR="006679DE">
        <w:rPr>
          <w:rFonts w:hint="eastAsia"/>
          <w:sz w:val="24"/>
        </w:rPr>
        <w:t>属性值</w:t>
      </w:r>
      <w:r w:rsidR="006679DE">
        <w:rPr>
          <w:sz w:val="24"/>
        </w:rPr>
        <w:t>的数据；</w:t>
      </w:r>
      <w:r w:rsidR="009F70FD">
        <w:rPr>
          <w:rFonts w:hint="eastAsia"/>
          <w:sz w:val="24"/>
        </w:rPr>
        <w:t>对于</w:t>
      </w:r>
      <w:r w:rsidR="009F70FD">
        <w:rPr>
          <w:sz w:val="24"/>
        </w:rPr>
        <w:t>企业数据来说，一般会有很多基础表</w:t>
      </w:r>
      <w:r w:rsidR="009F70FD">
        <w:rPr>
          <w:rFonts w:hint="eastAsia"/>
          <w:sz w:val="24"/>
        </w:rPr>
        <w:t>来</w:t>
      </w:r>
      <w:r w:rsidR="009F70FD">
        <w:rPr>
          <w:sz w:val="24"/>
        </w:rPr>
        <w:t>满足上层计算的要求，但是</w:t>
      </w:r>
      <w:r w:rsidR="009F70FD">
        <w:rPr>
          <w:rFonts w:hint="eastAsia"/>
          <w:sz w:val="24"/>
        </w:rPr>
        <w:t>一般</w:t>
      </w:r>
      <w:r w:rsidR="009F70FD">
        <w:rPr>
          <w:sz w:val="24"/>
        </w:rPr>
        <w:t>基础表包含的信息会很多，</w:t>
      </w:r>
      <w:r w:rsidR="009F70FD">
        <w:rPr>
          <w:rFonts w:hint="eastAsia"/>
          <w:sz w:val="24"/>
        </w:rPr>
        <w:t>所以</w:t>
      </w:r>
      <w:r w:rsidR="009F70FD">
        <w:rPr>
          <w:sz w:val="24"/>
        </w:rPr>
        <w:t>在算法处理过程中只会处理</w:t>
      </w:r>
      <w:r w:rsidR="009F70FD" w:rsidRPr="00B6654D">
        <w:rPr>
          <w:sz w:val="24"/>
        </w:rPr>
        <w:t>cube</w:t>
      </w:r>
      <w:r w:rsidR="009F70FD">
        <w:rPr>
          <w:sz w:val="24"/>
        </w:rPr>
        <w:t>模型中定义到的</w:t>
      </w:r>
      <w:r w:rsidR="008A3F66">
        <w:rPr>
          <w:rFonts w:hint="eastAsia"/>
          <w:sz w:val="24"/>
        </w:rPr>
        <w:t>需要</w:t>
      </w:r>
      <w:r w:rsidR="008A3F66">
        <w:rPr>
          <w:sz w:val="24"/>
        </w:rPr>
        <w:t>编码</w:t>
      </w:r>
      <w:r w:rsidR="008A3F66">
        <w:rPr>
          <w:rFonts w:hint="eastAsia"/>
          <w:sz w:val="24"/>
        </w:rPr>
        <w:t>的</w:t>
      </w:r>
      <w:r w:rsidR="009F70FD">
        <w:rPr>
          <w:sz w:val="24"/>
        </w:rPr>
        <w:t>维度和度量作为</w:t>
      </w:r>
      <w:r w:rsidR="009F70FD" w:rsidRPr="00B6654D">
        <w:rPr>
          <w:sz w:val="24"/>
        </w:rPr>
        <w:t>Map</w:t>
      </w:r>
      <w:r w:rsidR="009F70FD">
        <w:rPr>
          <w:sz w:val="24"/>
        </w:rPr>
        <w:t>阶段输出的</w:t>
      </w:r>
      <w:r w:rsidR="009F70FD">
        <w:rPr>
          <w:rFonts w:hint="eastAsia"/>
          <w:sz w:val="24"/>
        </w:rPr>
        <w:t>中间结果值</w:t>
      </w:r>
      <w:r w:rsidR="009F70FD">
        <w:rPr>
          <w:sz w:val="24"/>
        </w:rPr>
        <w:t>，</w:t>
      </w:r>
      <w:r w:rsidR="009F70FD">
        <w:rPr>
          <w:rFonts w:hint="eastAsia"/>
          <w:sz w:val="24"/>
        </w:rPr>
        <w:t>其中</w:t>
      </w:r>
      <w:r w:rsidR="009F70FD">
        <w:rPr>
          <w:sz w:val="24"/>
        </w:rPr>
        <w:t>维度</w:t>
      </w:r>
      <w:r w:rsidRPr="00A47255">
        <w:rPr>
          <w:rFonts w:hint="eastAsia"/>
          <w:sz w:val="24"/>
        </w:rPr>
        <w:t>以“</w:t>
      </w:r>
      <w:r w:rsidRPr="00A47255">
        <w:rPr>
          <w:sz w:val="24"/>
        </w:rPr>
        <w:t>维度</w:t>
      </w:r>
      <w:r w:rsidRPr="00A47255">
        <w:rPr>
          <w:rFonts w:hint="eastAsia"/>
          <w:sz w:val="24"/>
        </w:rPr>
        <w:t>名</w:t>
      </w:r>
      <w:r w:rsidRPr="00A47255">
        <w:rPr>
          <w:rFonts w:hint="eastAsia"/>
          <w:sz w:val="24"/>
        </w:rPr>
        <w:t>+</w:t>
      </w:r>
      <w:r w:rsidR="006679DE">
        <w:rPr>
          <w:rFonts w:hint="eastAsia"/>
          <w:sz w:val="24"/>
        </w:rPr>
        <w:t>值</w:t>
      </w:r>
      <w:r w:rsidRPr="00A47255">
        <w:rPr>
          <w:rFonts w:hint="eastAsia"/>
          <w:sz w:val="24"/>
        </w:rPr>
        <w:t>”作为</w:t>
      </w:r>
      <w:r w:rsidRPr="00B6654D">
        <w:rPr>
          <w:rFonts w:hint="eastAsia"/>
          <w:sz w:val="24"/>
        </w:rPr>
        <w:t>Key</w:t>
      </w:r>
      <w:r w:rsidR="00F065D5" w:rsidRPr="00A47255">
        <w:rPr>
          <w:rFonts w:hint="eastAsia"/>
          <w:sz w:val="24"/>
        </w:rPr>
        <w:t>，</w:t>
      </w:r>
      <w:r w:rsidR="00CF536B">
        <w:rPr>
          <w:rFonts w:hint="eastAsia"/>
          <w:sz w:val="24"/>
        </w:rPr>
        <w:t>以</w:t>
      </w:r>
      <w:r w:rsidR="00CF536B">
        <w:rPr>
          <w:sz w:val="24"/>
        </w:rPr>
        <w:t>入列标记作为</w:t>
      </w:r>
      <w:r w:rsidR="00CF536B" w:rsidRPr="00B6654D">
        <w:rPr>
          <w:sz w:val="24"/>
        </w:rPr>
        <w:t>Value</w:t>
      </w:r>
      <w:r w:rsidR="00424713">
        <w:rPr>
          <w:rFonts w:hint="eastAsia"/>
          <w:sz w:val="24"/>
        </w:rPr>
        <w:t>，</w:t>
      </w:r>
      <w:r w:rsidR="00424713">
        <w:rPr>
          <w:sz w:val="24"/>
        </w:rPr>
        <w:t>对于</w:t>
      </w:r>
      <w:r w:rsidR="00424713" w:rsidRPr="00B6654D">
        <w:rPr>
          <w:rFonts w:hint="eastAsia"/>
          <w:sz w:val="24"/>
        </w:rPr>
        <w:t>Reducer</w:t>
      </w:r>
      <w:r w:rsidR="00424713">
        <w:rPr>
          <w:rFonts w:hint="eastAsia"/>
          <w:sz w:val="24"/>
        </w:rPr>
        <w:t>阶段将会简单丢弃相同</w:t>
      </w:r>
      <w:r w:rsidR="00424713" w:rsidRPr="00B6654D">
        <w:rPr>
          <w:rFonts w:hint="eastAsia"/>
          <w:sz w:val="24"/>
        </w:rPr>
        <w:t>key</w:t>
      </w:r>
      <w:r w:rsidR="00424713">
        <w:rPr>
          <w:rFonts w:hint="eastAsia"/>
          <w:sz w:val="24"/>
        </w:rPr>
        <w:t>下的</w:t>
      </w:r>
      <w:r w:rsidR="00424713" w:rsidRPr="00B6654D">
        <w:rPr>
          <w:rFonts w:hint="eastAsia"/>
          <w:sz w:val="24"/>
        </w:rPr>
        <w:t>value</w:t>
      </w:r>
      <w:r w:rsidR="00424713">
        <w:rPr>
          <w:rFonts w:hint="eastAsia"/>
          <w:sz w:val="24"/>
        </w:rPr>
        <w:t>值中包含入列标记的</w:t>
      </w:r>
      <w:r w:rsidR="00424713" w:rsidRPr="00B6654D">
        <w:rPr>
          <w:rFonts w:hint="eastAsia"/>
          <w:sz w:val="24"/>
        </w:rPr>
        <w:t>key</w:t>
      </w:r>
      <w:r w:rsidR="00424713">
        <w:rPr>
          <w:rFonts w:hint="eastAsia"/>
          <w:sz w:val="24"/>
        </w:rPr>
        <w:t>值序列</w:t>
      </w:r>
      <w:r w:rsidR="005A7DF4">
        <w:rPr>
          <w:rFonts w:hint="eastAsia"/>
          <w:sz w:val="24"/>
        </w:rPr>
        <w:t>,</w:t>
      </w:r>
      <w:r w:rsidR="005A7DF4" w:rsidRPr="00B6654D">
        <w:rPr>
          <w:sz w:val="24"/>
        </w:rPr>
        <w:t>Combiner</w:t>
      </w:r>
      <w:r w:rsidR="005A7DF4">
        <w:rPr>
          <w:sz w:val="24"/>
        </w:rPr>
        <w:t>阶段</w:t>
      </w:r>
      <w:r w:rsidR="005A7DF4">
        <w:rPr>
          <w:rFonts w:hint="eastAsia"/>
          <w:sz w:val="24"/>
        </w:rPr>
        <w:t>逻辑</w:t>
      </w:r>
      <w:r w:rsidR="005A7DF4">
        <w:rPr>
          <w:sz w:val="24"/>
        </w:rPr>
        <w:t>和</w:t>
      </w:r>
      <w:r w:rsidR="005A7DF4" w:rsidRPr="00B6654D">
        <w:rPr>
          <w:sz w:val="24"/>
        </w:rPr>
        <w:t>Reduce</w:t>
      </w:r>
      <w:r w:rsidR="005A7DF4">
        <w:rPr>
          <w:sz w:val="24"/>
        </w:rPr>
        <w:t>相同</w:t>
      </w:r>
      <w:r w:rsidR="00B7635D">
        <w:rPr>
          <w:rFonts w:hint="eastAsia"/>
          <w:sz w:val="24"/>
        </w:rPr>
        <w:t>；</w:t>
      </w:r>
      <w:r w:rsidR="009F70FD">
        <w:rPr>
          <w:rFonts w:hint="eastAsia"/>
          <w:sz w:val="24"/>
        </w:rPr>
        <w:t>下面</w:t>
      </w:r>
      <w:r w:rsidR="009F70FD">
        <w:rPr>
          <w:sz w:val="24"/>
        </w:rPr>
        <w:t>将会</w:t>
      </w:r>
      <w:r w:rsidR="009F70FD">
        <w:rPr>
          <w:rFonts w:hint="eastAsia"/>
          <w:sz w:val="24"/>
        </w:rPr>
        <w:t>以一组数据来说明</w:t>
      </w:r>
      <w:r w:rsidR="00D94E6C">
        <w:rPr>
          <w:rFonts w:hint="eastAsia"/>
          <w:sz w:val="24"/>
        </w:rPr>
        <w:t>具体</w:t>
      </w:r>
      <w:r w:rsidR="00D94E6C">
        <w:rPr>
          <w:sz w:val="24"/>
        </w:rPr>
        <w:t>数据流</w:t>
      </w:r>
      <w:r w:rsidR="009F70FD">
        <w:rPr>
          <w:rFonts w:hint="eastAsia"/>
          <w:sz w:val="24"/>
        </w:rPr>
        <w:t>，</w:t>
      </w:r>
      <w:r w:rsidR="00D94E6C">
        <w:rPr>
          <w:sz w:val="24"/>
        </w:rPr>
        <w:t>如下图所示</w:t>
      </w:r>
      <w:r w:rsidR="009F70FD">
        <w:rPr>
          <w:rFonts w:hint="eastAsia"/>
          <w:sz w:val="24"/>
        </w:rPr>
        <w:t>。</w:t>
      </w:r>
      <w:r w:rsidR="00BA0678">
        <w:rPr>
          <w:rFonts w:hint="eastAsia"/>
          <w:sz w:val="24"/>
        </w:rPr>
        <w:t>入列</w:t>
      </w:r>
      <w:r w:rsidR="00BA0678">
        <w:rPr>
          <w:sz w:val="24"/>
        </w:rPr>
        <w:t>标记是</w:t>
      </w:r>
      <w:r w:rsidR="00BA0678">
        <w:rPr>
          <w:rFonts w:hint="eastAsia"/>
          <w:sz w:val="24"/>
        </w:rPr>
        <w:t>方便</w:t>
      </w:r>
      <w:r w:rsidR="00BA0678">
        <w:rPr>
          <w:sz w:val="24"/>
        </w:rPr>
        <w:t>后期对不存在的维度值进行</w:t>
      </w:r>
      <w:r w:rsidR="00BA0678">
        <w:rPr>
          <w:rFonts w:hint="eastAsia"/>
          <w:sz w:val="24"/>
        </w:rPr>
        <w:t>插入</w:t>
      </w:r>
      <w:r w:rsidR="00BA0678">
        <w:rPr>
          <w:sz w:val="24"/>
        </w:rPr>
        <w:t>现有序列的标记，用于区分维度值是否存在于列表中</w:t>
      </w:r>
      <w:r w:rsidR="00BA0678">
        <w:rPr>
          <w:rFonts w:hint="eastAsia"/>
          <w:sz w:val="24"/>
        </w:rPr>
        <w:t>，</w:t>
      </w:r>
      <w:r w:rsidR="00B7635D">
        <w:rPr>
          <w:sz w:val="24"/>
        </w:rPr>
        <w:t>对于</w:t>
      </w:r>
      <w:r w:rsidR="005A7DF4" w:rsidRPr="00B6654D">
        <w:rPr>
          <w:sz w:val="24"/>
        </w:rPr>
        <w:t xml:space="preserve">Count </w:t>
      </w:r>
      <w:r w:rsidR="00B7635D" w:rsidRPr="00B6654D">
        <w:rPr>
          <w:sz w:val="24"/>
        </w:rPr>
        <w:t>Distinct</w:t>
      </w:r>
      <w:r w:rsidR="00B7635D">
        <w:rPr>
          <w:sz w:val="24"/>
        </w:rPr>
        <w:t>的</w:t>
      </w:r>
      <w:r w:rsidR="00B7635D">
        <w:rPr>
          <w:rFonts w:hint="eastAsia"/>
          <w:sz w:val="24"/>
        </w:rPr>
        <w:t>度量来说</w:t>
      </w:r>
      <w:r w:rsidR="00B7635D">
        <w:rPr>
          <w:sz w:val="24"/>
        </w:rPr>
        <w:t>，是为了标记</w:t>
      </w:r>
      <w:r w:rsidR="00B7635D" w:rsidRPr="00B6654D">
        <w:rPr>
          <w:sz w:val="24"/>
        </w:rPr>
        <w:t>BitMap</w:t>
      </w:r>
      <w:r w:rsidR="00B7635D">
        <w:rPr>
          <w:sz w:val="24"/>
        </w:rPr>
        <w:t>上</w:t>
      </w:r>
      <w:r w:rsidR="00B7635D">
        <w:rPr>
          <w:rFonts w:hint="eastAsia"/>
          <w:sz w:val="24"/>
        </w:rPr>
        <w:t>的</w:t>
      </w:r>
      <w:r w:rsidR="00B7635D">
        <w:rPr>
          <w:sz w:val="24"/>
        </w:rPr>
        <w:t>下标</w:t>
      </w:r>
      <w:r w:rsidR="00B7635D">
        <w:rPr>
          <w:rFonts w:hint="eastAsia"/>
          <w:sz w:val="24"/>
        </w:rPr>
        <w:t>位</w:t>
      </w:r>
      <w:r w:rsidR="0090424D">
        <w:rPr>
          <w:rFonts w:hint="eastAsia"/>
          <w:sz w:val="24"/>
        </w:rPr>
        <w:t>，</w:t>
      </w:r>
      <w:r w:rsidR="0090424D">
        <w:rPr>
          <w:sz w:val="24"/>
        </w:rPr>
        <w:t>方便</w:t>
      </w:r>
      <w:r w:rsidR="0090424D" w:rsidRPr="00B6654D">
        <w:rPr>
          <w:sz w:val="24"/>
        </w:rPr>
        <w:t>cube</w:t>
      </w:r>
      <w:r w:rsidR="0090424D">
        <w:rPr>
          <w:sz w:val="24"/>
        </w:rPr>
        <w:t>合并</w:t>
      </w:r>
      <w:r w:rsidR="00B7635D">
        <w:rPr>
          <w:rFonts w:hint="eastAsia"/>
          <w:sz w:val="24"/>
        </w:rPr>
        <w:t>。</w:t>
      </w:r>
    </w:p>
    <w:p w14:paraId="7DC75FAA" w14:textId="77777777" w:rsidR="005A7DF4" w:rsidRDefault="005A7DF4" w:rsidP="005A7DF4">
      <w:pPr>
        <w:pStyle w:val="myshenjh"/>
        <w:spacing w:before="156"/>
        <w:jc w:val="center"/>
      </w:pPr>
      <w:r>
        <w:rPr>
          <w:rFonts w:hint="eastAsia"/>
        </w:rPr>
        <w:t>算法</w:t>
      </w:r>
      <w:r>
        <w:t>3.1</w:t>
      </w:r>
      <w:r>
        <w:rPr>
          <w:rFonts w:hint="eastAsia"/>
        </w:rPr>
        <w:t xml:space="preserve"> </w:t>
      </w:r>
      <w:r>
        <w:rPr>
          <w:rFonts w:hint="eastAsia"/>
        </w:rPr>
        <w:t>数据</w:t>
      </w:r>
      <w:r>
        <w:t>值去重算法</w:t>
      </w:r>
    </w:p>
    <w:p w14:paraId="64AE0846" w14:textId="77777777" w:rsidR="005A7DF4" w:rsidRPr="00452FA3" w:rsidRDefault="005A7DF4" w:rsidP="005A7DF4">
      <w:pPr>
        <w:pStyle w:val="myshenjh"/>
        <w:spacing w:before="156"/>
        <w:jc w:val="center"/>
      </w:pPr>
      <w:r>
        <w:t>Algorithm3.1 Distinct</w:t>
      </w:r>
      <w:r>
        <w:rPr>
          <w:sz w:val="28"/>
        </w:rPr>
        <w:t xml:space="preserve"> </w:t>
      </w:r>
      <w:r w:rsidRPr="005A7DF4">
        <w:t>Value</w:t>
      </w:r>
      <w:r>
        <w:rPr>
          <w:sz w:val="28"/>
        </w:rPr>
        <w:t xml:space="preserve"> </w:t>
      </w:r>
      <w:r w:rsidRPr="00253031">
        <w:t>Algorithm</w:t>
      </w:r>
    </w:p>
    <w:tbl>
      <w:tblPr>
        <w:tblW w:w="0" w:type="auto"/>
        <w:tblInd w:w="1242" w:type="dxa"/>
        <w:tblBorders>
          <w:top w:val="single" w:sz="4" w:space="0" w:color="auto"/>
          <w:bottom w:val="single" w:sz="4" w:space="0" w:color="auto"/>
        </w:tblBorders>
        <w:tblLook w:val="04A0" w:firstRow="1" w:lastRow="0" w:firstColumn="1" w:lastColumn="0" w:noHBand="0" w:noVBand="1"/>
      </w:tblPr>
      <w:tblGrid>
        <w:gridCol w:w="6946"/>
      </w:tblGrid>
      <w:tr w:rsidR="005A7DF4" w:rsidRPr="00030A7A" w14:paraId="060723F9" w14:textId="77777777" w:rsidTr="00FF58A6">
        <w:tc>
          <w:tcPr>
            <w:tcW w:w="6946" w:type="dxa"/>
            <w:shd w:val="clear" w:color="auto" w:fill="auto"/>
          </w:tcPr>
          <w:p w14:paraId="038047AA" w14:textId="77777777" w:rsidR="005A7DF4" w:rsidRPr="000B3D55" w:rsidRDefault="005A7DF4" w:rsidP="00FF58A6">
            <w:pPr>
              <w:autoSpaceDE w:val="0"/>
              <w:autoSpaceDN w:val="0"/>
              <w:adjustRightInd w:val="0"/>
              <w:jc w:val="left"/>
              <w:rPr>
                <w:sz w:val="24"/>
              </w:rPr>
            </w:pPr>
            <w:r w:rsidRPr="00187AB6">
              <w:rPr>
                <w:i/>
                <w:sz w:val="24"/>
              </w:rPr>
              <w:t>MAP(e)</w:t>
            </w:r>
          </w:p>
          <w:p w14:paraId="6B49FD40" w14:textId="77777777" w:rsidR="005A7DF4" w:rsidRDefault="005A7DF4" w:rsidP="00FF58A6">
            <w:pPr>
              <w:autoSpaceDE w:val="0"/>
              <w:autoSpaceDN w:val="0"/>
              <w:adjustRightInd w:val="0"/>
              <w:jc w:val="left"/>
              <w:rPr>
                <w:sz w:val="24"/>
              </w:rPr>
            </w:pPr>
            <w:r w:rsidRPr="000B3D55">
              <w:rPr>
                <w:sz w:val="24"/>
              </w:rPr>
              <w:t>1 #</w:t>
            </w:r>
            <w:r>
              <w:rPr>
                <w:sz w:val="24"/>
              </w:rPr>
              <w:t>e</w:t>
            </w:r>
            <w:r>
              <w:rPr>
                <w:rFonts w:hint="eastAsia"/>
                <w:sz w:val="24"/>
              </w:rPr>
              <w:t>是</w:t>
            </w:r>
            <w:r>
              <w:rPr>
                <w:sz w:val="24"/>
              </w:rPr>
              <w:t>数据</w:t>
            </w:r>
            <w:r>
              <w:rPr>
                <w:rFonts w:hint="eastAsia"/>
                <w:sz w:val="24"/>
              </w:rPr>
              <w:t>元组，</w:t>
            </w:r>
            <w:r>
              <w:rPr>
                <w:sz w:val="24"/>
              </w:rPr>
              <w:t>U</w:t>
            </w:r>
            <w:r>
              <w:rPr>
                <w:sz w:val="24"/>
              </w:rPr>
              <w:t>是</w:t>
            </w:r>
            <w:r>
              <w:rPr>
                <w:rFonts w:hint="eastAsia"/>
                <w:sz w:val="24"/>
              </w:rPr>
              <w:t>需要</w:t>
            </w:r>
            <w:r>
              <w:rPr>
                <w:sz w:val="24"/>
              </w:rPr>
              <w:t>编码</w:t>
            </w:r>
            <w:r>
              <w:rPr>
                <w:rFonts w:hint="eastAsia"/>
                <w:sz w:val="24"/>
              </w:rPr>
              <w:t>列</w:t>
            </w:r>
          </w:p>
          <w:p w14:paraId="10857ECF" w14:textId="77777777" w:rsidR="005A7DF4" w:rsidRDefault="005A7DF4" w:rsidP="00FF58A6">
            <w:pPr>
              <w:autoSpaceDE w:val="0"/>
              <w:autoSpaceDN w:val="0"/>
              <w:adjustRightInd w:val="0"/>
              <w:jc w:val="left"/>
              <w:rPr>
                <w:sz w:val="24"/>
              </w:rPr>
            </w:pPr>
            <w:r>
              <w:rPr>
                <w:sz w:val="24"/>
              </w:rPr>
              <w:t>2</w:t>
            </w:r>
            <w:r w:rsidRPr="000B3D55">
              <w:rPr>
                <w:sz w:val="24"/>
              </w:rPr>
              <w:t xml:space="preserve"> </w:t>
            </w:r>
            <w:r w:rsidRPr="00187AB6">
              <w:rPr>
                <w:i/>
                <w:sz w:val="24"/>
              </w:rPr>
              <w:t>for</w:t>
            </w:r>
            <w:r w:rsidRPr="000B3D55">
              <w:rPr>
                <w:sz w:val="24"/>
              </w:rPr>
              <w:t xml:space="preserve"> </w:t>
            </w:r>
            <w:r w:rsidRPr="00187AB6">
              <w:rPr>
                <w:i/>
                <w:sz w:val="24"/>
              </w:rPr>
              <w:t>each</w:t>
            </w:r>
            <w:r w:rsidRPr="000B3D55">
              <w:rPr>
                <w:sz w:val="24"/>
              </w:rPr>
              <w:t xml:space="preserve"> </w:t>
            </w:r>
            <w:r>
              <w:rPr>
                <w:i/>
                <w:sz w:val="24"/>
              </w:rPr>
              <w:t>column</w:t>
            </w:r>
            <w:r w:rsidRPr="00187AB6">
              <w:rPr>
                <w:i/>
                <w:sz w:val="24"/>
              </w:rPr>
              <w:t xml:space="preserve"> in </w:t>
            </w:r>
            <w:r>
              <w:rPr>
                <w:i/>
                <w:sz w:val="24"/>
              </w:rPr>
              <w:t>U</w:t>
            </w:r>
          </w:p>
          <w:p w14:paraId="6C5E76BB" w14:textId="77777777" w:rsidR="005A7DF4" w:rsidRDefault="005A7DF4" w:rsidP="00FF58A6">
            <w:pPr>
              <w:autoSpaceDE w:val="0"/>
              <w:autoSpaceDN w:val="0"/>
              <w:adjustRightInd w:val="0"/>
              <w:jc w:val="left"/>
              <w:rPr>
                <w:sz w:val="24"/>
              </w:rPr>
            </w:pPr>
            <w:r>
              <w:rPr>
                <w:sz w:val="24"/>
              </w:rPr>
              <w:t>3</w:t>
            </w:r>
            <w:r>
              <w:rPr>
                <w:rFonts w:hint="eastAsia"/>
                <w:sz w:val="24"/>
              </w:rPr>
              <w:t xml:space="preserve"> </w:t>
            </w:r>
            <w:r>
              <w:rPr>
                <w:sz w:val="24"/>
              </w:rPr>
              <w:t>do</w:t>
            </w:r>
            <w:r>
              <w:rPr>
                <w:rFonts w:hint="eastAsia"/>
                <w:sz w:val="24"/>
              </w:rPr>
              <w:t xml:space="preserve"> </w:t>
            </w:r>
          </w:p>
          <w:p w14:paraId="7EFDD239" w14:textId="77777777" w:rsidR="005A7DF4" w:rsidRPr="00187AB6" w:rsidRDefault="005A7DF4" w:rsidP="00FF58A6">
            <w:pPr>
              <w:autoSpaceDE w:val="0"/>
              <w:autoSpaceDN w:val="0"/>
              <w:adjustRightInd w:val="0"/>
              <w:jc w:val="left"/>
              <w:rPr>
                <w:i/>
                <w:sz w:val="24"/>
              </w:rPr>
            </w:pPr>
            <w:r>
              <w:rPr>
                <w:sz w:val="24"/>
              </w:rPr>
              <w:t>4</w:t>
            </w:r>
            <w:r>
              <w:rPr>
                <w:i/>
                <w:sz w:val="24"/>
              </w:rPr>
              <w:t xml:space="preserve">       k.key=</w:t>
            </w:r>
            <w:r w:rsidR="00E6760B">
              <w:rPr>
                <w:i/>
                <w:sz w:val="24"/>
              </w:rPr>
              <w:t>column.name+column.v</w:t>
            </w:r>
            <w:r w:rsidRPr="00187AB6">
              <w:rPr>
                <w:i/>
                <w:sz w:val="24"/>
              </w:rPr>
              <w:t>alue(e);</w:t>
            </w:r>
          </w:p>
          <w:p w14:paraId="6A76E34B" w14:textId="77777777" w:rsidR="005A7DF4" w:rsidRPr="00187AB6" w:rsidRDefault="005A7DF4" w:rsidP="00FF58A6">
            <w:pPr>
              <w:autoSpaceDE w:val="0"/>
              <w:autoSpaceDN w:val="0"/>
              <w:adjustRightInd w:val="0"/>
              <w:jc w:val="left"/>
              <w:rPr>
                <w:i/>
                <w:sz w:val="24"/>
              </w:rPr>
            </w:pPr>
            <w:r>
              <w:rPr>
                <w:sz w:val="24"/>
              </w:rPr>
              <w:t>5</w:t>
            </w:r>
            <w:r w:rsidR="00E6760B">
              <w:rPr>
                <w:i/>
                <w:sz w:val="24"/>
              </w:rPr>
              <w:t xml:space="preserve">       k.value = exist_flag</w:t>
            </w:r>
            <w:r w:rsidRPr="00187AB6">
              <w:rPr>
                <w:i/>
                <w:sz w:val="24"/>
              </w:rPr>
              <w:t>;</w:t>
            </w:r>
          </w:p>
          <w:p w14:paraId="6DFAA78F" w14:textId="77777777" w:rsidR="005A7DF4" w:rsidRPr="00187AB6" w:rsidRDefault="005A7DF4" w:rsidP="00FF58A6">
            <w:pPr>
              <w:autoSpaceDE w:val="0"/>
              <w:autoSpaceDN w:val="0"/>
              <w:adjustRightInd w:val="0"/>
              <w:jc w:val="left"/>
              <w:rPr>
                <w:i/>
                <w:sz w:val="24"/>
              </w:rPr>
            </w:pPr>
            <w:r>
              <w:rPr>
                <w:sz w:val="24"/>
              </w:rPr>
              <w:t>6</w:t>
            </w:r>
            <w:r w:rsidRPr="00187AB6">
              <w:rPr>
                <w:i/>
                <w:sz w:val="24"/>
              </w:rPr>
              <w:t xml:space="preserve">       emit(k);</w:t>
            </w:r>
          </w:p>
          <w:p w14:paraId="43FB07B1" w14:textId="77777777" w:rsidR="005A7DF4" w:rsidRPr="00187AB6" w:rsidRDefault="00E6760B" w:rsidP="00FF58A6">
            <w:pPr>
              <w:autoSpaceDE w:val="0"/>
              <w:autoSpaceDN w:val="0"/>
              <w:adjustRightInd w:val="0"/>
              <w:jc w:val="left"/>
              <w:rPr>
                <w:i/>
                <w:sz w:val="24"/>
              </w:rPr>
            </w:pPr>
            <w:r>
              <w:rPr>
                <w:sz w:val="24"/>
              </w:rPr>
              <w:t>7</w:t>
            </w:r>
            <w:r w:rsidR="005A7DF4" w:rsidRPr="00187AB6">
              <w:rPr>
                <w:i/>
                <w:sz w:val="24"/>
              </w:rPr>
              <w:t xml:space="preserve"> end do</w:t>
            </w:r>
          </w:p>
          <w:p w14:paraId="1062FD20" w14:textId="77777777" w:rsidR="005A7DF4" w:rsidRPr="00FF58A6" w:rsidRDefault="00E6760B" w:rsidP="00FF58A6">
            <w:pPr>
              <w:autoSpaceDE w:val="0"/>
              <w:autoSpaceDN w:val="0"/>
              <w:adjustRightInd w:val="0"/>
              <w:jc w:val="left"/>
              <w:rPr>
                <w:i/>
                <w:sz w:val="24"/>
              </w:rPr>
            </w:pPr>
            <w:r>
              <w:rPr>
                <w:i/>
                <w:sz w:val="24"/>
              </w:rPr>
              <w:t>REDUCE/COMBINE(k, {f1, f</w:t>
            </w:r>
            <w:r w:rsidR="005A7DF4" w:rsidRPr="00187AB6">
              <w:rPr>
                <w:i/>
                <w:sz w:val="24"/>
              </w:rPr>
              <w:t>2, ...})</w:t>
            </w:r>
            <w:r w:rsidR="00FF58A6" w:rsidRPr="000B3D55">
              <w:rPr>
                <w:rFonts w:hint="eastAsia"/>
                <w:sz w:val="24"/>
              </w:rPr>
              <w:t xml:space="preserve"> </w:t>
            </w:r>
          </w:p>
          <w:p w14:paraId="409576B6" w14:textId="77777777" w:rsidR="005A7DF4" w:rsidRPr="00187AB6" w:rsidRDefault="00FF58A6" w:rsidP="00FF58A6">
            <w:pPr>
              <w:pStyle w:val="mybiaoge"/>
              <w:rPr>
                <w:rFonts w:eastAsia="宋体"/>
                <w:i/>
                <w:sz w:val="24"/>
              </w:rPr>
            </w:pPr>
            <w:r>
              <w:rPr>
                <w:rFonts w:eastAsia="宋体"/>
                <w:sz w:val="24"/>
              </w:rPr>
              <w:t>1</w:t>
            </w:r>
            <w:r w:rsidR="00E6760B">
              <w:rPr>
                <w:rFonts w:eastAsia="宋体"/>
                <w:i/>
                <w:sz w:val="24"/>
              </w:rPr>
              <w:t xml:space="preserve"> for all f in {f1,f</w:t>
            </w:r>
            <w:r w:rsidR="005A7DF4" w:rsidRPr="00187AB6">
              <w:rPr>
                <w:rFonts w:eastAsia="宋体"/>
                <w:i/>
                <w:sz w:val="24"/>
              </w:rPr>
              <w:t>2,….}</w:t>
            </w:r>
          </w:p>
          <w:p w14:paraId="40F805E6" w14:textId="77777777" w:rsidR="005A7DF4" w:rsidRPr="00B915A0" w:rsidRDefault="00FF58A6" w:rsidP="00FF58A6">
            <w:pPr>
              <w:pStyle w:val="mybiaoge"/>
              <w:rPr>
                <w:rFonts w:eastAsia="宋体"/>
              </w:rPr>
            </w:pPr>
            <w:r>
              <w:rPr>
                <w:rFonts w:eastAsia="宋体" w:hint="eastAsia"/>
                <w:sz w:val="24"/>
              </w:rPr>
              <w:t>2</w:t>
            </w:r>
            <w:r w:rsidR="005A7DF4" w:rsidRPr="00187AB6">
              <w:rPr>
                <w:rFonts w:eastAsia="宋体" w:hint="eastAsia"/>
                <w:i/>
                <w:sz w:val="24"/>
              </w:rPr>
              <w:t xml:space="preserve"> do</w:t>
            </w:r>
          </w:p>
        </w:tc>
      </w:tr>
      <w:tr w:rsidR="005A7DF4" w:rsidRPr="00030A7A" w14:paraId="13EF39F3" w14:textId="77777777" w:rsidTr="00FF58A6">
        <w:tc>
          <w:tcPr>
            <w:tcW w:w="6946" w:type="dxa"/>
            <w:shd w:val="clear" w:color="auto" w:fill="auto"/>
          </w:tcPr>
          <w:p w14:paraId="5AFBABA5" w14:textId="77777777" w:rsidR="005A7DF4" w:rsidRDefault="00FF58A6" w:rsidP="00FF58A6">
            <w:pPr>
              <w:autoSpaceDE w:val="0"/>
              <w:autoSpaceDN w:val="0"/>
              <w:adjustRightInd w:val="0"/>
              <w:jc w:val="left"/>
              <w:rPr>
                <w:i/>
                <w:sz w:val="24"/>
              </w:rPr>
            </w:pPr>
            <w:r>
              <w:rPr>
                <w:sz w:val="24"/>
              </w:rPr>
              <w:t>3</w:t>
            </w:r>
            <w:r w:rsidR="005A7DF4" w:rsidRPr="00187AB6">
              <w:rPr>
                <w:i/>
                <w:sz w:val="24"/>
              </w:rPr>
              <w:t xml:space="preserve">       </w:t>
            </w:r>
            <w:r w:rsidR="00E6760B">
              <w:rPr>
                <w:i/>
                <w:sz w:val="24"/>
              </w:rPr>
              <w:t>if f1.exist_flag = true</w:t>
            </w:r>
          </w:p>
          <w:p w14:paraId="03F4CEE2" w14:textId="77777777" w:rsidR="00E6760B" w:rsidRDefault="00FF58A6" w:rsidP="00FF58A6">
            <w:pPr>
              <w:autoSpaceDE w:val="0"/>
              <w:autoSpaceDN w:val="0"/>
              <w:adjustRightInd w:val="0"/>
              <w:jc w:val="left"/>
              <w:rPr>
                <w:i/>
                <w:sz w:val="24"/>
              </w:rPr>
            </w:pPr>
            <w:r>
              <w:rPr>
                <w:i/>
                <w:sz w:val="24"/>
              </w:rPr>
              <w:lastRenderedPageBreak/>
              <w:t>4</w:t>
            </w:r>
            <w:r w:rsidR="00E6760B">
              <w:rPr>
                <w:rFonts w:hint="eastAsia"/>
                <w:i/>
                <w:sz w:val="24"/>
              </w:rPr>
              <w:t xml:space="preserve">        </w:t>
            </w:r>
            <w:r w:rsidR="00E6760B">
              <w:rPr>
                <w:i/>
                <w:sz w:val="24"/>
              </w:rPr>
              <w:t>t</w:t>
            </w:r>
            <w:r w:rsidR="00E6760B">
              <w:rPr>
                <w:rFonts w:hint="eastAsia"/>
                <w:i/>
                <w:sz w:val="24"/>
              </w:rPr>
              <w:t>hen</w:t>
            </w:r>
          </w:p>
          <w:p w14:paraId="61B163D4" w14:textId="77777777" w:rsidR="00E6760B" w:rsidRDefault="00FF58A6" w:rsidP="00FF58A6">
            <w:pPr>
              <w:autoSpaceDE w:val="0"/>
              <w:autoSpaceDN w:val="0"/>
              <w:adjustRightInd w:val="0"/>
              <w:jc w:val="left"/>
              <w:rPr>
                <w:i/>
                <w:sz w:val="24"/>
              </w:rPr>
            </w:pPr>
            <w:r>
              <w:rPr>
                <w:i/>
                <w:sz w:val="24"/>
              </w:rPr>
              <w:t>5</w:t>
            </w:r>
            <w:r w:rsidR="00E6760B">
              <w:rPr>
                <w:i/>
                <w:sz w:val="24"/>
              </w:rPr>
              <w:t xml:space="preserve">           exit;</w:t>
            </w:r>
          </w:p>
          <w:p w14:paraId="6D4FB0E7" w14:textId="77777777" w:rsidR="005A7DF4" w:rsidRPr="00187AB6" w:rsidRDefault="00FF58A6" w:rsidP="00FF58A6">
            <w:pPr>
              <w:autoSpaceDE w:val="0"/>
              <w:autoSpaceDN w:val="0"/>
              <w:adjustRightInd w:val="0"/>
              <w:jc w:val="left"/>
              <w:rPr>
                <w:i/>
                <w:sz w:val="24"/>
              </w:rPr>
            </w:pPr>
            <w:r>
              <w:rPr>
                <w:i/>
                <w:sz w:val="24"/>
              </w:rPr>
              <w:t>6</w:t>
            </w:r>
            <w:r w:rsidR="00E6760B">
              <w:rPr>
                <w:i/>
                <w:sz w:val="24"/>
              </w:rPr>
              <w:t xml:space="preserve">        end then</w:t>
            </w:r>
          </w:p>
          <w:p w14:paraId="2542758C" w14:textId="77777777" w:rsidR="005A7DF4" w:rsidRPr="00187AB6" w:rsidRDefault="00FF58A6" w:rsidP="00FF58A6">
            <w:pPr>
              <w:autoSpaceDE w:val="0"/>
              <w:autoSpaceDN w:val="0"/>
              <w:adjustRightInd w:val="0"/>
              <w:jc w:val="left"/>
              <w:rPr>
                <w:i/>
                <w:sz w:val="24"/>
              </w:rPr>
            </w:pPr>
            <w:r>
              <w:rPr>
                <w:sz w:val="24"/>
              </w:rPr>
              <w:t>7</w:t>
            </w:r>
            <w:r w:rsidR="005A7DF4" w:rsidRPr="00187AB6">
              <w:rPr>
                <w:i/>
                <w:sz w:val="24"/>
              </w:rPr>
              <w:t xml:space="preserve"> end do</w:t>
            </w:r>
          </w:p>
          <w:p w14:paraId="01A4376E" w14:textId="77777777" w:rsidR="005A7DF4" w:rsidRPr="000B3D55" w:rsidRDefault="00FF58A6" w:rsidP="00E6760B">
            <w:pPr>
              <w:autoSpaceDE w:val="0"/>
              <w:autoSpaceDN w:val="0"/>
              <w:adjustRightInd w:val="0"/>
              <w:jc w:val="left"/>
              <w:rPr>
                <w:sz w:val="24"/>
              </w:rPr>
            </w:pPr>
            <w:r>
              <w:rPr>
                <w:sz w:val="24"/>
              </w:rPr>
              <w:t>8</w:t>
            </w:r>
            <w:r w:rsidR="00E6760B">
              <w:rPr>
                <w:i/>
                <w:sz w:val="24"/>
              </w:rPr>
              <w:t xml:space="preserve"> emit(k,padding);</w:t>
            </w:r>
          </w:p>
        </w:tc>
      </w:tr>
    </w:tbl>
    <w:p w14:paraId="5B8EE197" w14:textId="2CFAB413" w:rsidR="00414C9B" w:rsidRDefault="00BA0678" w:rsidP="00A47255">
      <w:pPr>
        <w:spacing w:line="440" w:lineRule="atLeast"/>
        <w:ind w:firstLineChars="200" w:firstLine="480"/>
        <w:rPr>
          <w:sz w:val="24"/>
        </w:rPr>
      </w:pPr>
      <w:r>
        <w:rPr>
          <w:rFonts w:hint="eastAsia"/>
          <w:sz w:val="24"/>
        </w:rPr>
        <w:lastRenderedPageBreak/>
        <w:t>由于</w:t>
      </w:r>
      <w:r w:rsidRPr="003E2FB2">
        <w:rPr>
          <w:sz w:val="24"/>
        </w:rPr>
        <w:t>MR</w:t>
      </w:r>
      <w:r>
        <w:rPr>
          <w:sz w:val="24"/>
        </w:rPr>
        <w:t>并行处理框架并不适合处理</w:t>
      </w:r>
      <w:r w:rsidR="00CD73B3">
        <w:rPr>
          <w:rFonts w:hint="eastAsia"/>
          <w:sz w:val="24"/>
        </w:rPr>
        <w:t>为</w:t>
      </w:r>
      <w:r w:rsidR="00CD73B3">
        <w:rPr>
          <w:sz w:val="24"/>
        </w:rPr>
        <w:t>不同值增量编码</w:t>
      </w:r>
      <w:r w:rsidR="00CD73B3">
        <w:rPr>
          <w:rFonts w:hint="eastAsia"/>
          <w:sz w:val="24"/>
        </w:rPr>
        <w:t>问题</w:t>
      </w:r>
      <w:r w:rsidR="00CD73B3">
        <w:rPr>
          <w:sz w:val="24"/>
        </w:rPr>
        <w:t>，所在</w:t>
      </w:r>
      <w:proofErr w:type="gramStart"/>
      <w:r w:rsidR="00CD73B3">
        <w:rPr>
          <w:sz w:val="24"/>
        </w:rPr>
        <w:t>在</w:t>
      </w:r>
      <w:proofErr w:type="gramEnd"/>
      <w:r w:rsidR="00CD73B3">
        <w:rPr>
          <w:sz w:val="24"/>
        </w:rPr>
        <w:t>这一</w:t>
      </w:r>
      <w:r w:rsidR="00CD73B3">
        <w:rPr>
          <w:rFonts w:hint="eastAsia"/>
          <w:sz w:val="24"/>
        </w:rPr>
        <w:t>阶段</w:t>
      </w:r>
      <w:r w:rsidR="00CD73B3">
        <w:rPr>
          <w:sz w:val="24"/>
        </w:rPr>
        <w:t>将在单</w:t>
      </w:r>
      <w:r w:rsidR="00CD73B3">
        <w:rPr>
          <w:rFonts w:hint="eastAsia"/>
          <w:sz w:val="24"/>
        </w:rPr>
        <w:t>节点</w:t>
      </w:r>
      <w:r w:rsidR="00CD73B3">
        <w:rPr>
          <w:sz w:val="24"/>
        </w:rPr>
        <w:t>上执行</w:t>
      </w:r>
      <w:r>
        <w:rPr>
          <w:sz w:val="24"/>
        </w:rPr>
        <w:t>，</w:t>
      </w:r>
      <w:r w:rsidR="00CD73B3">
        <w:rPr>
          <w:rFonts w:hint="eastAsia"/>
          <w:sz w:val="24"/>
        </w:rPr>
        <w:t>算法</w:t>
      </w:r>
      <w:r w:rsidR="00CD73B3">
        <w:rPr>
          <w:sz w:val="24"/>
        </w:rPr>
        <w:t>将会在</w:t>
      </w:r>
      <w:r w:rsidR="00CD73B3" w:rsidRPr="003E2FB2">
        <w:rPr>
          <w:rFonts w:hint="eastAsia"/>
          <w:sz w:val="24"/>
        </w:rPr>
        <w:t>cube</w:t>
      </w:r>
      <w:r w:rsidR="00CD73B3">
        <w:rPr>
          <w:sz w:val="24"/>
        </w:rPr>
        <w:t>第一次建立时</w:t>
      </w:r>
      <w:r w:rsidR="00CD73B3">
        <w:rPr>
          <w:rFonts w:hint="eastAsia"/>
          <w:sz w:val="24"/>
        </w:rPr>
        <w:t>为</w:t>
      </w:r>
      <w:r w:rsidR="00CD73B3">
        <w:rPr>
          <w:sz w:val="24"/>
        </w:rPr>
        <w:t>每一个</w:t>
      </w:r>
      <w:r w:rsidR="00CD73B3">
        <w:rPr>
          <w:rFonts w:hint="eastAsia"/>
          <w:sz w:val="24"/>
        </w:rPr>
        <w:t>维度</w:t>
      </w:r>
      <w:r w:rsidR="00C50925">
        <w:rPr>
          <w:rFonts w:hint="eastAsia"/>
          <w:sz w:val="24"/>
        </w:rPr>
        <w:t>列</w:t>
      </w:r>
      <w:r w:rsidR="00CD73B3">
        <w:rPr>
          <w:sz w:val="24"/>
        </w:rPr>
        <w:t>和</w:t>
      </w:r>
      <w:r w:rsidR="00C50925" w:rsidRPr="003E2FB2">
        <w:rPr>
          <w:rFonts w:hint="eastAsia"/>
          <w:sz w:val="24"/>
        </w:rPr>
        <w:t>count</w:t>
      </w:r>
      <w:r w:rsidR="00C50925">
        <w:rPr>
          <w:sz w:val="24"/>
        </w:rPr>
        <w:t xml:space="preserve"> </w:t>
      </w:r>
      <w:r w:rsidR="00C50925" w:rsidRPr="003E2FB2">
        <w:rPr>
          <w:sz w:val="24"/>
        </w:rPr>
        <w:t>distinct</w:t>
      </w:r>
      <w:r w:rsidR="00C50925">
        <w:rPr>
          <w:sz w:val="24"/>
        </w:rPr>
        <w:t>度量</w:t>
      </w:r>
      <w:proofErr w:type="gramStart"/>
      <w:r w:rsidR="00C50925">
        <w:rPr>
          <w:sz w:val="24"/>
        </w:rPr>
        <w:t>列</w:t>
      </w:r>
      <w:r w:rsidR="00CD73B3">
        <w:rPr>
          <w:sz w:val="24"/>
        </w:rPr>
        <w:t>维护</w:t>
      </w:r>
      <w:proofErr w:type="gramEnd"/>
      <w:r w:rsidR="00CD73B3">
        <w:rPr>
          <w:sz w:val="24"/>
        </w:rPr>
        <w:t>一颗</w:t>
      </w:r>
      <w:r w:rsidR="0090424D" w:rsidRPr="003E2FB2">
        <w:rPr>
          <w:sz w:val="24"/>
        </w:rPr>
        <w:t>trie</w:t>
      </w:r>
      <w:r w:rsidR="003E2FB2">
        <w:rPr>
          <w:sz w:val="24"/>
        </w:rPr>
        <w:t>d</w:t>
      </w:r>
      <w:r w:rsidR="00CD73B3">
        <w:rPr>
          <w:sz w:val="24"/>
        </w:rPr>
        <w:t>树，</w:t>
      </w:r>
      <w:r w:rsidR="005C53B5">
        <w:rPr>
          <w:rFonts w:hint="eastAsia"/>
          <w:sz w:val="24"/>
        </w:rPr>
        <w:t>而保存</w:t>
      </w:r>
      <w:r w:rsidR="005C53B5" w:rsidRPr="003E2FB2">
        <w:rPr>
          <w:sz w:val="24"/>
        </w:rPr>
        <w:t>tried</w:t>
      </w:r>
      <w:r w:rsidR="005C53B5">
        <w:rPr>
          <w:sz w:val="24"/>
        </w:rPr>
        <w:t>树的目的是为</w:t>
      </w:r>
      <w:r w:rsidR="005C53B5">
        <w:rPr>
          <w:rFonts w:hint="eastAsia"/>
          <w:sz w:val="24"/>
        </w:rPr>
        <w:t>替换</w:t>
      </w:r>
      <w:r w:rsidR="005C53B5">
        <w:rPr>
          <w:sz w:val="24"/>
        </w:rPr>
        <w:t>原数据中的原始值</w:t>
      </w:r>
      <w:r w:rsidR="005C53B5">
        <w:rPr>
          <w:rFonts w:hint="eastAsia"/>
          <w:sz w:val="24"/>
        </w:rPr>
        <w:t>节省磁盘空间</w:t>
      </w:r>
      <w:r w:rsidR="00824ED5">
        <w:rPr>
          <w:rFonts w:hint="eastAsia"/>
          <w:sz w:val="24"/>
        </w:rPr>
        <w:t>。</w:t>
      </w:r>
      <w:r w:rsidR="00824ED5">
        <w:rPr>
          <w:sz w:val="24"/>
        </w:rPr>
        <w:t>选择</w:t>
      </w:r>
      <w:r w:rsidR="0090424D" w:rsidRPr="003E2FB2">
        <w:rPr>
          <w:rFonts w:hint="eastAsia"/>
          <w:sz w:val="24"/>
        </w:rPr>
        <w:t>trie</w:t>
      </w:r>
      <w:r w:rsidR="003E2FB2">
        <w:rPr>
          <w:sz w:val="24"/>
        </w:rPr>
        <w:t>d</w:t>
      </w:r>
      <w:r w:rsidR="00824ED5">
        <w:rPr>
          <w:sz w:val="24"/>
        </w:rPr>
        <w:t>树的原因是</w:t>
      </w:r>
      <w:r w:rsidR="0090424D" w:rsidRPr="003E2FB2">
        <w:rPr>
          <w:sz w:val="24"/>
        </w:rPr>
        <w:t>trie</w:t>
      </w:r>
      <w:r w:rsidR="003E2FB2">
        <w:rPr>
          <w:sz w:val="24"/>
        </w:rPr>
        <w:t>d</w:t>
      </w:r>
      <w:r w:rsidR="00824ED5">
        <w:rPr>
          <w:sz w:val="24"/>
        </w:rPr>
        <w:t>树形结构可以</w:t>
      </w:r>
      <w:r w:rsidR="00824ED5">
        <w:rPr>
          <w:rFonts w:hint="eastAsia"/>
          <w:sz w:val="24"/>
        </w:rPr>
        <w:t>将字符串</w:t>
      </w:r>
      <w:r w:rsidR="00824ED5">
        <w:rPr>
          <w:sz w:val="24"/>
        </w:rPr>
        <w:t>比较的时间复杂度控制到</w:t>
      </w:r>
      <m:oMath>
        <m:sSubSup>
          <m:sSubSupPr>
            <m:ctrlPr>
              <w:rPr>
                <w:rFonts w:ascii="Cambria Math" w:hAnsi="Cambria Math"/>
                <w:sz w:val="24"/>
              </w:rPr>
            </m:ctrlPr>
          </m:sSubSupPr>
          <m:e>
            <m:r>
              <w:rPr>
                <w:rFonts w:ascii="Cambria Math" w:hAnsi="Cambria Math"/>
                <w:sz w:val="24"/>
              </w:rPr>
              <m:t>log</m:t>
            </m:r>
          </m:e>
          <m:sub>
            <m:r>
              <w:rPr>
                <w:rFonts w:ascii="Cambria Math" w:hAnsi="Cambria Math"/>
                <w:sz w:val="24"/>
              </w:rPr>
              <m:t>2</m:t>
            </m:r>
          </m:sub>
          <m:sup>
            <m:r>
              <w:rPr>
                <w:rFonts w:ascii="Cambria Math" w:hAnsi="Cambria Math"/>
                <w:sz w:val="24"/>
              </w:rPr>
              <m:t>n</m:t>
            </m:r>
          </m:sup>
        </m:sSubSup>
      </m:oMath>
      <w:r w:rsidR="00824ED5">
        <w:rPr>
          <w:rFonts w:hint="eastAsia"/>
          <w:sz w:val="24"/>
        </w:rPr>
        <w:t>，</w:t>
      </w:r>
      <w:r w:rsidR="0082666B">
        <w:rPr>
          <w:rFonts w:hint="eastAsia"/>
          <w:sz w:val="24"/>
        </w:rPr>
        <w:t>可以</w:t>
      </w:r>
      <w:r w:rsidR="0082666B">
        <w:rPr>
          <w:sz w:val="24"/>
        </w:rPr>
        <w:t>高度压缩</w:t>
      </w:r>
      <w:r w:rsidR="0082666B">
        <w:rPr>
          <w:rFonts w:hint="eastAsia"/>
          <w:sz w:val="24"/>
        </w:rPr>
        <w:t>原始</w:t>
      </w:r>
      <w:r w:rsidR="0082666B">
        <w:rPr>
          <w:sz w:val="24"/>
        </w:rPr>
        <w:t>字符串，</w:t>
      </w:r>
      <w:r w:rsidR="0082666B">
        <w:rPr>
          <w:rFonts w:hint="eastAsia"/>
          <w:sz w:val="24"/>
        </w:rPr>
        <w:t>缓解</w:t>
      </w:r>
      <w:r w:rsidR="0082666B">
        <w:rPr>
          <w:sz w:val="24"/>
        </w:rPr>
        <w:t>内存压力，</w:t>
      </w:r>
      <w:r w:rsidR="00824ED5">
        <w:rPr>
          <w:sz w:val="24"/>
        </w:rPr>
        <w:t>其中</w:t>
      </w:r>
      <w:r w:rsidR="00824ED5" w:rsidRPr="003E2FB2">
        <w:rPr>
          <w:sz w:val="24"/>
        </w:rPr>
        <w:t>n</w:t>
      </w:r>
      <w:r w:rsidR="00824ED5">
        <w:rPr>
          <w:sz w:val="24"/>
        </w:rPr>
        <w:t>为</w:t>
      </w:r>
      <w:r w:rsidR="0090424D" w:rsidRPr="003E2FB2">
        <w:rPr>
          <w:rFonts w:hint="eastAsia"/>
          <w:sz w:val="24"/>
        </w:rPr>
        <w:t>tried</w:t>
      </w:r>
      <w:r w:rsidR="0090424D">
        <w:rPr>
          <w:sz w:val="24"/>
        </w:rPr>
        <w:t>树高度。</w:t>
      </w:r>
      <w:r w:rsidR="00686C0E">
        <w:rPr>
          <w:rFonts w:hint="eastAsia"/>
          <w:sz w:val="24"/>
        </w:rPr>
        <w:t>对于不同</w:t>
      </w:r>
      <w:r w:rsidR="00686C0E">
        <w:rPr>
          <w:sz w:val="24"/>
        </w:rPr>
        <w:t>的</w:t>
      </w:r>
      <w:r w:rsidR="002B52D8">
        <w:rPr>
          <w:rFonts w:hint="eastAsia"/>
          <w:sz w:val="24"/>
        </w:rPr>
        <w:t>编码</w:t>
      </w:r>
      <w:r w:rsidR="00686C0E">
        <w:rPr>
          <w:sz w:val="24"/>
        </w:rPr>
        <w:t>维度将会保留单独的</w:t>
      </w:r>
      <w:r w:rsidR="00686C0E">
        <w:rPr>
          <w:rFonts w:hint="eastAsia"/>
          <w:sz w:val="24"/>
        </w:rPr>
        <w:t>维度</w:t>
      </w:r>
      <w:r w:rsidR="00686C0E" w:rsidRPr="003E2FB2">
        <w:rPr>
          <w:rFonts w:hint="eastAsia"/>
          <w:sz w:val="24"/>
        </w:rPr>
        <w:t>trie</w:t>
      </w:r>
      <w:r w:rsidR="00DF5E89" w:rsidRPr="003E2FB2">
        <w:rPr>
          <w:sz w:val="24"/>
        </w:rPr>
        <w:t>d</w:t>
      </w:r>
      <w:proofErr w:type="gramStart"/>
      <w:r w:rsidR="00686C0E">
        <w:rPr>
          <w:sz w:val="24"/>
        </w:rPr>
        <w:t>树文件</w:t>
      </w:r>
      <w:proofErr w:type="gramEnd"/>
      <w:r w:rsidR="00686C0E">
        <w:rPr>
          <w:sz w:val="24"/>
        </w:rPr>
        <w:t>和</w:t>
      </w:r>
      <w:r w:rsidR="00686C0E" w:rsidRPr="003E2FB2">
        <w:rPr>
          <w:sz w:val="24"/>
        </w:rPr>
        <w:t>Value-Index</w:t>
      </w:r>
      <w:r w:rsidR="00686C0E">
        <w:rPr>
          <w:rFonts w:hint="eastAsia"/>
          <w:sz w:val="24"/>
        </w:rPr>
        <w:t>文件</w:t>
      </w:r>
      <w:r w:rsidR="00686C0E">
        <w:rPr>
          <w:sz w:val="24"/>
        </w:rPr>
        <w:t>，</w:t>
      </w:r>
      <w:r w:rsidR="00686C0E" w:rsidRPr="003E2FB2">
        <w:rPr>
          <w:sz w:val="24"/>
        </w:rPr>
        <w:t>Value-Index</w:t>
      </w:r>
      <w:r w:rsidR="00686C0E">
        <w:rPr>
          <w:sz w:val="24"/>
        </w:rPr>
        <w:t>文件中记录的是</w:t>
      </w:r>
      <w:r w:rsidR="00686C0E">
        <w:rPr>
          <w:rFonts w:hint="eastAsia"/>
          <w:sz w:val="24"/>
        </w:rPr>
        <w:t>属于此维度</w:t>
      </w:r>
      <w:r w:rsidR="00686C0E">
        <w:rPr>
          <w:sz w:val="24"/>
        </w:rPr>
        <w:t>的值所对应的下标关系</w:t>
      </w:r>
      <w:r w:rsidR="00686C0E">
        <w:rPr>
          <w:rFonts w:hint="eastAsia"/>
          <w:sz w:val="24"/>
        </w:rPr>
        <w:t>，</w:t>
      </w:r>
      <w:r w:rsidR="00686C0E">
        <w:rPr>
          <w:sz w:val="24"/>
        </w:rPr>
        <w:t>便于反向查询和</w:t>
      </w:r>
      <w:r w:rsidR="00686C0E">
        <w:rPr>
          <w:rFonts w:hint="eastAsia"/>
          <w:sz w:val="24"/>
        </w:rPr>
        <w:t>整体性</w:t>
      </w:r>
      <w:r w:rsidR="00686C0E">
        <w:rPr>
          <w:sz w:val="24"/>
        </w:rPr>
        <w:t>度量</w:t>
      </w:r>
      <w:r w:rsidR="00686C0E" w:rsidRPr="003E2FB2">
        <w:rPr>
          <w:sz w:val="24"/>
        </w:rPr>
        <w:t>BitMap</w:t>
      </w:r>
      <w:r w:rsidR="00686C0E">
        <w:rPr>
          <w:sz w:val="24"/>
        </w:rPr>
        <w:t>文件的构建</w:t>
      </w:r>
      <w:r w:rsidR="00686C0E">
        <w:rPr>
          <w:rFonts w:hint="eastAsia"/>
          <w:sz w:val="24"/>
        </w:rPr>
        <w:t>。</w:t>
      </w:r>
    </w:p>
    <w:p w14:paraId="137139AF" w14:textId="77777777" w:rsidR="009F70FD" w:rsidRPr="00A47255" w:rsidRDefault="009F70FD" w:rsidP="00A47255">
      <w:pPr>
        <w:spacing w:line="440" w:lineRule="atLeast"/>
        <w:ind w:firstLineChars="200" w:firstLine="480"/>
        <w:rPr>
          <w:sz w:val="24"/>
        </w:rPr>
      </w:pPr>
      <w:r>
        <w:rPr>
          <w:rFonts w:hint="eastAsia"/>
          <w:sz w:val="24"/>
        </w:rPr>
        <w:t>数据替换是</w:t>
      </w:r>
      <w:r>
        <w:rPr>
          <w:sz w:val="24"/>
        </w:rPr>
        <w:t>作为</w:t>
      </w:r>
      <w:r w:rsidRPr="003E2FB2">
        <w:rPr>
          <w:sz w:val="24"/>
        </w:rPr>
        <w:t>Data Cube</w:t>
      </w:r>
      <w:r>
        <w:rPr>
          <w:sz w:val="24"/>
        </w:rPr>
        <w:t>处理的</w:t>
      </w:r>
      <w:r w:rsidR="00C87FA1">
        <w:rPr>
          <w:rFonts w:hint="eastAsia"/>
          <w:sz w:val="24"/>
        </w:rPr>
        <w:t>预处理</w:t>
      </w:r>
      <w:r w:rsidR="00C87FA1">
        <w:rPr>
          <w:sz w:val="24"/>
        </w:rPr>
        <w:t>环节，</w:t>
      </w:r>
      <w:r w:rsidR="00C87FA1">
        <w:rPr>
          <w:rFonts w:hint="eastAsia"/>
          <w:sz w:val="24"/>
        </w:rPr>
        <w:t>使用</w:t>
      </w:r>
      <w:r w:rsidR="00C87FA1">
        <w:rPr>
          <w:sz w:val="24"/>
        </w:rPr>
        <w:t>整形值代替</w:t>
      </w:r>
      <w:r w:rsidR="00C87FA1">
        <w:rPr>
          <w:rFonts w:hint="eastAsia"/>
          <w:sz w:val="24"/>
        </w:rPr>
        <w:t>字符串</w:t>
      </w:r>
      <w:r w:rsidR="00C87FA1">
        <w:rPr>
          <w:sz w:val="24"/>
        </w:rPr>
        <w:t>类型度量和维度</w:t>
      </w:r>
      <w:r w:rsidR="00C87FA1">
        <w:rPr>
          <w:rFonts w:hint="eastAsia"/>
          <w:sz w:val="24"/>
        </w:rPr>
        <w:t>值</w:t>
      </w:r>
      <w:r w:rsidR="00C87FA1">
        <w:rPr>
          <w:sz w:val="24"/>
        </w:rPr>
        <w:t>，方便压缩数据存储所占用的空间</w:t>
      </w:r>
      <w:r w:rsidR="00C87FA1">
        <w:rPr>
          <w:rFonts w:hint="eastAsia"/>
          <w:sz w:val="24"/>
        </w:rPr>
        <w:t>；</w:t>
      </w:r>
      <w:r w:rsidR="00C87FA1">
        <w:rPr>
          <w:sz w:val="24"/>
        </w:rPr>
        <w:t>这一环节将启动一次</w:t>
      </w:r>
      <w:r w:rsidR="00C87FA1" w:rsidRPr="003E2FB2">
        <w:rPr>
          <w:sz w:val="24"/>
        </w:rPr>
        <w:t>MapReduce</w:t>
      </w:r>
      <w:r w:rsidR="00C87FA1">
        <w:rPr>
          <w:sz w:val="24"/>
        </w:rPr>
        <w:t>任务</w:t>
      </w:r>
      <w:r w:rsidR="00C87FA1">
        <w:rPr>
          <w:rFonts w:hint="eastAsia"/>
          <w:sz w:val="24"/>
        </w:rPr>
        <w:t>来处理替换</w:t>
      </w:r>
      <w:r w:rsidR="00C87FA1">
        <w:rPr>
          <w:sz w:val="24"/>
        </w:rPr>
        <w:t>。</w:t>
      </w:r>
      <w:r w:rsidR="00C87FA1">
        <w:rPr>
          <w:rFonts w:hint="eastAsia"/>
          <w:sz w:val="24"/>
        </w:rPr>
        <w:t>首先</w:t>
      </w:r>
      <w:r w:rsidR="00C87FA1" w:rsidRPr="003E2FB2">
        <w:rPr>
          <w:sz w:val="24"/>
        </w:rPr>
        <w:t>Map</w:t>
      </w:r>
      <w:r w:rsidR="00C87FA1">
        <w:rPr>
          <w:sz w:val="24"/>
        </w:rPr>
        <w:t>任务将会</w:t>
      </w:r>
      <w:r w:rsidR="00C87FA1">
        <w:rPr>
          <w:rFonts w:hint="eastAsia"/>
          <w:sz w:val="24"/>
        </w:rPr>
        <w:t>把</w:t>
      </w:r>
      <w:r w:rsidR="00C87FA1" w:rsidRPr="003E2FB2">
        <w:rPr>
          <w:sz w:val="24"/>
        </w:rPr>
        <w:t>trie</w:t>
      </w:r>
      <w:proofErr w:type="gramStart"/>
      <w:r w:rsidR="00C87FA1">
        <w:rPr>
          <w:sz w:val="24"/>
        </w:rPr>
        <w:t>树</w:t>
      </w:r>
      <w:r w:rsidR="00C87FA1">
        <w:rPr>
          <w:rFonts w:hint="eastAsia"/>
          <w:sz w:val="24"/>
        </w:rPr>
        <w:t>文件</w:t>
      </w:r>
      <w:proofErr w:type="gramEnd"/>
      <w:r w:rsidR="00C87FA1">
        <w:rPr>
          <w:sz w:val="24"/>
        </w:rPr>
        <w:t>读入内存，</w:t>
      </w:r>
      <w:r w:rsidR="00C87FA1">
        <w:rPr>
          <w:rFonts w:hint="eastAsia"/>
          <w:sz w:val="24"/>
        </w:rPr>
        <w:t>查询</w:t>
      </w:r>
      <w:r w:rsidR="00C87FA1">
        <w:rPr>
          <w:sz w:val="24"/>
        </w:rPr>
        <w:t>相应</w:t>
      </w:r>
      <w:r w:rsidR="00C87FA1">
        <w:rPr>
          <w:rFonts w:hint="eastAsia"/>
          <w:sz w:val="24"/>
        </w:rPr>
        <w:t>维度</w:t>
      </w:r>
      <w:r w:rsidR="00C87FA1">
        <w:rPr>
          <w:sz w:val="24"/>
        </w:rPr>
        <w:t>值</w:t>
      </w:r>
      <w:r w:rsidR="00C87FA1">
        <w:rPr>
          <w:rFonts w:hint="eastAsia"/>
          <w:sz w:val="24"/>
        </w:rPr>
        <w:t>和</w:t>
      </w:r>
      <w:r w:rsidR="00C87FA1" w:rsidRPr="003E2FB2">
        <w:rPr>
          <w:rFonts w:hint="eastAsia"/>
          <w:sz w:val="24"/>
        </w:rPr>
        <w:t>count</w:t>
      </w:r>
      <w:r w:rsidR="00C87FA1" w:rsidRPr="00861207">
        <w:rPr>
          <w:i/>
          <w:sz w:val="24"/>
        </w:rPr>
        <w:t xml:space="preserve"> </w:t>
      </w:r>
      <w:r w:rsidR="00C87FA1" w:rsidRPr="003E2FB2">
        <w:rPr>
          <w:sz w:val="24"/>
        </w:rPr>
        <w:t>distinct</w:t>
      </w:r>
      <w:r w:rsidR="00C87FA1">
        <w:rPr>
          <w:sz w:val="24"/>
        </w:rPr>
        <w:t>度量对应的</w:t>
      </w:r>
      <w:r w:rsidR="00C87FA1">
        <w:rPr>
          <w:rFonts w:hint="eastAsia"/>
          <w:sz w:val="24"/>
        </w:rPr>
        <w:t>下标</w:t>
      </w:r>
      <w:r w:rsidR="00A16FEE">
        <w:rPr>
          <w:sz w:val="24"/>
        </w:rPr>
        <w:t>索引</w:t>
      </w:r>
      <w:r w:rsidR="00A16FEE">
        <w:rPr>
          <w:sz w:val="24"/>
        </w:rPr>
        <w:t>,</w:t>
      </w:r>
      <w:r w:rsidR="00C87FA1">
        <w:rPr>
          <w:sz w:val="24"/>
        </w:rPr>
        <w:t>使用</w:t>
      </w:r>
      <w:r w:rsidR="00C87FA1">
        <w:rPr>
          <w:rFonts w:hint="eastAsia"/>
          <w:sz w:val="24"/>
        </w:rPr>
        <w:t>下标</w:t>
      </w:r>
      <w:r w:rsidR="00C87FA1">
        <w:rPr>
          <w:sz w:val="24"/>
        </w:rPr>
        <w:t>索引替换</w:t>
      </w:r>
      <w:r w:rsidR="00391E0F">
        <w:rPr>
          <w:rFonts w:hint="eastAsia"/>
          <w:sz w:val="24"/>
        </w:rPr>
        <w:t>真实值</w:t>
      </w:r>
      <w:r w:rsidR="00391E0F">
        <w:rPr>
          <w:sz w:val="24"/>
        </w:rPr>
        <w:t>。</w:t>
      </w:r>
    </w:p>
    <w:p w14:paraId="79BEA5DE" w14:textId="77777777" w:rsidR="00F23DAF" w:rsidRDefault="00F23DAF" w:rsidP="002C2DB6">
      <w:pPr>
        <w:pStyle w:val="3"/>
        <w:spacing w:before="156" w:after="156"/>
      </w:pPr>
      <w:bookmarkStart w:id="92" w:name="_Toc463858278"/>
      <w:r w:rsidRPr="00F7493E">
        <w:rPr>
          <w:rFonts w:hint="eastAsia"/>
        </w:rPr>
        <w:t>抽样规则分析</w:t>
      </w:r>
      <w:bookmarkEnd w:id="92"/>
    </w:p>
    <w:p w14:paraId="21EE37CD" w14:textId="10213814" w:rsidR="00155687" w:rsidRDefault="004B579F" w:rsidP="00E475DE">
      <w:pPr>
        <w:spacing w:line="440" w:lineRule="atLeast"/>
        <w:ind w:firstLineChars="200" w:firstLine="480"/>
        <w:rPr>
          <w:sz w:val="24"/>
        </w:rPr>
      </w:pPr>
      <w:r>
        <w:rPr>
          <w:rFonts w:hint="eastAsia"/>
          <w:sz w:val="24"/>
        </w:rPr>
        <w:t>大数据</w:t>
      </w:r>
      <w:r>
        <w:rPr>
          <w:sz w:val="24"/>
        </w:rPr>
        <w:t>背景下的数据特征很难通过处理整个大数据来获得，</w:t>
      </w:r>
      <w:r w:rsidR="00B35047">
        <w:rPr>
          <w:rFonts w:hint="eastAsia"/>
          <w:sz w:val="24"/>
        </w:rPr>
        <w:t>特别是</w:t>
      </w:r>
      <w:r w:rsidR="00B35047">
        <w:rPr>
          <w:sz w:val="24"/>
        </w:rPr>
        <w:t>统计</w:t>
      </w:r>
      <w:r w:rsidR="00B35047" w:rsidRPr="00861207">
        <w:rPr>
          <w:rFonts w:hint="eastAsia"/>
          <w:i/>
          <w:sz w:val="24"/>
        </w:rPr>
        <w:t>Cubeid</w:t>
      </w:r>
      <w:proofErr w:type="gramStart"/>
      <w:r w:rsidR="00B35047">
        <w:rPr>
          <w:sz w:val="24"/>
        </w:rPr>
        <w:t>值组的</w:t>
      </w:r>
      <w:proofErr w:type="gramEnd"/>
      <w:r w:rsidR="00B35047">
        <w:rPr>
          <w:sz w:val="24"/>
        </w:rPr>
        <w:t>数据条目</w:t>
      </w:r>
      <w:r w:rsidR="00B35047">
        <w:rPr>
          <w:rFonts w:hint="eastAsia"/>
          <w:sz w:val="24"/>
        </w:rPr>
        <w:t>、</w:t>
      </w:r>
      <w:r w:rsidR="00B35047">
        <w:rPr>
          <w:sz w:val="24"/>
        </w:rPr>
        <w:t>分析</w:t>
      </w:r>
      <w:r w:rsidR="00B35047">
        <w:rPr>
          <w:rFonts w:hint="eastAsia"/>
          <w:sz w:val="24"/>
        </w:rPr>
        <w:t>维度</w:t>
      </w:r>
      <w:r w:rsidR="00317B52">
        <w:rPr>
          <w:rFonts w:hint="eastAsia"/>
          <w:sz w:val="24"/>
        </w:rPr>
        <w:t>组合</w:t>
      </w:r>
      <w:r w:rsidR="00B35047">
        <w:rPr>
          <w:sz w:val="24"/>
        </w:rPr>
        <w:t>值分布</w:t>
      </w:r>
      <w:r w:rsidR="00B35047">
        <w:rPr>
          <w:rFonts w:hint="eastAsia"/>
          <w:sz w:val="24"/>
        </w:rPr>
        <w:t>是</w:t>
      </w:r>
      <w:r w:rsidR="00B35047">
        <w:rPr>
          <w:sz w:val="24"/>
        </w:rPr>
        <w:t>稠密的还是均匀的</w:t>
      </w:r>
      <w:r w:rsidR="00B35047">
        <w:rPr>
          <w:rFonts w:hint="eastAsia"/>
          <w:sz w:val="24"/>
        </w:rPr>
        <w:t>等</w:t>
      </w:r>
      <w:r w:rsidR="00B35047">
        <w:rPr>
          <w:sz w:val="24"/>
        </w:rPr>
        <w:t>，</w:t>
      </w:r>
      <w:r w:rsidR="00B35047">
        <w:rPr>
          <w:rFonts w:hint="eastAsia"/>
          <w:sz w:val="24"/>
        </w:rPr>
        <w:t>这些</w:t>
      </w:r>
      <w:r w:rsidR="00B35047">
        <w:rPr>
          <w:sz w:val="24"/>
        </w:rPr>
        <w:t>内容</w:t>
      </w:r>
      <w:r>
        <w:rPr>
          <w:rFonts w:hint="eastAsia"/>
          <w:sz w:val="24"/>
        </w:rPr>
        <w:t>只能通过</w:t>
      </w:r>
      <w:r>
        <w:rPr>
          <w:sz w:val="24"/>
        </w:rPr>
        <w:t>数据抽样的方式</w:t>
      </w:r>
      <w:r>
        <w:rPr>
          <w:rFonts w:hint="eastAsia"/>
          <w:sz w:val="24"/>
        </w:rPr>
        <w:t>了解</w:t>
      </w:r>
      <w:r>
        <w:rPr>
          <w:sz w:val="24"/>
        </w:rPr>
        <w:t>大数据的数据特征以及分布</w:t>
      </w:r>
      <w:r>
        <w:rPr>
          <w:rFonts w:hint="eastAsia"/>
          <w:sz w:val="24"/>
        </w:rPr>
        <w:t>；</w:t>
      </w:r>
      <w:r w:rsidR="00F01ACF" w:rsidRPr="00E475DE">
        <w:rPr>
          <w:rFonts w:hint="eastAsia"/>
          <w:sz w:val="24"/>
        </w:rPr>
        <w:t>数据</w:t>
      </w:r>
      <w:r w:rsidR="00F01ACF" w:rsidRPr="00E475DE">
        <w:rPr>
          <w:sz w:val="24"/>
        </w:rPr>
        <w:t>抽样方法</w:t>
      </w:r>
      <w:r w:rsidR="00D41FB5" w:rsidRPr="00E475DE">
        <w:rPr>
          <w:rFonts w:hint="eastAsia"/>
          <w:sz w:val="24"/>
        </w:rPr>
        <w:t>是</w:t>
      </w:r>
      <w:r w:rsidR="00D41FB5" w:rsidRPr="00E475DE">
        <w:rPr>
          <w:sz w:val="24"/>
        </w:rPr>
        <w:t>确定</w:t>
      </w:r>
      <w:r w:rsidR="00D41FB5" w:rsidRPr="00E475DE">
        <w:rPr>
          <w:rFonts w:hint="eastAsia"/>
          <w:sz w:val="24"/>
        </w:rPr>
        <w:t>数据分布</w:t>
      </w:r>
      <w:r w:rsidR="00D41FB5" w:rsidRPr="00E475DE">
        <w:rPr>
          <w:sz w:val="24"/>
        </w:rPr>
        <w:t>特征</w:t>
      </w:r>
      <w:r w:rsidR="00D41FB5" w:rsidRPr="00E475DE">
        <w:rPr>
          <w:rFonts w:hint="eastAsia"/>
          <w:sz w:val="24"/>
        </w:rPr>
        <w:t>的</w:t>
      </w:r>
      <w:r w:rsidR="00D41FB5" w:rsidRPr="00E475DE">
        <w:rPr>
          <w:sz w:val="24"/>
        </w:rPr>
        <w:t>关键，</w:t>
      </w:r>
      <w:r w:rsidR="00D41FB5" w:rsidRPr="00E475DE">
        <w:rPr>
          <w:rFonts w:hint="eastAsia"/>
          <w:sz w:val="24"/>
        </w:rPr>
        <w:t>对于</w:t>
      </w:r>
      <w:r w:rsidR="00D41FB5" w:rsidRPr="00861207">
        <w:rPr>
          <w:i/>
          <w:sz w:val="24"/>
        </w:rPr>
        <w:t>Data</w:t>
      </w:r>
      <w:r w:rsidR="00D41FB5" w:rsidRPr="00E475DE">
        <w:rPr>
          <w:sz w:val="24"/>
        </w:rPr>
        <w:t xml:space="preserve"> </w:t>
      </w:r>
      <w:r w:rsidR="00D41FB5" w:rsidRPr="00861207">
        <w:rPr>
          <w:i/>
          <w:sz w:val="24"/>
        </w:rPr>
        <w:t>Cube</w:t>
      </w:r>
      <w:r w:rsidR="00D41FB5" w:rsidRPr="00E475DE">
        <w:rPr>
          <w:sz w:val="24"/>
        </w:rPr>
        <w:t>物化计算来说，</w:t>
      </w:r>
      <w:r w:rsidR="00D41FB5" w:rsidRPr="00E475DE">
        <w:rPr>
          <w:rFonts w:hint="eastAsia"/>
          <w:sz w:val="24"/>
        </w:rPr>
        <w:t>数据</w:t>
      </w:r>
      <w:r w:rsidR="00D41FB5" w:rsidRPr="00E475DE">
        <w:rPr>
          <w:sz w:val="24"/>
        </w:rPr>
        <w:t>抽样用来</w:t>
      </w:r>
      <w:r w:rsidR="000F015E" w:rsidRPr="00E475DE">
        <w:rPr>
          <w:rFonts w:hint="eastAsia"/>
          <w:sz w:val="24"/>
        </w:rPr>
        <w:t>划分合并</w:t>
      </w:r>
      <w:r w:rsidR="000F015E" w:rsidRPr="00E475DE">
        <w:rPr>
          <w:sz w:val="24"/>
        </w:rPr>
        <w:t>处理的</w:t>
      </w:r>
      <w:r w:rsidR="000F015E" w:rsidRPr="00861207">
        <w:rPr>
          <w:i/>
          <w:sz w:val="24"/>
        </w:rPr>
        <w:t>cubeid</w:t>
      </w:r>
      <w:r w:rsidR="000F015E" w:rsidRPr="00E475DE">
        <w:rPr>
          <w:sz w:val="24"/>
        </w:rPr>
        <w:t>组，</w:t>
      </w:r>
      <w:r w:rsidR="000F015E" w:rsidRPr="00E475DE">
        <w:rPr>
          <w:rFonts w:hint="eastAsia"/>
          <w:sz w:val="24"/>
        </w:rPr>
        <w:t>确定</w:t>
      </w:r>
      <w:r w:rsidR="000F015E" w:rsidRPr="00E475DE">
        <w:rPr>
          <w:sz w:val="24"/>
        </w:rPr>
        <w:t>稀疏</w:t>
      </w:r>
      <w:r w:rsidR="000F015E" w:rsidRPr="00861207">
        <w:rPr>
          <w:rFonts w:hint="eastAsia"/>
          <w:i/>
          <w:sz w:val="24"/>
        </w:rPr>
        <w:t>cubeid</w:t>
      </w:r>
      <w:r w:rsidR="000F015E" w:rsidRPr="00E475DE">
        <w:rPr>
          <w:sz w:val="24"/>
        </w:rPr>
        <w:t>，确定父</w:t>
      </w:r>
      <w:r w:rsidR="000F015E" w:rsidRPr="00861207">
        <w:rPr>
          <w:i/>
          <w:sz w:val="24"/>
        </w:rPr>
        <w:t>cubeid</w:t>
      </w:r>
      <w:r w:rsidR="00E475DE" w:rsidRPr="00E475DE">
        <w:rPr>
          <w:rFonts w:hint="eastAsia"/>
          <w:sz w:val="24"/>
        </w:rPr>
        <w:t>等</w:t>
      </w:r>
      <w:r w:rsidR="00D41FB5" w:rsidRPr="00E475DE">
        <w:rPr>
          <w:rFonts w:hint="eastAsia"/>
          <w:sz w:val="24"/>
        </w:rPr>
        <w:t>；</w:t>
      </w:r>
      <w:r w:rsidR="00E475DE" w:rsidRPr="00E475DE">
        <w:rPr>
          <w:rFonts w:hint="eastAsia"/>
          <w:sz w:val="24"/>
        </w:rPr>
        <w:t>所以说</w:t>
      </w:r>
      <w:r w:rsidR="00E475DE" w:rsidRPr="00E475DE">
        <w:rPr>
          <w:sz w:val="24"/>
        </w:rPr>
        <w:t>数据抽样方法</w:t>
      </w:r>
      <w:r w:rsidR="00F01ACF" w:rsidRPr="00E475DE">
        <w:rPr>
          <w:sz w:val="24"/>
        </w:rPr>
        <w:t>的</w:t>
      </w:r>
      <w:r w:rsidR="00F01ACF" w:rsidRPr="00E475DE">
        <w:rPr>
          <w:rFonts w:hint="eastAsia"/>
          <w:sz w:val="24"/>
        </w:rPr>
        <w:t>选取</w:t>
      </w:r>
      <w:r w:rsidR="00F01ACF" w:rsidRPr="00E475DE">
        <w:rPr>
          <w:sz w:val="24"/>
        </w:rPr>
        <w:t>对于</w:t>
      </w:r>
      <w:r w:rsidR="00F01ACF" w:rsidRPr="00E475DE">
        <w:rPr>
          <w:rFonts w:hint="eastAsia"/>
          <w:sz w:val="24"/>
        </w:rPr>
        <w:t>减少</w:t>
      </w:r>
      <w:r w:rsidR="00F01ACF" w:rsidRPr="00861207">
        <w:rPr>
          <w:i/>
          <w:sz w:val="24"/>
        </w:rPr>
        <w:t>Data</w:t>
      </w:r>
      <w:r w:rsidR="00F01ACF" w:rsidRPr="00E475DE">
        <w:rPr>
          <w:sz w:val="24"/>
        </w:rPr>
        <w:t xml:space="preserve"> </w:t>
      </w:r>
      <w:r w:rsidR="00F01ACF" w:rsidRPr="00861207">
        <w:rPr>
          <w:i/>
          <w:sz w:val="24"/>
        </w:rPr>
        <w:t>Cube</w:t>
      </w:r>
      <w:r w:rsidR="00F01ACF" w:rsidRPr="00E475DE">
        <w:rPr>
          <w:sz w:val="24"/>
        </w:rPr>
        <w:t>物化计算有很大的影响</w:t>
      </w:r>
      <w:r w:rsidR="00861207">
        <w:rPr>
          <w:rFonts w:hint="eastAsia"/>
          <w:sz w:val="24"/>
        </w:rPr>
        <w:t>；</w:t>
      </w:r>
      <w:r w:rsidR="00B35047">
        <w:rPr>
          <w:rFonts w:hint="eastAsia"/>
          <w:sz w:val="24"/>
        </w:rPr>
        <w:t>下面</w:t>
      </w:r>
      <w:r w:rsidR="00B35047">
        <w:rPr>
          <w:sz w:val="24"/>
        </w:rPr>
        <w:t>将从</w:t>
      </w:r>
      <w:proofErr w:type="gramStart"/>
      <w:r w:rsidR="00B35047">
        <w:rPr>
          <w:sz w:val="24"/>
        </w:rPr>
        <w:t>维度</w:t>
      </w:r>
      <w:r w:rsidR="00317B52">
        <w:rPr>
          <w:rFonts w:hint="eastAsia"/>
          <w:sz w:val="24"/>
        </w:rPr>
        <w:t>组</w:t>
      </w:r>
      <w:r w:rsidR="00317B52">
        <w:rPr>
          <w:sz w:val="24"/>
        </w:rPr>
        <w:t>值</w:t>
      </w:r>
      <w:r w:rsidR="00B35047">
        <w:rPr>
          <w:sz w:val="24"/>
        </w:rPr>
        <w:t>稀疏</w:t>
      </w:r>
      <w:proofErr w:type="gramEnd"/>
      <w:r w:rsidR="00B35047">
        <w:rPr>
          <w:sz w:val="24"/>
        </w:rPr>
        <w:t>性和</w:t>
      </w:r>
      <w:r w:rsidR="00B35047" w:rsidRPr="00861207">
        <w:rPr>
          <w:i/>
          <w:sz w:val="24"/>
        </w:rPr>
        <w:t>cubeid</w:t>
      </w:r>
      <w:r w:rsidR="00B35047">
        <w:rPr>
          <w:sz w:val="24"/>
        </w:rPr>
        <w:t>内部数据特征的抽样上来做分析。</w:t>
      </w:r>
    </w:p>
    <w:p w14:paraId="4ADF7A94" w14:textId="77777777" w:rsidR="00705D09" w:rsidRDefault="00AE3E5B" w:rsidP="00DF7095">
      <w:pPr>
        <w:spacing w:line="440" w:lineRule="atLeast"/>
        <w:ind w:firstLineChars="200" w:firstLine="480"/>
        <w:rPr>
          <w:sz w:val="24"/>
        </w:rPr>
      </w:pPr>
      <w:r>
        <w:rPr>
          <w:rFonts w:hint="eastAsia"/>
          <w:sz w:val="24"/>
        </w:rPr>
        <w:t>抽样</w:t>
      </w:r>
      <w:r>
        <w:rPr>
          <w:sz w:val="24"/>
        </w:rPr>
        <w:t>规则首先要保证</w:t>
      </w:r>
      <w:r>
        <w:rPr>
          <w:rFonts w:hint="eastAsia"/>
          <w:sz w:val="24"/>
        </w:rPr>
        <w:t>抽样</w:t>
      </w:r>
      <w:r>
        <w:rPr>
          <w:sz w:val="24"/>
        </w:rPr>
        <w:t>数据与整体数据的大致数据特征</w:t>
      </w:r>
      <w:r>
        <w:rPr>
          <w:rFonts w:hint="eastAsia"/>
          <w:sz w:val="24"/>
        </w:rPr>
        <w:t>，即是两者</w:t>
      </w:r>
      <w:r w:rsidR="003637C6">
        <w:rPr>
          <w:sz w:val="24"/>
        </w:rPr>
        <w:t>之间的相似性</w:t>
      </w:r>
      <w:r w:rsidR="003637C6">
        <w:rPr>
          <w:rFonts w:hint="eastAsia"/>
          <w:sz w:val="24"/>
        </w:rPr>
        <w:t>即</w:t>
      </w:r>
      <w:r>
        <w:rPr>
          <w:rFonts w:hint="eastAsia"/>
          <w:sz w:val="24"/>
        </w:rPr>
        <w:t>首先</w:t>
      </w:r>
      <w:r>
        <w:rPr>
          <w:sz w:val="24"/>
        </w:rPr>
        <w:t>需要确定样本容量</w:t>
      </w:r>
      <w:r>
        <w:rPr>
          <w:rFonts w:hint="eastAsia"/>
          <w:sz w:val="24"/>
        </w:rPr>
        <w:t>。而抽样规则所确立的</w:t>
      </w:r>
      <w:r>
        <w:rPr>
          <w:sz w:val="24"/>
        </w:rPr>
        <w:t>方法需要解决查找超大</w:t>
      </w:r>
      <w:r>
        <w:rPr>
          <w:rFonts w:hint="eastAsia"/>
          <w:sz w:val="24"/>
        </w:rPr>
        <w:t>规模</w:t>
      </w:r>
      <w:r w:rsidRPr="00861207">
        <w:rPr>
          <w:i/>
          <w:sz w:val="24"/>
        </w:rPr>
        <w:t>cubeid</w:t>
      </w:r>
      <w:r>
        <w:rPr>
          <w:sz w:val="24"/>
        </w:rPr>
        <w:t>问题，以及</w:t>
      </w:r>
      <w:r w:rsidRPr="00861207">
        <w:rPr>
          <w:i/>
          <w:sz w:val="24"/>
        </w:rPr>
        <w:t>cubeid</w:t>
      </w:r>
      <w:r>
        <w:rPr>
          <w:sz w:val="24"/>
        </w:rPr>
        <w:t>内部稀疏程度问题，对于</w:t>
      </w:r>
      <w:r>
        <w:rPr>
          <w:rFonts w:hint="eastAsia"/>
          <w:sz w:val="24"/>
        </w:rPr>
        <w:t>第一个</w:t>
      </w:r>
      <w:r>
        <w:rPr>
          <w:sz w:val="24"/>
        </w:rPr>
        <w:t>问题查找</w:t>
      </w:r>
      <w:r>
        <w:rPr>
          <w:rFonts w:hint="eastAsia"/>
          <w:sz w:val="24"/>
        </w:rPr>
        <w:t>超大规模</w:t>
      </w:r>
      <w:r w:rsidRPr="00861207">
        <w:rPr>
          <w:i/>
          <w:sz w:val="24"/>
        </w:rPr>
        <w:t>cubeid</w:t>
      </w:r>
      <w:r>
        <w:rPr>
          <w:sz w:val="24"/>
        </w:rPr>
        <w:t>问题，</w:t>
      </w:r>
      <w:r w:rsidR="009C0E7D">
        <w:rPr>
          <w:rFonts w:hint="eastAsia"/>
          <w:sz w:val="24"/>
        </w:rPr>
        <w:t>本文</w:t>
      </w:r>
      <w:r w:rsidR="00705D09">
        <w:rPr>
          <w:rFonts w:hint="eastAsia"/>
          <w:sz w:val="24"/>
        </w:rPr>
        <w:t>基于霍夫丁</w:t>
      </w:r>
      <w:r w:rsidR="00705D09">
        <w:rPr>
          <w:sz w:val="24"/>
        </w:rPr>
        <w:t>不等式来确定</w:t>
      </w:r>
      <w:r w:rsidR="00705D09">
        <w:rPr>
          <w:rFonts w:hint="eastAsia"/>
          <w:sz w:val="24"/>
        </w:rPr>
        <w:t>对于大数据数据集情况下</w:t>
      </w:r>
      <w:r w:rsidR="00705D09">
        <w:rPr>
          <w:sz w:val="24"/>
        </w:rPr>
        <w:t>，</w:t>
      </w:r>
      <w:r w:rsidR="00705D09">
        <w:rPr>
          <w:rFonts w:hint="eastAsia"/>
          <w:sz w:val="24"/>
        </w:rPr>
        <w:t>来</w:t>
      </w:r>
      <w:r w:rsidR="00705D09">
        <w:rPr>
          <w:sz w:val="24"/>
        </w:rPr>
        <w:t>确定</w:t>
      </w:r>
      <w:r w:rsidR="00705D09">
        <w:rPr>
          <w:rFonts w:hint="eastAsia"/>
          <w:sz w:val="24"/>
        </w:rPr>
        <w:t>抽样</w:t>
      </w:r>
      <w:r w:rsidR="00705D09">
        <w:rPr>
          <w:sz w:val="24"/>
        </w:rPr>
        <w:t>数据中观察到的</w:t>
      </w:r>
      <w:r w:rsidR="00705D09">
        <w:rPr>
          <w:rFonts w:hint="eastAsia"/>
          <w:sz w:val="24"/>
        </w:rPr>
        <w:t>属于</w:t>
      </w:r>
      <w:r w:rsidR="00705D09">
        <w:rPr>
          <w:sz w:val="24"/>
        </w:rPr>
        <w:t>某一</w:t>
      </w:r>
      <w:r w:rsidR="00705D09" w:rsidRPr="00861207">
        <w:rPr>
          <w:i/>
          <w:sz w:val="24"/>
        </w:rPr>
        <w:t>cubeid</w:t>
      </w:r>
      <w:r w:rsidR="00705D09">
        <w:rPr>
          <w:sz w:val="24"/>
        </w:rPr>
        <w:t>的概率小于某一值的置信度。</w:t>
      </w:r>
      <w:r w:rsidR="00705D09">
        <w:rPr>
          <w:rFonts w:hint="eastAsia"/>
          <w:sz w:val="24"/>
        </w:rPr>
        <w:t>设数据集</w:t>
      </w:r>
      <w:r w:rsidR="00705D09">
        <w:rPr>
          <w:sz w:val="24"/>
        </w:rPr>
        <w:t>总量为</w:t>
      </w:r>
      <w:r w:rsidR="00705D09" w:rsidRPr="00C0106E">
        <w:rPr>
          <w:i/>
          <w:sz w:val="24"/>
        </w:rPr>
        <w:t>S</w:t>
      </w:r>
      <w:r w:rsidR="00705D09">
        <w:rPr>
          <w:sz w:val="24"/>
        </w:rPr>
        <w:t>，样本空间为</w:t>
      </w:r>
      <w:r w:rsidR="00705D09" w:rsidRPr="00C0106E">
        <w:rPr>
          <w:i/>
          <w:sz w:val="24"/>
        </w:rPr>
        <w:t>N</w:t>
      </w:r>
      <w:r w:rsidR="00705D09">
        <w:rPr>
          <w:rFonts w:hint="eastAsia"/>
          <w:sz w:val="24"/>
        </w:rPr>
        <w:t>，某一</w:t>
      </w:r>
      <w:r w:rsidR="00705D09" w:rsidRPr="00861207">
        <w:rPr>
          <w:i/>
          <w:sz w:val="24"/>
        </w:rPr>
        <w:t>Cubeid</w:t>
      </w:r>
      <w:r w:rsidR="00705D09">
        <w:rPr>
          <w:sz w:val="24"/>
        </w:rPr>
        <w:t>为</w:t>
      </w:r>
      <w:r w:rsidR="009F671C" w:rsidRPr="00861207">
        <w:rPr>
          <w:i/>
          <w:sz w:val="24"/>
        </w:rPr>
        <w:t>C</w:t>
      </w:r>
      <w:r w:rsidR="009F671C">
        <w:rPr>
          <w:sz w:val="24"/>
        </w:rPr>
        <w:t>，</w:t>
      </w:r>
      <w:r w:rsidR="00AD0EB4">
        <w:rPr>
          <w:sz w:val="24"/>
        </w:rPr>
        <w:t>将一系列抽样过程看</w:t>
      </w:r>
      <w:r w:rsidR="00AD0EB4">
        <w:rPr>
          <w:rFonts w:hint="eastAsia"/>
          <w:sz w:val="24"/>
        </w:rPr>
        <w:t>作</w:t>
      </w:r>
      <w:r w:rsidR="00705D09">
        <w:rPr>
          <w:rFonts w:hint="eastAsia"/>
          <w:sz w:val="24"/>
        </w:rPr>
        <w:t>是否</w:t>
      </w:r>
      <w:r w:rsidR="009F671C">
        <w:rPr>
          <w:rFonts w:hint="eastAsia"/>
          <w:sz w:val="24"/>
        </w:rPr>
        <w:t>属于</w:t>
      </w:r>
      <w:r w:rsidR="009F671C" w:rsidRPr="00861207">
        <w:rPr>
          <w:i/>
          <w:sz w:val="24"/>
        </w:rPr>
        <w:t>C</w:t>
      </w:r>
      <w:r w:rsidR="009F671C">
        <w:rPr>
          <w:sz w:val="24"/>
        </w:rPr>
        <w:t>的</w:t>
      </w:r>
      <w:r w:rsidR="00705D09">
        <w:rPr>
          <w:sz w:val="24"/>
        </w:rPr>
        <w:t>伯努利实验</w:t>
      </w:r>
      <w:r w:rsidR="009F671C">
        <w:rPr>
          <w:rFonts w:hint="eastAsia"/>
          <w:sz w:val="24"/>
        </w:rPr>
        <w:t>，</w:t>
      </w:r>
      <w:r w:rsidR="009F671C">
        <w:rPr>
          <w:sz w:val="24"/>
        </w:rPr>
        <w:t>即是</w:t>
      </w:r>
      <m:oMath>
        <m:r>
          <w:rPr>
            <w:rFonts w:ascii="Cambria Math" w:hAnsi="Cambria Math"/>
            <w:sz w:val="24"/>
          </w:rPr>
          <m:t>P</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i</m:t>
                </m:r>
              </m:sub>
            </m:sSub>
          </m:e>
        </m:d>
        <m:r>
          <w:rPr>
            <w:rFonts w:ascii="Cambria Math" w:hAnsi="Cambria Math"/>
            <w:sz w:val="24"/>
          </w:rPr>
          <m:t>=N/S</m:t>
        </m:r>
      </m:oMath>
      <w:r w:rsidR="009F671C">
        <w:rPr>
          <w:rFonts w:hint="eastAsia"/>
          <w:sz w:val="24"/>
        </w:rPr>
        <w:t>，数据</w:t>
      </w:r>
      <w:r w:rsidR="009F671C">
        <w:rPr>
          <w:sz w:val="24"/>
        </w:rPr>
        <w:t>在样本空间</w:t>
      </w:r>
      <w:r w:rsidR="009F671C" w:rsidRPr="00861207">
        <w:rPr>
          <w:i/>
          <w:sz w:val="24"/>
        </w:rPr>
        <w:t>N</w:t>
      </w:r>
      <w:r w:rsidR="009F671C">
        <w:rPr>
          <w:rFonts w:hint="eastAsia"/>
          <w:sz w:val="24"/>
        </w:rPr>
        <w:t>中</w:t>
      </w:r>
      <w:r w:rsidR="009F671C">
        <w:rPr>
          <w:sz w:val="24"/>
        </w:rPr>
        <w:t>属于</w:t>
      </w:r>
      <w:r w:rsidR="009F671C" w:rsidRPr="00861207">
        <w:rPr>
          <w:i/>
          <w:sz w:val="24"/>
        </w:rPr>
        <w:t>C</w:t>
      </w:r>
      <w:r w:rsidR="009F671C">
        <w:rPr>
          <w:sz w:val="24"/>
        </w:rPr>
        <w:t>的期望为</w:t>
      </w:r>
      <m:oMath>
        <m:r>
          <w:rPr>
            <w:rFonts w:ascii="Cambria Math" w:hAnsi="Cambria Math"/>
            <w:sz w:val="24"/>
          </w:rPr>
          <m:t>E</m:t>
        </m:r>
        <m:d>
          <m:dPr>
            <m:begChr m:val="["/>
            <m:endChr m:val="]"/>
            <m:ctrlPr>
              <w:rPr>
                <w:rFonts w:ascii="Cambria Math" w:hAnsi="Cambria Math"/>
                <w:i/>
                <w:sz w:val="24"/>
              </w:rPr>
            </m:ctrlPr>
          </m:dPr>
          <m:e>
            <m:r>
              <w:rPr>
                <w:rFonts w:ascii="Cambria Math" w:hAnsi="Cambria Math"/>
                <w:sz w:val="24"/>
              </w:rPr>
              <m:t>C</m:t>
            </m:r>
          </m:e>
        </m:d>
        <m:r>
          <w:rPr>
            <w:rFonts w:ascii="Cambria Math" w:hAnsi="Cambria Math"/>
            <w:sz w:val="24"/>
          </w:rPr>
          <m:t>=(γN)/S</m:t>
        </m:r>
      </m:oMath>
      <w:r w:rsidR="00DF7095">
        <w:rPr>
          <w:rFonts w:hint="eastAsia"/>
          <w:sz w:val="24"/>
        </w:rPr>
        <w:t>，</w:t>
      </w:r>
      <w:r w:rsidR="00DF7095">
        <w:rPr>
          <w:sz w:val="24"/>
        </w:rPr>
        <w:t>其中</w:t>
      </w:r>
      <m:oMath>
        <m:r>
          <w:rPr>
            <w:rFonts w:ascii="Cambria Math" w:hAnsi="Cambria Math"/>
            <w:sz w:val="24"/>
          </w:rPr>
          <m:t>γ</m:t>
        </m:r>
      </m:oMath>
      <w:r w:rsidR="00DF7095">
        <w:rPr>
          <w:rFonts w:hint="eastAsia"/>
          <w:sz w:val="24"/>
        </w:rPr>
        <w:t>指的是若为</w:t>
      </w:r>
      <w:r w:rsidR="00DF7095">
        <w:rPr>
          <w:sz w:val="24"/>
        </w:rPr>
        <w:t>超大</w:t>
      </w:r>
      <w:r w:rsidR="00DF7095" w:rsidRPr="00861207">
        <w:rPr>
          <w:i/>
          <w:sz w:val="24"/>
        </w:rPr>
        <w:t>cubeid</w:t>
      </w:r>
      <w:r w:rsidR="00DF7095">
        <w:rPr>
          <w:sz w:val="24"/>
        </w:rPr>
        <w:t>所设定的阀值。</w:t>
      </w:r>
      <w:r w:rsidR="00DF7095">
        <w:rPr>
          <w:rFonts w:hint="eastAsia"/>
          <w:sz w:val="24"/>
        </w:rPr>
        <w:t>设</w:t>
      </w:r>
      <w:r w:rsidR="00DF7095" w:rsidRPr="00861207">
        <w:rPr>
          <w:i/>
          <w:sz w:val="24"/>
        </w:rPr>
        <w:t>X</w:t>
      </w:r>
      <w:r w:rsidR="00DF7095">
        <w:rPr>
          <w:sz w:val="24"/>
        </w:rPr>
        <w:t>指代</w:t>
      </w:r>
      <w:r w:rsidR="00DF7095">
        <w:rPr>
          <w:rFonts w:hint="eastAsia"/>
          <w:sz w:val="24"/>
        </w:rPr>
        <w:t>样本</w:t>
      </w:r>
      <w:r w:rsidR="00DF7095">
        <w:rPr>
          <w:sz w:val="24"/>
        </w:rPr>
        <w:t>数据</w:t>
      </w:r>
      <w:r w:rsidR="00DF7095">
        <w:rPr>
          <w:rFonts w:hint="eastAsia"/>
          <w:sz w:val="24"/>
        </w:rPr>
        <w:t>集</w:t>
      </w:r>
      <w:r w:rsidR="00DF7095">
        <w:rPr>
          <w:sz w:val="24"/>
        </w:rPr>
        <w:t>落入</w:t>
      </w:r>
      <w:r w:rsidR="00DF7095" w:rsidRPr="00861207">
        <w:rPr>
          <w:i/>
          <w:sz w:val="24"/>
        </w:rPr>
        <w:t>C</w:t>
      </w:r>
      <w:r w:rsidR="00DF7095">
        <w:rPr>
          <w:sz w:val="24"/>
        </w:rPr>
        <w:t>的数据</w:t>
      </w:r>
      <w:r w:rsidR="00DF7095">
        <w:rPr>
          <w:rFonts w:hint="eastAsia"/>
          <w:sz w:val="24"/>
        </w:rPr>
        <w:t>实际总数</w:t>
      </w:r>
      <w:r w:rsidR="00DF7095">
        <w:rPr>
          <w:sz w:val="24"/>
        </w:rPr>
        <w:t>，则对于任意</w:t>
      </w:r>
      <m:oMath>
        <m:r>
          <m:rPr>
            <m:sty m:val="p"/>
          </m:rPr>
          <w:rPr>
            <w:rFonts w:ascii="Cambria Math" w:hAnsi="Cambria Math"/>
            <w:sz w:val="24"/>
          </w:rPr>
          <m:t>δ</m:t>
        </m:r>
      </m:oMath>
      <w:r w:rsidR="00CA76E7">
        <w:rPr>
          <w:rFonts w:hint="eastAsia"/>
          <w:sz w:val="24"/>
        </w:rPr>
        <w:t>&gt;0</w:t>
      </w:r>
      <w:r w:rsidR="00DF7095">
        <w:rPr>
          <w:rFonts w:hint="eastAsia"/>
          <w:sz w:val="24"/>
        </w:rPr>
        <w:t>，</w:t>
      </w:r>
      <w:r w:rsidR="001F590C">
        <w:rPr>
          <w:rFonts w:hint="eastAsia"/>
          <w:sz w:val="24"/>
        </w:rPr>
        <w:t>根据霍夫丁</w:t>
      </w:r>
      <w:r w:rsidR="00550934">
        <w:rPr>
          <w:rFonts w:hint="eastAsia"/>
          <w:sz w:val="24"/>
        </w:rPr>
        <w:t>不等式</w:t>
      </w:r>
      <w:r w:rsidR="001F590C">
        <w:rPr>
          <w:sz w:val="24"/>
        </w:rPr>
        <w:t>得</w:t>
      </w:r>
      <w:r w:rsidR="001F590C">
        <w:rPr>
          <w:rFonts w:hint="eastAsia"/>
          <w:sz w:val="24"/>
        </w:rPr>
        <w:t>，</w:t>
      </w:r>
      <w:r w:rsidR="001F590C">
        <w:rPr>
          <w:sz w:val="24"/>
        </w:rPr>
        <w:t>其中</w:t>
      </w:r>
      <m:oMath>
        <m:r>
          <w:rPr>
            <w:rFonts w:ascii="Cambria Math" w:hAnsi="Cambria Math"/>
            <w:sz w:val="24"/>
          </w:rPr>
          <m:t>E</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=μ=</m:t>
        </m:r>
        <m:f>
          <m:fPr>
            <m:ctrlPr>
              <w:rPr>
                <w:rFonts w:ascii="Cambria Math" w:hAnsi="Cambria Math"/>
                <w:i/>
                <w:sz w:val="24"/>
              </w:rPr>
            </m:ctrlPr>
          </m:fPr>
          <m:num>
            <m:r>
              <w:rPr>
                <w:rFonts w:ascii="Cambria Math" w:hAnsi="Cambria Math"/>
                <w:sz w:val="24"/>
              </w:rPr>
              <m:t>γN</m:t>
            </m:r>
          </m:num>
          <m:den>
            <m:r>
              <w:rPr>
                <w:rFonts w:ascii="Cambria Math" w:hAnsi="Cambria Math"/>
                <w:sz w:val="24"/>
              </w:rPr>
              <m:t>S</m:t>
            </m:r>
          </m:den>
        </m:f>
      </m:oMath>
      <w:r w:rsidR="001F590C">
        <w:rPr>
          <w:rFonts w:hint="eastAsia"/>
          <w:sz w:val="24"/>
        </w:rPr>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C0106E" w14:paraId="735B2B8B" w14:textId="77777777" w:rsidTr="00C0106E">
        <w:tc>
          <w:tcPr>
            <w:tcW w:w="7933" w:type="dxa"/>
          </w:tcPr>
          <w:p w14:paraId="7A6E6810" w14:textId="77777777" w:rsidR="00C0106E" w:rsidRPr="00517892" w:rsidRDefault="00517892" w:rsidP="00C0106E">
            <w:pPr>
              <w:spacing w:line="440" w:lineRule="atLeast"/>
              <w:rPr>
                <w:i/>
                <w:sz w:val="24"/>
              </w:rPr>
            </w:pPr>
            <m:oMathPara>
              <m:oMath>
                <m:r>
                  <w:rPr>
                    <w:rFonts w:ascii="Cambria Math" w:hAnsi="Cambria Math"/>
                    <w:sz w:val="24"/>
                  </w:rPr>
                  <w:lastRenderedPageBreak/>
                  <m:t>P</m:t>
                </m:r>
                <m:d>
                  <m:dPr>
                    <m:ctrlPr>
                      <w:rPr>
                        <w:rFonts w:ascii="Cambria Math" w:hAnsi="Cambria Math"/>
                        <w:i/>
                        <w:sz w:val="24"/>
                      </w:rPr>
                    </m:ctrlPr>
                  </m:dPr>
                  <m:e>
                    <m:r>
                      <w:rPr>
                        <w:rFonts w:ascii="Cambria Math" w:hAnsi="Cambria Math"/>
                        <w:sz w:val="24"/>
                      </w:rPr>
                      <m:t>X&gt;</m:t>
                    </m:r>
                    <m:d>
                      <m:dPr>
                        <m:ctrlPr>
                          <w:rPr>
                            <w:rFonts w:ascii="Cambria Math" w:hAnsi="Cambria Math"/>
                            <w:i/>
                            <w:sz w:val="24"/>
                          </w:rPr>
                        </m:ctrlPr>
                      </m:dPr>
                      <m:e>
                        <m:r>
                          <w:rPr>
                            <w:rFonts w:ascii="Cambria Math" w:hAnsi="Cambria Math"/>
                            <w:sz w:val="24"/>
                          </w:rPr>
                          <m:t>1+δ</m:t>
                        </m:r>
                      </m:e>
                    </m:d>
                    <m:r>
                      <w:rPr>
                        <w:rFonts w:ascii="Cambria Math" w:hAnsi="Cambria Math"/>
                        <w:sz w:val="24"/>
                      </w:rPr>
                      <m:t>μ</m:t>
                    </m:r>
                  </m:e>
                </m:d>
                <m:r>
                  <w:rPr>
                    <w:rFonts w:ascii="Cambria Math" w:hAnsi="Cambria Math"/>
                    <w:sz w:val="24"/>
                  </w:rPr>
                  <m:t>&lt;</m:t>
                </m:r>
                <m:sSup>
                  <m:sSupPr>
                    <m:ctrlPr>
                      <w:rPr>
                        <w:rFonts w:ascii="Cambria Math" w:hAnsi="Cambria Math"/>
                        <w:i/>
                        <w:sz w:val="24"/>
                      </w:rPr>
                    </m:ctrlPr>
                  </m:sSup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e</m:t>
                            </m:r>
                          </m:e>
                          <m:sup>
                            <m:r>
                              <w:rPr>
                                <w:rFonts w:ascii="Cambria Math" w:hAnsi="Cambria Math"/>
                                <w:sz w:val="24"/>
                              </w:rPr>
                              <m:t>δ</m:t>
                            </m:r>
                          </m:sup>
                        </m:sSup>
                      </m:num>
                      <m:den>
                        <m:sSup>
                          <m:sSupPr>
                            <m:ctrlPr>
                              <w:rPr>
                                <w:rFonts w:ascii="Cambria Math" w:hAnsi="Cambria Math"/>
                                <w:i/>
                                <w:sz w:val="24"/>
                              </w:rPr>
                            </m:ctrlPr>
                          </m:sSupPr>
                          <m:e>
                            <m:r>
                              <w:rPr>
                                <w:rFonts w:ascii="Cambria Math" w:hAnsi="Cambria Math"/>
                                <w:sz w:val="24"/>
                              </w:rPr>
                              <m:t>(1+δ)</m:t>
                            </m:r>
                          </m:e>
                          <m:sup>
                            <m:r>
                              <w:rPr>
                                <w:rFonts w:ascii="Cambria Math" w:hAnsi="Cambria Math"/>
                                <w:sz w:val="24"/>
                              </w:rPr>
                              <m:t>(1+δ)</m:t>
                            </m:r>
                          </m:sup>
                        </m:sSup>
                      </m:den>
                    </m:f>
                    <m:r>
                      <w:rPr>
                        <w:rFonts w:ascii="Cambria Math" w:hAnsi="Cambria Math"/>
                        <w:sz w:val="24"/>
                      </w:rPr>
                      <m:t>)</m:t>
                    </m:r>
                  </m:e>
                  <m:sup>
                    <m:r>
                      <w:rPr>
                        <w:rFonts w:ascii="Cambria Math" w:hAnsi="Cambria Math"/>
                        <w:sz w:val="24"/>
                      </w:rPr>
                      <m:t>μ</m:t>
                    </m:r>
                  </m:sup>
                </m:sSup>
              </m:oMath>
            </m:oMathPara>
          </w:p>
        </w:tc>
        <w:tc>
          <w:tcPr>
            <w:tcW w:w="1127" w:type="dxa"/>
            <w:vAlign w:val="center"/>
          </w:tcPr>
          <w:p w14:paraId="789B2804" w14:textId="77777777" w:rsidR="00C0106E" w:rsidRDefault="00307D7E" w:rsidP="00DF7095">
            <w:pPr>
              <w:spacing w:line="440" w:lineRule="atLeast"/>
              <w:rPr>
                <w:sz w:val="24"/>
              </w:rPr>
            </w:pPr>
            <w:r>
              <w:rPr>
                <w:rFonts w:hint="eastAsia"/>
                <w:sz w:val="24"/>
              </w:rPr>
              <w:t>公式</w:t>
            </w:r>
            <w:r>
              <w:rPr>
                <w:rFonts w:hint="eastAsia"/>
                <w:sz w:val="24"/>
              </w:rPr>
              <w:t>3.1</w:t>
            </w:r>
          </w:p>
        </w:tc>
      </w:tr>
    </w:tbl>
    <w:p w14:paraId="0BA26AB6" w14:textId="77777777" w:rsidR="001F590C" w:rsidRDefault="00CA76E7" w:rsidP="001F590C">
      <w:pPr>
        <w:spacing w:line="440" w:lineRule="atLeast"/>
        <w:rPr>
          <w:sz w:val="24"/>
        </w:rPr>
      </w:pPr>
      <w:r>
        <w:rPr>
          <w:rFonts w:hint="eastAsia"/>
          <w:sz w:val="24"/>
        </w:rPr>
        <w:t>对于</w:t>
      </w:r>
      <w:r>
        <w:rPr>
          <w:sz w:val="24"/>
        </w:rPr>
        <w:t>任何</w:t>
      </w:r>
      <w:r>
        <w:rPr>
          <w:rFonts w:hint="eastAsia"/>
          <w:sz w:val="24"/>
        </w:rPr>
        <w:t>0&lt;</w:t>
      </w:r>
      <w:r w:rsidRPr="00DF7095">
        <w:rPr>
          <w:rFonts w:hint="eastAsia"/>
          <w:sz w:val="24"/>
        </w:rPr>
        <w:t>δ</w:t>
      </w:r>
      <w:r>
        <w:rPr>
          <w:rFonts w:hint="eastAsia"/>
          <w:sz w:val="24"/>
        </w:rPr>
        <w:t>&lt;1</w:t>
      </w:r>
      <w:r w:rsidR="005E71F4">
        <w:rPr>
          <w:rFonts w:hint="eastAsia"/>
          <w:sz w:val="24"/>
        </w:rPr>
        <w:t>，</w:t>
      </w:r>
      <w:r w:rsidR="005E71F4">
        <w:rPr>
          <w:rFonts w:hint="eastAsia"/>
          <w:sz w:val="24"/>
        </w:rPr>
        <w:t>0&lt;1</w:t>
      </w:r>
      <w:r w:rsidR="005E71F4">
        <w:rPr>
          <w:sz w:val="24"/>
        </w:rPr>
        <w:t>-</w:t>
      </w:r>
      <w:r w:rsidR="005E71F4" w:rsidRPr="00DF7095">
        <w:rPr>
          <w:rFonts w:hint="eastAsia"/>
          <w:sz w:val="24"/>
        </w:rPr>
        <w:t>δ</w:t>
      </w:r>
      <w:r w:rsidR="005E71F4">
        <w:rPr>
          <w:rFonts w:hint="eastAsia"/>
          <w:sz w:val="24"/>
        </w:rPr>
        <w:t>&lt;1,</w:t>
      </w:r>
      <w:r w:rsidR="005E71F4">
        <w:rPr>
          <w:rFonts w:hint="eastAsia"/>
          <w:sz w:val="24"/>
        </w:rPr>
        <w:t>同</w:t>
      </w:r>
      <w:r w:rsidR="005E71F4">
        <w:rPr>
          <w:sz w:val="24"/>
        </w:rPr>
        <w:t>上式等价变换如下形式：</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C0106E" w14:paraId="1DC727CF" w14:textId="77777777" w:rsidTr="00FF58A6">
        <w:trPr>
          <w:trHeight w:val="650"/>
        </w:trPr>
        <w:tc>
          <w:tcPr>
            <w:tcW w:w="7933" w:type="dxa"/>
          </w:tcPr>
          <w:p w14:paraId="70E47B4A" w14:textId="77777777" w:rsidR="00C0106E" w:rsidRPr="00517892" w:rsidRDefault="00517892" w:rsidP="00FF58A6">
            <w:pPr>
              <w:spacing w:line="440" w:lineRule="atLeast"/>
              <w:rPr>
                <w:rFonts w:ascii="Cambria Math" w:hAnsi="Cambria Math"/>
                <w:i/>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m:t>
                    </m:r>
                    <m:r>
                      <w:rPr>
                        <w:rFonts w:ascii="Cambria Math" w:hAnsi="Cambria Math" w:hint="eastAsia"/>
                        <w:sz w:val="24"/>
                      </w:rPr>
                      <m:t>&lt;</m:t>
                    </m:r>
                    <m:d>
                      <m:dPr>
                        <m:ctrlPr>
                          <w:rPr>
                            <w:rFonts w:ascii="Cambria Math" w:hAnsi="Cambria Math"/>
                            <w:i/>
                            <w:sz w:val="24"/>
                          </w:rPr>
                        </m:ctrlPr>
                      </m:dPr>
                      <m:e>
                        <m:r>
                          <w:rPr>
                            <w:rFonts w:ascii="Cambria Math" w:hAnsi="Cambria Math"/>
                            <w:sz w:val="24"/>
                          </w:rPr>
                          <m:t>1-δ</m:t>
                        </m:r>
                      </m:e>
                    </m:d>
                    <m:r>
                      <w:rPr>
                        <w:rFonts w:ascii="Cambria Math" w:hAnsi="Cambria Math"/>
                        <w:sz w:val="24"/>
                      </w:rPr>
                      <m:t>μ</m:t>
                    </m:r>
                  </m:e>
                </m:d>
                <m:r>
                  <w:rPr>
                    <w:rFonts w:ascii="Cambria Math" w:hAnsi="Cambria Math"/>
                    <w:sz w:val="24"/>
                  </w:rPr>
                  <m:t>&lt;</m:t>
                </m:r>
                <m:sSup>
                  <m:sSupPr>
                    <m:ctrlPr>
                      <w:rPr>
                        <w:rFonts w:ascii="Cambria Math" w:hAnsi="Cambria Math"/>
                        <w:i/>
                        <w:sz w:val="24"/>
                      </w:rPr>
                    </m:ctrlPr>
                  </m:sSup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e</m:t>
                            </m:r>
                          </m:e>
                          <m:sup>
                            <m:r>
                              <w:rPr>
                                <w:rFonts w:ascii="Cambria Math" w:hAnsi="Cambria Math"/>
                                <w:sz w:val="24"/>
                              </w:rPr>
                              <m:t>-δ</m:t>
                            </m:r>
                          </m:sup>
                        </m:sSup>
                      </m:num>
                      <m:den>
                        <m:sSup>
                          <m:sSupPr>
                            <m:ctrlPr>
                              <w:rPr>
                                <w:rFonts w:ascii="Cambria Math" w:hAnsi="Cambria Math"/>
                                <w:i/>
                                <w:sz w:val="24"/>
                              </w:rPr>
                            </m:ctrlPr>
                          </m:sSupPr>
                          <m:e>
                            <m:r>
                              <w:rPr>
                                <w:rFonts w:ascii="Cambria Math" w:hAnsi="Cambria Math"/>
                                <w:sz w:val="24"/>
                              </w:rPr>
                              <m:t>(1-δ)</m:t>
                            </m:r>
                          </m:e>
                          <m:sup>
                            <m:r>
                              <w:rPr>
                                <w:rFonts w:ascii="Cambria Math" w:hAnsi="Cambria Math"/>
                                <w:sz w:val="24"/>
                              </w:rPr>
                              <m:t>(1-δ)</m:t>
                            </m:r>
                          </m:sup>
                        </m:sSup>
                      </m:den>
                    </m:f>
                    <m:r>
                      <w:rPr>
                        <w:rFonts w:ascii="Cambria Math" w:hAnsi="Cambria Math"/>
                        <w:sz w:val="24"/>
                      </w:rPr>
                      <m:t>)</m:t>
                    </m:r>
                  </m:e>
                  <m:sup>
                    <m:r>
                      <w:rPr>
                        <w:rFonts w:ascii="Cambria Math" w:hAnsi="Cambria Math"/>
                        <w:sz w:val="24"/>
                      </w:rPr>
                      <m:t>μ</m:t>
                    </m:r>
                  </m:sup>
                </m:sSup>
              </m:oMath>
            </m:oMathPara>
          </w:p>
        </w:tc>
        <w:tc>
          <w:tcPr>
            <w:tcW w:w="1127" w:type="dxa"/>
            <w:vAlign w:val="center"/>
          </w:tcPr>
          <w:p w14:paraId="085AC869" w14:textId="77777777" w:rsidR="00C0106E" w:rsidRDefault="00307D7E" w:rsidP="00FF58A6">
            <w:pPr>
              <w:spacing w:line="440" w:lineRule="atLeast"/>
              <w:rPr>
                <w:sz w:val="24"/>
              </w:rPr>
            </w:pPr>
            <w:r>
              <w:rPr>
                <w:rFonts w:hint="eastAsia"/>
                <w:sz w:val="24"/>
              </w:rPr>
              <w:t>公式</w:t>
            </w:r>
            <w:r>
              <w:rPr>
                <w:rFonts w:hint="eastAsia"/>
                <w:sz w:val="24"/>
              </w:rPr>
              <w:t>3.2</w:t>
            </w:r>
          </w:p>
        </w:tc>
      </w:tr>
    </w:tbl>
    <w:p w14:paraId="7C4EE47F" w14:textId="77777777" w:rsidR="00704612" w:rsidRDefault="0006444A" w:rsidP="00704612">
      <w:pPr>
        <w:spacing w:line="440" w:lineRule="atLeast"/>
        <w:rPr>
          <w:sz w:val="24"/>
        </w:rPr>
      </w:pPr>
      <w:r>
        <w:rPr>
          <w:rFonts w:hint="eastAsia"/>
          <w:sz w:val="24"/>
        </w:rPr>
        <w:t>根据</w:t>
      </w:r>
      <w:commentRangeStart w:id="93"/>
      <w:r w:rsidR="00CA76E7">
        <w:rPr>
          <w:rFonts w:hint="eastAsia"/>
          <w:sz w:val="24"/>
        </w:rPr>
        <w:t>[]</w:t>
      </w:r>
      <w:commentRangeEnd w:id="93"/>
      <w:r w:rsidR="00550934">
        <w:rPr>
          <w:rStyle w:val="afd"/>
        </w:rPr>
        <w:commentReference w:id="93"/>
      </w:r>
      <w:r w:rsidR="00CA76E7">
        <w:rPr>
          <w:rFonts w:hint="eastAsia"/>
          <w:sz w:val="24"/>
        </w:rPr>
        <w:t>得其</w:t>
      </w:r>
      <w:r w:rsidR="00C8530E">
        <w:rPr>
          <w:rFonts w:hint="eastAsia"/>
          <w:sz w:val="24"/>
        </w:rPr>
        <w:t>实际</w:t>
      </w:r>
      <w:r w:rsidR="00C8530E">
        <w:rPr>
          <w:sz w:val="24"/>
        </w:rPr>
        <w:t>应用较多的不等式：</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E2126" w14:paraId="4D782828" w14:textId="77777777" w:rsidTr="00FF58A6">
        <w:trPr>
          <w:trHeight w:val="650"/>
        </w:trPr>
        <w:tc>
          <w:tcPr>
            <w:tcW w:w="7933" w:type="dxa"/>
          </w:tcPr>
          <w:p w14:paraId="79A0D418" w14:textId="77777777" w:rsidR="007E2126" w:rsidRPr="00517892" w:rsidRDefault="00517892" w:rsidP="007E2126">
            <w:pPr>
              <w:spacing w:line="440" w:lineRule="atLeast"/>
              <w:rPr>
                <w:rFonts w:ascii="Cambria Math" w:hAnsi="Cambria Math"/>
                <w:i/>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m:t>
                    </m:r>
                    <m:r>
                      <w:rPr>
                        <w:rFonts w:ascii="Cambria Math" w:hAnsi="Cambria Math" w:hint="eastAsia"/>
                        <w:sz w:val="24"/>
                      </w:rPr>
                      <m:t>&lt;</m:t>
                    </m:r>
                    <m:d>
                      <m:dPr>
                        <m:ctrlPr>
                          <w:rPr>
                            <w:rFonts w:ascii="Cambria Math" w:hAnsi="Cambria Math"/>
                            <w:i/>
                            <w:sz w:val="24"/>
                          </w:rPr>
                        </m:ctrlPr>
                      </m:dPr>
                      <m:e>
                        <m:r>
                          <w:rPr>
                            <w:rFonts w:ascii="Cambria Math" w:hAnsi="Cambria Math"/>
                            <w:sz w:val="24"/>
                          </w:rPr>
                          <m:t>1-δ</m:t>
                        </m:r>
                      </m:e>
                    </m:d>
                    <m:r>
                      <w:rPr>
                        <w:rFonts w:ascii="Cambria Math" w:hAnsi="Cambria Math"/>
                        <w:sz w:val="24"/>
                      </w:rPr>
                      <m:t>μ</m:t>
                    </m:r>
                  </m:e>
                </m:d>
                <m:r>
                  <w:rPr>
                    <w:rFonts w:ascii="Cambria Math" w:hAnsi="Cambria Math"/>
                    <w:sz w:val="24"/>
                  </w:rPr>
                  <m:t>&lt;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p>
                      <m:sSupPr>
                        <m:ctrlPr>
                          <w:rPr>
                            <w:rFonts w:ascii="Cambria Math" w:hAnsi="Cambria Math"/>
                            <w:i/>
                            <w:sz w:val="24"/>
                          </w:rPr>
                        </m:ctrlPr>
                      </m:sSupPr>
                      <m:e>
                        <m:r>
                          <w:rPr>
                            <w:rFonts w:ascii="Cambria Math" w:hAnsi="Cambria Math"/>
                            <w:sz w:val="24"/>
                          </w:rPr>
                          <m:t>δ</m:t>
                        </m:r>
                      </m:e>
                      <m:sup>
                        <m:r>
                          <w:rPr>
                            <w:rFonts w:ascii="Cambria Math" w:hAnsi="Cambria Math"/>
                            <w:sz w:val="24"/>
                          </w:rPr>
                          <m:t>2</m:t>
                        </m:r>
                      </m:sup>
                    </m:sSup>
                    <m:r>
                      <w:rPr>
                        <w:rFonts w:ascii="Cambria Math" w:hAnsi="Cambria Math"/>
                        <w:sz w:val="24"/>
                      </w:rPr>
                      <m:t>μ</m:t>
                    </m:r>
                  </m:sup>
                </m:sSup>
              </m:oMath>
            </m:oMathPara>
          </w:p>
        </w:tc>
        <w:tc>
          <w:tcPr>
            <w:tcW w:w="1127" w:type="dxa"/>
            <w:vAlign w:val="center"/>
          </w:tcPr>
          <w:p w14:paraId="29F59594" w14:textId="77777777" w:rsidR="007E2126" w:rsidRDefault="00307D7E" w:rsidP="00FF58A6">
            <w:pPr>
              <w:spacing w:line="440" w:lineRule="atLeast"/>
              <w:rPr>
                <w:sz w:val="24"/>
              </w:rPr>
            </w:pPr>
            <w:r>
              <w:rPr>
                <w:rFonts w:hint="eastAsia"/>
                <w:sz w:val="24"/>
              </w:rPr>
              <w:t>公式</w:t>
            </w:r>
            <w:r>
              <w:rPr>
                <w:rFonts w:hint="eastAsia"/>
                <w:sz w:val="24"/>
              </w:rPr>
              <w:t>3.3</w:t>
            </w:r>
          </w:p>
        </w:tc>
      </w:tr>
    </w:tbl>
    <w:p w14:paraId="15A954C2" w14:textId="77777777" w:rsidR="00C8530E" w:rsidRDefault="00F84C61" w:rsidP="00C8530E">
      <w:pPr>
        <w:spacing w:line="440" w:lineRule="atLeast"/>
        <w:rPr>
          <w:sz w:val="24"/>
        </w:rPr>
      </w:pPr>
      <w:r>
        <w:rPr>
          <w:rFonts w:hint="eastAsia"/>
          <w:sz w:val="24"/>
        </w:rPr>
        <w:t>将</w:t>
      </w:r>
      <w:r>
        <w:rPr>
          <w:rFonts w:hint="eastAsia"/>
          <w:sz w:val="24"/>
        </w:rPr>
        <w:t>u</w:t>
      </w:r>
      <w:r>
        <w:rPr>
          <w:sz w:val="24"/>
        </w:rPr>
        <w:t>带入得</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7"/>
      </w:tblGrid>
      <w:tr w:rsidR="007E2126" w14:paraId="78DEC606" w14:textId="77777777" w:rsidTr="00FF58A6">
        <w:trPr>
          <w:trHeight w:val="650"/>
        </w:trPr>
        <w:tc>
          <w:tcPr>
            <w:tcW w:w="7933" w:type="dxa"/>
          </w:tcPr>
          <w:p w14:paraId="1C25623B" w14:textId="77777777" w:rsidR="007E2126" w:rsidRPr="00517892" w:rsidRDefault="00517892" w:rsidP="00FF58A6">
            <w:pPr>
              <w:spacing w:line="440" w:lineRule="atLeast"/>
              <w:rPr>
                <w:rFonts w:ascii="Cambria Math" w:hAnsi="Cambria Math"/>
                <w:i/>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m:t>
                    </m:r>
                    <m:r>
                      <w:rPr>
                        <w:rFonts w:ascii="Cambria Math" w:hAnsi="Cambria Math" w:hint="eastAsia"/>
                        <w:sz w:val="24"/>
                      </w:rPr>
                      <m:t>&lt;</m:t>
                    </m:r>
                    <m:d>
                      <m:dPr>
                        <m:ctrlPr>
                          <w:rPr>
                            <w:rFonts w:ascii="Cambria Math" w:hAnsi="Cambria Math"/>
                            <w:i/>
                            <w:sz w:val="24"/>
                          </w:rPr>
                        </m:ctrlPr>
                      </m:dPr>
                      <m:e>
                        <m:r>
                          <w:rPr>
                            <w:rFonts w:ascii="Cambria Math" w:hAnsi="Cambria Math"/>
                            <w:sz w:val="24"/>
                          </w:rPr>
                          <m:t>1-δ</m:t>
                        </m:r>
                      </m:e>
                    </m:d>
                    <m:f>
                      <m:fPr>
                        <m:ctrlPr>
                          <w:rPr>
                            <w:rFonts w:ascii="Cambria Math" w:hAnsi="Cambria Math"/>
                            <w:i/>
                            <w:sz w:val="24"/>
                          </w:rPr>
                        </m:ctrlPr>
                      </m:fPr>
                      <m:num>
                        <m:r>
                          <w:rPr>
                            <w:rFonts w:ascii="Cambria Math" w:hAnsi="Cambria Math"/>
                            <w:sz w:val="24"/>
                          </w:rPr>
                          <m:t>γN</m:t>
                        </m:r>
                      </m:num>
                      <m:den>
                        <m:r>
                          <w:rPr>
                            <w:rFonts w:ascii="Cambria Math" w:hAnsi="Cambria Math"/>
                            <w:sz w:val="24"/>
                          </w:rPr>
                          <m:t>S</m:t>
                        </m:r>
                      </m:den>
                    </m:f>
                  </m:e>
                </m:d>
                <m:r>
                  <w:rPr>
                    <w:rFonts w:ascii="Cambria Math" w:hAnsi="Cambria Math"/>
                    <w:sz w:val="24"/>
                  </w:rPr>
                  <m:t>&lt;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p>
                      <m:sSupPr>
                        <m:ctrlPr>
                          <w:rPr>
                            <w:rFonts w:ascii="Cambria Math" w:hAnsi="Cambria Math"/>
                            <w:i/>
                            <w:sz w:val="24"/>
                          </w:rPr>
                        </m:ctrlPr>
                      </m:sSupPr>
                      <m:e>
                        <m:r>
                          <w:rPr>
                            <w:rFonts w:ascii="Cambria Math" w:hAnsi="Cambria Math"/>
                            <w:sz w:val="24"/>
                          </w:rPr>
                          <m:t>δ</m:t>
                        </m:r>
                      </m:e>
                      <m:sup>
                        <m:r>
                          <w:rPr>
                            <w:rFonts w:ascii="Cambria Math" w:hAnsi="Cambria Math"/>
                            <w:sz w:val="24"/>
                          </w:rPr>
                          <m:t>2</m:t>
                        </m:r>
                      </m:sup>
                    </m:sSup>
                    <m:f>
                      <m:fPr>
                        <m:ctrlPr>
                          <w:rPr>
                            <w:rFonts w:ascii="Cambria Math" w:hAnsi="Cambria Math"/>
                            <w:i/>
                            <w:sz w:val="24"/>
                          </w:rPr>
                        </m:ctrlPr>
                      </m:fPr>
                      <m:num>
                        <m:r>
                          <w:rPr>
                            <w:rFonts w:ascii="Cambria Math" w:hAnsi="Cambria Math"/>
                            <w:sz w:val="24"/>
                          </w:rPr>
                          <m:t>γN</m:t>
                        </m:r>
                      </m:num>
                      <m:den>
                        <m:r>
                          <w:rPr>
                            <w:rFonts w:ascii="Cambria Math" w:hAnsi="Cambria Math"/>
                            <w:sz w:val="24"/>
                          </w:rPr>
                          <m:t>2S</m:t>
                        </m:r>
                      </m:den>
                    </m:f>
                  </m:sup>
                </m:sSup>
              </m:oMath>
            </m:oMathPara>
          </w:p>
        </w:tc>
        <w:tc>
          <w:tcPr>
            <w:tcW w:w="1127" w:type="dxa"/>
            <w:vAlign w:val="center"/>
          </w:tcPr>
          <w:p w14:paraId="61363D69" w14:textId="77777777" w:rsidR="007E2126" w:rsidRDefault="00307D7E" w:rsidP="00FF58A6">
            <w:pPr>
              <w:spacing w:line="440" w:lineRule="atLeast"/>
              <w:rPr>
                <w:sz w:val="24"/>
              </w:rPr>
            </w:pPr>
            <w:r>
              <w:rPr>
                <w:rFonts w:hint="eastAsia"/>
                <w:sz w:val="24"/>
              </w:rPr>
              <w:t>公式</w:t>
            </w:r>
            <w:r>
              <w:rPr>
                <w:rFonts w:hint="eastAsia"/>
                <w:sz w:val="24"/>
              </w:rPr>
              <w:t>3.4</w:t>
            </w:r>
          </w:p>
        </w:tc>
      </w:tr>
    </w:tbl>
    <w:p w14:paraId="155FCF11" w14:textId="77777777" w:rsidR="00832043" w:rsidRPr="00FF58A6" w:rsidRDefault="00F84C61" w:rsidP="00F84C61">
      <w:pPr>
        <w:spacing w:line="440" w:lineRule="atLeast"/>
        <w:rPr>
          <w:sz w:val="24"/>
        </w:rPr>
      </w:pPr>
      <w:r>
        <w:rPr>
          <w:rFonts w:hint="eastAsia"/>
          <w:sz w:val="24"/>
        </w:rPr>
        <w:t>令由此可知</w:t>
      </w:r>
      <m:oMath>
        <m:r>
          <m:rPr>
            <m:sty m:val="p"/>
          </m:rPr>
          <w:rPr>
            <w:rFonts w:ascii="Cambria Math" w:hAnsi="Cambria Math"/>
            <w:sz w:val="24"/>
          </w:rPr>
          <m:t>δ</m:t>
        </m:r>
      </m:oMath>
      <w:r>
        <w:rPr>
          <w:sz w:val="24"/>
        </w:rPr>
        <w:t>=0.1</w:t>
      </w:r>
      <w:r>
        <w:rPr>
          <w:rFonts w:hint="eastAsia"/>
          <w:sz w:val="24"/>
        </w:rPr>
        <w:t>，</w:t>
      </w:r>
      <w:r>
        <w:rPr>
          <w:sz w:val="24"/>
        </w:rPr>
        <w:t>则</w:t>
      </w:r>
      <m:oMath>
        <m:r>
          <w:rPr>
            <w:rFonts w:ascii="Cambria Math" w:hAnsi="Cambria Math"/>
            <w:sz w:val="24"/>
          </w:rPr>
          <m:t>P</m:t>
        </m:r>
        <m:d>
          <m:dPr>
            <m:ctrlPr>
              <w:rPr>
                <w:rFonts w:ascii="Cambria Math" w:hAnsi="Cambria Math"/>
                <w:i/>
                <w:sz w:val="24"/>
              </w:rPr>
            </m:ctrlPr>
          </m:dPr>
          <m:e>
            <m:r>
              <w:rPr>
                <w:rFonts w:ascii="Cambria Math" w:hAnsi="Cambria Math"/>
                <w:sz w:val="24"/>
              </w:rPr>
              <m:t>X&lt;0.9</m:t>
            </m:r>
            <m:f>
              <m:fPr>
                <m:ctrlPr>
                  <w:rPr>
                    <w:rFonts w:ascii="Cambria Math" w:hAnsi="Cambria Math"/>
                    <w:i/>
                    <w:sz w:val="24"/>
                  </w:rPr>
                </m:ctrlPr>
              </m:fPr>
              <m:num>
                <m:r>
                  <w:rPr>
                    <w:rFonts w:ascii="Cambria Math" w:hAnsi="Cambria Math"/>
                    <w:sz w:val="24"/>
                  </w:rPr>
                  <m:t>γN</m:t>
                </m:r>
              </m:num>
              <m:den>
                <m:r>
                  <w:rPr>
                    <w:rFonts w:ascii="Cambria Math" w:hAnsi="Cambria Math"/>
                    <w:sz w:val="24"/>
                  </w:rPr>
                  <m:t>S</m:t>
                </m:r>
              </m:den>
            </m:f>
          </m:e>
        </m:d>
        <m:r>
          <w:rPr>
            <w:rFonts w:ascii="Cambria Math" w:hAnsi="Cambria Math"/>
            <w:sz w:val="24"/>
          </w:rPr>
          <m:t>&lt;</m:t>
        </m:r>
        <m:sSup>
          <m:sSupPr>
            <m:ctrlPr>
              <w:rPr>
                <w:rFonts w:ascii="Cambria Math" w:hAnsi="Cambria Math"/>
                <w:i/>
                <w:sz w:val="24"/>
              </w:rPr>
            </m:ctrlPr>
          </m:sSupPr>
          <m:e>
            <m:r>
              <w:rPr>
                <w:rFonts w:ascii="Cambria Math" w:hAnsi="Cambria Math"/>
                <w:sz w:val="24"/>
              </w:rPr>
              <m:t>e</m:t>
            </m:r>
          </m:e>
          <m:sup>
            <m:r>
              <w:rPr>
                <w:rFonts w:ascii="Cambria Math" w:hAnsi="Cambria Math"/>
                <w:sz w:val="24"/>
              </w:rPr>
              <m:t>-0.005</m:t>
            </m:r>
            <m:f>
              <m:fPr>
                <m:ctrlPr>
                  <w:rPr>
                    <w:rFonts w:ascii="Cambria Math" w:hAnsi="Cambria Math"/>
                    <w:i/>
                    <w:sz w:val="24"/>
                  </w:rPr>
                </m:ctrlPr>
              </m:fPr>
              <m:num>
                <m:r>
                  <w:rPr>
                    <w:rFonts w:ascii="Cambria Math" w:hAnsi="Cambria Math"/>
                    <w:sz w:val="24"/>
                  </w:rPr>
                  <m:t>γN</m:t>
                </m:r>
              </m:num>
              <m:den>
                <m:r>
                  <w:rPr>
                    <w:rFonts w:ascii="Cambria Math" w:hAnsi="Cambria Math"/>
                    <w:sz w:val="24"/>
                  </w:rPr>
                  <m:t>S</m:t>
                </m:r>
              </m:den>
            </m:f>
          </m:sup>
        </m:sSup>
      </m:oMath>
      <w:r w:rsidR="00EF7B2C">
        <w:rPr>
          <w:rFonts w:hint="eastAsia"/>
          <w:sz w:val="24"/>
        </w:rPr>
        <w:t>，</w:t>
      </w:r>
      <w:r w:rsidR="00AA0B6F">
        <w:rPr>
          <w:rFonts w:hint="eastAsia"/>
          <w:sz w:val="24"/>
        </w:rPr>
        <w:t>取</w:t>
      </w:r>
      <m:oMath>
        <m:r>
          <w:rPr>
            <w:rFonts w:ascii="Cambria Math" w:hAnsi="Cambria Math"/>
            <w:sz w:val="24"/>
          </w:rPr>
          <m:t>γ</m:t>
        </m:r>
      </m:oMath>
      <w:r w:rsidR="00AA0B6F">
        <w:rPr>
          <w:sz w:val="24"/>
        </w:rPr>
        <w:t>=0.00</w:t>
      </w:r>
      <w:r w:rsidR="009939D9">
        <w:rPr>
          <w:sz w:val="24"/>
        </w:rPr>
        <w:t>0</w:t>
      </w:r>
      <w:r w:rsidR="00AA0B6F">
        <w:rPr>
          <w:sz w:val="24"/>
        </w:rPr>
        <w:t>1S</w:t>
      </w:r>
      <w:r w:rsidR="00AA0B6F">
        <w:rPr>
          <w:sz w:val="24"/>
        </w:rPr>
        <w:t>，</w:t>
      </w:r>
      <w:r w:rsidR="009939D9">
        <w:rPr>
          <w:rFonts w:hint="eastAsia"/>
          <w:sz w:val="24"/>
        </w:rPr>
        <w:t>则意味着</w:t>
      </w:r>
      <w:r w:rsidR="009939D9">
        <w:rPr>
          <w:sz w:val="24"/>
        </w:rPr>
        <w:t>如果</w:t>
      </w:r>
      <w:r w:rsidR="009939D9">
        <w:rPr>
          <w:rFonts w:hint="eastAsia"/>
          <w:sz w:val="24"/>
        </w:rPr>
        <w:t>某一</w:t>
      </w:r>
      <w:r w:rsidR="009939D9">
        <w:rPr>
          <w:sz w:val="24"/>
        </w:rPr>
        <w:t>cubeid</w:t>
      </w:r>
      <w:r w:rsidR="009939D9">
        <w:rPr>
          <w:sz w:val="24"/>
        </w:rPr>
        <w:t>包含</w:t>
      </w:r>
      <w:r w:rsidR="009939D9">
        <w:rPr>
          <w:rFonts w:hint="eastAsia"/>
          <w:sz w:val="24"/>
        </w:rPr>
        <w:t>多于</w:t>
      </w:r>
      <m:oMath>
        <m:r>
          <w:rPr>
            <w:rFonts w:ascii="Cambria Math" w:hAnsi="Cambria Math"/>
            <w:sz w:val="24"/>
          </w:rPr>
          <m:t>γ</m:t>
        </m:r>
      </m:oMath>
      <w:proofErr w:type="gramStart"/>
      <w:r w:rsidR="005F1838">
        <w:rPr>
          <w:rFonts w:hint="eastAsia"/>
          <w:sz w:val="24"/>
        </w:rPr>
        <w:t>个</w:t>
      </w:r>
      <w:proofErr w:type="gramEnd"/>
      <w:r w:rsidR="005F1838">
        <w:rPr>
          <w:sz w:val="24"/>
        </w:rPr>
        <w:t>时，</w:t>
      </w:r>
      <w:r w:rsidR="009939D9">
        <w:rPr>
          <w:sz w:val="24"/>
        </w:rPr>
        <w:t>抽样显示</w:t>
      </w:r>
      <w:r w:rsidR="005F1838">
        <w:rPr>
          <w:rFonts w:hint="eastAsia"/>
          <w:sz w:val="24"/>
        </w:rPr>
        <w:t>此</w:t>
      </w:r>
      <w:r w:rsidR="009939D9">
        <w:rPr>
          <w:sz w:val="24"/>
        </w:rPr>
        <w:t>cubeid</w:t>
      </w:r>
      <w:r w:rsidR="009939D9">
        <w:rPr>
          <w:sz w:val="24"/>
        </w:rPr>
        <w:t>的在样本空间中出现的</w:t>
      </w:r>
      <w:r w:rsidR="005F1838">
        <w:rPr>
          <w:rFonts w:hint="eastAsia"/>
          <w:sz w:val="24"/>
        </w:rPr>
        <w:t>次数小于</w:t>
      </w:r>
      <m:oMath>
        <m:r>
          <m:rPr>
            <m:sty m:val="p"/>
          </m:rPr>
          <w:rPr>
            <w:rFonts w:ascii="Cambria Math" w:hAnsi="Cambria Math"/>
            <w:sz w:val="24"/>
          </w:rPr>
          <m:t>0.9</m:t>
        </m:r>
        <m:f>
          <m:fPr>
            <m:ctrlPr>
              <w:rPr>
                <w:rFonts w:ascii="Cambria Math" w:hAnsi="Cambria Math"/>
                <w:sz w:val="24"/>
              </w:rPr>
            </m:ctrlPr>
          </m:fPr>
          <m:num>
            <m:r>
              <w:rPr>
                <w:rFonts w:ascii="Cambria Math" w:hAnsi="Cambria Math"/>
                <w:sz w:val="24"/>
              </w:rPr>
              <m:t>γN</m:t>
            </m:r>
          </m:num>
          <m:den>
            <m:r>
              <w:rPr>
                <w:rFonts w:ascii="Cambria Math" w:hAnsi="Cambria Math"/>
                <w:sz w:val="24"/>
              </w:rPr>
              <m:t>S</m:t>
            </m:r>
          </m:den>
        </m:f>
      </m:oMath>
      <w:r w:rsidR="005F1838">
        <w:rPr>
          <w:rFonts w:hint="eastAsia"/>
          <w:sz w:val="24"/>
        </w:rPr>
        <w:t>的</w:t>
      </w:r>
      <w:r w:rsidR="009939D9">
        <w:rPr>
          <w:sz w:val="24"/>
        </w:rPr>
        <w:t>概率小于</w:t>
      </w:r>
      <w:r w:rsidR="009939D9">
        <w:rPr>
          <w:rFonts w:hint="eastAsia"/>
          <w:sz w:val="24"/>
        </w:rPr>
        <w:t>0.01</w:t>
      </w:r>
      <w:r w:rsidR="00FF69AD">
        <w:rPr>
          <w:rFonts w:hint="eastAsia"/>
          <w:sz w:val="24"/>
        </w:rPr>
        <w:t>，</w:t>
      </w:r>
      <w:r w:rsidR="00517892">
        <w:rPr>
          <w:sz w:val="24"/>
        </w:rPr>
        <w:t>霍夫丁边界</w:t>
      </w:r>
      <w:r w:rsidR="00517892">
        <w:rPr>
          <w:rFonts w:hint="eastAsia"/>
          <w:sz w:val="24"/>
        </w:rPr>
        <w:t>即可</w:t>
      </w:r>
      <w:r w:rsidR="00517892">
        <w:rPr>
          <w:sz w:val="24"/>
        </w:rPr>
        <w:t>得到</w:t>
      </w:r>
      <w:r w:rsidR="00517892">
        <w:rPr>
          <w:rFonts w:hint="eastAsia"/>
          <w:sz w:val="24"/>
        </w:rPr>
        <w:t>此结论</w:t>
      </w:r>
      <w:r w:rsidR="005F1838">
        <w:rPr>
          <w:rFonts w:hint="eastAsia"/>
          <w:sz w:val="24"/>
        </w:rPr>
        <w:t>只要保证</w:t>
      </w:r>
      <w:r w:rsidR="005F1838">
        <w:rPr>
          <w:sz w:val="24"/>
        </w:rPr>
        <w:t>此时的样本数量大于</w:t>
      </w:r>
      <w:r w:rsidR="00FF58A6">
        <w:rPr>
          <w:rFonts w:hint="eastAsia"/>
          <w:sz w:val="24"/>
        </w:rPr>
        <w:t>万分之一</w:t>
      </w:r>
      <w:r w:rsidR="005F1838">
        <w:rPr>
          <w:sz w:val="24"/>
        </w:rPr>
        <w:t>，</w:t>
      </w:r>
      <w:r w:rsidR="00517892">
        <w:rPr>
          <w:rFonts w:hint="eastAsia"/>
          <w:sz w:val="24"/>
        </w:rPr>
        <w:t>当</w:t>
      </w:r>
      <w:r w:rsidR="00517892">
        <w:rPr>
          <w:sz w:val="24"/>
        </w:rPr>
        <w:t>样本</w:t>
      </w:r>
      <w:r w:rsidR="00517892">
        <w:rPr>
          <w:rFonts w:hint="eastAsia"/>
          <w:sz w:val="24"/>
        </w:rPr>
        <w:t>中</w:t>
      </w:r>
      <w:r w:rsidR="00517892">
        <w:rPr>
          <w:sz w:val="24"/>
        </w:rPr>
        <w:t>目标出现的个数</w:t>
      </w:r>
      <w:r w:rsidR="00517892">
        <w:rPr>
          <w:rFonts w:hint="eastAsia"/>
          <w:sz w:val="24"/>
        </w:rPr>
        <w:t>小于</w:t>
      </w:r>
      <m:oMath>
        <m:r>
          <m:rPr>
            <m:sty m:val="p"/>
          </m:rPr>
          <w:rPr>
            <w:rFonts w:ascii="Cambria Math" w:hAnsi="Cambria Math"/>
            <w:sz w:val="24"/>
          </w:rPr>
          <m:t>0.9</m:t>
        </m:r>
        <m:f>
          <m:fPr>
            <m:ctrlPr>
              <w:rPr>
                <w:rFonts w:ascii="Cambria Math" w:hAnsi="Cambria Math"/>
                <w:sz w:val="24"/>
              </w:rPr>
            </m:ctrlPr>
          </m:fPr>
          <m:num>
            <m:r>
              <w:rPr>
                <w:rFonts w:ascii="Cambria Math" w:hAnsi="Cambria Math"/>
                <w:sz w:val="24"/>
              </w:rPr>
              <m:t>γN</m:t>
            </m:r>
          </m:num>
          <m:den>
            <m:r>
              <w:rPr>
                <w:rFonts w:ascii="Cambria Math" w:hAnsi="Cambria Math"/>
                <w:sz w:val="24"/>
              </w:rPr>
              <m:t>S</m:t>
            </m:r>
          </m:den>
        </m:f>
      </m:oMath>
      <w:r w:rsidR="00517892">
        <w:rPr>
          <w:sz w:val="24"/>
        </w:rPr>
        <w:t>，</w:t>
      </w:r>
      <w:r w:rsidR="00517892">
        <w:rPr>
          <w:rFonts w:hint="eastAsia"/>
          <w:sz w:val="24"/>
        </w:rPr>
        <w:t>目标</w:t>
      </w:r>
      <w:r w:rsidR="00517892">
        <w:rPr>
          <w:sz w:val="24"/>
        </w:rPr>
        <w:t>实际</w:t>
      </w:r>
      <w:r w:rsidR="00517892">
        <w:rPr>
          <w:rFonts w:hint="eastAsia"/>
          <w:sz w:val="24"/>
        </w:rPr>
        <w:t>多于</w:t>
      </w:r>
      <m:oMath>
        <m:r>
          <w:rPr>
            <w:rFonts w:ascii="Cambria Math" w:hAnsi="Cambria Math"/>
            <w:sz w:val="24"/>
          </w:rPr>
          <m:t>γ</m:t>
        </m:r>
      </m:oMath>
      <w:r w:rsidR="00517892">
        <w:rPr>
          <w:rFonts w:hint="eastAsia"/>
          <w:sz w:val="24"/>
        </w:rPr>
        <w:t>时</w:t>
      </w:r>
      <w:r w:rsidR="00517892">
        <w:rPr>
          <w:sz w:val="24"/>
        </w:rPr>
        <w:t>的概率小于</w:t>
      </w:r>
      <w:r w:rsidR="00517892">
        <w:rPr>
          <w:rFonts w:hint="eastAsia"/>
          <w:sz w:val="24"/>
        </w:rPr>
        <w:t>0.01</w:t>
      </w:r>
      <w:r w:rsidR="00424713">
        <w:rPr>
          <w:rFonts w:hint="eastAsia"/>
          <w:sz w:val="24"/>
        </w:rPr>
        <w:t>，</w:t>
      </w:r>
      <w:r w:rsidR="00424713">
        <w:rPr>
          <w:sz w:val="24"/>
        </w:rPr>
        <w:t>可以检测到超出</w:t>
      </w:r>
      <w:r w:rsidR="006B5D26" w:rsidRPr="005F1838">
        <w:rPr>
          <w:position w:val="-6"/>
          <w:sz w:val="24"/>
        </w:rPr>
        <w:object w:dxaOrig="220" w:dyaOrig="279" w14:anchorId="5641740A">
          <v:shape id="_x0000_i1025" type="#_x0000_t75" style="width:11.3pt;height:14.5pt" o:ole="">
            <v:imagedata r:id="rId47" o:title=""/>
          </v:shape>
          <o:OLEObject Type="Embed" ProgID="Equation.DSMT4" ShapeID="_x0000_i1025" DrawAspect="Content" ObjectID="_1539628008" r:id="rId48"/>
        </w:object>
      </w:r>
      <w:r w:rsidR="006B5D26">
        <w:rPr>
          <w:rFonts w:hint="eastAsia"/>
          <w:sz w:val="24"/>
        </w:rPr>
        <w:t>的</w:t>
      </w:r>
      <w:r w:rsidR="006B5D26">
        <w:rPr>
          <w:sz w:val="24"/>
        </w:rPr>
        <w:t>cubeid</w:t>
      </w:r>
      <w:r w:rsidR="006B5D26">
        <w:rPr>
          <w:rFonts w:hint="eastAsia"/>
          <w:sz w:val="24"/>
        </w:rPr>
        <w:t>，</w:t>
      </w:r>
      <w:r w:rsidR="0079229F">
        <w:rPr>
          <w:rFonts w:hint="eastAsia"/>
          <w:sz w:val="24"/>
        </w:rPr>
        <w:t>设</w:t>
      </w:r>
      <w:r w:rsidR="0079229F">
        <w:rPr>
          <w:sz w:val="24"/>
        </w:rPr>
        <w:t>此</w:t>
      </w:r>
      <w:r w:rsidR="0079229F">
        <w:rPr>
          <w:sz w:val="24"/>
        </w:rPr>
        <w:t>cubeid</w:t>
      </w:r>
      <w:r w:rsidR="0079229F">
        <w:rPr>
          <w:sz w:val="24"/>
        </w:rPr>
        <w:t>组合为</w:t>
      </w:r>
      <w:r w:rsidR="0079229F">
        <w:rPr>
          <w:sz w:val="24"/>
        </w:rPr>
        <w:t>U</w:t>
      </w:r>
      <w:r w:rsidR="0079229F">
        <w:rPr>
          <w:sz w:val="24"/>
        </w:rPr>
        <w:t>，</w:t>
      </w:r>
      <w:r w:rsidR="006B5D26">
        <w:rPr>
          <w:sz w:val="24"/>
        </w:rPr>
        <w:t>从而为自顶向下聚合计算寻找合适的父</w:t>
      </w:r>
      <w:r w:rsidR="006B5D26">
        <w:rPr>
          <w:rFonts w:hint="eastAsia"/>
          <w:sz w:val="24"/>
        </w:rPr>
        <w:t>cubeid</w:t>
      </w:r>
      <w:r w:rsidR="005F1838">
        <w:rPr>
          <w:sz w:val="24"/>
        </w:rPr>
        <w:t>。</w:t>
      </w:r>
      <w:r w:rsidR="006B5D26">
        <w:rPr>
          <w:rFonts w:hint="eastAsia"/>
          <w:sz w:val="24"/>
        </w:rPr>
        <w:t>而且以上</w:t>
      </w:r>
      <w:r w:rsidR="006B5D26">
        <w:rPr>
          <w:sz w:val="24"/>
        </w:rPr>
        <w:t>抽样</w:t>
      </w:r>
      <w:r w:rsidR="005F1838">
        <w:rPr>
          <w:sz w:val="24"/>
        </w:rPr>
        <w:t>利用朴素</w:t>
      </w:r>
      <w:r w:rsidR="005F1838">
        <w:rPr>
          <w:sz w:val="24"/>
        </w:rPr>
        <w:t>Data Cube</w:t>
      </w:r>
      <w:r w:rsidR="005F1838">
        <w:rPr>
          <w:sz w:val="24"/>
        </w:rPr>
        <w:t>立方</w:t>
      </w:r>
      <w:r w:rsidR="00974F67">
        <w:rPr>
          <w:rFonts w:hint="eastAsia"/>
          <w:sz w:val="24"/>
        </w:rPr>
        <w:t>算法</w:t>
      </w:r>
      <w:r w:rsidR="005F1838">
        <w:rPr>
          <w:sz w:val="24"/>
        </w:rPr>
        <w:t>可以轻易地得到结果。</w:t>
      </w:r>
      <w:r w:rsidR="005F1838">
        <w:rPr>
          <w:rFonts w:hint="eastAsia"/>
          <w:sz w:val="24"/>
        </w:rPr>
        <w:t>也可以</w:t>
      </w:r>
      <w:r w:rsidR="005F1838">
        <w:rPr>
          <w:sz w:val="24"/>
        </w:rPr>
        <w:t>将此类推倒推广到</w:t>
      </w:r>
      <w:r w:rsidR="005F1838">
        <w:rPr>
          <w:rFonts w:hint="eastAsia"/>
          <w:sz w:val="24"/>
        </w:rPr>
        <w:t>探测</w:t>
      </w:r>
      <w:r w:rsidR="005F1838">
        <w:rPr>
          <w:sz w:val="24"/>
        </w:rPr>
        <w:t>具体的</w:t>
      </w:r>
      <w:r w:rsidR="005F1838">
        <w:rPr>
          <w:rFonts w:hint="eastAsia"/>
          <w:sz w:val="24"/>
        </w:rPr>
        <w:t>维度</w:t>
      </w:r>
      <w:r w:rsidR="0079229F">
        <w:rPr>
          <w:sz w:val="24"/>
        </w:rPr>
        <w:t>值组合</w:t>
      </w:r>
      <w:r w:rsidR="0079229F">
        <w:rPr>
          <w:rFonts w:hint="eastAsia"/>
          <w:sz w:val="24"/>
        </w:rPr>
        <w:t>，</w:t>
      </w:r>
      <w:r w:rsidR="0079229F">
        <w:rPr>
          <w:sz w:val="24"/>
        </w:rPr>
        <w:t>利用</w:t>
      </w:r>
      <w:r w:rsidR="0079229F">
        <w:rPr>
          <w:sz w:val="24"/>
        </w:rPr>
        <w:t>MRCube</w:t>
      </w:r>
      <w:r w:rsidR="0079229F">
        <w:rPr>
          <w:sz w:val="24"/>
        </w:rPr>
        <w:t>算法中采用的以</w:t>
      </w:r>
      <w:r w:rsidR="0079229F">
        <w:rPr>
          <w:sz w:val="24"/>
        </w:rPr>
        <w:t>Reducer</w:t>
      </w:r>
      <w:r w:rsidR="0079229F">
        <w:rPr>
          <w:rFonts w:hint="eastAsia"/>
          <w:sz w:val="24"/>
        </w:rPr>
        <w:t>处理能力</w:t>
      </w:r>
      <w:r w:rsidR="0079229F">
        <w:rPr>
          <w:sz w:val="24"/>
        </w:rPr>
        <w:t>的</w:t>
      </w:r>
      <w:r w:rsidR="0079229F">
        <w:rPr>
          <w:rFonts w:hint="eastAsia"/>
          <w:sz w:val="24"/>
        </w:rPr>
        <w:t>40</w:t>
      </w:r>
      <w:r w:rsidR="0079229F">
        <w:rPr>
          <w:sz w:val="24"/>
        </w:rPr>
        <w:t>%</w:t>
      </w:r>
      <w:r w:rsidR="0079229F">
        <w:rPr>
          <w:sz w:val="24"/>
        </w:rPr>
        <w:t>作为阀值进行</w:t>
      </w:r>
      <w:r w:rsidR="005F1838">
        <w:rPr>
          <w:sz w:val="24"/>
        </w:rPr>
        <w:t>检查</w:t>
      </w:r>
      <w:r w:rsidR="005F1838">
        <w:rPr>
          <w:rFonts w:hint="eastAsia"/>
          <w:sz w:val="24"/>
        </w:rPr>
        <w:t>规模</w:t>
      </w:r>
      <w:r w:rsidR="005F1838">
        <w:rPr>
          <w:sz w:val="24"/>
        </w:rPr>
        <w:t>比较大的</w:t>
      </w:r>
      <w:r w:rsidR="00D751AC">
        <w:rPr>
          <w:rFonts w:hint="eastAsia"/>
          <w:sz w:val="24"/>
        </w:rPr>
        <w:t>cubeid</w:t>
      </w:r>
      <w:r w:rsidR="00D751AC">
        <w:rPr>
          <w:rFonts w:hint="eastAsia"/>
          <w:sz w:val="24"/>
        </w:rPr>
        <w:t>值</w:t>
      </w:r>
      <w:r w:rsidR="00D751AC">
        <w:rPr>
          <w:sz w:val="24"/>
        </w:rPr>
        <w:t>组</w:t>
      </w:r>
      <w:r w:rsidR="0079229F">
        <w:rPr>
          <w:rFonts w:hint="eastAsia"/>
          <w:sz w:val="24"/>
        </w:rPr>
        <w:t>，</w:t>
      </w:r>
      <w:r w:rsidR="00B92213">
        <w:rPr>
          <w:sz w:val="24"/>
        </w:rPr>
        <w:t>设得到</w:t>
      </w:r>
      <w:r w:rsidR="0079229F">
        <w:rPr>
          <w:sz w:val="24"/>
        </w:rPr>
        <w:t>值</w:t>
      </w:r>
      <w:r w:rsidR="0079229F">
        <w:rPr>
          <w:rFonts w:hint="eastAsia"/>
          <w:sz w:val="24"/>
        </w:rPr>
        <w:t>组</w:t>
      </w:r>
      <w:r w:rsidR="0079229F">
        <w:rPr>
          <w:sz w:val="24"/>
        </w:rPr>
        <w:t>G</w:t>
      </w:r>
      <w:r w:rsidR="00B9555B">
        <w:rPr>
          <w:rFonts w:hint="eastAsia"/>
          <w:sz w:val="24"/>
        </w:rPr>
        <w:t>，用于</w:t>
      </w:r>
      <w:r w:rsidR="0079229F">
        <w:rPr>
          <w:rFonts w:hint="eastAsia"/>
          <w:sz w:val="24"/>
        </w:rPr>
        <w:t>作为</w:t>
      </w:r>
      <w:r w:rsidR="00B9555B">
        <w:rPr>
          <w:rFonts w:hint="eastAsia"/>
          <w:sz w:val="24"/>
        </w:rPr>
        <w:t>避免</w:t>
      </w:r>
      <w:r w:rsidR="00B9555B">
        <w:rPr>
          <w:sz w:val="24"/>
        </w:rPr>
        <w:t>数据倾斜</w:t>
      </w:r>
      <w:r w:rsidR="0079229F">
        <w:rPr>
          <w:rFonts w:hint="eastAsia"/>
          <w:sz w:val="24"/>
        </w:rPr>
        <w:t>的</w:t>
      </w:r>
      <w:r w:rsidR="0079229F">
        <w:rPr>
          <w:sz w:val="24"/>
        </w:rPr>
        <w:t>依据</w:t>
      </w:r>
      <w:r w:rsidR="00B9555B">
        <w:rPr>
          <w:rFonts w:hint="eastAsia"/>
          <w:sz w:val="24"/>
        </w:rPr>
        <w:t>。</w:t>
      </w:r>
    </w:p>
    <w:p w14:paraId="17976E75" w14:textId="77777777" w:rsidR="00F84C61" w:rsidRDefault="00DC1232" w:rsidP="002232D9">
      <w:pPr>
        <w:spacing w:line="440" w:lineRule="atLeast"/>
        <w:ind w:firstLineChars="200" w:firstLine="480"/>
        <w:rPr>
          <w:sz w:val="24"/>
        </w:rPr>
      </w:pPr>
      <w:r>
        <w:rPr>
          <w:rFonts w:hint="eastAsia"/>
          <w:sz w:val="24"/>
        </w:rPr>
        <w:t>对于</w:t>
      </w:r>
      <w:r>
        <w:rPr>
          <w:sz w:val="24"/>
        </w:rPr>
        <w:t>真实案例的</w:t>
      </w:r>
      <w:r>
        <w:rPr>
          <w:rFonts w:hint="eastAsia"/>
          <w:sz w:val="24"/>
        </w:rPr>
        <w:t>包含五</w:t>
      </w:r>
      <w:r>
        <w:rPr>
          <w:sz w:val="24"/>
        </w:rPr>
        <w:t>钟维度的数据立方，</w:t>
      </w:r>
      <w:r>
        <w:rPr>
          <w:rFonts w:hint="eastAsia"/>
          <w:sz w:val="24"/>
        </w:rPr>
        <w:t>如</w:t>
      </w:r>
      <w:r w:rsidRPr="00090E6E">
        <w:rPr>
          <w:sz w:val="24"/>
        </w:rPr>
        <w:t>VTYPE</w:t>
      </w:r>
      <w:r w:rsidRPr="00721344">
        <w:rPr>
          <w:sz w:val="24"/>
        </w:rPr>
        <w:t>（</w:t>
      </w:r>
      <w:r>
        <w:rPr>
          <w:rFonts w:hint="eastAsia"/>
          <w:sz w:val="24"/>
        </w:rPr>
        <w:t>视频</w:t>
      </w:r>
      <w:r>
        <w:rPr>
          <w:sz w:val="24"/>
        </w:rPr>
        <w:t>类型</w:t>
      </w:r>
      <w:r w:rsidRPr="00721344">
        <w:rPr>
          <w:sz w:val="24"/>
        </w:rPr>
        <w:t>）</w:t>
      </w:r>
      <w:r w:rsidRPr="00721344">
        <w:rPr>
          <w:rFonts w:hint="eastAsia"/>
          <w:sz w:val="24"/>
        </w:rPr>
        <w:t>、</w:t>
      </w:r>
      <w:r w:rsidRPr="00090E6E">
        <w:rPr>
          <w:rFonts w:hint="eastAsia"/>
          <w:sz w:val="24"/>
        </w:rPr>
        <w:t>VID</w:t>
      </w:r>
      <w:r w:rsidRPr="00721344">
        <w:rPr>
          <w:sz w:val="24"/>
        </w:rPr>
        <w:t>（</w:t>
      </w:r>
      <w:r w:rsidRPr="00721344">
        <w:rPr>
          <w:rFonts w:hint="eastAsia"/>
          <w:sz w:val="24"/>
        </w:rPr>
        <w:t>视频</w:t>
      </w:r>
      <w:r w:rsidRPr="00090E6E">
        <w:rPr>
          <w:sz w:val="24"/>
        </w:rPr>
        <w:t>ID</w:t>
      </w:r>
      <w:r w:rsidRPr="00090E6E">
        <w:rPr>
          <w:sz w:val="24"/>
        </w:rPr>
        <w:t>）</w:t>
      </w:r>
      <w:r w:rsidRPr="00721344">
        <w:rPr>
          <w:rFonts w:hint="eastAsia"/>
          <w:sz w:val="24"/>
        </w:rPr>
        <w:t>、</w:t>
      </w:r>
      <w:r w:rsidRPr="00090E6E">
        <w:rPr>
          <w:sz w:val="24"/>
        </w:rPr>
        <w:t>PTYPE</w:t>
      </w:r>
      <w:r w:rsidRPr="00721344">
        <w:rPr>
          <w:sz w:val="24"/>
        </w:rPr>
        <w:t>（</w:t>
      </w:r>
      <w:r w:rsidRPr="00721344">
        <w:rPr>
          <w:rFonts w:hint="eastAsia"/>
          <w:sz w:val="24"/>
        </w:rPr>
        <w:t>播放类型</w:t>
      </w:r>
      <w:r w:rsidRPr="00721344">
        <w:rPr>
          <w:sz w:val="24"/>
        </w:rPr>
        <w:t>）</w:t>
      </w:r>
      <w:r w:rsidRPr="00721344">
        <w:rPr>
          <w:rFonts w:hint="eastAsia"/>
          <w:sz w:val="24"/>
        </w:rPr>
        <w:t>、</w:t>
      </w:r>
      <w:r w:rsidRPr="00090E6E">
        <w:rPr>
          <w:rFonts w:hint="eastAsia"/>
          <w:sz w:val="24"/>
        </w:rPr>
        <w:t>C</w:t>
      </w:r>
      <w:r w:rsidRPr="00090E6E">
        <w:rPr>
          <w:sz w:val="24"/>
        </w:rPr>
        <w:t>ITY</w:t>
      </w:r>
      <w:r w:rsidRPr="00721344">
        <w:rPr>
          <w:sz w:val="24"/>
        </w:rPr>
        <w:t>（</w:t>
      </w:r>
      <w:r w:rsidRPr="00721344">
        <w:rPr>
          <w:rFonts w:hint="eastAsia"/>
          <w:sz w:val="24"/>
        </w:rPr>
        <w:t>所在</w:t>
      </w:r>
      <w:r w:rsidRPr="00721344">
        <w:rPr>
          <w:sz w:val="24"/>
        </w:rPr>
        <w:t>城市）</w:t>
      </w:r>
      <w:r>
        <w:rPr>
          <w:rFonts w:hint="eastAsia"/>
          <w:sz w:val="24"/>
        </w:rPr>
        <w:t>，</w:t>
      </w:r>
      <w:r w:rsidRPr="00090E6E">
        <w:rPr>
          <w:rFonts w:hint="eastAsia"/>
          <w:sz w:val="24"/>
        </w:rPr>
        <w:t>PAY</w:t>
      </w:r>
      <w:r>
        <w:rPr>
          <w:rFonts w:hint="eastAsia"/>
          <w:sz w:val="24"/>
        </w:rPr>
        <w:t>（付费</w:t>
      </w:r>
      <w:r>
        <w:rPr>
          <w:sz w:val="24"/>
        </w:rPr>
        <w:t>类型</w:t>
      </w:r>
      <w:r>
        <w:rPr>
          <w:rFonts w:hint="eastAsia"/>
          <w:sz w:val="24"/>
        </w:rPr>
        <w:t>），通过抽样</w:t>
      </w:r>
      <w:r>
        <w:rPr>
          <w:sz w:val="24"/>
        </w:rPr>
        <w:t>得到的</w:t>
      </w:r>
      <w:r>
        <w:rPr>
          <w:rFonts w:hint="eastAsia"/>
          <w:sz w:val="24"/>
        </w:rPr>
        <w:t>父</w:t>
      </w:r>
      <w:r w:rsidRPr="00090E6E">
        <w:rPr>
          <w:rFonts w:hint="eastAsia"/>
          <w:sz w:val="24"/>
        </w:rPr>
        <w:t>cubeid</w:t>
      </w:r>
      <w:r w:rsidR="00393639">
        <w:rPr>
          <w:rFonts w:hint="eastAsia"/>
          <w:sz w:val="24"/>
        </w:rPr>
        <w:t>完整</w:t>
      </w:r>
      <w:r w:rsidR="00393639">
        <w:rPr>
          <w:sz w:val="24"/>
        </w:rPr>
        <w:t>物化的数据立方晶格如图</w:t>
      </w:r>
      <w:r w:rsidR="006C1D94">
        <w:rPr>
          <w:rFonts w:hint="eastAsia"/>
          <w:sz w:val="24"/>
        </w:rPr>
        <w:t>3.2</w:t>
      </w:r>
      <w:r w:rsidR="006C1D94">
        <w:rPr>
          <w:rFonts w:hint="eastAsia"/>
          <w:sz w:val="24"/>
        </w:rPr>
        <w:t>所示</w:t>
      </w:r>
      <w:r w:rsidR="006C1D94">
        <w:rPr>
          <w:sz w:val="24"/>
        </w:rPr>
        <w:t>。</w:t>
      </w:r>
    </w:p>
    <w:p w14:paraId="27754995" w14:textId="77777777" w:rsidR="00393639" w:rsidRDefault="00294722" w:rsidP="00F84C61">
      <w:pPr>
        <w:spacing w:line="440" w:lineRule="atLeast"/>
      </w:pPr>
      <w:r>
        <w:object w:dxaOrig="16995" w:dyaOrig="9195" w14:anchorId="280D91DB">
          <v:shape id="_x0000_i1040" type="#_x0000_t75" style="width:452.95pt;height:245pt" o:ole="">
            <v:imagedata r:id="rId49" o:title=""/>
          </v:shape>
          <o:OLEObject Type="Embed" ProgID="Visio.Drawing.15" ShapeID="_x0000_i1040" DrawAspect="Content" ObjectID="_1539628009" r:id="rId50"/>
        </w:object>
      </w:r>
    </w:p>
    <w:p w14:paraId="5994B31E" w14:textId="77777777" w:rsidR="0053717D" w:rsidRPr="000F0F27" w:rsidRDefault="0053717D" w:rsidP="0053717D">
      <w:pPr>
        <w:pStyle w:val="my1"/>
        <w:rPr>
          <w:rFonts w:eastAsia="宋体"/>
        </w:rPr>
      </w:pPr>
      <w:r w:rsidRPr="000F0F27">
        <w:rPr>
          <w:rFonts w:eastAsia="宋体" w:hint="eastAsia"/>
        </w:rPr>
        <w:t>图</w:t>
      </w:r>
      <w:r>
        <w:rPr>
          <w:rFonts w:eastAsia="宋体"/>
        </w:rPr>
        <w:t>3.</w:t>
      </w:r>
      <w:r w:rsidR="000F0FB5">
        <w:rPr>
          <w:rFonts w:eastAsia="宋体"/>
        </w:rPr>
        <w:t>3</w:t>
      </w:r>
      <w:r>
        <w:rPr>
          <w:rFonts w:eastAsia="宋体" w:hint="eastAsia"/>
        </w:rPr>
        <w:t xml:space="preserve"> </w:t>
      </w:r>
      <w:r>
        <w:rPr>
          <w:rFonts w:eastAsia="宋体" w:hint="eastAsia"/>
        </w:rPr>
        <w:t>数据立方</w:t>
      </w:r>
      <w:r>
        <w:rPr>
          <w:rFonts w:eastAsia="宋体"/>
        </w:rPr>
        <w:t>晶格与层级</w:t>
      </w:r>
    </w:p>
    <w:p w14:paraId="38A86582" w14:textId="77777777" w:rsidR="0053717D" w:rsidRDefault="0053717D" w:rsidP="0053717D">
      <w:pPr>
        <w:pStyle w:val="my1"/>
      </w:pPr>
      <w:r>
        <w:rPr>
          <w:rFonts w:hint="eastAsia"/>
        </w:rPr>
        <w:t>Fig.3</w:t>
      </w:r>
      <w:r w:rsidR="004A0C6A">
        <w:rPr>
          <w:rFonts w:hint="eastAsia"/>
        </w:rPr>
        <w:t>.3</w:t>
      </w:r>
      <w:r>
        <w:rPr>
          <w:rFonts w:hint="eastAsia"/>
        </w:rPr>
        <w:t xml:space="preserve"> </w:t>
      </w:r>
      <w:r>
        <w:rPr>
          <w:rFonts w:eastAsia="宋体" w:hint="eastAsia"/>
        </w:rPr>
        <w:t xml:space="preserve">data cube </w:t>
      </w:r>
      <w:r>
        <w:rPr>
          <w:rFonts w:eastAsia="宋体"/>
        </w:rPr>
        <w:t>lattice and cubeid level</w:t>
      </w:r>
    </w:p>
    <w:p w14:paraId="2F4AFD60" w14:textId="77777777" w:rsidR="009F0733" w:rsidRPr="00680E73" w:rsidRDefault="009F0733" w:rsidP="00F84C61">
      <w:pPr>
        <w:spacing w:line="440" w:lineRule="atLeast"/>
        <w:rPr>
          <w:sz w:val="24"/>
        </w:rPr>
      </w:pPr>
      <w:r w:rsidRPr="00680E73">
        <w:rPr>
          <w:rFonts w:hint="eastAsia"/>
          <w:sz w:val="24"/>
        </w:rPr>
        <w:t>经过</w:t>
      </w:r>
      <w:r w:rsidRPr="00680E73">
        <w:rPr>
          <w:sz w:val="24"/>
        </w:rPr>
        <w:t>抽样统计</w:t>
      </w:r>
      <w:r w:rsidR="00270FDC">
        <w:rPr>
          <w:rFonts w:hint="eastAsia"/>
          <w:sz w:val="24"/>
        </w:rPr>
        <w:t>，</w:t>
      </w:r>
      <w:r w:rsidR="00270FDC">
        <w:rPr>
          <w:sz w:val="24"/>
        </w:rPr>
        <w:t>一个</w:t>
      </w:r>
      <w:r w:rsidR="00270FDC" w:rsidRPr="00090E6E">
        <w:rPr>
          <w:sz w:val="24"/>
        </w:rPr>
        <w:t>cubeid</w:t>
      </w:r>
      <w:r w:rsidRPr="00680E73">
        <w:rPr>
          <w:sz w:val="24"/>
        </w:rPr>
        <w:t>确定</w:t>
      </w:r>
      <w:r w:rsidR="00680E73" w:rsidRPr="00680E73">
        <w:rPr>
          <w:rFonts w:hint="eastAsia"/>
          <w:sz w:val="24"/>
        </w:rPr>
        <w:t>的</w:t>
      </w:r>
      <w:r w:rsidRPr="00680E73">
        <w:rPr>
          <w:rFonts w:hint="eastAsia"/>
          <w:sz w:val="24"/>
        </w:rPr>
        <w:t>父</w:t>
      </w:r>
      <w:r w:rsidRPr="00090E6E">
        <w:rPr>
          <w:sz w:val="24"/>
        </w:rPr>
        <w:t>cubeid</w:t>
      </w:r>
      <w:r w:rsidR="00270FDC">
        <w:rPr>
          <w:rFonts w:hint="eastAsia"/>
          <w:sz w:val="24"/>
        </w:rPr>
        <w:t>可能</w:t>
      </w:r>
      <w:r w:rsidR="00270FDC">
        <w:rPr>
          <w:sz w:val="24"/>
        </w:rPr>
        <w:t>由于抽样父</w:t>
      </w:r>
      <w:r w:rsidR="00270FDC" w:rsidRPr="00090E6E">
        <w:rPr>
          <w:sz w:val="24"/>
        </w:rPr>
        <w:t>cubeid</w:t>
      </w:r>
      <w:r w:rsidR="00270FDC">
        <w:rPr>
          <w:sz w:val="24"/>
        </w:rPr>
        <w:t>大小相同有多个</w:t>
      </w:r>
      <w:r w:rsidR="00270FDC">
        <w:rPr>
          <w:rFonts w:hint="eastAsia"/>
          <w:sz w:val="24"/>
        </w:rPr>
        <w:t>，</w:t>
      </w:r>
      <w:r w:rsidR="00680E73">
        <w:rPr>
          <w:rFonts w:hint="eastAsia"/>
          <w:sz w:val="24"/>
        </w:rPr>
        <w:t>可能</w:t>
      </w:r>
      <w:r w:rsidR="008B7020">
        <w:rPr>
          <w:rFonts w:hint="eastAsia"/>
          <w:sz w:val="24"/>
        </w:rPr>
        <w:t>的</w:t>
      </w:r>
      <w:r w:rsidR="008B7020" w:rsidRPr="00680E73">
        <w:rPr>
          <w:sz w:val="24"/>
        </w:rPr>
        <w:t>初步</w:t>
      </w:r>
      <w:r w:rsidR="00680E73" w:rsidRPr="00680E73">
        <w:rPr>
          <w:rFonts w:hint="eastAsia"/>
          <w:sz w:val="24"/>
        </w:rPr>
        <w:t>数据立方</w:t>
      </w:r>
      <w:commentRangeStart w:id="94"/>
      <w:r w:rsidR="00711EB7">
        <w:rPr>
          <w:rFonts w:hint="eastAsia"/>
          <w:sz w:val="24"/>
        </w:rPr>
        <w:t>树</w:t>
      </w:r>
      <w:r w:rsidRPr="00680E73">
        <w:rPr>
          <w:sz w:val="24"/>
        </w:rPr>
        <w:t>如</w:t>
      </w:r>
      <w:r w:rsidRPr="00680E73">
        <w:rPr>
          <w:rFonts w:hint="eastAsia"/>
          <w:sz w:val="24"/>
        </w:rPr>
        <w:t>图</w:t>
      </w:r>
      <w:commentRangeEnd w:id="94"/>
      <w:r w:rsidRPr="00680E73">
        <w:rPr>
          <w:sz w:val="24"/>
        </w:rPr>
        <w:commentReference w:id="94"/>
      </w:r>
      <w:r w:rsidR="006C1D94">
        <w:rPr>
          <w:rFonts w:hint="eastAsia"/>
          <w:sz w:val="24"/>
        </w:rPr>
        <w:t>3.3</w:t>
      </w:r>
      <w:r w:rsidR="006C1D94">
        <w:rPr>
          <w:rFonts w:hint="eastAsia"/>
          <w:sz w:val="24"/>
        </w:rPr>
        <w:t>所示</w:t>
      </w:r>
      <w:r w:rsidR="00711EB7">
        <w:rPr>
          <w:rFonts w:hint="eastAsia"/>
          <w:sz w:val="24"/>
        </w:rPr>
        <w:t>。</w:t>
      </w:r>
    </w:p>
    <w:p w14:paraId="6AE71AD9" w14:textId="77777777" w:rsidR="009F0733" w:rsidRDefault="00556712" w:rsidP="00F84C61">
      <w:pPr>
        <w:spacing w:line="440" w:lineRule="atLeast"/>
      </w:pPr>
      <w:r>
        <w:object w:dxaOrig="16335" w:dyaOrig="8640" w14:anchorId="2BA13974">
          <v:shape id="_x0000_i1026" type="#_x0000_t75" style="width:453.5pt;height:240.2pt" o:ole="">
            <v:imagedata r:id="rId51" o:title=""/>
          </v:shape>
          <o:OLEObject Type="Embed" ProgID="Visio.Drawing.15" ShapeID="_x0000_i1026" DrawAspect="Content" ObjectID="_1539628010" r:id="rId52"/>
        </w:object>
      </w:r>
    </w:p>
    <w:p w14:paraId="3EFDE1E8" w14:textId="77777777" w:rsidR="0053717D" w:rsidRPr="000F0F27" w:rsidRDefault="0053717D" w:rsidP="0053717D">
      <w:pPr>
        <w:pStyle w:val="my1"/>
        <w:rPr>
          <w:rFonts w:eastAsia="宋体"/>
        </w:rPr>
      </w:pPr>
      <w:r w:rsidRPr="000F0F27">
        <w:rPr>
          <w:rFonts w:eastAsia="宋体" w:hint="eastAsia"/>
        </w:rPr>
        <w:t>图</w:t>
      </w:r>
      <w:r>
        <w:rPr>
          <w:rFonts w:eastAsia="宋体"/>
        </w:rPr>
        <w:t>3.</w:t>
      </w:r>
      <w:r w:rsidR="006E6973">
        <w:rPr>
          <w:rFonts w:eastAsia="宋体"/>
        </w:rPr>
        <w:t>4</w:t>
      </w:r>
      <w:r>
        <w:rPr>
          <w:rFonts w:eastAsia="宋体" w:hint="eastAsia"/>
        </w:rPr>
        <w:t xml:space="preserve"> </w:t>
      </w:r>
      <w:r>
        <w:rPr>
          <w:rFonts w:eastAsia="宋体" w:hint="eastAsia"/>
        </w:rPr>
        <w:t>确认</w:t>
      </w:r>
      <w:r>
        <w:rPr>
          <w:rFonts w:eastAsia="宋体"/>
        </w:rPr>
        <w:t>父</w:t>
      </w:r>
      <w:r>
        <w:rPr>
          <w:rFonts w:eastAsia="宋体"/>
        </w:rPr>
        <w:t>cubeid</w:t>
      </w:r>
      <w:r>
        <w:rPr>
          <w:rFonts w:eastAsia="宋体"/>
        </w:rPr>
        <w:t>的</w:t>
      </w:r>
      <w:r>
        <w:rPr>
          <w:rFonts w:eastAsia="宋体" w:hint="eastAsia"/>
        </w:rPr>
        <w:t>数据立方</w:t>
      </w:r>
      <w:r>
        <w:rPr>
          <w:rFonts w:eastAsia="宋体"/>
        </w:rPr>
        <w:t>晶格</w:t>
      </w:r>
    </w:p>
    <w:p w14:paraId="2CD04A7D" w14:textId="77777777" w:rsidR="0053717D" w:rsidRPr="0053717D" w:rsidRDefault="0053717D" w:rsidP="0053717D">
      <w:pPr>
        <w:pStyle w:val="my1"/>
      </w:pPr>
      <w:r>
        <w:rPr>
          <w:rFonts w:hint="eastAsia"/>
        </w:rPr>
        <w:t>Fig.3</w:t>
      </w:r>
      <w:r w:rsidR="006E6973">
        <w:rPr>
          <w:rFonts w:hint="eastAsia"/>
        </w:rPr>
        <w:t>.4</w:t>
      </w:r>
      <w:r>
        <w:rPr>
          <w:rFonts w:hint="eastAsia"/>
        </w:rPr>
        <w:t xml:space="preserve"> </w:t>
      </w:r>
      <w:r>
        <w:rPr>
          <w:rFonts w:eastAsia="宋体" w:hint="eastAsia"/>
        </w:rPr>
        <w:t xml:space="preserve">data cube </w:t>
      </w:r>
      <w:r>
        <w:rPr>
          <w:rFonts w:eastAsia="宋体"/>
        </w:rPr>
        <w:t>lattice with definite parent</w:t>
      </w:r>
    </w:p>
    <w:p w14:paraId="4DC662A5" w14:textId="19E5C0E0" w:rsidR="00153875" w:rsidRDefault="00D751AC" w:rsidP="00787EDA">
      <w:pPr>
        <w:spacing w:line="440" w:lineRule="atLeast"/>
        <w:rPr>
          <w:sz w:val="24"/>
        </w:rPr>
      </w:pPr>
      <w:r>
        <w:rPr>
          <w:rFonts w:hint="eastAsia"/>
          <w:sz w:val="24"/>
        </w:rPr>
        <w:t>由</w:t>
      </w:r>
      <w:r w:rsidR="00302097">
        <w:rPr>
          <w:rFonts w:hint="eastAsia"/>
          <w:sz w:val="24"/>
        </w:rPr>
        <w:t>上</w:t>
      </w:r>
      <w:r w:rsidR="00302097">
        <w:rPr>
          <w:sz w:val="24"/>
        </w:rPr>
        <w:t>节</w:t>
      </w:r>
      <w:r>
        <w:rPr>
          <w:sz w:val="24"/>
        </w:rPr>
        <w:t>可知，维度值经过替换后</w:t>
      </w:r>
      <w:r w:rsidR="00974F67">
        <w:rPr>
          <w:rFonts w:hint="eastAsia"/>
          <w:sz w:val="24"/>
        </w:rPr>
        <w:t>读取的是整型</w:t>
      </w:r>
      <w:r w:rsidR="00974F67">
        <w:rPr>
          <w:sz w:val="24"/>
        </w:rPr>
        <w:t>值</w:t>
      </w:r>
      <w:r>
        <w:rPr>
          <w:sz w:val="24"/>
        </w:rPr>
        <w:t>，</w:t>
      </w:r>
      <w:r w:rsidR="00974F67">
        <w:rPr>
          <w:rFonts w:hint="eastAsia"/>
          <w:sz w:val="24"/>
        </w:rPr>
        <w:t>整型</w:t>
      </w:r>
      <w:r w:rsidR="00974F67">
        <w:rPr>
          <w:sz w:val="24"/>
        </w:rPr>
        <w:t>值</w:t>
      </w:r>
      <w:r w:rsidR="00974F67">
        <w:rPr>
          <w:rFonts w:hint="eastAsia"/>
          <w:sz w:val="24"/>
        </w:rPr>
        <w:t>可以</w:t>
      </w:r>
      <w:r w:rsidR="00155687">
        <w:rPr>
          <w:rFonts w:hint="eastAsia"/>
          <w:sz w:val="24"/>
        </w:rPr>
        <w:t>使用</w:t>
      </w:r>
      <w:r w:rsidR="00155687" w:rsidRPr="00787EDA">
        <w:rPr>
          <w:rFonts w:hint="eastAsia"/>
          <w:i/>
          <w:sz w:val="24"/>
        </w:rPr>
        <w:t>hash</w:t>
      </w:r>
      <w:r w:rsidR="00155687">
        <w:rPr>
          <w:sz w:val="24"/>
        </w:rPr>
        <w:t>方法将</w:t>
      </w:r>
      <w:r w:rsidR="00155687">
        <w:rPr>
          <w:rFonts w:hint="eastAsia"/>
          <w:sz w:val="24"/>
        </w:rPr>
        <w:t>不同</w:t>
      </w:r>
      <w:r w:rsidR="00155687">
        <w:rPr>
          <w:sz w:val="24"/>
        </w:rPr>
        <w:t>的维度</w:t>
      </w:r>
      <w:r w:rsidR="0072759A">
        <w:rPr>
          <w:rFonts w:hint="eastAsia"/>
          <w:sz w:val="24"/>
        </w:rPr>
        <w:t>组</w:t>
      </w:r>
      <w:r w:rsidR="00155687">
        <w:rPr>
          <w:sz w:val="24"/>
        </w:rPr>
        <w:t>编码值划分为</w:t>
      </w:r>
      <w:r w:rsidR="00155687">
        <w:rPr>
          <w:sz w:val="24"/>
        </w:rPr>
        <w:t>[0,</w:t>
      </w:r>
      <m:oMath>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w</m:t>
                </m:r>
              </m:sub>
            </m:sSub>
          </m:num>
          <m:den>
            <m:r>
              <w:rPr>
                <w:rFonts w:ascii="Cambria Math" w:hAnsi="Cambria Math"/>
                <w:sz w:val="24"/>
              </w:rPr>
              <m:t>K</m:t>
            </m:r>
          </m:den>
        </m:f>
      </m:oMath>
      <w:r w:rsidR="00155687">
        <w:rPr>
          <w:sz w:val="24"/>
        </w:rPr>
        <w:t>）</w:t>
      </w:r>
      <w:r w:rsidR="00787EDA">
        <w:rPr>
          <w:sz w:val="24"/>
        </w:rPr>
        <w:t>….</w:t>
      </w:r>
      <w:proofErr w:type="gramStart"/>
      <w:r w:rsidR="00787EDA">
        <w:rPr>
          <w:sz w:val="24"/>
        </w:rPr>
        <w:t>.</w:t>
      </w:r>
      <w:r w:rsidR="00155687">
        <w:rPr>
          <w:rFonts w:hint="eastAsia"/>
          <w:sz w:val="24"/>
        </w:rPr>
        <w:t>[</w:t>
      </w:r>
      <w:proofErr w:type="gramEnd"/>
      <m:oMath>
        <m:r>
          <m:rPr>
            <m:sty m:val="p"/>
          </m:rPr>
          <w:rPr>
            <w:rFonts w:ascii="Cambria Math" w:hAnsi="Cambria Math"/>
            <w:sz w:val="24"/>
          </w:rPr>
          <m:t>(k-1)</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w</m:t>
                </m:r>
              </m:sub>
            </m:sSub>
          </m:num>
          <m:den>
            <m:r>
              <w:rPr>
                <w:rFonts w:ascii="Cambria Math" w:hAnsi="Cambria Math"/>
                <w:sz w:val="24"/>
              </w:rPr>
              <m:t>K</m:t>
            </m:r>
          </m:den>
        </m:f>
      </m:oMath>
      <w:r w:rsidR="00155687">
        <w:rPr>
          <w:sz w:val="24"/>
        </w:rPr>
        <w:t>,</w:t>
      </w:r>
      <w:r w:rsidR="0072759A">
        <w:rPr>
          <w:sz w:val="24"/>
        </w:rPr>
        <w:t>N</w:t>
      </w:r>
      <w:r w:rsidR="0072759A" w:rsidRPr="0072759A">
        <w:rPr>
          <w:sz w:val="24"/>
          <w:vertAlign w:val="subscript"/>
        </w:rPr>
        <w:t>W</w:t>
      </w:r>
      <w:r w:rsidR="00787EDA">
        <w:rPr>
          <w:sz w:val="24"/>
        </w:rPr>
        <w:t>]</w:t>
      </w:r>
      <w:r w:rsidR="00974F67">
        <w:rPr>
          <w:rFonts w:hint="eastAsia"/>
          <w:sz w:val="24"/>
        </w:rPr>
        <w:t>数据</w:t>
      </w:r>
      <w:r w:rsidR="00974F67" w:rsidRPr="00787EDA">
        <w:rPr>
          <w:i/>
          <w:sz w:val="24"/>
        </w:rPr>
        <w:t>Hash</w:t>
      </w:r>
      <w:r w:rsidR="00155687">
        <w:rPr>
          <w:rFonts w:hint="eastAsia"/>
          <w:sz w:val="24"/>
        </w:rPr>
        <w:t>段</w:t>
      </w:r>
      <w:r w:rsidR="00974F67">
        <w:rPr>
          <w:rFonts w:hint="eastAsia"/>
          <w:sz w:val="24"/>
        </w:rPr>
        <w:t>，</w:t>
      </w:r>
      <w:r w:rsidR="00974F67">
        <w:rPr>
          <w:sz w:val="24"/>
        </w:rPr>
        <w:t>其中</w:t>
      </w:r>
      <w:r w:rsidR="00787EDA" w:rsidRPr="0072759A">
        <w:rPr>
          <w:i/>
          <w:sz w:val="24"/>
        </w:rPr>
        <w:t>N</w:t>
      </w:r>
      <w:r w:rsidR="00787EDA" w:rsidRPr="0072759A">
        <w:rPr>
          <w:i/>
          <w:sz w:val="24"/>
          <w:vertAlign w:val="subscript"/>
        </w:rPr>
        <w:t>w</w:t>
      </w:r>
      <w:r w:rsidR="00974F67">
        <w:rPr>
          <w:rFonts w:hint="eastAsia"/>
          <w:sz w:val="24"/>
        </w:rPr>
        <w:t>指的是</w:t>
      </w:r>
      <w:r w:rsidR="0072759A">
        <w:rPr>
          <w:rFonts w:hint="eastAsia"/>
          <w:sz w:val="24"/>
        </w:rPr>
        <w:t>某个</w:t>
      </w:r>
      <w:r w:rsidR="0072759A">
        <w:rPr>
          <w:sz w:val="24"/>
        </w:rPr>
        <w:t>维度组</w:t>
      </w:r>
      <w:r w:rsidR="0072759A">
        <w:rPr>
          <w:rFonts w:hint="eastAsia"/>
          <w:sz w:val="24"/>
        </w:rPr>
        <w:t>设定</w:t>
      </w:r>
      <w:r w:rsidR="0072759A">
        <w:rPr>
          <w:rFonts w:hint="eastAsia"/>
          <w:sz w:val="24"/>
        </w:rPr>
        <w:t>Hash</w:t>
      </w:r>
      <w:r w:rsidR="0072759A">
        <w:rPr>
          <w:sz w:val="24"/>
        </w:rPr>
        <w:t>长度</w:t>
      </w:r>
      <w:r w:rsidR="008829D4">
        <w:rPr>
          <w:sz w:val="24"/>
        </w:rPr>
        <w:t>，在抽样</w:t>
      </w:r>
      <w:r w:rsidR="008829D4">
        <w:rPr>
          <w:rFonts w:hint="eastAsia"/>
          <w:sz w:val="24"/>
        </w:rPr>
        <w:t>过程中</w:t>
      </w:r>
      <w:r w:rsidR="008829D4">
        <w:rPr>
          <w:sz w:val="24"/>
        </w:rPr>
        <w:t>即是样本总量，</w:t>
      </w:r>
      <w:r w:rsidR="008829D4">
        <w:rPr>
          <w:sz w:val="24"/>
        </w:rPr>
        <w:t>k</w:t>
      </w:r>
      <w:r w:rsidR="008829D4">
        <w:rPr>
          <w:sz w:val="24"/>
        </w:rPr>
        <w:t>是分段数</w:t>
      </w:r>
      <w:r w:rsidR="00155687">
        <w:rPr>
          <w:sz w:val="24"/>
        </w:rPr>
        <w:t>，</w:t>
      </w:r>
      <w:r w:rsidR="008829D4">
        <w:rPr>
          <w:rFonts w:hint="eastAsia"/>
          <w:sz w:val="24"/>
        </w:rPr>
        <w:t>从而</w:t>
      </w:r>
      <w:r w:rsidR="00155687">
        <w:rPr>
          <w:sz w:val="24"/>
        </w:rPr>
        <w:t>分别计算落入段中的</w:t>
      </w:r>
      <w:r w:rsidR="00155687" w:rsidRPr="00090E6E">
        <w:rPr>
          <w:sz w:val="24"/>
        </w:rPr>
        <w:lastRenderedPageBreak/>
        <w:t>count</w:t>
      </w:r>
      <w:r w:rsidR="00155687">
        <w:rPr>
          <w:sz w:val="24"/>
        </w:rPr>
        <w:t>数来确定</w:t>
      </w:r>
      <w:r w:rsidR="00155687">
        <w:rPr>
          <w:rFonts w:hint="eastAsia"/>
          <w:sz w:val="24"/>
        </w:rPr>
        <w:t>某一特定</w:t>
      </w:r>
      <w:r w:rsidR="00155687">
        <w:rPr>
          <w:sz w:val="24"/>
        </w:rPr>
        <w:t>维度</w:t>
      </w:r>
      <w:r w:rsidR="0072759A">
        <w:rPr>
          <w:rFonts w:hint="eastAsia"/>
          <w:sz w:val="24"/>
        </w:rPr>
        <w:t>组</w:t>
      </w:r>
      <w:r w:rsidR="00155687">
        <w:rPr>
          <w:rFonts w:hint="eastAsia"/>
          <w:sz w:val="24"/>
        </w:rPr>
        <w:t>数据特征</w:t>
      </w:r>
      <w:r w:rsidR="00155687">
        <w:rPr>
          <w:sz w:val="24"/>
        </w:rPr>
        <w:t>的分布</w:t>
      </w:r>
      <w:r w:rsidR="00155687">
        <w:rPr>
          <w:rFonts w:hint="eastAsia"/>
          <w:sz w:val="24"/>
        </w:rPr>
        <w:t>。</w:t>
      </w:r>
      <w:r w:rsidR="00B9555B">
        <w:rPr>
          <w:rFonts w:hint="eastAsia"/>
          <w:sz w:val="24"/>
        </w:rPr>
        <w:t>这样做是因为</w:t>
      </w:r>
      <w:r w:rsidR="00B9555B">
        <w:rPr>
          <w:sz w:val="24"/>
        </w:rPr>
        <w:t>在视频网站数据的处理过程中，一般分析的任务或者建立的</w:t>
      </w:r>
      <w:r w:rsidR="00B9555B">
        <w:rPr>
          <w:sz w:val="24"/>
        </w:rPr>
        <w:t>cube</w:t>
      </w:r>
      <w:r w:rsidR="00B9555B">
        <w:rPr>
          <w:sz w:val="24"/>
        </w:rPr>
        <w:t>模型很多时候只涉及很少的</w:t>
      </w:r>
      <w:r w:rsidR="00B9555B">
        <w:rPr>
          <w:rFonts w:hint="eastAsia"/>
          <w:sz w:val="24"/>
        </w:rPr>
        <w:t>大</w:t>
      </w:r>
      <w:r w:rsidR="00B9555B">
        <w:rPr>
          <w:sz w:val="24"/>
        </w:rPr>
        <w:t>基数</w:t>
      </w:r>
      <w:r w:rsidR="00B9555B">
        <w:rPr>
          <w:rFonts w:hint="eastAsia"/>
          <w:sz w:val="24"/>
        </w:rPr>
        <w:t>维度，</w:t>
      </w:r>
      <w:r w:rsidR="00B9555B">
        <w:rPr>
          <w:sz w:val="24"/>
        </w:rPr>
        <w:t>而</w:t>
      </w:r>
      <w:r w:rsidR="00B9555B">
        <w:rPr>
          <w:rFonts w:hint="eastAsia"/>
          <w:sz w:val="24"/>
        </w:rPr>
        <w:t>一般</w:t>
      </w:r>
      <w:r w:rsidR="00B9555B">
        <w:rPr>
          <w:sz w:val="24"/>
        </w:rPr>
        <w:t>成熟的</w:t>
      </w:r>
      <w:r w:rsidR="00B9555B">
        <w:rPr>
          <w:rFonts w:hint="eastAsia"/>
          <w:sz w:val="24"/>
        </w:rPr>
        <w:t>cube</w:t>
      </w:r>
      <w:r w:rsidR="00B9555B">
        <w:rPr>
          <w:sz w:val="24"/>
        </w:rPr>
        <w:t>业务模型</w:t>
      </w:r>
      <w:r w:rsidR="00270FDC">
        <w:rPr>
          <w:rFonts w:hint="eastAsia"/>
          <w:sz w:val="24"/>
        </w:rPr>
        <w:t>为了</w:t>
      </w:r>
      <w:r w:rsidR="00270FDC">
        <w:rPr>
          <w:sz w:val="24"/>
        </w:rPr>
        <w:t>防止</w:t>
      </w:r>
      <w:r w:rsidR="00270FDC">
        <w:rPr>
          <w:rFonts w:hint="eastAsia"/>
          <w:sz w:val="24"/>
        </w:rPr>
        <w:t>完全</w:t>
      </w:r>
      <w:r w:rsidR="00270FDC">
        <w:rPr>
          <w:sz w:val="24"/>
        </w:rPr>
        <w:t>物化数据立方占用过多存储空间</w:t>
      </w:r>
      <w:r w:rsidR="00270FDC">
        <w:rPr>
          <w:rFonts w:hint="eastAsia"/>
          <w:sz w:val="24"/>
        </w:rPr>
        <w:t>，</w:t>
      </w:r>
      <w:r w:rsidR="00B9555B">
        <w:rPr>
          <w:rFonts w:hint="eastAsia"/>
          <w:sz w:val="24"/>
        </w:rPr>
        <w:t>一般</w:t>
      </w:r>
      <w:r w:rsidR="00270FDC">
        <w:rPr>
          <w:rFonts w:hint="eastAsia"/>
          <w:sz w:val="24"/>
        </w:rPr>
        <w:t>只</w:t>
      </w:r>
      <w:r w:rsidR="00E208D8">
        <w:rPr>
          <w:sz w:val="24"/>
        </w:rPr>
        <w:t>包含的一</w:t>
      </w:r>
      <w:r w:rsidR="00E208D8">
        <w:rPr>
          <w:rFonts w:hint="eastAsia"/>
          <w:sz w:val="24"/>
        </w:rPr>
        <w:t>个</w:t>
      </w:r>
      <w:r w:rsidR="00B9555B">
        <w:rPr>
          <w:sz w:val="24"/>
        </w:rPr>
        <w:t>基数相对较大的维度，</w:t>
      </w:r>
      <w:r w:rsidR="00B9555B">
        <w:rPr>
          <w:rFonts w:hint="eastAsia"/>
          <w:sz w:val="24"/>
        </w:rPr>
        <w:t>所以说确定</w:t>
      </w:r>
      <w:proofErr w:type="gramStart"/>
      <w:r w:rsidR="00B9555B">
        <w:rPr>
          <w:sz w:val="24"/>
        </w:rPr>
        <w:t>维度</w:t>
      </w:r>
      <w:r w:rsidR="005D1183">
        <w:rPr>
          <w:rFonts w:hint="eastAsia"/>
          <w:sz w:val="24"/>
        </w:rPr>
        <w:t>值</w:t>
      </w:r>
      <w:r w:rsidR="0072759A">
        <w:rPr>
          <w:rFonts w:hint="eastAsia"/>
          <w:sz w:val="24"/>
        </w:rPr>
        <w:t>组</w:t>
      </w:r>
      <w:r w:rsidR="00B9555B">
        <w:rPr>
          <w:sz w:val="24"/>
        </w:rPr>
        <w:t>的</w:t>
      </w:r>
      <w:proofErr w:type="gramEnd"/>
      <w:r w:rsidR="0072759A" w:rsidRPr="00090E6E">
        <w:rPr>
          <w:rFonts w:hint="eastAsia"/>
          <w:sz w:val="24"/>
        </w:rPr>
        <w:t>Key</w:t>
      </w:r>
      <w:r w:rsidR="00B9555B">
        <w:rPr>
          <w:sz w:val="24"/>
        </w:rPr>
        <w:t>值分布可以</w:t>
      </w:r>
      <w:r w:rsidR="00B9555B">
        <w:rPr>
          <w:rFonts w:hint="eastAsia"/>
          <w:sz w:val="24"/>
        </w:rPr>
        <w:t>防止</w:t>
      </w:r>
      <w:r w:rsidR="00B9555B">
        <w:rPr>
          <w:sz w:val="24"/>
        </w:rPr>
        <w:t>稠密的数据范围落入相同的</w:t>
      </w:r>
      <w:r w:rsidR="00B9555B" w:rsidRPr="00090E6E">
        <w:rPr>
          <w:rFonts w:hint="eastAsia"/>
          <w:sz w:val="24"/>
        </w:rPr>
        <w:t>reduce</w:t>
      </w:r>
      <w:r w:rsidR="00B9555B">
        <w:rPr>
          <w:sz w:val="24"/>
        </w:rPr>
        <w:t>任务处理中，</w:t>
      </w:r>
      <w:r w:rsidR="00270FDC">
        <w:rPr>
          <w:rFonts w:hint="eastAsia"/>
          <w:sz w:val="24"/>
        </w:rPr>
        <w:t>在</w:t>
      </w:r>
      <w:r w:rsidR="00270FDC">
        <w:rPr>
          <w:sz w:val="24"/>
        </w:rPr>
        <w:t>实际业务中能在</w:t>
      </w:r>
      <w:r w:rsidR="00D77EBD">
        <w:rPr>
          <w:rFonts w:hint="eastAsia"/>
          <w:sz w:val="24"/>
        </w:rPr>
        <w:t>一定程度</w:t>
      </w:r>
      <w:r w:rsidR="00D77EBD">
        <w:rPr>
          <w:sz w:val="24"/>
        </w:rPr>
        <w:t>上解决</w:t>
      </w:r>
      <w:r w:rsidR="00B9555B">
        <w:rPr>
          <w:sz w:val="24"/>
        </w:rPr>
        <w:t>数据负载均衡问题</w:t>
      </w:r>
      <w:r w:rsidR="008A5061">
        <w:rPr>
          <w:rFonts w:hint="eastAsia"/>
          <w:sz w:val="24"/>
        </w:rPr>
        <w:t>，</w:t>
      </w:r>
      <w:proofErr w:type="gramStart"/>
      <w:r w:rsidR="008A5061">
        <w:rPr>
          <w:sz w:val="24"/>
        </w:rPr>
        <w:t>值段</w:t>
      </w:r>
      <w:r w:rsidR="008A5061">
        <w:rPr>
          <w:rFonts w:hint="eastAsia"/>
          <w:sz w:val="24"/>
        </w:rPr>
        <w:t>数</w:t>
      </w:r>
      <w:proofErr w:type="gramEnd"/>
      <w:r w:rsidR="008A5061" w:rsidRPr="00090E6E">
        <w:rPr>
          <w:sz w:val="24"/>
        </w:rPr>
        <w:t>k</w:t>
      </w:r>
      <w:r w:rsidR="008A5061">
        <w:rPr>
          <w:sz w:val="24"/>
        </w:rPr>
        <w:t>的选取可以参考在</w:t>
      </w:r>
      <w:r w:rsidR="008A5061">
        <w:rPr>
          <w:rFonts w:hint="eastAsia"/>
          <w:sz w:val="24"/>
        </w:rPr>
        <w:t>中</w:t>
      </w:r>
      <w:r w:rsidR="008A5061">
        <w:rPr>
          <w:sz w:val="24"/>
        </w:rPr>
        <w:t>的由每个</w:t>
      </w:r>
      <w:r w:rsidR="008A5061" w:rsidRPr="00090E6E">
        <w:rPr>
          <w:rFonts w:hint="eastAsia"/>
          <w:sz w:val="24"/>
        </w:rPr>
        <w:t>Reduce</w:t>
      </w:r>
      <w:r w:rsidR="008A5061">
        <w:rPr>
          <w:sz w:val="24"/>
        </w:rPr>
        <w:t>节点</w:t>
      </w:r>
      <w:r w:rsidR="002770F6">
        <w:rPr>
          <w:rFonts w:hint="eastAsia"/>
          <w:sz w:val="24"/>
        </w:rPr>
        <w:t>所配置</w:t>
      </w:r>
      <w:r w:rsidR="002770F6">
        <w:rPr>
          <w:sz w:val="24"/>
        </w:rPr>
        <w:t>的</w:t>
      </w:r>
      <w:r w:rsidR="002770F6">
        <w:rPr>
          <w:rFonts w:hint="eastAsia"/>
          <w:sz w:val="24"/>
        </w:rPr>
        <w:t>资源</w:t>
      </w:r>
      <w:r w:rsidR="002770F6">
        <w:rPr>
          <w:sz w:val="24"/>
        </w:rPr>
        <w:t>而定的</w:t>
      </w:r>
      <w:r w:rsidR="002770F6">
        <w:rPr>
          <w:rFonts w:hint="eastAsia"/>
          <w:sz w:val="24"/>
        </w:rPr>
        <w:t>处理</w:t>
      </w:r>
      <w:r w:rsidR="002770F6">
        <w:rPr>
          <w:sz w:val="24"/>
        </w:rPr>
        <w:t>元组的能力来选取</w:t>
      </w:r>
      <w:r w:rsidR="00B9555B">
        <w:rPr>
          <w:rFonts w:hint="eastAsia"/>
          <w:sz w:val="24"/>
        </w:rPr>
        <w:t>。</w:t>
      </w:r>
    </w:p>
    <w:p w14:paraId="4EC3277C" w14:textId="77777777" w:rsidR="00753907" w:rsidRDefault="00294722" w:rsidP="00787EDA">
      <w:pPr>
        <w:spacing w:line="440" w:lineRule="atLeast"/>
      </w:pPr>
      <w:r>
        <w:object w:dxaOrig="13665" w:dyaOrig="2970" w14:anchorId="6325E823">
          <v:shape id="_x0000_i1041" type="#_x0000_t75" style="width:452.95pt;height:87.6pt" o:ole="">
            <v:imagedata r:id="rId53" o:title=""/>
          </v:shape>
          <o:OLEObject Type="Embed" ProgID="Visio.Drawing.15" ShapeID="_x0000_i1041" DrawAspect="Content" ObjectID="_1539628011" r:id="rId54"/>
        </w:object>
      </w:r>
    </w:p>
    <w:p w14:paraId="2FCEAE31" w14:textId="77777777" w:rsidR="00753907" w:rsidRPr="000F0F27" w:rsidRDefault="00753907" w:rsidP="00753907">
      <w:pPr>
        <w:pStyle w:val="my1"/>
        <w:rPr>
          <w:rFonts w:eastAsia="宋体"/>
        </w:rPr>
      </w:pPr>
      <w:r w:rsidRPr="000F0F27">
        <w:rPr>
          <w:rFonts w:eastAsia="宋体" w:hint="eastAsia"/>
        </w:rPr>
        <w:t>图</w:t>
      </w:r>
      <w:r w:rsidR="00762ED8">
        <w:rPr>
          <w:rFonts w:eastAsia="宋体"/>
        </w:rPr>
        <w:t>3.5</w:t>
      </w:r>
      <w:r>
        <w:rPr>
          <w:rFonts w:eastAsia="宋体" w:hint="eastAsia"/>
        </w:rPr>
        <w:t>维度</w:t>
      </w:r>
      <w:r w:rsidR="00D466F2">
        <w:rPr>
          <w:rFonts w:eastAsia="宋体" w:hint="eastAsia"/>
        </w:rPr>
        <w:t>值</w:t>
      </w:r>
      <w:r>
        <w:rPr>
          <w:rFonts w:eastAsia="宋体"/>
        </w:rPr>
        <w:t>组稀疏度</w:t>
      </w:r>
    </w:p>
    <w:p w14:paraId="26FD6817" w14:textId="77777777" w:rsidR="00753907" w:rsidRDefault="00753907" w:rsidP="00753907">
      <w:pPr>
        <w:pStyle w:val="my1"/>
      </w:pPr>
      <w:r>
        <w:rPr>
          <w:rFonts w:hint="eastAsia"/>
        </w:rPr>
        <w:t>Fig.</w:t>
      </w:r>
      <w:r w:rsidR="007F3A18">
        <w:t>3.5</w:t>
      </w:r>
      <w:r>
        <w:rPr>
          <w:rFonts w:hint="eastAsia"/>
        </w:rPr>
        <w:t xml:space="preserve"> </w:t>
      </w:r>
      <w:r w:rsidR="006C1D94">
        <w:rPr>
          <w:rFonts w:eastAsia="宋体"/>
        </w:rPr>
        <w:t>parse degree of dimension combination</w:t>
      </w:r>
    </w:p>
    <w:p w14:paraId="628F0F79" w14:textId="77777777" w:rsidR="00424713" w:rsidRPr="0027382A" w:rsidRDefault="00424713" w:rsidP="00787EDA">
      <w:pPr>
        <w:spacing w:line="440" w:lineRule="atLeast"/>
        <w:rPr>
          <w:sz w:val="24"/>
        </w:rPr>
      </w:pPr>
      <w:r>
        <w:rPr>
          <w:rFonts w:hint="eastAsia"/>
          <w:sz w:val="24"/>
        </w:rPr>
        <w:t>通过</w:t>
      </w:r>
      <w:r w:rsidR="002232D9">
        <w:rPr>
          <w:sz w:val="24"/>
        </w:rPr>
        <w:t>以上</w:t>
      </w:r>
      <w:r>
        <w:rPr>
          <w:sz w:val="24"/>
        </w:rPr>
        <w:t>抽样，</w:t>
      </w:r>
      <w:r>
        <w:rPr>
          <w:rFonts w:hint="eastAsia"/>
          <w:sz w:val="24"/>
        </w:rPr>
        <w:t>为</w:t>
      </w:r>
      <w:r>
        <w:rPr>
          <w:sz w:val="24"/>
        </w:rPr>
        <w:t>物化数据立方</w:t>
      </w:r>
      <w:r>
        <w:rPr>
          <w:rFonts w:hint="eastAsia"/>
          <w:sz w:val="24"/>
        </w:rPr>
        <w:t>提供了</w:t>
      </w:r>
      <w:r>
        <w:rPr>
          <w:sz w:val="24"/>
        </w:rPr>
        <w:t>数据处理</w:t>
      </w:r>
      <w:r w:rsidR="006B5D26">
        <w:rPr>
          <w:rFonts w:hint="eastAsia"/>
          <w:sz w:val="24"/>
        </w:rPr>
        <w:t>提供</w:t>
      </w:r>
      <w:r w:rsidR="006B5D26">
        <w:rPr>
          <w:sz w:val="24"/>
        </w:rPr>
        <w:t>了</w:t>
      </w:r>
      <w:r w:rsidR="006B5D26" w:rsidRPr="00090E6E">
        <w:rPr>
          <w:sz w:val="24"/>
        </w:rPr>
        <w:t>cubeid</w:t>
      </w:r>
      <w:r w:rsidR="006B5D26">
        <w:rPr>
          <w:sz w:val="24"/>
        </w:rPr>
        <w:t>规模估计</w:t>
      </w:r>
      <w:r w:rsidR="006B5D26">
        <w:rPr>
          <w:rFonts w:hint="eastAsia"/>
          <w:sz w:val="24"/>
        </w:rPr>
        <w:t>，</w:t>
      </w:r>
      <w:r w:rsidR="006B5D26">
        <w:rPr>
          <w:sz w:val="24"/>
        </w:rPr>
        <w:t>数据值组合过大的</w:t>
      </w:r>
      <w:r w:rsidR="006B5D26" w:rsidRPr="00090E6E">
        <w:rPr>
          <w:sz w:val="24"/>
        </w:rPr>
        <w:t>cubeid</w:t>
      </w:r>
      <w:proofErr w:type="gramStart"/>
      <w:r w:rsidR="006B5D26">
        <w:rPr>
          <w:sz w:val="24"/>
        </w:rPr>
        <w:t>值组为</w:t>
      </w:r>
      <w:proofErr w:type="gramEnd"/>
      <w:r w:rsidR="006B5D26">
        <w:rPr>
          <w:sz w:val="24"/>
        </w:rPr>
        <w:t>以下物化路径选取与</w:t>
      </w:r>
      <w:r w:rsidR="006B5D26">
        <w:rPr>
          <w:rFonts w:hint="eastAsia"/>
          <w:sz w:val="24"/>
        </w:rPr>
        <w:t>物化</w:t>
      </w:r>
      <w:r w:rsidR="006B5D26" w:rsidRPr="00090E6E">
        <w:rPr>
          <w:rFonts w:hint="eastAsia"/>
          <w:sz w:val="24"/>
        </w:rPr>
        <w:t>cubeid</w:t>
      </w:r>
      <w:r w:rsidR="006B5D26">
        <w:rPr>
          <w:rFonts w:hint="eastAsia"/>
          <w:sz w:val="24"/>
        </w:rPr>
        <w:t>区域</w:t>
      </w:r>
      <w:r w:rsidR="006B5D26">
        <w:rPr>
          <w:sz w:val="24"/>
        </w:rPr>
        <w:t>的划分</w:t>
      </w:r>
      <w:r w:rsidR="006B5D26">
        <w:rPr>
          <w:rFonts w:hint="eastAsia"/>
          <w:sz w:val="24"/>
        </w:rPr>
        <w:t>提供了</w:t>
      </w:r>
      <w:r w:rsidR="006B5D26">
        <w:rPr>
          <w:sz w:val="24"/>
        </w:rPr>
        <w:t>依据。</w:t>
      </w:r>
    </w:p>
    <w:p w14:paraId="25517BFC" w14:textId="77777777" w:rsidR="00F23DAF" w:rsidRDefault="00F23DAF" w:rsidP="002C2DB6">
      <w:pPr>
        <w:pStyle w:val="3"/>
        <w:spacing w:before="156" w:after="156"/>
      </w:pPr>
      <w:bookmarkStart w:id="95" w:name="_Toc463858279"/>
      <w:r w:rsidRPr="00F7493E">
        <w:t>物化区域划分</w:t>
      </w:r>
      <w:bookmarkEnd w:id="95"/>
      <w:r w:rsidR="00BB186C">
        <w:rPr>
          <w:rFonts w:hint="eastAsia"/>
        </w:rPr>
        <w:t>与</w:t>
      </w:r>
      <w:r w:rsidR="00BB186C">
        <w:t>计算</w:t>
      </w:r>
    </w:p>
    <w:p w14:paraId="420E4305" w14:textId="77777777" w:rsidR="007A63DC" w:rsidRDefault="00A672C0" w:rsidP="00307D7E">
      <w:pPr>
        <w:spacing w:line="440" w:lineRule="atLeast"/>
        <w:ind w:firstLineChars="200" w:firstLine="480"/>
        <w:rPr>
          <w:sz w:val="24"/>
        </w:rPr>
      </w:pPr>
      <w:r w:rsidRPr="00721344">
        <w:rPr>
          <w:rFonts w:hint="eastAsia"/>
          <w:sz w:val="24"/>
        </w:rPr>
        <w:t>本节</w:t>
      </w:r>
      <w:r w:rsidR="00667811" w:rsidRPr="00721344">
        <w:rPr>
          <w:rFonts w:hint="eastAsia"/>
          <w:sz w:val="24"/>
        </w:rPr>
        <w:t>主要</w:t>
      </w:r>
      <w:r w:rsidR="002B049E">
        <w:rPr>
          <w:rFonts w:hint="eastAsia"/>
          <w:sz w:val="24"/>
        </w:rPr>
        <w:t>介绍</w:t>
      </w:r>
      <w:r w:rsidR="00667811" w:rsidRPr="00721344">
        <w:rPr>
          <w:sz w:val="24"/>
        </w:rPr>
        <w:t>通过上一节抽样分析的结果，进行</w:t>
      </w:r>
      <w:r w:rsidR="00667811" w:rsidRPr="00090E6E">
        <w:rPr>
          <w:sz w:val="24"/>
        </w:rPr>
        <w:t>MR</w:t>
      </w:r>
      <w:r w:rsidR="00667811" w:rsidRPr="00721344">
        <w:rPr>
          <w:sz w:val="24"/>
        </w:rPr>
        <w:t>任务区域的划分</w:t>
      </w:r>
      <w:r w:rsidR="00A4325A">
        <w:rPr>
          <w:rFonts w:hint="eastAsia"/>
          <w:sz w:val="24"/>
        </w:rPr>
        <w:t>问题</w:t>
      </w:r>
      <w:r w:rsidR="00667811" w:rsidRPr="00721344">
        <w:rPr>
          <w:sz w:val="24"/>
        </w:rPr>
        <w:t>，本节将通过一个用于生产中的实例</w:t>
      </w:r>
      <w:r w:rsidR="00667811" w:rsidRPr="00090E6E">
        <w:rPr>
          <w:sz w:val="24"/>
        </w:rPr>
        <w:t>cube</w:t>
      </w:r>
      <w:r w:rsidR="002B049E">
        <w:rPr>
          <w:sz w:val="24"/>
        </w:rPr>
        <w:t>模型来</w:t>
      </w:r>
      <w:r w:rsidR="002B049E">
        <w:rPr>
          <w:rFonts w:hint="eastAsia"/>
          <w:sz w:val="24"/>
        </w:rPr>
        <w:t>介绍</w:t>
      </w:r>
      <w:r w:rsidR="00667811" w:rsidRPr="00721344">
        <w:rPr>
          <w:rFonts w:hint="eastAsia"/>
          <w:sz w:val="24"/>
        </w:rPr>
        <w:t>对于</w:t>
      </w:r>
      <w:r w:rsidR="00667811" w:rsidRPr="00721344">
        <w:rPr>
          <w:sz w:val="24"/>
        </w:rPr>
        <w:t>一个数据立方晶格</w:t>
      </w:r>
      <w:r w:rsidR="00667811" w:rsidRPr="00721344">
        <w:rPr>
          <w:rFonts w:hint="eastAsia"/>
          <w:sz w:val="24"/>
        </w:rPr>
        <w:t>在</w:t>
      </w:r>
      <w:r w:rsidR="00667811" w:rsidRPr="00721344">
        <w:rPr>
          <w:sz w:val="24"/>
        </w:rPr>
        <w:t>此算法中</w:t>
      </w:r>
      <w:r w:rsidR="00667811" w:rsidRPr="00721344">
        <w:rPr>
          <w:rFonts w:hint="eastAsia"/>
          <w:sz w:val="24"/>
        </w:rPr>
        <w:t>如何</w:t>
      </w:r>
      <w:r w:rsidR="00667811" w:rsidRPr="00721344">
        <w:rPr>
          <w:sz w:val="24"/>
        </w:rPr>
        <w:t>进行划分</w:t>
      </w:r>
      <w:r w:rsidR="00667811" w:rsidRPr="00721344">
        <w:rPr>
          <w:rFonts w:hint="eastAsia"/>
          <w:sz w:val="24"/>
        </w:rPr>
        <w:t>物化</w:t>
      </w:r>
      <w:r w:rsidR="00667811" w:rsidRPr="00721344">
        <w:rPr>
          <w:sz w:val="24"/>
        </w:rPr>
        <w:t>区域的</w:t>
      </w:r>
      <w:r w:rsidR="00BD1235">
        <w:rPr>
          <w:rFonts w:hint="eastAsia"/>
          <w:sz w:val="24"/>
        </w:rPr>
        <w:t>；</w:t>
      </w:r>
      <w:r w:rsidR="00BD1235">
        <w:rPr>
          <w:sz w:val="24"/>
        </w:rPr>
        <w:t>为了方便叙述</w:t>
      </w:r>
      <w:r w:rsidR="00667811" w:rsidRPr="00721344">
        <w:rPr>
          <w:rFonts w:hint="eastAsia"/>
          <w:sz w:val="24"/>
        </w:rPr>
        <w:t>本节</w:t>
      </w:r>
      <w:r w:rsidR="00667811" w:rsidRPr="00721344">
        <w:rPr>
          <w:sz w:val="24"/>
        </w:rPr>
        <w:t>的</w:t>
      </w:r>
      <w:r w:rsidR="00667811" w:rsidRPr="00090E6E">
        <w:rPr>
          <w:sz w:val="24"/>
        </w:rPr>
        <w:t>cube</w:t>
      </w:r>
      <w:r w:rsidR="00667811" w:rsidRPr="00721344">
        <w:rPr>
          <w:sz w:val="24"/>
        </w:rPr>
        <w:t>模型</w:t>
      </w:r>
      <w:r w:rsidR="001A31D6" w:rsidRPr="00721344">
        <w:rPr>
          <w:rFonts w:hint="eastAsia"/>
          <w:sz w:val="24"/>
        </w:rPr>
        <w:t>维度</w:t>
      </w:r>
      <w:r w:rsidR="001A31D6" w:rsidRPr="00721344">
        <w:rPr>
          <w:sz w:val="24"/>
        </w:rPr>
        <w:t>包括</w:t>
      </w:r>
      <w:r w:rsidR="00712236" w:rsidRPr="00090E6E">
        <w:rPr>
          <w:sz w:val="24"/>
        </w:rPr>
        <w:t>VTYPE</w:t>
      </w:r>
      <w:r w:rsidR="00086641" w:rsidRPr="00721344">
        <w:rPr>
          <w:sz w:val="24"/>
        </w:rPr>
        <w:t>（</w:t>
      </w:r>
      <w:r w:rsidR="00712236">
        <w:rPr>
          <w:rFonts w:hint="eastAsia"/>
          <w:sz w:val="24"/>
        </w:rPr>
        <w:t>视频</w:t>
      </w:r>
      <w:r w:rsidR="00712236">
        <w:rPr>
          <w:sz w:val="24"/>
        </w:rPr>
        <w:t>类型</w:t>
      </w:r>
      <w:r w:rsidR="00086641" w:rsidRPr="00721344">
        <w:rPr>
          <w:sz w:val="24"/>
        </w:rPr>
        <w:t>）</w:t>
      </w:r>
      <w:r w:rsidR="00086641" w:rsidRPr="00721344">
        <w:rPr>
          <w:rFonts w:hint="eastAsia"/>
          <w:sz w:val="24"/>
        </w:rPr>
        <w:t>、</w:t>
      </w:r>
      <w:r w:rsidR="00721344" w:rsidRPr="00090E6E">
        <w:rPr>
          <w:rFonts w:hint="eastAsia"/>
          <w:sz w:val="24"/>
        </w:rPr>
        <w:t>VID</w:t>
      </w:r>
      <w:r w:rsidR="00721344" w:rsidRPr="00721344">
        <w:rPr>
          <w:sz w:val="24"/>
        </w:rPr>
        <w:t>（</w:t>
      </w:r>
      <w:r w:rsidR="00721344" w:rsidRPr="00721344">
        <w:rPr>
          <w:rFonts w:hint="eastAsia"/>
          <w:sz w:val="24"/>
        </w:rPr>
        <w:t>视频</w:t>
      </w:r>
      <w:r w:rsidR="00721344" w:rsidRPr="00090E6E">
        <w:rPr>
          <w:sz w:val="24"/>
        </w:rPr>
        <w:t>ID</w:t>
      </w:r>
      <w:r w:rsidR="00721344" w:rsidRPr="00721344">
        <w:rPr>
          <w:sz w:val="24"/>
        </w:rPr>
        <w:t>）</w:t>
      </w:r>
      <w:r w:rsidR="00721344" w:rsidRPr="00721344">
        <w:rPr>
          <w:rFonts w:hint="eastAsia"/>
          <w:sz w:val="24"/>
        </w:rPr>
        <w:t>、</w:t>
      </w:r>
      <w:r w:rsidR="00086641" w:rsidRPr="00090E6E">
        <w:rPr>
          <w:sz w:val="24"/>
        </w:rPr>
        <w:t>PTYPE</w:t>
      </w:r>
      <w:r w:rsidR="00086641" w:rsidRPr="00721344">
        <w:rPr>
          <w:sz w:val="24"/>
        </w:rPr>
        <w:t>（</w:t>
      </w:r>
      <w:r w:rsidR="00086641" w:rsidRPr="00721344">
        <w:rPr>
          <w:rFonts w:hint="eastAsia"/>
          <w:sz w:val="24"/>
        </w:rPr>
        <w:t>播放类型</w:t>
      </w:r>
      <w:r w:rsidR="00086641" w:rsidRPr="00721344">
        <w:rPr>
          <w:sz w:val="24"/>
        </w:rPr>
        <w:t>）</w:t>
      </w:r>
      <w:r w:rsidR="00086641" w:rsidRPr="00721344">
        <w:rPr>
          <w:rFonts w:hint="eastAsia"/>
          <w:sz w:val="24"/>
        </w:rPr>
        <w:t>、</w:t>
      </w:r>
      <w:r w:rsidR="00721344" w:rsidRPr="00090E6E">
        <w:rPr>
          <w:rFonts w:hint="eastAsia"/>
          <w:sz w:val="24"/>
        </w:rPr>
        <w:t>C</w:t>
      </w:r>
      <w:r w:rsidR="00721344" w:rsidRPr="00090E6E">
        <w:rPr>
          <w:sz w:val="24"/>
        </w:rPr>
        <w:t>ITY</w:t>
      </w:r>
      <w:r w:rsidR="00721344" w:rsidRPr="00721344">
        <w:rPr>
          <w:sz w:val="24"/>
        </w:rPr>
        <w:t>（</w:t>
      </w:r>
      <w:r w:rsidR="00721344" w:rsidRPr="00721344">
        <w:rPr>
          <w:rFonts w:hint="eastAsia"/>
          <w:sz w:val="24"/>
        </w:rPr>
        <w:t>所在</w:t>
      </w:r>
      <w:r w:rsidR="00721344" w:rsidRPr="00721344">
        <w:rPr>
          <w:sz w:val="24"/>
        </w:rPr>
        <w:t>城市）</w:t>
      </w:r>
      <w:r w:rsidR="00BD1235">
        <w:rPr>
          <w:rFonts w:hint="eastAsia"/>
          <w:sz w:val="24"/>
        </w:rPr>
        <w:t>，</w:t>
      </w:r>
      <w:r w:rsidR="007F69DA" w:rsidRPr="00090E6E">
        <w:rPr>
          <w:rFonts w:hint="eastAsia"/>
          <w:sz w:val="24"/>
        </w:rPr>
        <w:t>PAY</w:t>
      </w:r>
      <w:r w:rsidR="007F69DA">
        <w:rPr>
          <w:rFonts w:hint="eastAsia"/>
          <w:sz w:val="24"/>
        </w:rPr>
        <w:t>（付费</w:t>
      </w:r>
      <w:r w:rsidR="007F69DA">
        <w:rPr>
          <w:sz w:val="24"/>
        </w:rPr>
        <w:t>类型</w:t>
      </w:r>
      <w:r w:rsidR="007F69DA">
        <w:rPr>
          <w:rFonts w:hint="eastAsia"/>
          <w:sz w:val="24"/>
        </w:rPr>
        <w:t>）五个</w:t>
      </w:r>
      <w:r w:rsidR="007F69DA">
        <w:rPr>
          <w:sz w:val="24"/>
        </w:rPr>
        <w:t>维度来</w:t>
      </w:r>
      <w:r w:rsidR="007F69DA">
        <w:rPr>
          <w:rFonts w:hint="eastAsia"/>
          <w:sz w:val="24"/>
        </w:rPr>
        <w:t>介绍</w:t>
      </w:r>
      <w:r w:rsidR="007F69DA">
        <w:rPr>
          <w:sz w:val="24"/>
        </w:rPr>
        <w:t>物化区域划分，对于度量为了方便</w:t>
      </w:r>
      <w:r w:rsidR="007F69DA">
        <w:rPr>
          <w:rFonts w:hint="eastAsia"/>
          <w:sz w:val="24"/>
        </w:rPr>
        <w:t>介绍</w:t>
      </w:r>
      <w:r w:rsidR="007F69DA">
        <w:rPr>
          <w:sz w:val="24"/>
        </w:rPr>
        <w:t>，度量取</w:t>
      </w:r>
      <w:r w:rsidR="007F69DA" w:rsidRPr="00090E6E">
        <w:rPr>
          <w:rFonts w:hint="eastAsia"/>
          <w:sz w:val="24"/>
        </w:rPr>
        <w:t>PLAY</w:t>
      </w:r>
      <w:r w:rsidR="007F69DA">
        <w:rPr>
          <w:sz w:val="24"/>
        </w:rPr>
        <w:t>（</w:t>
      </w:r>
      <w:r w:rsidR="007F69DA">
        <w:rPr>
          <w:rFonts w:hint="eastAsia"/>
          <w:sz w:val="24"/>
        </w:rPr>
        <w:t>播放次数</w:t>
      </w:r>
      <w:r w:rsidR="007F69DA">
        <w:rPr>
          <w:sz w:val="24"/>
        </w:rPr>
        <w:t>）</w:t>
      </w:r>
      <w:r w:rsidR="002B049E">
        <w:rPr>
          <w:rFonts w:hint="eastAsia"/>
          <w:sz w:val="24"/>
        </w:rPr>
        <w:t>，</w:t>
      </w:r>
      <w:r w:rsidR="002B049E">
        <w:rPr>
          <w:sz w:val="24"/>
        </w:rPr>
        <w:t>度量类型为</w:t>
      </w:r>
      <w:r w:rsidR="002B049E" w:rsidRPr="00090E6E">
        <w:rPr>
          <w:sz w:val="24"/>
        </w:rPr>
        <w:t>SUM</w:t>
      </w:r>
      <w:r w:rsidR="002B049E">
        <w:rPr>
          <w:rFonts w:hint="eastAsia"/>
          <w:sz w:val="24"/>
        </w:rPr>
        <w:t>。</w:t>
      </w:r>
      <w:r w:rsidR="006110CC">
        <w:rPr>
          <w:rFonts w:hint="eastAsia"/>
          <w:sz w:val="24"/>
        </w:rPr>
        <w:t>通过</w:t>
      </w:r>
      <w:r w:rsidR="006110CC">
        <w:rPr>
          <w:sz w:val="24"/>
        </w:rPr>
        <w:t>上一节抽样分析</w:t>
      </w:r>
      <w:r w:rsidR="006110CC">
        <w:rPr>
          <w:rFonts w:hint="eastAsia"/>
          <w:sz w:val="24"/>
        </w:rPr>
        <w:t>，</w:t>
      </w:r>
      <w:r w:rsidR="00787EDA" w:rsidRPr="00090E6E">
        <w:rPr>
          <w:sz w:val="24"/>
        </w:rPr>
        <w:t>Multi-RegionCube</w:t>
      </w:r>
      <w:r w:rsidR="00E91E16">
        <w:rPr>
          <w:rFonts w:hint="eastAsia"/>
          <w:sz w:val="24"/>
        </w:rPr>
        <w:t>算法</w:t>
      </w:r>
      <w:r w:rsidR="006110CC">
        <w:rPr>
          <w:rFonts w:hint="eastAsia"/>
          <w:sz w:val="24"/>
        </w:rPr>
        <w:t>将</w:t>
      </w:r>
      <w:r w:rsidR="006110CC">
        <w:rPr>
          <w:sz w:val="24"/>
        </w:rPr>
        <w:t>数据立方晶格</w:t>
      </w:r>
      <w:r w:rsidR="006F6818">
        <w:rPr>
          <w:rFonts w:hint="eastAsia"/>
          <w:sz w:val="24"/>
        </w:rPr>
        <w:t>的</w:t>
      </w:r>
      <w:r w:rsidR="006F6818" w:rsidRPr="00307D7E">
        <w:rPr>
          <w:rFonts w:hint="eastAsia"/>
          <w:i/>
          <w:sz w:val="24"/>
        </w:rPr>
        <w:t>cubeid</w:t>
      </w:r>
      <w:r w:rsidR="006F6818">
        <w:rPr>
          <w:rFonts w:hint="eastAsia"/>
          <w:sz w:val="24"/>
        </w:rPr>
        <w:t>分为</w:t>
      </w:r>
      <w:r w:rsidR="00FF6726">
        <w:rPr>
          <w:rFonts w:hint="eastAsia"/>
          <w:sz w:val="24"/>
        </w:rPr>
        <w:t>高基</w:t>
      </w:r>
      <w:r w:rsidR="004A4B33">
        <w:rPr>
          <w:rFonts w:hint="eastAsia"/>
          <w:sz w:val="24"/>
        </w:rPr>
        <w:t>高量</w:t>
      </w:r>
      <w:r w:rsidR="000E38A7">
        <w:rPr>
          <w:rFonts w:hint="eastAsia"/>
          <w:sz w:val="24"/>
        </w:rPr>
        <w:t>、</w:t>
      </w:r>
      <w:r w:rsidR="000E38A7">
        <w:rPr>
          <w:sz w:val="24"/>
        </w:rPr>
        <w:t>稀疏</w:t>
      </w:r>
      <w:r w:rsidR="00FF6726">
        <w:rPr>
          <w:rFonts w:hint="eastAsia"/>
          <w:sz w:val="24"/>
        </w:rPr>
        <w:t>、</w:t>
      </w:r>
      <w:r w:rsidR="00FF6726">
        <w:rPr>
          <w:sz w:val="24"/>
        </w:rPr>
        <w:t>普通</w:t>
      </w:r>
      <w:r w:rsidR="0079229F">
        <w:rPr>
          <w:rFonts w:hint="eastAsia"/>
          <w:sz w:val="24"/>
        </w:rPr>
        <w:t>三</w:t>
      </w:r>
      <w:r w:rsidR="00FF6726">
        <w:rPr>
          <w:sz w:val="24"/>
        </w:rPr>
        <w:t>类区域</w:t>
      </w:r>
      <w:r w:rsidR="00BB186C">
        <w:rPr>
          <w:rFonts w:hint="eastAsia"/>
          <w:sz w:val="24"/>
        </w:rPr>
        <w:t>。</w:t>
      </w:r>
    </w:p>
    <w:p w14:paraId="382DF3CE" w14:textId="77777777" w:rsidR="007E3EDF" w:rsidRDefault="0088438E" w:rsidP="00307D7E">
      <w:pPr>
        <w:spacing w:line="440" w:lineRule="atLeast"/>
        <w:ind w:firstLineChars="200" w:firstLine="480"/>
        <w:rPr>
          <w:sz w:val="24"/>
        </w:rPr>
      </w:pPr>
      <w:r w:rsidRPr="00090E6E">
        <w:rPr>
          <w:rFonts w:hint="eastAsia"/>
          <w:sz w:val="24"/>
        </w:rPr>
        <w:t>Multi</w:t>
      </w:r>
      <w:r w:rsidRPr="00090E6E">
        <w:rPr>
          <w:sz w:val="24"/>
        </w:rPr>
        <w:t>-RegionCube</w:t>
      </w:r>
      <w:r>
        <w:rPr>
          <w:sz w:val="24"/>
        </w:rPr>
        <w:t>算法将使用</w:t>
      </w:r>
      <w:r>
        <w:rPr>
          <w:rFonts w:hint="eastAsia"/>
          <w:sz w:val="24"/>
        </w:rPr>
        <w:t>自顶</w:t>
      </w:r>
      <w:r>
        <w:rPr>
          <w:sz w:val="24"/>
        </w:rPr>
        <w:t>向下的逐层算法计算出</w:t>
      </w:r>
      <w:r>
        <w:rPr>
          <w:rFonts w:hint="eastAsia"/>
          <w:sz w:val="24"/>
        </w:rPr>
        <w:t>前两层</w:t>
      </w:r>
      <w:r>
        <w:rPr>
          <w:rFonts w:hint="eastAsia"/>
          <w:sz w:val="24"/>
        </w:rPr>
        <w:t>cubeid</w:t>
      </w:r>
      <w:r>
        <w:rPr>
          <w:sz w:val="24"/>
        </w:rPr>
        <w:t>聚合结果，按第二</w:t>
      </w:r>
      <w:r>
        <w:rPr>
          <w:rFonts w:hint="eastAsia"/>
          <w:sz w:val="24"/>
        </w:rPr>
        <w:t>层</w:t>
      </w:r>
      <w:r>
        <w:rPr>
          <w:sz w:val="24"/>
        </w:rPr>
        <w:t>cubeid</w:t>
      </w:r>
      <w:r>
        <w:rPr>
          <w:sz w:val="24"/>
        </w:rPr>
        <w:t>，</w:t>
      </w:r>
      <w:r>
        <w:rPr>
          <w:rFonts w:hint="eastAsia"/>
          <w:sz w:val="24"/>
        </w:rPr>
        <w:t>将</w:t>
      </w:r>
      <w:r>
        <w:rPr>
          <w:sz w:val="24"/>
        </w:rPr>
        <w:t>确定最小父</w:t>
      </w:r>
      <w:r>
        <w:rPr>
          <w:sz w:val="24"/>
        </w:rPr>
        <w:t>cuebid</w:t>
      </w:r>
      <w:r>
        <w:rPr>
          <w:sz w:val="24"/>
        </w:rPr>
        <w:t>的晶格分为</w:t>
      </w:r>
      <w:r>
        <w:rPr>
          <w:sz w:val="24"/>
        </w:rPr>
        <w:t>N</w:t>
      </w:r>
      <w:proofErr w:type="gramStart"/>
      <w:r>
        <w:rPr>
          <w:rFonts w:hint="eastAsia"/>
          <w:sz w:val="24"/>
        </w:rPr>
        <w:t>个</w:t>
      </w:r>
      <w:proofErr w:type="gramEnd"/>
      <w:r>
        <w:rPr>
          <w:sz w:val="24"/>
        </w:rPr>
        <w:t>区域，其中</w:t>
      </w:r>
      <w:r>
        <w:rPr>
          <w:sz w:val="24"/>
        </w:rPr>
        <w:t>N</w:t>
      </w:r>
      <w:r>
        <w:rPr>
          <w:rFonts w:hint="eastAsia"/>
          <w:sz w:val="24"/>
        </w:rPr>
        <w:t>为</w:t>
      </w:r>
      <w:r>
        <w:rPr>
          <w:sz w:val="24"/>
        </w:rPr>
        <w:t>维度个数，</w:t>
      </w:r>
      <w:r w:rsidR="00701942">
        <w:rPr>
          <w:rFonts w:hint="eastAsia"/>
          <w:sz w:val="24"/>
        </w:rPr>
        <w:t>这里为</w:t>
      </w:r>
      <w:r w:rsidR="00701942">
        <w:rPr>
          <w:sz w:val="24"/>
        </w:rPr>
        <w:t>避免重复计算充分利用最小</w:t>
      </w:r>
      <w:r w:rsidR="00701942">
        <w:rPr>
          <w:rFonts w:hint="eastAsia"/>
          <w:sz w:val="24"/>
        </w:rPr>
        <w:t>父亲</w:t>
      </w:r>
      <w:r w:rsidR="00701942">
        <w:rPr>
          <w:sz w:val="24"/>
        </w:rPr>
        <w:t>cubeid</w:t>
      </w:r>
      <w:r w:rsidR="00701942">
        <w:rPr>
          <w:sz w:val="24"/>
        </w:rPr>
        <w:t>规则，</w:t>
      </w:r>
      <w:r w:rsidR="00701942">
        <w:rPr>
          <w:rFonts w:hint="eastAsia"/>
          <w:sz w:val="24"/>
        </w:rPr>
        <w:t>规定</w:t>
      </w:r>
      <w:r w:rsidR="00701942">
        <w:rPr>
          <w:sz w:val="24"/>
        </w:rPr>
        <w:t>划分出的区域，</w:t>
      </w:r>
      <w:r w:rsidR="00701942">
        <w:rPr>
          <w:rFonts w:hint="eastAsia"/>
          <w:sz w:val="24"/>
        </w:rPr>
        <w:t>未计算</w:t>
      </w:r>
      <w:r w:rsidR="00701942">
        <w:rPr>
          <w:sz w:val="24"/>
        </w:rPr>
        <w:t>的</w:t>
      </w:r>
      <w:r w:rsidR="00701942">
        <w:rPr>
          <w:sz w:val="24"/>
        </w:rPr>
        <w:t>cubeid</w:t>
      </w:r>
      <w:r w:rsidR="00701942">
        <w:rPr>
          <w:sz w:val="24"/>
        </w:rPr>
        <w:t>如果在抽样中全部表现为稀疏</w:t>
      </w:r>
      <w:r w:rsidR="00701942">
        <w:rPr>
          <w:sz w:val="24"/>
        </w:rPr>
        <w:t>cubeid</w:t>
      </w:r>
      <w:r w:rsidR="00701942">
        <w:rPr>
          <w:sz w:val="24"/>
        </w:rPr>
        <w:t>，则此区域为稀疏区域</w:t>
      </w:r>
      <w:r w:rsidR="008F4F0D">
        <w:rPr>
          <w:rFonts w:hint="eastAsia"/>
          <w:sz w:val="24"/>
        </w:rPr>
        <w:t>，</w:t>
      </w:r>
      <w:r w:rsidR="008F4F0D">
        <w:rPr>
          <w:sz w:val="24"/>
        </w:rPr>
        <w:t>或者对于包含维度</w:t>
      </w:r>
      <w:r w:rsidR="008F4F0D">
        <w:rPr>
          <w:rFonts w:hint="eastAsia"/>
          <w:sz w:val="24"/>
        </w:rPr>
        <w:t>W</w:t>
      </w:r>
      <w:r w:rsidR="008F4F0D" w:rsidRPr="008F4F0D">
        <w:rPr>
          <w:sz w:val="24"/>
          <w:vertAlign w:val="subscript"/>
        </w:rPr>
        <w:t>1</w:t>
      </w:r>
      <w:r w:rsidR="008F4F0D">
        <w:rPr>
          <w:rFonts w:hint="eastAsia"/>
          <w:sz w:val="24"/>
        </w:rPr>
        <w:t>、</w:t>
      </w:r>
      <w:r w:rsidR="008F4F0D">
        <w:rPr>
          <w:sz w:val="24"/>
        </w:rPr>
        <w:t>W</w:t>
      </w:r>
      <w:r w:rsidR="008F4F0D" w:rsidRPr="008F4F0D">
        <w:rPr>
          <w:sz w:val="24"/>
          <w:vertAlign w:val="subscript"/>
        </w:rPr>
        <w:t>2</w:t>
      </w:r>
      <w:r w:rsidR="008F4F0D">
        <w:rPr>
          <w:rFonts w:hint="eastAsia"/>
          <w:sz w:val="24"/>
        </w:rPr>
        <w:t>、</w:t>
      </w:r>
      <w:r w:rsidR="008F4F0D">
        <w:rPr>
          <w:sz w:val="24"/>
        </w:rPr>
        <w:t>W</w:t>
      </w:r>
      <w:r w:rsidR="008F4F0D" w:rsidRPr="008F4F0D">
        <w:rPr>
          <w:sz w:val="24"/>
          <w:vertAlign w:val="subscript"/>
        </w:rPr>
        <w:t>3</w:t>
      </w:r>
      <w:r w:rsidR="008F4F0D">
        <w:rPr>
          <w:sz w:val="24"/>
        </w:rPr>
        <w:t>…..W</w:t>
      </w:r>
      <w:r w:rsidR="008F4F0D" w:rsidRPr="008F4F0D">
        <w:rPr>
          <w:sz w:val="24"/>
          <w:vertAlign w:val="subscript"/>
        </w:rPr>
        <w:t>n</w:t>
      </w:r>
      <w:r w:rsidR="00701942">
        <w:rPr>
          <w:sz w:val="24"/>
        </w:rPr>
        <w:t>，</w:t>
      </w:r>
      <w:r w:rsidR="008F4F0D">
        <w:rPr>
          <w:rFonts w:hint="eastAsia"/>
          <w:sz w:val="24"/>
        </w:rPr>
        <w:t>设</w:t>
      </w:r>
      <m:oMath>
        <m:r>
          <m:rPr>
            <m:sty m:val="p"/>
          </m:rPr>
          <w:rPr>
            <w:rFonts w:ascii="Cambria Math" w:hAnsi="Cambria Math"/>
            <w:sz w:val="24"/>
          </w:rPr>
          <m:t>S=</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e>
        </m:nary>
      </m:oMath>
      <w:r w:rsidR="008F4F0D">
        <w:rPr>
          <w:rFonts w:hint="eastAsia"/>
          <w:sz w:val="24"/>
        </w:rPr>
        <w:t>，</w:t>
      </w:r>
      <w:r w:rsidR="008F4F0D">
        <w:rPr>
          <w:sz w:val="24"/>
        </w:rPr>
        <w:t>若</w:t>
      </w:r>
      <w:r w:rsidR="008F4F0D">
        <w:rPr>
          <w:sz w:val="24"/>
        </w:rPr>
        <w:t>S</w:t>
      </w:r>
      <w:r w:rsidR="008F4F0D">
        <w:rPr>
          <w:sz w:val="24"/>
        </w:rPr>
        <w:t>是一个较小值，则</w:t>
      </w:r>
      <w:r w:rsidR="008F4F0D">
        <w:rPr>
          <w:sz w:val="24"/>
        </w:rPr>
        <w:t>cubeid</w:t>
      </w:r>
      <w:r w:rsidR="008F4F0D">
        <w:rPr>
          <w:sz w:val="24"/>
        </w:rPr>
        <w:t>也为稀疏型。</w:t>
      </w:r>
      <w:r w:rsidR="008F4F0D">
        <w:rPr>
          <w:rFonts w:hint="eastAsia"/>
          <w:sz w:val="24"/>
        </w:rPr>
        <w:t>对于高基数区域</w:t>
      </w:r>
      <w:r w:rsidR="008F4F0D">
        <w:rPr>
          <w:sz w:val="24"/>
        </w:rPr>
        <w:t>来说</w:t>
      </w:r>
      <w:r w:rsidR="008F4F0D">
        <w:rPr>
          <w:rFonts w:hint="eastAsia"/>
          <w:sz w:val="24"/>
        </w:rPr>
        <w:t>，即是</w:t>
      </w:r>
      <w:r w:rsidR="008F4F0D">
        <w:rPr>
          <w:sz w:val="24"/>
        </w:rPr>
        <w:t>包含高基数维度，且元组数</w:t>
      </w:r>
      <w:r w:rsidR="008F4F0D">
        <w:rPr>
          <w:rFonts w:hint="eastAsia"/>
          <w:sz w:val="24"/>
        </w:rPr>
        <w:t>超过</w:t>
      </w:r>
      <w:r w:rsidR="008F4F0D">
        <w:rPr>
          <w:sz w:val="24"/>
        </w:rPr>
        <w:t>设定的阀值的</w:t>
      </w:r>
      <w:r w:rsidR="008F4F0D">
        <w:rPr>
          <w:sz w:val="24"/>
        </w:rPr>
        <w:t>cuebid</w:t>
      </w:r>
      <w:r w:rsidR="008F4F0D">
        <w:rPr>
          <w:sz w:val="24"/>
        </w:rPr>
        <w:t>组成的，</w:t>
      </w:r>
      <w:r w:rsidR="008F4F0D">
        <w:rPr>
          <w:rFonts w:hint="eastAsia"/>
          <w:sz w:val="24"/>
        </w:rPr>
        <w:t>这样的</w:t>
      </w:r>
      <w:r w:rsidR="008F4F0D">
        <w:rPr>
          <w:sz w:val="24"/>
        </w:rPr>
        <w:t>cuebid</w:t>
      </w:r>
      <w:r w:rsidR="008F4F0D">
        <w:rPr>
          <w:sz w:val="24"/>
        </w:rPr>
        <w:t>在</w:t>
      </w:r>
      <w:r w:rsidR="008F4F0D">
        <w:rPr>
          <w:sz w:val="24"/>
        </w:rPr>
        <w:t>MapReduce</w:t>
      </w:r>
      <w:r w:rsidR="008F4F0D">
        <w:rPr>
          <w:sz w:val="24"/>
        </w:rPr>
        <w:t>并行框架容易</w:t>
      </w:r>
      <w:r w:rsidR="008F4F0D">
        <w:rPr>
          <w:rFonts w:hint="eastAsia"/>
          <w:sz w:val="24"/>
        </w:rPr>
        <w:t>造成</w:t>
      </w:r>
      <w:r w:rsidR="008F4F0D">
        <w:rPr>
          <w:sz w:val="24"/>
        </w:rPr>
        <w:t>数据倾斜，则会使用在抽样过程中</w:t>
      </w:r>
      <w:r w:rsidR="00466150">
        <w:rPr>
          <w:rFonts w:hint="eastAsia"/>
          <w:sz w:val="24"/>
        </w:rPr>
        <w:t>得到</w:t>
      </w:r>
      <w:r w:rsidR="00466150">
        <w:rPr>
          <w:sz w:val="24"/>
        </w:rPr>
        <w:t>的结果进行数据倾斜处理</w:t>
      </w:r>
      <w:r w:rsidR="008F4F0D">
        <w:rPr>
          <w:rFonts w:hint="eastAsia"/>
          <w:sz w:val="24"/>
        </w:rPr>
        <w:t>，</w:t>
      </w:r>
      <w:r w:rsidR="00701942">
        <w:rPr>
          <w:sz w:val="24"/>
        </w:rPr>
        <w:t>其中层级与元组数的关系在实际生产环境的观察的对应关系</w:t>
      </w:r>
      <w:commentRangeStart w:id="96"/>
      <w:r w:rsidR="00701942">
        <w:rPr>
          <w:sz w:val="24"/>
        </w:rPr>
        <w:t>如</w:t>
      </w:r>
      <w:r w:rsidR="00701942">
        <w:rPr>
          <w:rFonts w:hint="eastAsia"/>
          <w:sz w:val="24"/>
        </w:rPr>
        <w:t>图</w:t>
      </w:r>
      <w:commentRangeEnd w:id="96"/>
      <w:r w:rsidR="00701942">
        <w:rPr>
          <w:rStyle w:val="afd"/>
        </w:rPr>
        <w:lastRenderedPageBreak/>
        <w:commentReference w:id="96"/>
      </w:r>
      <w:r w:rsidR="00CB6087">
        <w:rPr>
          <w:rFonts w:hint="eastAsia"/>
          <w:sz w:val="24"/>
        </w:rPr>
        <w:t>3.4</w:t>
      </w:r>
      <w:r w:rsidR="00CB6087">
        <w:rPr>
          <w:rFonts w:hint="eastAsia"/>
          <w:sz w:val="24"/>
        </w:rPr>
        <w:t>所示</w:t>
      </w:r>
      <w:r w:rsidR="00701942">
        <w:rPr>
          <w:sz w:val="24"/>
        </w:rPr>
        <w:t>。</w:t>
      </w:r>
    </w:p>
    <w:p w14:paraId="55EEE945" w14:textId="77777777" w:rsidR="002C2DB6" w:rsidRDefault="002C2DB6" w:rsidP="00DC1232">
      <w:pPr>
        <w:spacing w:line="440" w:lineRule="atLeast"/>
        <w:ind w:firstLineChars="200" w:firstLine="420"/>
      </w:pPr>
      <w:r>
        <w:object w:dxaOrig="8520" w:dyaOrig="4065" w14:anchorId="40476E1E">
          <v:shape id="_x0000_i1027" type="#_x0000_t75" style="width:384.7pt;height:183.75pt" o:ole="">
            <v:imagedata r:id="rId55" o:title=""/>
          </v:shape>
          <o:OLEObject Type="Embed" ProgID="Visio.Drawing.15" ShapeID="_x0000_i1027" DrawAspect="Content" ObjectID="_1539628012" r:id="rId56"/>
        </w:object>
      </w:r>
    </w:p>
    <w:p w14:paraId="4977E830" w14:textId="77777777" w:rsidR="004D5852" w:rsidRPr="000F0F27" w:rsidRDefault="004D5852" w:rsidP="004D5852">
      <w:pPr>
        <w:pStyle w:val="my1"/>
        <w:rPr>
          <w:rFonts w:eastAsia="宋体"/>
        </w:rPr>
      </w:pPr>
      <w:r w:rsidRPr="000F0F27">
        <w:rPr>
          <w:rFonts w:eastAsia="宋体" w:hint="eastAsia"/>
        </w:rPr>
        <w:t>图</w:t>
      </w:r>
      <w:r w:rsidR="007C1C75">
        <w:rPr>
          <w:rFonts w:eastAsia="宋体"/>
        </w:rPr>
        <w:t>3.6</w:t>
      </w:r>
      <w:r w:rsidR="00CB6087">
        <w:rPr>
          <w:rFonts w:eastAsia="宋体" w:hint="eastAsia"/>
        </w:rPr>
        <w:t>层级</w:t>
      </w:r>
      <w:r w:rsidR="00CB6087">
        <w:rPr>
          <w:rFonts w:eastAsia="宋体"/>
        </w:rPr>
        <w:t>与元组数的关系</w:t>
      </w:r>
    </w:p>
    <w:p w14:paraId="18135766" w14:textId="77777777" w:rsidR="004D5852" w:rsidRDefault="004D5852" w:rsidP="004D5852">
      <w:pPr>
        <w:pStyle w:val="my1"/>
      </w:pPr>
      <w:r>
        <w:rPr>
          <w:rFonts w:hint="eastAsia"/>
        </w:rPr>
        <w:t>Fig.</w:t>
      </w:r>
      <w:r w:rsidR="00945CB9">
        <w:t>3.6</w:t>
      </w:r>
      <w:r>
        <w:rPr>
          <w:rFonts w:hint="eastAsia"/>
        </w:rPr>
        <w:t xml:space="preserve"> the </w:t>
      </w:r>
      <w:r>
        <w:t xml:space="preserve">relation of </w:t>
      </w:r>
      <w:r w:rsidR="00CB6087">
        <w:t>level and tuples’ amount</w:t>
      </w:r>
    </w:p>
    <w:p w14:paraId="390CB55A" w14:textId="77777777" w:rsidR="00701942" w:rsidRDefault="00466150" w:rsidP="00D80072">
      <w:pPr>
        <w:spacing w:line="440" w:lineRule="atLeast"/>
        <w:ind w:firstLineChars="200" w:firstLine="480"/>
        <w:rPr>
          <w:sz w:val="24"/>
        </w:rPr>
      </w:pPr>
      <w:r w:rsidRPr="00D80072">
        <w:rPr>
          <w:rFonts w:hint="eastAsia"/>
          <w:sz w:val="24"/>
        </w:rPr>
        <w:t>对于</w:t>
      </w:r>
      <w:r w:rsidRPr="00D80072">
        <w:rPr>
          <w:sz w:val="24"/>
        </w:rPr>
        <w:t>抽样过程中得到的</w:t>
      </w:r>
      <w:r w:rsidRPr="00D80072">
        <w:rPr>
          <w:rFonts w:hint="eastAsia"/>
          <w:sz w:val="24"/>
        </w:rPr>
        <w:t>三个</w:t>
      </w:r>
      <w:r w:rsidRPr="00D80072">
        <w:rPr>
          <w:sz w:val="24"/>
        </w:rPr>
        <w:t>区域划分如图</w:t>
      </w:r>
      <w:r w:rsidRPr="00D80072">
        <w:rPr>
          <w:rFonts w:hint="eastAsia"/>
          <w:sz w:val="24"/>
        </w:rPr>
        <w:t>3.7</w:t>
      </w:r>
      <w:r w:rsidRPr="00D80072">
        <w:rPr>
          <w:sz w:val="24"/>
        </w:rPr>
        <w:t>所示</w:t>
      </w:r>
      <w:r w:rsidRPr="00D80072">
        <w:rPr>
          <w:rFonts w:hint="eastAsia"/>
          <w:sz w:val="24"/>
        </w:rPr>
        <w:t>，</w:t>
      </w:r>
      <w:r w:rsidRPr="00D80072">
        <w:rPr>
          <w:sz w:val="24"/>
        </w:rPr>
        <w:t>从第二</w:t>
      </w:r>
      <w:r w:rsidRPr="00D80072">
        <w:rPr>
          <w:rFonts w:hint="eastAsia"/>
          <w:sz w:val="24"/>
        </w:rPr>
        <w:t>层</w:t>
      </w:r>
      <w:r w:rsidRPr="00D80072">
        <w:rPr>
          <w:sz w:val="24"/>
        </w:rPr>
        <w:t>开始划分有利于普通区域、高基数区域进行利用最小父</w:t>
      </w:r>
      <w:r w:rsidRPr="00D80072">
        <w:rPr>
          <w:sz w:val="24"/>
        </w:rPr>
        <w:t>cubeid</w:t>
      </w:r>
      <w:r w:rsidRPr="00D80072">
        <w:rPr>
          <w:rFonts w:hint="eastAsia"/>
          <w:sz w:val="24"/>
        </w:rPr>
        <w:t>优化原则减少</w:t>
      </w:r>
      <w:r w:rsidRPr="00D80072">
        <w:rPr>
          <w:sz w:val="24"/>
        </w:rPr>
        <w:t>重复计算。</w:t>
      </w:r>
      <w:r w:rsidRPr="00D80072">
        <w:rPr>
          <w:rFonts w:hint="eastAsia"/>
          <w:sz w:val="24"/>
        </w:rPr>
        <w:t>而且</w:t>
      </w:r>
      <w:r w:rsidRPr="00D80072">
        <w:rPr>
          <w:sz w:val="24"/>
        </w:rPr>
        <w:t>第二层</w:t>
      </w:r>
      <w:r w:rsidRPr="00D80072">
        <w:rPr>
          <w:sz w:val="24"/>
        </w:rPr>
        <w:t>Cubeid</w:t>
      </w:r>
      <w:r w:rsidRPr="00D80072">
        <w:rPr>
          <w:sz w:val="24"/>
        </w:rPr>
        <w:t>的个数为</w:t>
      </w:r>
      <m:oMath>
        <m:sSubSup>
          <m:sSubSupPr>
            <m:ctrlPr>
              <w:rPr>
                <w:rFonts w:ascii="Cambria Math" w:hAnsi="Cambria Math"/>
                <w:sz w:val="24"/>
              </w:rPr>
            </m:ctrlPr>
          </m:sSubSupPr>
          <m:e>
            <m:r>
              <m:rPr>
                <m:sty m:val="p"/>
              </m:rPr>
              <w:rPr>
                <w:rFonts w:ascii="Cambria Math" w:hAnsi="Cambria Math"/>
                <w:sz w:val="24"/>
              </w:rPr>
              <m:t>C</m:t>
            </m:r>
          </m:e>
          <m:sub>
            <m:r>
              <m:rPr>
                <m:sty m:val="p"/>
              </m:rPr>
              <w:rPr>
                <w:rFonts w:ascii="Cambria Math" w:hAnsi="Cambria Math"/>
                <w:sz w:val="24"/>
              </w:rPr>
              <m:t>n</m:t>
            </m:r>
          </m:sub>
          <m:sup>
            <m:r>
              <m:rPr>
                <m:sty m:val="p"/>
              </m:rPr>
              <w:rPr>
                <w:rFonts w:ascii="Cambria Math" w:hAnsi="Cambria Math"/>
                <w:sz w:val="24"/>
              </w:rPr>
              <m:t>1</m:t>
            </m:r>
          </m:sup>
        </m:sSubSup>
      </m:oMath>
      <w:r w:rsidRPr="00D80072">
        <w:rPr>
          <w:rFonts w:hint="eastAsia"/>
          <w:sz w:val="24"/>
        </w:rPr>
        <w:t>个</w:t>
      </w:r>
      <w:r w:rsidRPr="00D80072">
        <w:rPr>
          <w:sz w:val="24"/>
        </w:rPr>
        <w:t>，即</w:t>
      </w:r>
      <w:r w:rsidRPr="00D80072">
        <w:rPr>
          <w:rFonts w:hint="eastAsia"/>
          <w:sz w:val="24"/>
        </w:rPr>
        <w:t>为</w:t>
      </w:r>
      <w:r w:rsidRPr="00D80072">
        <w:rPr>
          <w:sz w:val="24"/>
        </w:rPr>
        <w:t>n</w:t>
      </w:r>
      <w:r w:rsidRPr="00D80072">
        <w:rPr>
          <w:rFonts w:hint="eastAsia"/>
          <w:sz w:val="24"/>
        </w:rPr>
        <w:t>个</w:t>
      </w:r>
      <w:r w:rsidRPr="00D80072">
        <w:rPr>
          <w:sz w:val="24"/>
        </w:rPr>
        <w:t>，</w:t>
      </w:r>
      <w:r w:rsidR="00D80072" w:rsidRPr="00D80072">
        <w:rPr>
          <w:rFonts w:hint="eastAsia"/>
          <w:sz w:val="24"/>
        </w:rPr>
        <w:t>层级</w:t>
      </w:r>
      <w:r w:rsidR="00D80072" w:rsidRPr="00D80072">
        <w:rPr>
          <w:sz w:val="24"/>
        </w:rPr>
        <w:t>与</w:t>
      </w:r>
      <w:r w:rsidR="00D80072" w:rsidRPr="00D80072">
        <w:rPr>
          <w:rFonts w:hint="eastAsia"/>
          <w:sz w:val="24"/>
        </w:rPr>
        <w:t>元组</w:t>
      </w:r>
      <w:r w:rsidR="00D80072" w:rsidRPr="00D80072">
        <w:rPr>
          <w:sz w:val="24"/>
        </w:rPr>
        <w:t>数之间的关系如图</w:t>
      </w:r>
      <w:r w:rsidR="00D80072" w:rsidRPr="00D80072">
        <w:rPr>
          <w:rFonts w:hint="eastAsia"/>
          <w:sz w:val="24"/>
        </w:rPr>
        <w:t>3.6</w:t>
      </w:r>
      <w:r w:rsidR="00D80072" w:rsidRPr="00D80072">
        <w:rPr>
          <w:rFonts w:hint="eastAsia"/>
          <w:sz w:val="24"/>
        </w:rPr>
        <w:t>所示</w:t>
      </w:r>
      <w:r w:rsidR="00D80072" w:rsidRPr="00D80072">
        <w:rPr>
          <w:sz w:val="24"/>
        </w:rPr>
        <w:t>，</w:t>
      </w:r>
      <w:r w:rsidR="00D80072" w:rsidRPr="00D80072">
        <w:rPr>
          <w:rFonts w:hint="eastAsia"/>
          <w:sz w:val="24"/>
        </w:rPr>
        <w:t>所以</w:t>
      </w:r>
      <w:r w:rsidR="00D80072" w:rsidRPr="00D80072">
        <w:rPr>
          <w:sz w:val="24"/>
        </w:rPr>
        <w:t>与逐层降</w:t>
      </w:r>
      <w:r w:rsidR="00D80072" w:rsidRPr="00D80072">
        <w:rPr>
          <w:rFonts w:hint="eastAsia"/>
          <w:sz w:val="24"/>
        </w:rPr>
        <w:t>维</w:t>
      </w:r>
      <w:r w:rsidR="00D80072" w:rsidRPr="00D80072">
        <w:rPr>
          <w:sz w:val="24"/>
        </w:rPr>
        <w:t>聚合</w:t>
      </w:r>
      <w:r w:rsidR="00D80072" w:rsidRPr="00D80072">
        <w:rPr>
          <w:rFonts w:hint="eastAsia"/>
          <w:sz w:val="24"/>
        </w:rPr>
        <w:t>比</w:t>
      </w:r>
      <w:r w:rsidR="00D80072" w:rsidRPr="00D80072">
        <w:rPr>
          <w:sz w:val="24"/>
        </w:rPr>
        <w:t>，稀疏区域聚合所承载的数据量不会</w:t>
      </w:r>
      <w:r w:rsidR="00D80072" w:rsidRPr="00D80072">
        <w:rPr>
          <w:rFonts w:hint="eastAsia"/>
          <w:sz w:val="24"/>
        </w:rPr>
        <w:t>过多</w:t>
      </w:r>
      <w:r w:rsidR="00D80072" w:rsidRPr="00D80072">
        <w:rPr>
          <w:sz w:val="24"/>
        </w:rPr>
        <w:t>可以</w:t>
      </w:r>
      <w:r w:rsidR="00D80072" w:rsidRPr="00D80072">
        <w:rPr>
          <w:rFonts w:hint="eastAsia"/>
          <w:sz w:val="24"/>
        </w:rPr>
        <w:t>一次</w:t>
      </w:r>
      <w:r w:rsidR="00D80072" w:rsidRPr="00D80072">
        <w:rPr>
          <w:sz w:val="24"/>
        </w:rPr>
        <w:t>计算稀疏区域内所有</w:t>
      </w:r>
      <w:r w:rsidR="00D80072" w:rsidRPr="00D80072">
        <w:rPr>
          <w:rFonts w:hint="eastAsia"/>
          <w:sz w:val="24"/>
        </w:rPr>
        <w:t>cuebid</w:t>
      </w:r>
      <w:r w:rsidR="00D80072" w:rsidRPr="00D80072">
        <w:rPr>
          <w:sz w:val="24"/>
        </w:rPr>
        <w:t>。</w:t>
      </w:r>
    </w:p>
    <w:p w14:paraId="37961A9B" w14:textId="77777777" w:rsidR="0085154C" w:rsidRPr="000F0F27" w:rsidRDefault="00294722" w:rsidP="00556712">
      <w:pPr>
        <w:spacing w:line="440" w:lineRule="atLeast"/>
        <w:ind w:firstLineChars="200" w:firstLine="420"/>
        <w:jc w:val="center"/>
      </w:pPr>
      <w:r>
        <w:object w:dxaOrig="16335" w:dyaOrig="8640" w14:anchorId="0F5841DA">
          <v:shape id="_x0000_i1042" type="#_x0000_t75" style="width:453.5pt;height:239.65pt" o:ole="">
            <v:imagedata r:id="rId57" o:title=""/>
          </v:shape>
          <o:OLEObject Type="Embed" ProgID="Visio.Drawing.15" ShapeID="_x0000_i1042" DrawAspect="Content" ObjectID="_1539628013" r:id="rId58"/>
        </w:object>
      </w:r>
      <w:r w:rsidR="0085154C" w:rsidRPr="000F0F27">
        <w:rPr>
          <w:rFonts w:hint="eastAsia"/>
        </w:rPr>
        <w:t>图</w:t>
      </w:r>
      <w:r w:rsidR="0085154C">
        <w:t>3.7</w:t>
      </w:r>
      <w:r w:rsidR="0085154C">
        <w:rPr>
          <w:rFonts w:hint="eastAsia"/>
        </w:rPr>
        <w:t>划分区域</w:t>
      </w:r>
      <w:r w:rsidR="0085154C">
        <w:t>后的数据立方晶格</w:t>
      </w:r>
    </w:p>
    <w:p w14:paraId="14878F24" w14:textId="77777777" w:rsidR="0085154C" w:rsidRPr="0085154C" w:rsidRDefault="0085154C" w:rsidP="0085154C">
      <w:pPr>
        <w:pStyle w:val="my1"/>
      </w:pPr>
      <w:r>
        <w:rPr>
          <w:rFonts w:hint="eastAsia"/>
        </w:rPr>
        <w:t>Fig.</w:t>
      </w:r>
      <w:r>
        <w:t>3.7</w:t>
      </w:r>
      <w:r>
        <w:rPr>
          <w:rFonts w:hint="eastAsia"/>
        </w:rPr>
        <w:t xml:space="preserve"> </w:t>
      </w:r>
      <w:r>
        <w:t>data cube lattice with partitioning area</w:t>
      </w:r>
    </w:p>
    <w:p w14:paraId="2F8B21F5" w14:textId="1E251078" w:rsidR="00393639" w:rsidRDefault="00D82928" w:rsidP="0085154C">
      <w:pPr>
        <w:spacing w:line="440" w:lineRule="atLeast"/>
        <w:ind w:firstLineChars="200" w:firstLine="480"/>
        <w:rPr>
          <w:sz w:val="24"/>
        </w:rPr>
      </w:pPr>
      <w:r>
        <w:rPr>
          <w:sz w:val="24"/>
        </w:rPr>
        <w:t>稀疏型</w:t>
      </w:r>
      <w:r w:rsidR="0052516B">
        <w:rPr>
          <w:rFonts w:hint="eastAsia"/>
          <w:sz w:val="24"/>
        </w:rPr>
        <w:t>是指</w:t>
      </w:r>
      <w:r w:rsidR="0052516B">
        <w:rPr>
          <w:sz w:val="24"/>
        </w:rPr>
        <w:t>在使用</w:t>
      </w:r>
      <w:r w:rsidR="0052516B" w:rsidRPr="00090E6E">
        <w:rPr>
          <w:rFonts w:hint="eastAsia"/>
          <w:sz w:val="24"/>
        </w:rPr>
        <w:t>cubeid</w:t>
      </w:r>
      <w:r w:rsidR="00D446B1">
        <w:rPr>
          <w:rFonts w:hint="eastAsia"/>
          <w:sz w:val="24"/>
        </w:rPr>
        <w:t>在</w:t>
      </w:r>
      <w:r w:rsidR="00D446B1">
        <w:rPr>
          <w:sz w:val="24"/>
        </w:rPr>
        <w:t>计算过程中数据量合并率比较高，</w:t>
      </w:r>
      <w:r w:rsidR="004757CC">
        <w:rPr>
          <w:rFonts w:hint="eastAsia"/>
          <w:sz w:val="24"/>
        </w:rPr>
        <w:t>例如</w:t>
      </w:r>
      <w:r w:rsidR="00A20B2E">
        <w:rPr>
          <w:rFonts w:hint="eastAsia"/>
          <w:sz w:val="24"/>
        </w:rPr>
        <w:t>对于</w:t>
      </w:r>
      <w:r w:rsidR="00BC5439" w:rsidRPr="00090E6E">
        <w:rPr>
          <w:rFonts w:hint="eastAsia"/>
          <w:sz w:val="24"/>
        </w:rPr>
        <w:t>cubeid</w:t>
      </w:r>
      <w:r w:rsidR="00A20B2E" w:rsidRPr="00090E6E">
        <w:rPr>
          <w:sz w:val="24"/>
        </w:rPr>
        <w:t>&lt;CITY</w:t>
      </w:r>
      <w:r w:rsidR="00A20B2E" w:rsidRPr="00090E6E">
        <w:rPr>
          <w:rFonts w:hint="eastAsia"/>
          <w:sz w:val="24"/>
        </w:rPr>
        <w:t>，</w:t>
      </w:r>
      <w:r w:rsidR="00A20B2E" w:rsidRPr="00090E6E">
        <w:rPr>
          <w:sz w:val="24"/>
        </w:rPr>
        <w:t>PAY&gt;</w:t>
      </w:r>
      <w:r w:rsidR="00A20B2E">
        <w:rPr>
          <w:rFonts w:hint="eastAsia"/>
          <w:sz w:val="24"/>
        </w:rPr>
        <w:t>来说</w:t>
      </w:r>
      <w:r w:rsidR="00BC5439">
        <w:rPr>
          <w:rFonts w:hint="eastAsia"/>
          <w:sz w:val="24"/>
        </w:rPr>
        <w:t>，</w:t>
      </w:r>
      <w:r w:rsidR="00A20B2E" w:rsidRPr="00090E6E">
        <w:rPr>
          <w:sz w:val="24"/>
        </w:rPr>
        <w:t>CITY</w:t>
      </w:r>
      <w:r w:rsidR="00A20B2E">
        <w:rPr>
          <w:rFonts w:hint="eastAsia"/>
          <w:sz w:val="24"/>
        </w:rPr>
        <w:t>不同</w:t>
      </w:r>
      <w:proofErr w:type="gramStart"/>
      <w:r w:rsidR="00A20B2E">
        <w:rPr>
          <w:rFonts w:hint="eastAsia"/>
          <w:sz w:val="24"/>
        </w:rPr>
        <w:t>值</w:t>
      </w:r>
      <w:r w:rsidR="00A20B2E">
        <w:rPr>
          <w:sz w:val="24"/>
        </w:rPr>
        <w:t>数量</w:t>
      </w:r>
      <w:proofErr w:type="gramEnd"/>
      <w:r w:rsidR="00A20B2E">
        <w:rPr>
          <w:rFonts w:hint="eastAsia"/>
          <w:sz w:val="24"/>
        </w:rPr>
        <w:t>保持</w:t>
      </w:r>
      <w:r w:rsidR="00A20B2E">
        <w:rPr>
          <w:sz w:val="24"/>
        </w:rPr>
        <w:t>在</w:t>
      </w:r>
      <w:r w:rsidR="00A20B2E">
        <w:rPr>
          <w:rFonts w:hint="eastAsia"/>
          <w:sz w:val="24"/>
        </w:rPr>
        <w:t>百级</w:t>
      </w:r>
      <w:r w:rsidR="00BC5439">
        <w:rPr>
          <w:rFonts w:hint="eastAsia"/>
          <w:sz w:val="24"/>
        </w:rPr>
        <w:t>设</w:t>
      </w:r>
      <w:r w:rsidR="00BC5439">
        <w:rPr>
          <w:sz w:val="24"/>
        </w:rPr>
        <w:t>为</w:t>
      </w:r>
      <w:r w:rsidR="00BC5439" w:rsidRPr="00090E6E">
        <w:rPr>
          <w:rFonts w:hint="eastAsia"/>
          <w:sz w:val="24"/>
        </w:rPr>
        <w:t>n</w:t>
      </w:r>
      <w:r w:rsidR="00A20B2E">
        <w:rPr>
          <w:sz w:val="24"/>
        </w:rPr>
        <w:t>，而</w:t>
      </w:r>
      <w:r w:rsidR="00A20B2E" w:rsidRPr="00090E6E">
        <w:rPr>
          <w:sz w:val="24"/>
        </w:rPr>
        <w:t>PAY</w:t>
      </w:r>
      <w:r w:rsidR="00BC5439">
        <w:rPr>
          <w:rFonts w:hint="eastAsia"/>
          <w:sz w:val="24"/>
        </w:rPr>
        <w:t>维度</w:t>
      </w:r>
      <w:r w:rsidR="00BC5439">
        <w:rPr>
          <w:sz w:val="24"/>
        </w:rPr>
        <w:t>的不同值个数</w:t>
      </w:r>
      <w:r w:rsidR="00BC5439">
        <w:rPr>
          <w:rFonts w:hint="eastAsia"/>
          <w:sz w:val="24"/>
        </w:rPr>
        <w:t>分为</w:t>
      </w:r>
      <w:r w:rsidR="00BC5439">
        <w:rPr>
          <w:sz w:val="24"/>
        </w:rPr>
        <w:t>三个分别为</w:t>
      </w:r>
      <w:r w:rsidR="00BC5439">
        <w:rPr>
          <w:rFonts w:hint="eastAsia"/>
          <w:sz w:val="24"/>
        </w:rPr>
        <w:t>0</w:t>
      </w:r>
      <w:r w:rsidR="00BC5439">
        <w:rPr>
          <w:rFonts w:hint="eastAsia"/>
          <w:sz w:val="24"/>
        </w:rPr>
        <w:t>（</w:t>
      </w:r>
      <w:r w:rsidR="00A77850">
        <w:rPr>
          <w:rFonts w:hint="eastAsia"/>
          <w:sz w:val="24"/>
        </w:rPr>
        <w:t>试</w:t>
      </w:r>
      <w:r w:rsidR="00BC5439">
        <w:rPr>
          <w:sz w:val="24"/>
        </w:rPr>
        <w:t>看</w:t>
      </w:r>
      <w:r w:rsidR="00BC5439">
        <w:rPr>
          <w:rFonts w:hint="eastAsia"/>
          <w:sz w:val="24"/>
        </w:rPr>
        <w:t>）、</w:t>
      </w:r>
      <w:r w:rsidR="00BC5439">
        <w:rPr>
          <w:rFonts w:hint="eastAsia"/>
          <w:sz w:val="24"/>
        </w:rPr>
        <w:t>1</w:t>
      </w:r>
      <w:r w:rsidR="00BC5439">
        <w:rPr>
          <w:rFonts w:hint="eastAsia"/>
          <w:sz w:val="24"/>
        </w:rPr>
        <w:t>（付费</w:t>
      </w:r>
      <w:r w:rsidR="00BC5439">
        <w:rPr>
          <w:sz w:val="24"/>
        </w:rPr>
        <w:t>看</w:t>
      </w:r>
      <w:r w:rsidR="00BC5439">
        <w:rPr>
          <w:rFonts w:hint="eastAsia"/>
          <w:sz w:val="24"/>
        </w:rPr>
        <w:t>）、</w:t>
      </w:r>
      <w:r w:rsidR="00BC5439">
        <w:rPr>
          <w:rFonts w:hint="eastAsia"/>
          <w:sz w:val="24"/>
        </w:rPr>
        <w:t>2</w:t>
      </w:r>
      <w:r w:rsidR="00BC5439">
        <w:rPr>
          <w:rFonts w:hint="eastAsia"/>
          <w:sz w:val="24"/>
        </w:rPr>
        <w:t>（免费看），后续可能会增加</w:t>
      </w:r>
      <w:r w:rsidR="00BC5439">
        <w:rPr>
          <w:sz w:val="24"/>
        </w:rPr>
        <w:t>不同</w:t>
      </w:r>
      <w:r w:rsidR="00BC5439">
        <w:rPr>
          <w:rFonts w:hint="eastAsia"/>
          <w:sz w:val="24"/>
        </w:rPr>
        <w:t>含义</w:t>
      </w:r>
      <w:r w:rsidR="00BC5439">
        <w:rPr>
          <w:sz w:val="24"/>
        </w:rPr>
        <w:t>的</w:t>
      </w:r>
      <w:r w:rsidR="00BC5439">
        <w:rPr>
          <w:sz w:val="24"/>
        </w:rPr>
        <w:lastRenderedPageBreak/>
        <w:t>值</w:t>
      </w:r>
      <w:r w:rsidR="00BC5439">
        <w:rPr>
          <w:rFonts w:hint="eastAsia"/>
          <w:sz w:val="24"/>
        </w:rPr>
        <w:t>，</w:t>
      </w:r>
      <w:r w:rsidR="00BC5439">
        <w:rPr>
          <w:sz w:val="24"/>
        </w:rPr>
        <w:t>但是可以预见的是</w:t>
      </w:r>
      <w:r w:rsidR="00BC5439" w:rsidRPr="00090E6E">
        <w:rPr>
          <w:rFonts w:hint="eastAsia"/>
          <w:sz w:val="24"/>
        </w:rPr>
        <w:t>PAY</w:t>
      </w:r>
      <w:r w:rsidR="00BC5439">
        <w:rPr>
          <w:sz w:val="24"/>
        </w:rPr>
        <w:t>的</w:t>
      </w:r>
      <w:r w:rsidR="00BC5439">
        <w:rPr>
          <w:rFonts w:hint="eastAsia"/>
          <w:sz w:val="24"/>
        </w:rPr>
        <w:t>不同值</w:t>
      </w:r>
      <w:r w:rsidR="00BC5439">
        <w:rPr>
          <w:sz w:val="24"/>
        </w:rPr>
        <w:t>总数</w:t>
      </w:r>
      <w:r w:rsidR="00BC5439">
        <w:rPr>
          <w:sz w:val="24"/>
        </w:rPr>
        <w:t>m</w:t>
      </w:r>
      <w:r w:rsidR="00E91E16">
        <w:rPr>
          <w:rFonts w:hint="eastAsia"/>
          <w:sz w:val="24"/>
        </w:rPr>
        <w:t>值</w:t>
      </w:r>
      <w:r w:rsidR="00E91E16">
        <w:rPr>
          <w:sz w:val="24"/>
        </w:rPr>
        <w:t>很小</w:t>
      </w:r>
      <w:r w:rsidR="00BC5439">
        <w:rPr>
          <w:sz w:val="24"/>
        </w:rPr>
        <w:t>，所以在构建数据立方过程中，最终</w:t>
      </w:r>
      <w:r w:rsidR="00BC5439">
        <w:rPr>
          <w:rFonts w:hint="eastAsia"/>
          <w:sz w:val="24"/>
        </w:rPr>
        <w:t>此</w:t>
      </w:r>
      <w:r w:rsidR="00BC5439" w:rsidRPr="00090E6E">
        <w:rPr>
          <w:sz w:val="24"/>
        </w:rPr>
        <w:t>cubeid</w:t>
      </w:r>
      <w:r w:rsidR="00BC5439">
        <w:rPr>
          <w:sz w:val="24"/>
        </w:rPr>
        <w:t>构成的合并元组数</w:t>
      </w:r>
      <w:r w:rsidR="00BC5439">
        <w:rPr>
          <w:rFonts w:hint="eastAsia"/>
          <w:sz w:val="24"/>
        </w:rPr>
        <w:t>为</w:t>
      </w:r>
      <w:r w:rsidR="00BC5439" w:rsidRPr="00090E6E">
        <w:rPr>
          <w:sz w:val="24"/>
        </w:rPr>
        <w:t>m×n</w:t>
      </w:r>
      <w:r w:rsidR="00441020">
        <w:rPr>
          <w:rFonts w:hint="eastAsia"/>
          <w:sz w:val="24"/>
        </w:rPr>
        <w:t>。</w:t>
      </w:r>
      <w:r w:rsidR="00441020">
        <w:rPr>
          <w:sz w:val="24"/>
        </w:rPr>
        <w:t>可以看出</w:t>
      </w:r>
      <w:r w:rsidR="00441020">
        <w:rPr>
          <w:rFonts w:hint="eastAsia"/>
          <w:sz w:val="24"/>
        </w:rPr>
        <w:t>对于</w:t>
      </w:r>
      <w:r w:rsidR="00441020">
        <w:rPr>
          <w:sz w:val="24"/>
        </w:rPr>
        <w:t>此</w:t>
      </w:r>
      <w:r w:rsidR="00441020" w:rsidRPr="00090E6E">
        <w:rPr>
          <w:sz w:val="24"/>
        </w:rPr>
        <w:t>cubeid</w:t>
      </w:r>
      <w:r w:rsidR="00AB38C7">
        <w:rPr>
          <w:rFonts w:hint="eastAsia"/>
          <w:sz w:val="24"/>
        </w:rPr>
        <w:t>为</w:t>
      </w:r>
      <w:r w:rsidR="00441020">
        <w:rPr>
          <w:sz w:val="24"/>
        </w:rPr>
        <w:t>稀疏型</w:t>
      </w:r>
      <w:r w:rsidR="00441020" w:rsidRPr="00090E6E">
        <w:rPr>
          <w:sz w:val="24"/>
        </w:rPr>
        <w:t>cubeid</w:t>
      </w:r>
      <w:r w:rsidR="00441020">
        <w:rPr>
          <w:sz w:val="24"/>
        </w:rPr>
        <w:t>。对于稀疏型</w:t>
      </w:r>
      <w:r w:rsidR="00441020" w:rsidRPr="00090E6E">
        <w:rPr>
          <w:sz w:val="24"/>
        </w:rPr>
        <w:t>cubeid</w:t>
      </w:r>
      <w:r w:rsidR="00441020">
        <w:rPr>
          <w:rFonts w:hint="eastAsia"/>
          <w:sz w:val="24"/>
        </w:rPr>
        <w:t>区域</w:t>
      </w:r>
      <w:r w:rsidR="00441020">
        <w:rPr>
          <w:sz w:val="24"/>
        </w:rPr>
        <w:t>，</w:t>
      </w:r>
      <w:r w:rsidR="00A77850">
        <w:rPr>
          <w:rFonts w:hint="eastAsia"/>
          <w:sz w:val="24"/>
        </w:rPr>
        <w:t>其</w:t>
      </w:r>
      <w:r w:rsidR="00A77850">
        <w:rPr>
          <w:sz w:val="24"/>
        </w:rPr>
        <w:t>数据特点</w:t>
      </w:r>
      <w:r w:rsidR="00A77850">
        <w:rPr>
          <w:rFonts w:hint="eastAsia"/>
          <w:sz w:val="24"/>
        </w:rPr>
        <w:t>是</w:t>
      </w:r>
      <w:r w:rsidR="00A77850">
        <w:rPr>
          <w:sz w:val="24"/>
        </w:rPr>
        <w:t>经过</w:t>
      </w:r>
      <w:r w:rsidR="00A77850">
        <w:rPr>
          <w:rFonts w:hint="eastAsia"/>
          <w:sz w:val="24"/>
        </w:rPr>
        <w:t>一次</w:t>
      </w:r>
      <w:r w:rsidR="00A77850">
        <w:rPr>
          <w:sz w:val="24"/>
        </w:rPr>
        <w:t>数据立方体计算后，</w:t>
      </w:r>
      <w:r w:rsidR="00692AC0">
        <w:rPr>
          <w:rFonts w:hint="eastAsia"/>
          <w:sz w:val="24"/>
        </w:rPr>
        <w:t>稀疏</w:t>
      </w:r>
      <w:r w:rsidR="00692AC0">
        <w:rPr>
          <w:sz w:val="24"/>
        </w:rPr>
        <w:t>型</w:t>
      </w:r>
      <w:r w:rsidR="00692AC0" w:rsidRPr="00090E6E">
        <w:rPr>
          <w:sz w:val="24"/>
        </w:rPr>
        <w:t>cubeid</w:t>
      </w:r>
      <w:r w:rsidR="00A77850">
        <w:rPr>
          <w:sz w:val="24"/>
        </w:rPr>
        <w:t>数据</w:t>
      </w:r>
      <w:r w:rsidR="00692AC0">
        <w:rPr>
          <w:rFonts w:hint="eastAsia"/>
          <w:sz w:val="24"/>
        </w:rPr>
        <w:t>量相对</w:t>
      </w:r>
      <w:r w:rsidR="00A77850">
        <w:rPr>
          <w:sz w:val="24"/>
        </w:rPr>
        <w:t>父</w:t>
      </w:r>
      <w:r w:rsidR="00A77850" w:rsidRPr="00090E6E">
        <w:rPr>
          <w:sz w:val="24"/>
        </w:rPr>
        <w:t>cubeid</w:t>
      </w:r>
      <w:r w:rsidR="00A77850">
        <w:rPr>
          <w:sz w:val="24"/>
        </w:rPr>
        <w:t>来说</w:t>
      </w:r>
      <w:r w:rsidR="00A77850">
        <w:rPr>
          <w:rFonts w:hint="eastAsia"/>
          <w:sz w:val="24"/>
        </w:rPr>
        <w:t>数量缩减比较</w:t>
      </w:r>
      <w:r w:rsidR="00692AC0">
        <w:rPr>
          <w:rFonts w:hint="eastAsia"/>
          <w:sz w:val="24"/>
        </w:rPr>
        <w:t>可观</w:t>
      </w:r>
      <w:r w:rsidR="006F6818">
        <w:rPr>
          <w:sz w:val="24"/>
        </w:rPr>
        <w:t>，</w:t>
      </w:r>
      <w:r w:rsidR="00AB38C7">
        <w:rPr>
          <w:rFonts w:hint="eastAsia"/>
          <w:sz w:val="24"/>
        </w:rPr>
        <w:t>所以</w:t>
      </w:r>
      <w:r w:rsidR="00307D7E" w:rsidRPr="00090E6E">
        <w:rPr>
          <w:sz w:val="24"/>
        </w:rPr>
        <w:t>Multi-Region</w:t>
      </w:r>
      <w:r w:rsidR="00307D7E">
        <w:rPr>
          <w:rFonts w:hint="eastAsia"/>
          <w:sz w:val="24"/>
        </w:rPr>
        <w:t>算法</w:t>
      </w:r>
      <w:r w:rsidR="00441020">
        <w:rPr>
          <w:sz w:val="24"/>
        </w:rPr>
        <w:t>采用</w:t>
      </w:r>
      <w:r w:rsidR="00F62C30" w:rsidRPr="00090E6E">
        <w:rPr>
          <w:sz w:val="24"/>
        </w:rPr>
        <w:t>m</w:t>
      </w:r>
      <w:r w:rsidR="00441020" w:rsidRPr="00090E6E">
        <w:rPr>
          <w:sz w:val="24"/>
        </w:rPr>
        <w:t>aper</w:t>
      </w:r>
      <w:r w:rsidR="00F62C30">
        <w:rPr>
          <w:rFonts w:hint="eastAsia"/>
          <w:sz w:val="24"/>
        </w:rPr>
        <w:t>端</w:t>
      </w:r>
      <w:r w:rsidR="00F62C30">
        <w:rPr>
          <w:sz w:val="24"/>
        </w:rPr>
        <w:t>预先</w:t>
      </w:r>
      <w:r w:rsidR="00DC4378">
        <w:rPr>
          <w:rFonts w:hint="eastAsia"/>
          <w:sz w:val="24"/>
        </w:rPr>
        <w:t>合并</w:t>
      </w:r>
      <w:r w:rsidR="00DC4378">
        <w:rPr>
          <w:sz w:val="24"/>
        </w:rPr>
        <w:t>构建局部</w:t>
      </w:r>
      <w:r w:rsidR="00DC4378" w:rsidRPr="00090E6E">
        <w:rPr>
          <w:i/>
          <w:sz w:val="24"/>
        </w:rPr>
        <w:t>cube</w:t>
      </w:r>
      <w:r w:rsidR="00A77850">
        <w:rPr>
          <w:rFonts w:hint="eastAsia"/>
          <w:sz w:val="24"/>
        </w:rPr>
        <w:t>。</w:t>
      </w:r>
      <w:r w:rsidR="00AB38C7">
        <w:rPr>
          <w:rFonts w:hint="eastAsia"/>
          <w:sz w:val="24"/>
        </w:rPr>
        <w:t>对于此类型</w:t>
      </w:r>
      <w:r w:rsidR="00AB38C7">
        <w:rPr>
          <w:sz w:val="24"/>
        </w:rPr>
        <w:t>cubeid</w:t>
      </w:r>
      <w:r w:rsidR="00AB38C7">
        <w:rPr>
          <w:sz w:val="24"/>
        </w:rPr>
        <w:t>区域，</w:t>
      </w:r>
      <w:r w:rsidR="00AB38C7">
        <w:rPr>
          <w:rFonts w:hint="eastAsia"/>
          <w:sz w:val="24"/>
        </w:rPr>
        <w:t>本</w:t>
      </w:r>
      <w:r w:rsidR="00AB38C7">
        <w:rPr>
          <w:sz w:val="24"/>
        </w:rPr>
        <w:t>算法</w:t>
      </w:r>
      <w:r w:rsidR="00AB38C7">
        <w:rPr>
          <w:rFonts w:hint="eastAsia"/>
          <w:sz w:val="24"/>
        </w:rPr>
        <w:t>采用顶层</w:t>
      </w:r>
      <w:r w:rsidR="00AB38C7">
        <w:rPr>
          <w:sz w:val="24"/>
        </w:rPr>
        <w:t>cubeid</w:t>
      </w:r>
      <w:r w:rsidR="00AB38C7">
        <w:rPr>
          <w:sz w:val="24"/>
        </w:rPr>
        <w:t>作为输入，</w:t>
      </w:r>
      <w:r w:rsidR="006F5CFE">
        <w:rPr>
          <w:rFonts w:hint="eastAsia"/>
          <w:sz w:val="24"/>
        </w:rPr>
        <w:t>算法</w:t>
      </w:r>
      <w:r w:rsidR="006F5CFE">
        <w:rPr>
          <w:sz w:val="24"/>
        </w:rPr>
        <w:t>由</w:t>
      </w:r>
      <w:r w:rsidR="00AB38C7">
        <w:rPr>
          <w:sz w:val="24"/>
        </w:rPr>
        <w:t>顶层</w:t>
      </w:r>
      <w:r w:rsidR="00AB38C7" w:rsidRPr="00307D7E">
        <w:rPr>
          <w:i/>
          <w:sz w:val="24"/>
        </w:rPr>
        <w:t>cubeid</w:t>
      </w:r>
      <w:r w:rsidR="00AB38C7">
        <w:rPr>
          <w:sz w:val="24"/>
        </w:rPr>
        <w:t>的</w:t>
      </w:r>
      <w:r w:rsidR="00AB38C7">
        <w:rPr>
          <w:rFonts w:hint="eastAsia"/>
          <w:sz w:val="24"/>
        </w:rPr>
        <w:t>输入</w:t>
      </w:r>
      <w:r w:rsidR="006F5CFE">
        <w:rPr>
          <w:rFonts w:hint="eastAsia"/>
          <w:sz w:val="24"/>
        </w:rPr>
        <w:t>的</w:t>
      </w:r>
      <w:r w:rsidR="006F5CFE">
        <w:rPr>
          <w:sz w:val="24"/>
        </w:rPr>
        <w:t>每</w:t>
      </w:r>
      <w:r w:rsidR="006F5CFE">
        <w:rPr>
          <w:rFonts w:hint="eastAsia"/>
          <w:sz w:val="24"/>
        </w:rPr>
        <w:t>个</w:t>
      </w:r>
      <w:r w:rsidR="00AB38C7">
        <w:rPr>
          <w:sz w:val="24"/>
        </w:rPr>
        <w:t>元组</w:t>
      </w:r>
      <w:r w:rsidR="006F5CFE">
        <w:rPr>
          <w:rFonts w:hint="eastAsia"/>
          <w:sz w:val="24"/>
        </w:rPr>
        <w:t>分化</w:t>
      </w:r>
      <w:r w:rsidR="006F5CFE">
        <w:rPr>
          <w:sz w:val="24"/>
        </w:rPr>
        <w:t>出符合稀疏</w:t>
      </w:r>
      <w:r w:rsidR="006F5CFE">
        <w:rPr>
          <w:sz w:val="24"/>
        </w:rPr>
        <w:t>cubeid</w:t>
      </w:r>
      <w:r w:rsidR="006F5CFE">
        <w:rPr>
          <w:sz w:val="24"/>
        </w:rPr>
        <w:t>的元组形式，组成新的维度组合值，发送到</w:t>
      </w:r>
      <w:r w:rsidR="006F5CFE">
        <w:rPr>
          <w:sz w:val="24"/>
        </w:rPr>
        <w:t>Reducer</w:t>
      </w:r>
      <w:r w:rsidR="006F5CFE">
        <w:rPr>
          <w:rFonts w:hint="eastAsia"/>
          <w:sz w:val="24"/>
        </w:rPr>
        <w:t>端</w:t>
      </w:r>
      <w:r w:rsidR="006F5CFE">
        <w:rPr>
          <w:sz w:val="24"/>
        </w:rPr>
        <w:t>进行聚合操作，</w:t>
      </w:r>
      <w:r w:rsidR="006F5CFE">
        <w:rPr>
          <w:rFonts w:hint="eastAsia"/>
          <w:sz w:val="24"/>
        </w:rPr>
        <w:t>经过</w:t>
      </w:r>
      <w:r w:rsidR="006F5CFE">
        <w:rPr>
          <w:sz w:val="24"/>
        </w:rPr>
        <w:t>聚合操作</w:t>
      </w:r>
      <w:r w:rsidR="006F5CFE">
        <w:rPr>
          <w:rFonts w:hint="eastAsia"/>
          <w:sz w:val="24"/>
        </w:rPr>
        <w:t>形成的</w:t>
      </w:r>
      <w:r w:rsidR="006F5CFE">
        <w:rPr>
          <w:sz w:val="24"/>
        </w:rPr>
        <w:t>数据立方只能算得上是部分</w:t>
      </w:r>
      <w:r w:rsidR="006F5CFE">
        <w:rPr>
          <w:sz w:val="24"/>
        </w:rPr>
        <w:t>cube</w:t>
      </w:r>
      <w:r w:rsidR="006F5CFE">
        <w:rPr>
          <w:rFonts w:hint="eastAsia"/>
          <w:sz w:val="24"/>
        </w:rPr>
        <w:t>，</w:t>
      </w:r>
      <w:r w:rsidR="006F5CFE">
        <w:rPr>
          <w:sz w:val="24"/>
        </w:rPr>
        <w:t>因为</w:t>
      </w:r>
      <w:r w:rsidR="006F5CFE">
        <w:rPr>
          <w:rFonts w:hint="eastAsia"/>
          <w:sz w:val="24"/>
        </w:rPr>
        <w:t>此</w:t>
      </w:r>
      <w:r w:rsidR="006F5CFE">
        <w:rPr>
          <w:sz w:val="24"/>
        </w:rPr>
        <w:t>cube</w:t>
      </w:r>
      <w:r w:rsidR="006F5CFE">
        <w:rPr>
          <w:rFonts w:hint="eastAsia"/>
          <w:sz w:val="24"/>
        </w:rPr>
        <w:t>只包含</w:t>
      </w:r>
      <w:r w:rsidR="006F5CFE">
        <w:rPr>
          <w:sz w:val="24"/>
        </w:rPr>
        <w:t>部分</w:t>
      </w:r>
      <w:r w:rsidR="000A55B8">
        <w:rPr>
          <w:rFonts w:hint="eastAsia"/>
          <w:sz w:val="24"/>
        </w:rPr>
        <w:t>cubeid</w:t>
      </w:r>
      <w:r w:rsidR="00E91E16">
        <w:rPr>
          <w:rFonts w:hint="eastAsia"/>
          <w:sz w:val="24"/>
        </w:rPr>
        <w:t>。对于</w:t>
      </w:r>
      <w:r w:rsidR="00E91E16">
        <w:rPr>
          <w:sz w:val="24"/>
        </w:rPr>
        <w:t>稀疏类型</w:t>
      </w:r>
      <w:r w:rsidR="00E91E16">
        <w:rPr>
          <w:sz w:val="24"/>
        </w:rPr>
        <w:t>cubeid</w:t>
      </w:r>
      <w:r w:rsidR="00E91E16">
        <w:rPr>
          <w:sz w:val="24"/>
        </w:rPr>
        <w:t>的数据</w:t>
      </w:r>
      <w:commentRangeStart w:id="97"/>
      <w:r w:rsidR="00E91E16">
        <w:rPr>
          <w:sz w:val="24"/>
        </w:rPr>
        <w:t>流处理方式</w:t>
      </w:r>
      <w:r w:rsidR="00E91E16">
        <w:rPr>
          <w:rFonts w:hint="eastAsia"/>
          <w:sz w:val="24"/>
        </w:rPr>
        <w:t>如</w:t>
      </w:r>
      <w:r w:rsidR="00E91E16">
        <w:rPr>
          <w:sz w:val="24"/>
        </w:rPr>
        <w:t>图</w:t>
      </w:r>
      <w:r w:rsidR="005D1183">
        <w:rPr>
          <w:rFonts w:hint="eastAsia"/>
          <w:sz w:val="24"/>
        </w:rPr>
        <w:t>3.8</w:t>
      </w:r>
      <w:r w:rsidR="00E91E16">
        <w:rPr>
          <w:sz w:val="24"/>
        </w:rPr>
        <w:t>所示</w:t>
      </w:r>
      <w:commentRangeEnd w:id="97"/>
      <w:r w:rsidR="00C40A13">
        <w:rPr>
          <w:rStyle w:val="afd"/>
        </w:rPr>
        <w:commentReference w:id="97"/>
      </w:r>
      <w:r w:rsidR="00E91E16">
        <w:rPr>
          <w:sz w:val="24"/>
        </w:rPr>
        <w:t>。</w:t>
      </w:r>
    </w:p>
    <w:p w14:paraId="07A29198" w14:textId="77777777" w:rsidR="004D4090" w:rsidRDefault="00294722" w:rsidP="00040AA4">
      <w:pPr>
        <w:spacing w:before="240" w:after="240" w:line="440" w:lineRule="atLeast"/>
        <w:rPr>
          <w:sz w:val="24"/>
        </w:rPr>
      </w:pPr>
      <w:r>
        <w:object w:dxaOrig="14370" w:dyaOrig="5415" w14:anchorId="47E31093">
          <v:shape id="_x0000_i1043" type="#_x0000_t75" style="width:452.4pt;height:170.85pt" o:ole="">
            <v:imagedata r:id="rId59" o:title=""/>
          </v:shape>
          <o:OLEObject Type="Embed" ProgID="Visio.Drawing.15" ShapeID="_x0000_i1043" DrawAspect="Content" ObjectID="_1539628014" r:id="rId60"/>
        </w:object>
      </w:r>
    </w:p>
    <w:p w14:paraId="02B822AE" w14:textId="77777777" w:rsidR="0037550F" w:rsidRPr="000F0F27" w:rsidRDefault="0037550F" w:rsidP="0037550F">
      <w:pPr>
        <w:pStyle w:val="my1"/>
        <w:rPr>
          <w:rFonts w:eastAsia="宋体"/>
        </w:rPr>
      </w:pPr>
      <w:r w:rsidRPr="000F0F27">
        <w:rPr>
          <w:rFonts w:eastAsia="宋体" w:hint="eastAsia"/>
        </w:rPr>
        <w:t>图</w:t>
      </w:r>
      <w:r>
        <w:rPr>
          <w:rFonts w:eastAsia="宋体"/>
        </w:rPr>
        <w:t>3.8</w:t>
      </w:r>
      <w:r>
        <w:rPr>
          <w:rFonts w:eastAsia="宋体" w:hint="eastAsia"/>
        </w:rPr>
        <w:t xml:space="preserve"> </w:t>
      </w:r>
      <w:r w:rsidR="004A4F9B">
        <w:rPr>
          <w:rFonts w:eastAsia="宋体" w:hint="eastAsia"/>
        </w:rPr>
        <w:t>计算</w:t>
      </w:r>
      <w:r w:rsidR="004A4F9B">
        <w:rPr>
          <w:rFonts w:eastAsia="宋体"/>
        </w:rPr>
        <w:t>数据立方晶格稀疏区域</w:t>
      </w:r>
    </w:p>
    <w:p w14:paraId="6D171200" w14:textId="77777777" w:rsidR="004D4090" w:rsidRDefault="0037550F" w:rsidP="0037550F">
      <w:pPr>
        <w:pStyle w:val="my1"/>
      </w:pPr>
      <w:r>
        <w:rPr>
          <w:rFonts w:hint="eastAsia"/>
        </w:rPr>
        <w:t>Fig.</w:t>
      </w:r>
      <w:r w:rsidR="004A4F9B">
        <w:t>3.8</w:t>
      </w:r>
      <w:r>
        <w:rPr>
          <w:rFonts w:hint="eastAsia"/>
        </w:rPr>
        <w:t xml:space="preserve"> </w:t>
      </w:r>
      <w:r>
        <w:t xml:space="preserve">the way to </w:t>
      </w:r>
      <w:r w:rsidRPr="0037550F">
        <w:t>calculate</w:t>
      </w:r>
      <w:r>
        <w:t xml:space="preserve"> spare area of data cube lattice</w:t>
      </w:r>
    </w:p>
    <w:p w14:paraId="291A6AF6" w14:textId="13A6C735" w:rsidR="00A150D6" w:rsidRPr="008B0863" w:rsidRDefault="002D4CF8" w:rsidP="002D4CF8">
      <w:pPr>
        <w:spacing w:line="440" w:lineRule="atLeast"/>
        <w:rPr>
          <w:sz w:val="24"/>
        </w:rPr>
      </w:pPr>
      <w:r w:rsidRPr="008B0863">
        <w:rPr>
          <w:rFonts w:hint="eastAsia"/>
          <w:sz w:val="24"/>
        </w:rPr>
        <w:t>对于</w:t>
      </w:r>
      <w:r w:rsidRPr="008B0863">
        <w:rPr>
          <w:sz w:val="24"/>
        </w:rPr>
        <w:t>稀疏类型数据处理来说，算法充分利用</w:t>
      </w:r>
      <w:r w:rsidRPr="008B0863">
        <w:rPr>
          <w:rFonts w:hint="eastAsia"/>
          <w:sz w:val="24"/>
        </w:rPr>
        <w:t>了</w:t>
      </w:r>
      <w:r w:rsidRPr="008B0863">
        <w:rPr>
          <w:sz w:val="24"/>
        </w:rPr>
        <w:t>Map</w:t>
      </w:r>
      <w:r w:rsidRPr="008B0863">
        <w:rPr>
          <w:sz w:val="24"/>
        </w:rPr>
        <w:t>端</w:t>
      </w:r>
      <w:r w:rsidRPr="008B0863">
        <w:rPr>
          <w:rFonts w:hint="eastAsia"/>
          <w:sz w:val="24"/>
        </w:rPr>
        <w:t>Combine</w:t>
      </w:r>
      <w:r w:rsidRPr="008B0863">
        <w:rPr>
          <w:sz w:val="24"/>
        </w:rPr>
        <w:t>端</w:t>
      </w:r>
      <w:r w:rsidRPr="008B0863">
        <w:rPr>
          <w:rFonts w:hint="eastAsia"/>
          <w:sz w:val="24"/>
        </w:rPr>
        <w:t>做</w:t>
      </w:r>
      <w:r w:rsidRPr="008B0863">
        <w:rPr>
          <w:sz w:val="24"/>
        </w:rPr>
        <w:t>局部合并</w:t>
      </w:r>
      <w:r w:rsidRPr="008B0863">
        <w:rPr>
          <w:rFonts w:hint="eastAsia"/>
          <w:sz w:val="24"/>
        </w:rPr>
        <w:t>，</w:t>
      </w:r>
      <w:r w:rsidRPr="008B0863">
        <w:rPr>
          <w:sz w:val="24"/>
        </w:rPr>
        <w:t>Combine</w:t>
      </w:r>
      <w:r w:rsidRPr="008B0863">
        <w:rPr>
          <w:sz w:val="24"/>
        </w:rPr>
        <w:t>在</w:t>
      </w:r>
      <w:r w:rsidRPr="008B0863">
        <w:rPr>
          <w:sz w:val="24"/>
        </w:rPr>
        <w:t>MapReduce</w:t>
      </w:r>
      <w:r w:rsidRPr="008B0863">
        <w:rPr>
          <w:sz w:val="24"/>
        </w:rPr>
        <w:t>并行框架下是</w:t>
      </w:r>
      <w:r w:rsidRPr="008B0863">
        <w:rPr>
          <w:rFonts w:hint="eastAsia"/>
          <w:sz w:val="24"/>
        </w:rPr>
        <w:t>用于</w:t>
      </w:r>
      <w:r w:rsidR="0062344E" w:rsidRPr="008B0863">
        <w:rPr>
          <w:rFonts w:hint="eastAsia"/>
          <w:sz w:val="24"/>
        </w:rPr>
        <w:t>计算</w:t>
      </w:r>
      <w:r w:rsidRPr="008B0863">
        <w:rPr>
          <w:sz w:val="24"/>
        </w:rPr>
        <w:t>减少</w:t>
      </w:r>
      <w:r w:rsidR="0062344E" w:rsidRPr="008B0863">
        <w:rPr>
          <w:rFonts w:hint="eastAsia"/>
          <w:sz w:val="24"/>
        </w:rPr>
        <w:t>网络</w:t>
      </w:r>
      <w:r w:rsidR="0062344E" w:rsidRPr="008B0863">
        <w:rPr>
          <w:sz w:val="24"/>
        </w:rPr>
        <w:t>带宽</w:t>
      </w:r>
      <w:r w:rsidR="0062344E" w:rsidRPr="008B0863">
        <w:rPr>
          <w:rFonts w:hint="eastAsia"/>
          <w:sz w:val="24"/>
        </w:rPr>
        <w:t>占用</w:t>
      </w:r>
      <w:r w:rsidR="0062344E" w:rsidRPr="008B0863">
        <w:rPr>
          <w:sz w:val="24"/>
        </w:rPr>
        <w:t>的函数，它定义了对相同</w:t>
      </w:r>
      <w:r w:rsidR="0062344E" w:rsidRPr="008B0863">
        <w:rPr>
          <w:sz w:val="24"/>
        </w:rPr>
        <w:t>Key</w:t>
      </w:r>
      <w:r w:rsidR="0062344E" w:rsidRPr="008B0863">
        <w:rPr>
          <w:sz w:val="24"/>
        </w:rPr>
        <w:t>值的</w:t>
      </w:r>
      <w:r w:rsidR="0062344E" w:rsidRPr="008B0863">
        <w:rPr>
          <w:sz w:val="24"/>
        </w:rPr>
        <w:t>Value</w:t>
      </w:r>
      <w:r w:rsidR="0062344E" w:rsidRPr="008B0863">
        <w:rPr>
          <w:sz w:val="24"/>
        </w:rPr>
        <w:t>进行操作的逻辑，一般来说</w:t>
      </w:r>
      <w:r w:rsidR="0062344E" w:rsidRPr="008B0863">
        <w:rPr>
          <w:sz w:val="24"/>
        </w:rPr>
        <w:t>Combine</w:t>
      </w:r>
      <w:r w:rsidR="0062344E" w:rsidRPr="008B0863">
        <w:rPr>
          <w:sz w:val="24"/>
        </w:rPr>
        <w:t>与</w:t>
      </w:r>
      <w:r w:rsidR="0062344E" w:rsidRPr="008B0863">
        <w:rPr>
          <w:sz w:val="24"/>
        </w:rPr>
        <w:t>Reduce</w:t>
      </w:r>
      <w:r w:rsidR="0062344E" w:rsidRPr="008B0863">
        <w:rPr>
          <w:rFonts w:hint="eastAsia"/>
          <w:sz w:val="24"/>
        </w:rPr>
        <w:t>阶段</w:t>
      </w:r>
      <w:r w:rsidR="0062344E" w:rsidRPr="008B0863">
        <w:rPr>
          <w:sz w:val="24"/>
        </w:rPr>
        <w:t>的逻辑相同，只不过</w:t>
      </w:r>
      <w:r w:rsidR="0062344E" w:rsidRPr="008B0863">
        <w:rPr>
          <w:sz w:val="24"/>
        </w:rPr>
        <w:t>Reduce</w:t>
      </w:r>
      <w:r w:rsidR="0062344E" w:rsidRPr="008B0863">
        <w:rPr>
          <w:rFonts w:hint="eastAsia"/>
          <w:sz w:val="24"/>
        </w:rPr>
        <w:t>定义</w:t>
      </w:r>
      <w:r w:rsidR="0062344E" w:rsidRPr="008B0863">
        <w:rPr>
          <w:sz w:val="24"/>
        </w:rPr>
        <w:t>了</w:t>
      </w:r>
      <w:r w:rsidR="0062344E" w:rsidRPr="008B0863">
        <w:rPr>
          <w:rFonts w:hint="eastAsia"/>
          <w:sz w:val="24"/>
        </w:rPr>
        <w:t>对</w:t>
      </w:r>
      <w:r w:rsidR="0062344E" w:rsidRPr="008B0863">
        <w:rPr>
          <w:sz w:val="24"/>
        </w:rPr>
        <w:t>全局</w:t>
      </w:r>
      <w:r w:rsidR="0062344E" w:rsidRPr="008B0863">
        <w:rPr>
          <w:sz w:val="24"/>
        </w:rPr>
        <w:t>Key</w:t>
      </w:r>
      <w:r w:rsidR="0062344E" w:rsidRPr="008B0863">
        <w:rPr>
          <w:sz w:val="24"/>
        </w:rPr>
        <w:t>值相同的</w:t>
      </w:r>
      <w:r w:rsidR="0062344E" w:rsidRPr="008B0863">
        <w:rPr>
          <w:sz w:val="24"/>
        </w:rPr>
        <w:t>Value</w:t>
      </w:r>
      <w:r w:rsidR="0062344E" w:rsidRPr="008B0863">
        <w:rPr>
          <w:rFonts w:hint="eastAsia"/>
          <w:sz w:val="24"/>
        </w:rPr>
        <w:t>的处理逻辑，算法正是</w:t>
      </w:r>
      <w:r w:rsidR="0062344E" w:rsidRPr="008B0863">
        <w:rPr>
          <w:sz w:val="24"/>
        </w:rPr>
        <w:t>利用这一点，在</w:t>
      </w:r>
      <w:r w:rsidR="0062344E" w:rsidRPr="008B0863">
        <w:rPr>
          <w:sz w:val="24"/>
        </w:rPr>
        <w:t>Map</w:t>
      </w:r>
      <w:r w:rsidR="0062344E" w:rsidRPr="008B0863">
        <w:rPr>
          <w:sz w:val="24"/>
        </w:rPr>
        <w:t>端</w:t>
      </w:r>
      <w:r w:rsidR="0062344E" w:rsidRPr="008B0863">
        <w:rPr>
          <w:rFonts w:hint="eastAsia"/>
          <w:sz w:val="24"/>
        </w:rPr>
        <w:t>对</w:t>
      </w:r>
      <w:r w:rsidR="0062344E" w:rsidRPr="008B0863">
        <w:rPr>
          <w:sz w:val="24"/>
        </w:rPr>
        <w:t>每一条元组产出尽可能的</w:t>
      </w:r>
      <w:r w:rsidR="0062344E" w:rsidRPr="008B0863">
        <w:rPr>
          <w:rFonts w:hint="eastAsia"/>
          <w:sz w:val="24"/>
        </w:rPr>
        <w:t>属于</w:t>
      </w:r>
      <w:r w:rsidR="0062344E" w:rsidRPr="008B0863">
        <w:rPr>
          <w:sz w:val="24"/>
        </w:rPr>
        <w:t>稀疏区域</w:t>
      </w:r>
      <w:r w:rsidR="0062344E" w:rsidRPr="008B0863">
        <w:rPr>
          <w:rFonts w:hint="eastAsia"/>
          <w:sz w:val="24"/>
        </w:rPr>
        <w:t>cubeid</w:t>
      </w:r>
      <w:r w:rsidR="0062344E" w:rsidRPr="008B0863">
        <w:rPr>
          <w:sz w:val="24"/>
        </w:rPr>
        <w:t>的元组，在本地利用</w:t>
      </w:r>
      <w:r w:rsidR="0062344E" w:rsidRPr="008B0863">
        <w:rPr>
          <w:sz w:val="24"/>
        </w:rPr>
        <w:t>Combine</w:t>
      </w:r>
      <w:r w:rsidR="0062344E" w:rsidRPr="008B0863">
        <w:rPr>
          <w:sz w:val="24"/>
        </w:rPr>
        <w:t>阶段压缩值组，</w:t>
      </w:r>
      <w:r w:rsidR="0062344E" w:rsidRPr="008B0863">
        <w:rPr>
          <w:rFonts w:hint="eastAsia"/>
          <w:sz w:val="24"/>
        </w:rPr>
        <w:t>减少</w:t>
      </w:r>
      <w:r w:rsidR="0062344E" w:rsidRPr="008B0863">
        <w:rPr>
          <w:sz w:val="24"/>
        </w:rPr>
        <w:t>MR</w:t>
      </w:r>
      <w:r w:rsidR="0062344E" w:rsidRPr="008B0863">
        <w:rPr>
          <w:sz w:val="24"/>
        </w:rPr>
        <w:t>任务</w:t>
      </w:r>
      <w:r w:rsidR="00982288" w:rsidRPr="008B0863">
        <w:rPr>
          <w:rFonts w:hint="eastAsia"/>
          <w:sz w:val="24"/>
        </w:rPr>
        <w:t>提交次数</w:t>
      </w:r>
      <w:r w:rsidR="00711EB7" w:rsidRPr="008B0863">
        <w:rPr>
          <w:rFonts w:hint="eastAsia"/>
          <w:sz w:val="24"/>
        </w:rPr>
        <w:t>，</w:t>
      </w:r>
      <w:r w:rsidR="00711EB7" w:rsidRPr="008B0863">
        <w:rPr>
          <w:sz w:val="24"/>
        </w:rPr>
        <w:t>因为</w:t>
      </w:r>
      <w:r w:rsidR="00711EB7" w:rsidRPr="008B0863">
        <w:rPr>
          <w:sz w:val="24"/>
        </w:rPr>
        <w:t>MR</w:t>
      </w:r>
      <w:r w:rsidR="00711EB7" w:rsidRPr="008B0863">
        <w:rPr>
          <w:sz w:val="24"/>
        </w:rPr>
        <w:t>任务在分发和调度</w:t>
      </w:r>
      <w:r w:rsidR="00711EB7" w:rsidRPr="008B0863">
        <w:rPr>
          <w:rFonts w:hint="eastAsia"/>
          <w:sz w:val="24"/>
        </w:rPr>
        <w:t>本身</w:t>
      </w:r>
      <w:r w:rsidR="0089195E" w:rsidRPr="008B0863">
        <w:rPr>
          <w:rFonts w:hint="eastAsia"/>
          <w:sz w:val="24"/>
        </w:rPr>
        <w:t>将</w:t>
      </w:r>
      <w:r w:rsidR="00711EB7" w:rsidRPr="008B0863">
        <w:rPr>
          <w:sz w:val="24"/>
        </w:rPr>
        <w:t>花销</w:t>
      </w:r>
      <w:r w:rsidR="0089195E" w:rsidRPr="008B0863">
        <w:rPr>
          <w:rFonts w:hint="eastAsia"/>
          <w:sz w:val="24"/>
        </w:rPr>
        <w:t>额外</w:t>
      </w:r>
      <w:r w:rsidR="0089195E" w:rsidRPr="008B0863">
        <w:rPr>
          <w:sz w:val="24"/>
        </w:rPr>
        <w:t>的资源，所以</w:t>
      </w:r>
      <w:r w:rsidR="0089195E" w:rsidRPr="008B0863">
        <w:rPr>
          <w:rFonts w:hint="eastAsia"/>
          <w:sz w:val="24"/>
        </w:rPr>
        <w:t>可以减少</w:t>
      </w:r>
      <w:r w:rsidR="0089195E" w:rsidRPr="008B0863">
        <w:rPr>
          <w:sz w:val="24"/>
        </w:rPr>
        <w:t>不必要的资源开销</w:t>
      </w:r>
      <w:r w:rsidR="0062344E" w:rsidRPr="008B0863">
        <w:rPr>
          <w:sz w:val="24"/>
        </w:rPr>
        <w:t>。</w:t>
      </w:r>
      <w:r w:rsidR="00A150D6" w:rsidRPr="008B0863">
        <w:rPr>
          <w:rFonts w:hint="eastAsia"/>
          <w:sz w:val="24"/>
        </w:rPr>
        <w:t>稀疏</w:t>
      </w:r>
      <w:r w:rsidR="00A150D6" w:rsidRPr="008B0863">
        <w:rPr>
          <w:sz w:val="24"/>
        </w:rPr>
        <w:t>类型</w:t>
      </w:r>
      <w:r w:rsidR="00A150D6" w:rsidRPr="008B0863">
        <w:rPr>
          <w:rFonts w:hint="eastAsia"/>
          <w:sz w:val="24"/>
        </w:rPr>
        <w:t>区域</w:t>
      </w:r>
      <w:r w:rsidR="00A150D6" w:rsidRPr="008B0863">
        <w:rPr>
          <w:sz w:val="24"/>
        </w:rPr>
        <w:t>的</w:t>
      </w:r>
      <w:r w:rsidR="00A150D6" w:rsidRPr="008B0863">
        <w:rPr>
          <w:sz w:val="24"/>
        </w:rPr>
        <w:t>cubeid</w:t>
      </w:r>
      <w:r w:rsidR="00A150D6" w:rsidRPr="008B0863">
        <w:rPr>
          <w:sz w:val="24"/>
        </w:rPr>
        <w:t>在计算过程中</w:t>
      </w:r>
      <w:r w:rsidR="00550952" w:rsidRPr="008B0863">
        <w:rPr>
          <w:rFonts w:hint="eastAsia"/>
          <w:sz w:val="24"/>
        </w:rPr>
        <w:t>的具体</w:t>
      </w:r>
      <w:r w:rsidR="00550952" w:rsidRPr="008B0863">
        <w:rPr>
          <w:sz w:val="24"/>
        </w:rPr>
        <w:t>数据</w:t>
      </w:r>
      <w:r w:rsidR="00550952" w:rsidRPr="008B0863">
        <w:rPr>
          <w:rFonts w:hint="eastAsia"/>
          <w:sz w:val="24"/>
        </w:rPr>
        <w:t>流</w:t>
      </w:r>
      <w:r w:rsidR="00550952" w:rsidRPr="008B0863">
        <w:rPr>
          <w:sz w:val="24"/>
        </w:rPr>
        <w:t>的例子</w:t>
      </w:r>
      <w:r w:rsidR="00550952" w:rsidRPr="008B0863">
        <w:rPr>
          <w:rFonts w:hint="eastAsia"/>
          <w:sz w:val="24"/>
        </w:rPr>
        <w:t>如图</w:t>
      </w:r>
      <w:r w:rsidR="00EB3352">
        <w:rPr>
          <w:rFonts w:hint="eastAsia"/>
          <w:sz w:val="24"/>
        </w:rPr>
        <w:t>3.9</w:t>
      </w:r>
      <w:r w:rsidR="00550952" w:rsidRPr="008B0863">
        <w:rPr>
          <w:rFonts w:hint="eastAsia"/>
          <w:sz w:val="24"/>
        </w:rPr>
        <w:t>所示</w:t>
      </w:r>
      <w:r w:rsidR="00550952" w:rsidRPr="008B0863">
        <w:rPr>
          <w:sz w:val="24"/>
        </w:rPr>
        <w:t>。</w:t>
      </w:r>
    </w:p>
    <w:p w14:paraId="75862B91" w14:textId="77777777" w:rsidR="00E17A58" w:rsidRDefault="0076493A" w:rsidP="002D4CF8">
      <w:pPr>
        <w:spacing w:line="440" w:lineRule="atLeast"/>
      </w:pPr>
      <w:r>
        <w:object w:dxaOrig="17250" w:dyaOrig="5640" w14:anchorId="6CFFC312">
          <v:shape id="_x0000_i1044" type="#_x0000_t75" style="width:452.95pt;height:147.75pt" o:ole="">
            <v:imagedata r:id="rId61" o:title=""/>
          </v:shape>
          <o:OLEObject Type="Embed" ProgID="Visio.Drawing.15" ShapeID="_x0000_i1044" DrawAspect="Content" ObjectID="_1539628015" r:id="rId62"/>
        </w:object>
      </w:r>
    </w:p>
    <w:p w14:paraId="37424F77" w14:textId="77777777" w:rsidR="009F2B9D" w:rsidRPr="000F0F27" w:rsidRDefault="009F2B9D" w:rsidP="009F2B9D">
      <w:pPr>
        <w:pStyle w:val="my1"/>
        <w:rPr>
          <w:rFonts w:eastAsia="宋体"/>
        </w:rPr>
      </w:pPr>
      <w:r w:rsidRPr="000F0F27">
        <w:rPr>
          <w:rFonts w:eastAsia="宋体" w:hint="eastAsia"/>
        </w:rPr>
        <w:t>图</w:t>
      </w:r>
      <w:r w:rsidR="0079374C">
        <w:rPr>
          <w:rFonts w:eastAsia="宋体"/>
        </w:rPr>
        <w:t>3.9</w:t>
      </w:r>
      <w:r>
        <w:rPr>
          <w:rFonts w:eastAsia="宋体"/>
        </w:rPr>
        <w:t>稀疏区域</w:t>
      </w:r>
      <w:r>
        <w:rPr>
          <w:rFonts w:eastAsia="宋体" w:hint="eastAsia"/>
        </w:rPr>
        <w:t>数据</w:t>
      </w:r>
      <w:r>
        <w:rPr>
          <w:rFonts w:eastAsia="宋体"/>
        </w:rPr>
        <w:t>流</w:t>
      </w:r>
    </w:p>
    <w:p w14:paraId="05EF5064" w14:textId="77777777" w:rsidR="009F2B9D" w:rsidRPr="009F2B9D" w:rsidRDefault="009F2B9D" w:rsidP="009F2B9D">
      <w:pPr>
        <w:pStyle w:val="my1"/>
      </w:pPr>
      <w:r>
        <w:rPr>
          <w:rFonts w:hint="eastAsia"/>
        </w:rPr>
        <w:t>Fig.</w:t>
      </w:r>
      <w:r w:rsidR="0079374C">
        <w:t>3.9</w:t>
      </w:r>
      <w:r>
        <w:rPr>
          <w:rFonts w:hint="eastAsia"/>
        </w:rPr>
        <w:t xml:space="preserve"> </w:t>
      </w:r>
      <w:r>
        <w:t>parse area dataflow</w:t>
      </w:r>
    </w:p>
    <w:p w14:paraId="48EBBCBB" w14:textId="77777777" w:rsidR="00E17A58" w:rsidRPr="007E3EDF" w:rsidRDefault="00787563" w:rsidP="002D4CF8">
      <w:pPr>
        <w:spacing w:line="440" w:lineRule="atLeast"/>
        <w:rPr>
          <w:sz w:val="24"/>
        </w:rPr>
      </w:pPr>
      <w:r w:rsidRPr="007E3EDF">
        <w:rPr>
          <w:rFonts w:hint="eastAsia"/>
          <w:sz w:val="24"/>
        </w:rPr>
        <w:t>对于</w:t>
      </w:r>
      <w:r w:rsidRPr="007E3EDF">
        <w:rPr>
          <w:sz w:val="24"/>
        </w:rPr>
        <w:t>稀疏区域的</w:t>
      </w:r>
      <w:r w:rsidRPr="007E3EDF">
        <w:rPr>
          <w:rFonts w:hint="eastAsia"/>
          <w:sz w:val="24"/>
        </w:rPr>
        <w:t>算法</w:t>
      </w:r>
      <w:r w:rsidRPr="007E3EDF">
        <w:rPr>
          <w:sz w:val="24"/>
        </w:rPr>
        <w:t>描述</w:t>
      </w:r>
      <w:r w:rsidRPr="007E3EDF">
        <w:rPr>
          <w:rFonts w:hint="eastAsia"/>
          <w:sz w:val="24"/>
        </w:rPr>
        <w:t>如下</w:t>
      </w:r>
      <w:r w:rsidRPr="007E3EDF">
        <w:rPr>
          <w:sz w:val="24"/>
        </w:rPr>
        <w:t>。</w:t>
      </w:r>
    </w:p>
    <w:p w14:paraId="16B438D0" w14:textId="77777777" w:rsidR="0039302A" w:rsidRDefault="0039302A" w:rsidP="0039302A">
      <w:pPr>
        <w:pStyle w:val="myshenjh"/>
        <w:spacing w:before="156"/>
        <w:jc w:val="center"/>
      </w:pPr>
      <w:r>
        <w:rPr>
          <w:rFonts w:hint="eastAsia"/>
        </w:rPr>
        <w:t>算法</w:t>
      </w:r>
      <w:r>
        <w:t>3.1</w:t>
      </w:r>
      <w:r>
        <w:rPr>
          <w:rFonts w:hint="eastAsia"/>
        </w:rPr>
        <w:t xml:space="preserve"> </w:t>
      </w:r>
      <w:r w:rsidR="00187AB6" w:rsidRPr="00EA414F">
        <w:t>Multi-RegionCube</w:t>
      </w:r>
      <w:r w:rsidR="00187AB6">
        <w:rPr>
          <w:rFonts w:hint="eastAsia"/>
        </w:rPr>
        <w:t>对</w:t>
      </w:r>
      <w:r w:rsidR="00187AB6">
        <w:t>稀疏区域</w:t>
      </w:r>
      <w:r>
        <w:t>算法描述</w:t>
      </w:r>
    </w:p>
    <w:p w14:paraId="1AF4461A" w14:textId="77777777" w:rsidR="0039302A" w:rsidRPr="00452FA3" w:rsidRDefault="0039302A" w:rsidP="0039302A">
      <w:pPr>
        <w:pStyle w:val="myshenjh"/>
        <w:spacing w:before="156"/>
        <w:jc w:val="center"/>
      </w:pPr>
      <w:r>
        <w:t xml:space="preserve">Algorithm3.1 </w:t>
      </w:r>
      <w:r w:rsidR="00EA414F" w:rsidRPr="00EA414F">
        <w:t>Multi-RegionCube</w:t>
      </w:r>
      <w:r w:rsidR="00EA414F">
        <w:rPr>
          <w:sz w:val="28"/>
        </w:rPr>
        <w:t xml:space="preserve"> </w:t>
      </w:r>
      <w:r>
        <w:t>for spare area</w:t>
      </w:r>
    </w:p>
    <w:tbl>
      <w:tblPr>
        <w:tblW w:w="0" w:type="auto"/>
        <w:tblInd w:w="1242" w:type="dxa"/>
        <w:tblBorders>
          <w:top w:val="single" w:sz="4" w:space="0" w:color="auto"/>
          <w:bottom w:val="single" w:sz="4" w:space="0" w:color="auto"/>
        </w:tblBorders>
        <w:tblLook w:val="04A0" w:firstRow="1" w:lastRow="0" w:firstColumn="1" w:lastColumn="0" w:noHBand="0" w:noVBand="1"/>
      </w:tblPr>
      <w:tblGrid>
        <w:gridCol w:w="6946"/>
      </w:tblGrid>
      <w:tr w:rsidR="0039302A" w:rsidRPr="00030A7A" w14:paraId="306DAA22" w14:textId="77777777" w:rsidTr="001C29CE">
        <w:tc>
          <w:tcPr>
            <w:tcW w:w="6946" w:type="dxa"/>
            <w:shd w:val="clear" w:color="auto" w:fill="auto"/>
          </w:tcPr>
          <w:p w14:paraId="28321250" w14:textId="77777777" w:rsidR="0039302A" w:rsidRPr="000B3D55" w:rsidRDefault="0039302A" w:rsidP="001C29CE">
            <w:pPr>
              <w:autoSpaceDE w:val="0"/>
              <w:autoSpaceDN w:val="0"/>
              <w:adjustRightInd w:val="0"/>
              <w:jc w:val="left"/>
              <w:rPr>
                <w:sz w:val="24"/>
              </w:rPr>
            </w:pPr>
            <w:r w:rsidRPr="00187AB6">
              <w:rPr>
                <w:i/>
                <w:sz w:val="24"/>
              </w:rPr>
              <w:t>MAP(e)</w:t>
            </w:r>
          </w:p>
          <w:p w14:paraId="23F549C0" w14:textId="77777777" w:rsidR="0039302A" w:rsidRDefault="0039302A" w:rsidP="001C29CE">
            <w:pPr>
              <w:autoSpaceDE w:val="0"/>
              <w:autoSpaceDN w:val="0"/>
              <w:adjustRightInd w:val="0"/>
              <w:jc w:val="left"/>
              <w:rPr>
                <w:sz w:val="24"/>
              </w:rPr>
            </w:pPr>
            <w:r w:rsidRPr="000B3D55">
              <w:rPr>
                <w:sz w:val="24"/>
              </w:rPr>
              <w:t>1 #</w:t>
            </w:r>
            <w:r>
              <w:rPr>
                <w:sz w:val="24"/>
              </w:rPr>
              <w:t>e</w:t>
            </w:r>
            <w:r>
              <w:rPr>
                <w:rFonts w:hint="eastAsia"/>
                <w:sz w:val="24"/>
              </w:rPr>
              <w:t>是</w:t>
            </w:r>
            <w:r>
              <w:rPr>
                <w:sz w:val="24"/>
              </w:rPr>
              <w:t>数据</w:t>
            </w:r>
            <w:r>
              <w:rPr>
                <w:rFonts w:hint="eastAsia"/>
                <w:sz w:val="24"/>
              </w:rPr>
              <w:t>元组，</w:t>
            </w:r>
            <w:r>
              <w:rPr>
                <w:sz w:val="24"/>
              </w:rPr>
              <w:t>C</w:t>
            </w:r>
            <w:r>
              <w:rPr>
                <w:sz w:val="24"/>
              </w:rPr>
              <w:t>是数据立方晶格，</w:t>
            </w:r>
            <w:r>
              <w:rPr>
                <w:sz w:val="24"/>
              </w:rPr>
              <w:t>R</w:t>
            </w:r>
            <w:r>
              <w:rPr>
                <w:sz w:val="24"/>
              </w:rPr>
              <w:t>是</w:t>
            </w:r>
            <w:r>
              <w:rPr>
                <w:sz w:val="24"/>
              </w:rPr>
              <w:t>Cubeid</w:t>
            </w:r>
          </w:p>
          <w:p w14:paraId="141B178E" w14:textId="77777777" w:rsidR="0039302A" w:rsidRPr="000B3D55" w:rsidRDefault="0039302A" w:rsidP="001C29CE">
            <w:pPr>
              <w:autoSpaceDE w:val="0"/>
              <w:autoSpaceDN w:val="0"/>
              <w:adjustRightInd w:val="0"/>
              <w:jc w:val="left"/>
              <w:rPr>
                <w:sz w:val="24"/>
              </w:rPr>
            </w:pPr>
            <w:r>
              <w:rPr>
                <w:sz w:val="24"/>
              </w:rPr>
              <w:t>2</w:t>
            </w:r>
            <w:r>
              <w:rPr>
                <w:rFonts w:hint="eastAsia"/>
                <w:sz w:val="24"/>
              </w:rPr>
              <w:t xml:space="preserve"> #</w:t>
            </w:r>
            <w:r>
              <w:rPr>
                <w:sz w:val="24"/>
              </w:rPr>
              <w:t>S</w:t>
            </w:r>
            <w:r>
              <w:rPr>
                <w:sz w:val="24"/>
              </w:rPr>
              <w:t>是</w:t>
            </w:r>
            <w:r>
              <w:rPr>
                <w:rFonts w:hint="eastAsia"/>
                <w:sz w:val="24"/>
              </w:rPr>
              <w:t>稀疏</w:t>
            </w:r>
            <w:r>
              <w:rPr>
                <w:sz w:val="24"/>
              </w:rPr>
              <w:t>区域集合</w:t>
            </w:r>
            <w:r>
              <w:rPr>
                <w:rFonts w:hint="eastAsia"/>
                <w:sz w:val="24"/>
              </w:rPr>
              <w:t>、</w:t>
            </w:r>
            <w:r w:rsidR="00E17A58">
              <w:rPr>
                <w:rFonts w:hint="eastAsia"/>
                <w:sz w:val="24"/>
              </w:rPr>
              <w:t>任务</w:t>
            </w:r>
            <w:r w:rsidR="00E17A58">
              <w:rPr>
                <w:sz w:val="24"/>
              </w:rPr>
              <w:t>包含的</w:t>
            </w:r>
            <w:r w:rsidR="00E17A58">
              <w:rPr>
                <w:rFonts w:hint="eastAsia"/>
                <w:sz w:val="24"/>
              </w:rPr>
              <w:t>稀疏</w:t>
            </w:r>
            <w:r w:rsidR="00E17A58">
              <w:rPr>
                <w:sz w:val="24"/>
              </w:rPr>
              <w:t>Cubeid</w:t>
            </w:r>
            <w:r w:rsidR="00E17A58">
              <w:rPr>
                <w:rFonts w:hint="eastAsia"/>
                <w:sz w:val="24"/>
              </w:rPr>
              <w:t>集合</w:t>
            </w:r>
            <w:r w:rsidR="00E17A58">
              <w:rPr>
                <w:sz w:val="24"/>
              </w:rPr>
              <w:t>N</w:t>
            </w:r>
          </w:p>
          <w:p w14:paraId="6E635D07" w14:textId="77777777" w:rsidR="0039302A" w:rsidRDefault="0039302A" w:rsidP="001C29CE">
            <w:pPr>
              <w:autoSpaceDE w:val="0"/>
              <w:autoSpaceDN w:val="0"/>
              <w:adjustRightInd w:val="0"/>
              <w:jc w:val="left"/>
              <w:rPr>
                <w:sz w:val="24"/>
              </w:rPr>
            </w:pPr>
            <w:r>
              <w:rPr>
                <w:sz w:val="24"/>
              </w:rPr>
              <w:t>2</w:t>
            </w:r>
            <w:r w:rsidRPr="000B3D55">
              <w:rPr>
                <w:sz w:val="24"/>
              </w:rPr>
              <w:t xml:space="preserve"> </w:t>
            </w:r>
            <w:r w:rsidRPr="00187AB6">
              <w:rPr>
                <w:i/>
                <w:sz w:val="24"/>
              </w:rPr>
              <w:t>for</w:t>
            </w:r>
            <w:r w:rsidRPr="000B3D55">
              <w:rPr>
                <w:sz w:val="24"/>
              </w:rPr>
              <w:t xml:space="preserve"> </w:t>
            </w:r>
            <w:r w:rsidRPr="00187AB6">
              <w:rPr>
                <w:i/>
                <w:sz w:val="24"/>
              </w:rPr>
              <w:t>each</w:t>
            </w:r>
            <w:r w:rsidRPr="000B3D55">
              <w:rPr>
                <w:sz w:val="24"/>
              </w:rPr>
              <w:t xml:space="preserve"> </w:t>
            </w:r>
            <w:r w:rsidR="008711BE" w:rsidRPr="00187AB6">
              <w:rPr>
                <w:i/>
                <w:sz w:val="24"/>
              </w:rPr>
              <w:t>e</w:t>
            </w:r>
            <w:r w:rsidRPr="00187AB6">
              <w:rPr>
                <w:i/>
                <w:sz w:val="24"/>
              </w:rPr>
              <w:t xml:space="preserve"> in </w:t>
            </w:r>
            <w:r w:rsidR="00E459D8">
              <w:rPr>
                <w:i/>
                <w:sz w:val="24"/>
              </w:rPr>
              <w:t>SecondLevel</w:t>
            </w:r>
            <w:r w:rsidR="008711BE" w:rsidRPr="00187AB6">
              <w:rPr>
                <w:i/>
                <w:sz w:val="24"/>
              </w:rPr>
              <w:t>Cubeid</w:t>
            </w:r>
          </w:p>
          <w:p w14:paraId="74F4C974" w14:textId="77777777" w:rsidR="00EA414F" w:rsidRDefault="00E17A58" w:rsidP="00943005">
            <w:pPr>
              <w:autoSpaceDE w:val="0"/>
              <w:autoSpaceDN w:val="0"/>
              <w:adjustRightInd w:val="0"/>
              <w:jc w:val="left"/>
              <w:rPr>
                <w:sz w:val="24"/>
              </w:rPr>
            </w:pPr>
            <w:r>
              <w:rPr>
                <w:sz w:val="24"/>
              </w:rPr>
              <w:t>3</w:t>
            </w:r>
            <w:r>
              <w:rPr>
                <w:rFonts w:hint="eastAsia"/>
                <w:sz w:val="24"/>
              </w:rPr>
              <w:t xml:space="preserve"> </w:t>
            </w:r>
            <w:r>
              <w:rPr>
                <w:sz w:val="24"/>
              </w:rPr>
              <w:t>do</w:t>
            </w:r>
            <w:r w:rsidR="00943005">
              <w:rPr>
                <w:rFonts w:hint="eastAsia"/>
                <w:sz w:val="24"/>
              </w:rPr>
              <w:t xml:space="preserve"> </w:t>
            </w:r>
          </w:p>
          <w:p w14:paraId="6DE16757" w14:textId="77777777" w:rsidR="00E17A58" w:rsidRPr="00187AB6" w:rsidRDefault="00EA414F" w:rsidP="00EA414F">
            <w:pPr>
              <w:autoSpaceDE w:val="0"/>
              <w:autoSpaceDN w:val="0"/>
              <w:adjustRightInd w:val="0"/>
              <w:jc w:val="left"/>
              <w:rPr>
                <w:i/>
                <w:sz w:val="24"/>
              </w:rPr>
            </w:pPr>
            <w:r>
              <w:rPr>
                <w:sz w:val="24"/>
              </w:rPr>
              <w:t xml:space="preserve">4   </w:t>
            </w:r>
            <w:r w:rsidR="00E17A58" w:rsidRPr="00187AB6">
              <w:rPr>
                <w:rFonts w:hint="eastAsia"/>
                <w:i/>
                <w:sz w:val="24"/>
              </w:rPr>
              <w:t>for</w:t>
            </w:r>
            <w:r w:rsidR="00943005" w:rsidRPr="00187AB6">
              <w:rPr>
                <w:i/>
                <w:sz w:val="24"/>
              </w:rPr>
              <w:t xml:space="preserve"> each Cubeid Q in N</w:t>
            </w:r>
          </w:p>
          <w:p w14:paraId="7B466CB6" w14:textId="77777777" w:rsidR="00B915A0" w:rsidRPr="00187AB6" w:rsidRDefault="008711BE" w:rsidP="00B915A0">
            <w:pPr>
              <w:autoSpaceDE w:val="0"/>
              <w:autoSpaceDN w:val="0"/>
              <w:adjustRightInd w:val="0"/>
              <w:jc w:val="left"/>
              <w:rPr>
                <w:i/>
                <w:sz w:val="24"/>
              </w:rPr>
            </w:pPr>
            <w:r w:rsidRPr="00187AB6">
              <w:rPr>
                <w:sz w:val="24"/>
              </w:rPr>
              <w:t>7</w:t>
            </w:r>
            <w:r w:rsidRPr="00187AB6">
              <w:rPr>
                <w:i/>
                <w:sz w:val="24"/>
              </w:rPr>
              <w:t xml:space="preserve">   </w:t>
            </w:r>
            <w:r w:rsidR="00943005" w:rsidRPr="00187AB6">
              <w:rPr>
                <w:i/>
                <w:sz w:val="24"/>
              </w:rPr>
              <w:t>do</w:t>
            </w:r>
            <w:r w:rsidR="00B915A0" w:rsidRPr="00187AB6">
              <w:rPr>
                <w:rFonts w:hint="eastAsia"/>
                <w:i/>
                <w:sz w:val="24"/>
              </w:rPr>
              <w:t xml:space="preserve"> </w:t>
            </w:r>
          </w:p>
          <w:p w14:paraId="57C588E9" w14:textId="77777777" w:rsidR="00B915A0" w:rsidRPr="00187AB6" w:rsidRDefault="00187AB6" w:rsidP="00B915A0">
            <w:pPr>
              <w:autoSpaceDE w:val="0"/>
              <w:autoSpaceDN w:val="0"/>
              <w:adjustRightInd w:val="0"/>
              <w:jc w:val="left"/>
              <w:rPr>
                <w:i/>
                <w:sz w:val="24"/>
              </w:rPr>
            </w:pPr>
            <w:r w:rsidRPr="00187AB6">
              <w:rPr>
                <w:sz w:val="24"/>
              </w:rPr>
              <w:t>8</w:t>
            </w:r>
            <w:r w:rsidR="00B915A0" w:rsidRPr="00187AB6">
              <w:rPr>
                <w:i/>
                <w:sz w:val="24"/>
              </w:rPr>
              <w:t xml:space="preserve">        k.key=Q.nameDir+Q.Value(e);</w:t>
            </w:r>
          </w:p>
          <w:p w14:paraId="50224A28" w14:textId="77777777" w:rsidR="0039302A" w:rsidRPr="00187AB6" w:rsidRDefault="00187AB6" w:rsidP="00B915A0">
            <w:pPr>
              <w:autoSpaceDE w:val="0"/>
              <w:autoSpaceDN w:val="0"/>
              <w:adjustRightInd w:val="0"/>
              <w:jc w:val="left"/>
              <w:rPr>
                <w:i/>
                <w:sz w:val="24"/>
              </w:rPr>
            </w:pPr>
            <w:r w:rsidRPr="00187AB6">
              <w:rPr>
                <w:sz w:val="24"/>
              </w:rPr>
              <w:t>9</w:t>
            </w:r>
            <w:r w:rsidR="00B915A0" w:rsidRPr="00187AB6">
              <w:rPr>
                <w:i/>
                <w:sz w:val="24"/>
              </w:rPr>
              <w:t xml:space="preserve">       </w:t>
            </w:r>
            <w:r w:rsidR="00F55C1C">
              <w:rPr>
                <w:i/>
                <w:sz w:val="24"/>
              </w:rPr>
              <w:t xml:space="preserve"> </w:t>
            </w:r>
            <w:r w:rsidR="0039302A" w:rsidRPr="00187AB6">
              <w:rPr>
                <w:i/>
                <w:sz w:val="24"/>
              </w:rPr>
              <w:t>k</w:t>
            </w:r>
            <w:r w:rsidR="00B915A0" w:rsidRPr="00187AB6">
              <w:rPr>
                <w:i/>
                <w:sz w:val="24"/>
              </w:rPr>
              <w:t>.value</w:t>
            </w:r>
            <w:r w:rsidR="0039302A" w:rsidRPr="00187AB6">
              <w:rPr>
                <w:i/>
                <w:sz w:val="24"/>
              </w:rPr>
              <w:t xml:space="preserve"> = </w:t>
            </w:r>
            <w:r w:rsidR="00B915A0" w:rsidRPr="00187AB6">
              <w:rPr>
                <w:i/>
                <w:sz w:val="24"/>
              </w:rPr>
              <w:t>e.Measure()</w:t>
            </w:r>
            <w:r w:rsidR="0039302A" w:rsidRPr="00187AB6">
              <w:rPr>
                <w:i/>
                <w:sz w:val="24"/>
              </w:rPr>
              <w:t>;</w:t>
            </w:r>
          </w:p>
          <w:p w14:paraId="4E83AF81" w14:textId="77777777" w:rsidR="00B915A0" w:rsidRPr="00187AB6" w:rsidRDefault="00187AB6" w:rsidP="00B915A0">
            <w:pPr>
              <w:autoSpaceDE w:val="0"/>
              <w:autoSpaceDN w:val="0"/>
              <w:adjustRightInd w:val="0"/>
              <w:jc w:val="left"/>
              <w:rPr>
                <w:i/>
                <w:sz w:val="24"/>
              </w:rPr>
            </w:pPr>
            <w:r w:rsidRPr="00187AB6">
              <w:rPr>
                <w:sz w:val="24"/>
              </w:rPr>
              <w:t>10</w:t>
            </w:r>
            <w:r w:rsidR="00B915A0" w:rsidRPr="00187AB6">
              <w:rPr>
                <w:i/>
                <w:sz w:val="24"/>
              </w:rPr>
              <w:t xml:space="preserve">       emit(k);</w:t>
            </w:r>
          </w:p>
          <w:p w14:paraId="2CF0D2F0" w14:textId="77777777" w:rsidR="00B915A0" w:rsidRPr="00187AB6" w:rsidRDefault="00187AB6" w:rsidP="00B915A0">
            <w:pPr>
              <w:autoSpaceDE w:val="0"/>
              <w:autoSpaceDN w:val="0"/>
              <w:adjustRightInd w:val="0"/>
              <w:jc w:val="left"/>
              <w:rPr>
                <w:i/>
                <w:sz w:val="24"/>
              </w:rPr>
            </w:pPr>
            <w:r w:rsidRPr="00187AB6">
              <w:rPr>
                <w:rFonts w:hint="eastAsia"/>
                <w:sz w:val="24"/>
              </w:rPr>
              <w:t>11</w:t>
            </w:r>
            <w:r w:rsidR="00B915A0" w:rsidRPr="00187AB6">
              <w:rPr>
                <w:rFonts w:hint="eastAsia"/>
                <w:i/>
                <w:sz w:val="24"/>
              </w:rPr>
              <w:t xml:space="preserve">  end do</w:t>
            </w:r>
          </w:p>
          <w:p w14:paraId="2DD90A52" w14:textId="77777777" w:rsidR="0039302A" w:rsidRPr="00187AB6" w:rsidRDefault="00187AB6" w:rsidP="001C29CE">
            <w:pPr>
              <w:autoSpaceDE w:val="0"/>
              <w:autoSpaceDN w:val="0"/>
              <w:adjustRightInd w:val="0"/>
              <w:jc w:val="left"/>
              <w:rPr>
                <w:i/>
                <w:sz w:val="24"/>
              </w:rPr>
            </w:pPr>
            <w:r w:rsidRPr="00187AB6">
              <w:rPr>
                <w:sz w:val="24"/>
              </w:rPr>
              <w:t>12</w:t>
            </w:r>
            <w:r w:rsidR="00B915A0" w:rsidRPr="00187AB6">
              <w:rPr>
                <w:i/>
                <w:sz w:val="24"/>
              </w:rPr>
              <w:t xml:space="preserve"> end do</w:t>
            </w:r>
          </w:p>
          <w:p w14:paraId="7A6DAA0D" w14:textId="77777777" w:rsidR="0039302A" w:rsidRPr="00187AB6" w:rsidRDefault="0039302A" w:rsidP="001C29CE">
            <w:pPr>
              <w:autoSpaceDE w:val="0"/>
              <w:autoSpaceDN w:val="0"/>
              <w:adjustRightInd w:val="0"/>
              <w:jc w:val="left"/>
              <w:rPr>
                <w:i/>
                <w:sz w:val="24"/>
              </w:rPr>
            </w:pPr>
            <w:r w:rsidRPr="00187AB6">
              <w:rPr>
                <w:i/>
                <w:sz w:val="24"/>
              </w:rPr>
              <w:t>REDUCE/COMBINE(k, {e1, e2, ...})</w:t>
            </w:r>
          </w:p>
          <w:p w14:paraId="5C21B2C0" w14:textId="77777777" w:rsidR="0039302A" w:rsidRPr="000B3D55" w:rsidRDefault="00B915A0" w:rsidP="001C29CE">
            <w:pPr>
              <w:autoSpaceDE w:val="0"/>
              <w:autoSpaceDN w:val="0"/>
              <w:adjustRightInd w:val="0"/>
              <w:jc w:val="left"/>
              <w:rPr>
                <w:sz w:val="24"/>
              </w:rPr>
            </w:pPr>
            <w:r>
              <w:rPr>
                <w:sz w:val="24"/>
              </w:rPr>
              <w:t>1 #M</w:t>
            </w:r>
            <w:r>
              <w:rPr>
                <w:rFonts w:hint="eastAsia"/>
                <w:sz w:val="24"/>
              </w:rPr>
              <w:t>设为</w:t>
            </w:r>
            <w:r>
              <w:rPr>
                <w:sz w:val="24"/>
              </w:rPr>
              <w:t>度量方法</w:t>
            </w:r>
          </w:p>
          <w:p w14:paraId="13D35DAC" w14:textId="77777777" w:rsidR="0039302A" w:rsidRPr="00187AB6" w:rsidRDefault="00187AB6" w:rsidP="00B915A0">
            <w:pPr>
              <w:pStyle w:val="mybiaoge"/>
              <w:rPr>
                <w:rFonts w:eastAsia="宋体"/>
                <w:i/>
                <w:sz w:val="24"/>
              </w:rPr>
            </w:pPr>
            <w:r>
              <w:rPr>
                <w:rFonts w:eastAsia="宋体"/>
                <w:sz w:val="24"/>
              </w:rPr>
              <w:t>2</w:t>
            </w:r>
            <w:r w:rsidR="0039302A" w:rsidRPr="00187AB6">
              <w:rPr>
                <w:rFonts w:eastAsia="宋体"/>
                <w:i/>
                <w:sz w:val="24"/>
              </w:rPr>
              <w:t xml:space="preserve"> </w:t>
            </w:r>
            <w:r w:rsidR="00B915A0" w:rsidRPr="00187AB6">
              <w:rPr>
                <w:rFonts w:eastAsia="宋体"/>
                <w:i/>
                <w:sz w:val="24"/>
              </w:rPr>
              <w:t>for all e in {e1,e2,….}</w:t>
            </w:r>
          </w:p>
          <w:p w14:paraId="2EBD54DF" w14:textId="77777777" w:rsidR="00B915A0" w:rsidRPr="00B915A0" w:rsidRDefault="00187AB6" w:rsidP="00B915A0">
            <w:pPr>
              <w:pStyle w:val="mybiaoge"/>
              <w:rPr>
                <w:rFonts w:eastAsia="宋体"/>
              </w:rPr>
            </w:pPr>
            <w:r w:rsidRPr="00187AB6">
              <w:rPr>
                <w:rFonts w:eastAsia="宋体" w:hint="eastAsia"/>
                <w:sz w:val="24"/>
              </w:rPr>
              <w:t>3</w:t>
            </w:r>
            <w:r w:rsidR="00B915A0" w:rsidRPr="00187AB6">
              <w:rPr>
                <w:rFonts w:eastAsia="宋体" w:hint="eastAsia"/>
                <w:i/>
                <w:sz w:val="24"/>
              </w:rPr>
              <w:t xml:space="preserve"> do</w:t>
            </w:r>
          </w:p>
        </w:tc>
      </w:tr>
      <w:tr w:rsidR="0039302A" w:rsidRPr="00030A7A" w14:paraId="5A72D22F" w14:textId="77777777" w:rsidTr="001C29CE">
        <w:tc>
          <w:tcPr>
            <w:tcW w:w="6946" w:type="dxa"/>
            <w:shd w:val="clear" w:color="auto" w:fill="auto"/>
          </w:tcPr>
          <w:p w14:paraId="7A2499E3" w14:textId="77777777" w:rsidR="0039302A" w:rsidRPr="00187AB6" w:rsidRDefault="00B915A0" w:rsidP="001C29CE">
            <w:pPr>
              <w:autoSpaceDE w:val="0"/>
              <w:autoSpaceDN w:val="0"/>
              <w:adjustRightInd w:val="0"/>
              <w:jc w:val="left"/>
              <w:rPr>
                <w:i/>
                <w:sz w:val="24"/>
              </w:rPr>
            </w:pPr>
            <w:r>
              <w:rPr>
                <w:rFonts w:hint="eastAsia"/>
                <w:sz w:val="24"/>
              </w:rPr>
              <w:t xml:space="preserve">4 </w:t>
            </w:r>
            <w:r w:rsidRPr="00187AB6">
              <w:rPr>
                <w:rFonts w:hint="eastAsia"/>
                <w:i/>
                <w:sz w:val="24"/>
              </w:rPr>
              <w:t xml:space="preserve">   </w:t>
            </w:r>
            <w:r w:rsidR="00187AB6" w:rsidRPr="00187AB6">
              <w:rPr>
                <w:i/>
                <w:sz w:val="24"/>
              </w:rPr>
              <w:t xml:space="preserve">for each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oMath>
            <w:r w:rsidR="00BB2E8E">
              <w:rPr>
                <w:rFonts w:hint="eastAsia"/>
                <w:i/>
                <w:sz w:val="24"/>
              </w:rPr>
              <w:t xml:space="preserve"> </w:t>
            </w:r>
            <w:r w:rsidR="00187AB6" w:rsidRPr="00187AB6">
              <w:rPr>
                <w:i/>
                <w:sz w:val="24"/>
              </w:rPr>
              <w:t>in M</w:t>
            </w:r>
          </w:p>
          <w:p w14:paraId="69309ADD" w14:textId="77777777" w:rsidR="00187AB6" w:rsidRPr="00187AB6" w:rsidRDefault="00187AB6" w:rsidP="001C29CE">
            <w:pPr>
              <w:autoSpaceDE w:val="0"/>
              <w:autoSpaceDN w:val="0"/>
              <w:adjustRightInd w:val="0"/>
              <w:jc w:val="left"/>
              <w:rPr>
                <w:i/>
                <w:sz w:val="24"/>
              </w:rPr>
            </w:pPr>
            <w:r w:rsidRPr="00187AB6">
              <w:rPr>
                <w:sz w:val="24"/>
              </w:rPr>
              <w:t>5</w:t>
            </w:r>
            <w:r w:rsidRPr="00187AB6">
              <w:rPr>
                <w:i/>
                <w:sz w:val="24"/>
              </w:rPr>
              <w:t xml:space="preserve">    do</w:t>
            </w:r>
          </w:p>
          <w:p w14:paraId="08B204CD" w14:textId="77777777" w:rsidR="00187AB6" w:rsidRPr="00187AB6" w:rsidRDefault="00187AB6" w:rsidP="00187AB6">
            <w:pPr>
              <w:autoSpaceDE w:val="0"/>
              <w:autoSpaceDN w:val="0"/>
              <w:adjustRightInd w:val="0"/>
              <w:jc w:val="left"/>
              <w:rPr>
                <w:i/>
                <w:sz w:val="24"/>
              </w:rPr>
            </w:pPr>
            <w:r w:rsidRPr="00187AB6">
              <w:rPr>
                <w:sz w:val="24"/>
              </w:rPr>
              <w:t>6</w:t>
            </w:r>
            <w:r w:rsidRPr="00187AB6">
              <w:rPr>
                <w:i/>
                <w:sz w:val="24"/>
              </w:rPr>
              <w:t xml:space="preserve">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d>
                <m:dPr>
                  <m:ctrlPr>
                    <w:rPr>
                      <w:rFonts w:ascii="Cambria Math" w:hAnsi="Cambria Math"/>
                      <w:i/>
                      <w:sz w:val="24"/>
                    </w:rPr>
                  </m:ctrlPr>
                </m:dPr>
                <m:e>
                  <m:r>
                    <w:rPr>
                      <w:rFonts w:ascii="Cambria Math" w:hAnsi="Cambria Math"/>
                      <w:sz w:val="24"/>
                    </w:rPr>
                    <m:t>e</m:t>
                  </m:r>
                </m:e>
              </m:d>
              <m:r>
                <w:rPr>
                  <w:rFonts w:ascii="Cambria Math" w:hAnsi="Cambria Math"/>
                  <w:sz w:val="24"/>
                </w:rPr>
                <m:t>;</m:t>
              </m:r>
            </m:oMath>
          </w:p>
          <w:p w14:paraId="306EF142" w14:textId="77777777" w:rsidR="00187AB6" w:rsidRPr="00187AB6" w:rsidRDefault="00187AB6" w:rsidP="00187AB6">
            <w:pPr>
              <w:autoSpaceDE w:val="0"/>
              <w:autoSpaceDN w:val="0"/>
              <w:adjustRightInd w:val="0"/>
              <w:jc w:val="left"/>
              <w:rPr>
                <w:i/>
                <w:sz w:val="24"/>
              </w:rPr>
            </w:pPr>
            <w:r w:rsidRPr="00187AB6">
              <w:rPr>
                <w:rFonts w:hint="eastAsia"/>
                <w:sz w:val="24"/>
              </w:rPr>
              <w:t>7</w:t>
            </w:r>
            <w:r w:rsidRPr="00187AB6">
              <w:rPr>
                <w:rFonts w:hint="eastAsia"/>
                <w:i/>
                <w:sz w:val="24"/>
              </w:rPr>
              <w:t xml:space="preserve">    end do</w:t>
            </w:r>
          </w:p>
          <w:p w14:paraId="2B2A4114" w14:textId="77777777" w:rsidR="00187AB6" w:rsidRPr="00187AB6" w:rsidRDefault="00187AB6" w:rsidP="00187AB6">
            <w:pPr>
              <w:autoSpaceDE w:val="0"/>
              <w:autoSpaceDN w:val="0"/>
              <w:adjustRightInd w:val="0"/>
              <w:jc w:val="left"/>
              <w:rPr>
                <w:i/>
                <w:sz w:val="24"/>
              </w:rPr>
            </w:pPr>
            <w:r w:rsidRPr="00187AB6">
              <w:rPr>
                <w:sz w:val="24"/>
              </w:rPr>
              <w:t>8</w:t>
            </w:r>
            <w:r w:rsidRPr="00187AB6">
              <w:rPr>
                <w:i/>
                <w:sz w:val="24"/>
              </w:rPr>
              <w:t xml:space="preserve"> end do</w:t>
            </w:r>
          </w:p>
          <w:p w14:paraId="0F0F566A" w14:textId="77777777" w:rsidR="00787563" w:rsidRPr="00787563" w:rsidRDefault="00187AB6" w:rsidP="00187AB6">
            <w:pPr>
              <w:autoSpaceDE w:val="0"/>
              <w:autoSpaceDN w:val="0"/>
              <w:adjustRightInd w:val="0"/>
              <w:jc w:val="left"/>
              <w:rPr>
                <w:i/>
                <w:sz w:val="24"/>
              </w:rPr>
            </w:pPr>
            <w:r w:rsidRPr="00187AB6">
              <w:rPr>
                <w:sz w:val="24"/>
              </w:rPr>
              <w:t>9</w:t>
            </w:r>
            <w:r w:rsidRPr="00187AB6">
              <w:rPr>
                <w:i/>
                <w:sz w:val="24"/>
              </w:rPr>
              <w:t xml:space="preserve"> emit(</w:t>
            </w:r>
            <m:oMath>
              <m:r>
                <w:rPr>
                  <w:rFonts w:ascii="Cambria Math" w:hAnsi="Cambria Math"/>
                  <w:sz w:val="24"/>
                </w:rPr>
                <m:t>&lt;k,{</m:t>
              </m:r>
              <m:sSub>
                <m:sSubPr>
                  <m:ctrlPr>
                    <w:rPr>
                      <w:rFonts w:ascii="Cambria Math" w:hAnsi="Cambria Math"/>
                      <w:i/>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…..}&gt;</m:t>
              </m:r>
            </m:oMath>
            <w:r w:rsidRPr="00187AB6">
              <w:rPr>
                <w:i/>
                <w:sz w:val="24"/>
              </w:rPr>
              <w:t>);</w:t>
            </w:r>
          </w:p>
        </w:tc>
      </w:tr>
    </w:tbl>
    <w:p w14:paraId="01F63F54" w14:textId="77777777" w:rsidR="00787563" w:rsidRDefault="001F138A" w:rsidP="007E3EDF">
      <w:pPr>
        <w:spacing w:line="440" w:lineRule="atLeast"/>
        <w:ind w:firstLineChars="200" w:firstLine="480"/>
        <w:rPr>
          <w:sz w:val="24"/>
        </w:rPr>
      </w:pPr>
      <w:r w:rsidRPr="007E3EDF">
        <w:rPr>
          <w:rFonts w:hint="eastAsia"/>
          <w:sz w:val="24"/>
        </w:rPr>
        <w:t>对于高基</w:t>
      </w:r>
      <w:r w:rsidR="00D80072">
        <w:rPr>
          <w:rFonts w:hint="eastAsia"/>
          <w:sz w:val="24"/>
        </w:rPr>
        <w:t>区域</w:t>
      </w:r>
      <w:r w:rsidRPr="007E3EDF">
        <w:rPr>
          <w:sz w:val="24"/>
        </w:rPr>
        <w:t>和</w:t>
      </w:r>
      <w:r w:rsidRPr="007E3EDF">
        <w:rPr>
          <w:rFonts w:hint="eastAsia"/>
          <w:sz w:val="24"/>
        </w:rPr>
        <w:t>普通类型区域</w:t>
      </w:r>
      <w:r w:rsidRPr="007E3EDF">
        <w:rPr>
          <w:sz w:val="24"/>
        </w:rPr>
        <w:t>数据立方体计算来说，</w:t>
      </w:r>
      <w:r w:rsidR="00F236ED">
        <w:rPr>
          <w:rFonts w:hint="eastAsia"/>
          <w:sz w:val="24"/>
        </w:rPr>
        <w:t>由于</w:t>
      </w:r>
      <w:r w:rsidR="00F236ED">
        <w:rPr>
          <w:sz w:val="24"/>
        </w:rPr>
        <w:t>不能像稀疏区域那样</w:t>
      </w:r>
      <w:r w:rsidR="00F236ED">
        <w:rPr>
          <w:rFonts w:hint="eastAsia"/>
          <w:sz w:val="24"/>
        </w:rPr>
        <w:t>，</w:t>
      </w:r>
      <w:r w:rsidR="00F236ED">
        <w:rPr>
          <w:sz w:val="24"/>
        </w:rPr>
        <w:t>在</w:t>
      </w:r>
      <w:r w:rsidR="00F236ED">
        <w:rPr>
          <w:sz w:val="24"/>
        </w:rPr>
        <w:t>Maper</w:t>
      </w:r>
      <w:r w:rsidR="00F236ED">
        <w:rPr>
          <w:sz w:val="24"/>
        </w:rPr>
        <w:t>端可以高效聚合</w:t>
      </w:r>
      <w:r w:rsidR="00F236ED">
        <w:rPr>
          <w:rFonts w:hint="eastAsia"/>
          <w:sz w:val="24"/>
        </w:rPr>
        <w:t>元组</w:t>
      </w:r>
      <w:r w:rsidR="00F236ED">
        <w:rPr>
          <w:sz w:val="24"/>
        </w:rPr>
        <w:t>，聚合后的结果对比</w:t>
      </w:r>
      <w:r w:rsidR="00F236ED">
        <w:rPr>
          <w:rFonts w:hint="eastAsia"/>
          <w:sz w:val="24"/>
        </w:rPr>
        <w:t>Map</w:t>
      </w:r>
      <w:r w:rsidR="00F236ED">
        <w:rPr>
          <w:sz w:val="24"/>
        </w:rPr>
        <w:t>端处理后的输入数据来说</w:t>
      </w:r>
      <w:r w:rsidR="00F236ED">
        <w:rPr>
          <w:rFonts w:hint="eastAsia"/>
          <w:sz w:val="24"/>
        </w:rPr>
        <w:t>往往</w:t>
      </w:r>
      <w:r w:rsidR="00F236ED">
        <w:rPr>
          <w:sz w:val="24"/>
        </w:rPr>
        <w:t>很小，所以适合</w:t>
      </w:r>
      <w:r w:rsidR="00F236ED">
        <w:rPr>
          <w:rFonts w:hint="eastAsia"/>
          <w:sz w:val="24"/>
        </w:rPr>
        <w:t>上述</w:t>
      </w:r>
      <w:r w:rsidR="00F236ED">
        <w:rPr>
          <w:sz w:val="24"/>
        </w:rPr>
        <w:t>策略</w:t>
      </w:r>
      <w:r w:rsidR="00F236ED">
        <w:rPr>
          <w:rFonts w:hint="eastAsia"/>
          <w:sz w:val="24"/>
        </w:rPr>
        <w:t>。但是普通区域</w:t>
      </w:r>
      <w:r w:rsidR="00F236ED">
        <w:rPr>
          <w:sz w:val="24"/>
        </w:rPr>
        <w:t>与高基</w:t>
      </w:r>
      <w:r w:rsidR="00F236ED">
        <w:rPr>
          <w:rFonts w:hint="eastAsia"/>
          <w:sz w:val="24"/>
        </w:rPr>
        <w:t>区域</w:t>
      </w:r>
      <w:r w:rsidR="00F236ED">
        <w:rPr>
          <w:sz w:val="24"/>
        </w:rPr>
        <w:t>由于</w:t>
      </w:r>
      <w:r w:rsidR="00F236ED">
        <w:rPr>
          <w:rFonts w:hint="eastAsia"/>
          <w:sz w:val="24"/>
        </w:rPr>
        <w:t>不具备</w:t>
      </w:r>
      <w:r w:rsidR="00F236ED">
        <w:rPr>
          <w:sz w:val="24"/>
        </w:rPr>
        <w:t>上述条件，</w:t>
      </w:r>
      <w:r w:rsidR="00F236ED">
        <w:rPr>
          <w:rFonts w:hint="eastAsia"/>
          <w:sz w:val="24"/>
        </w:rPr>
        <w:t>所以算法</w:t>
      </w:r>
      <w:r w:rsidR="00F236ED">
        <w:rPr>
          <w:sz w:val="24"/>
        </w:rPr>
        <w:t>尽量</w:t>
      </w:r>
      <w:r w:rsidR="00556712">
        <w:rPr>
          <w:rFonts w:hint="eastAsia"/>
          <w:sz w:val="24"/>
        </w:rPr>
        <w:t>利用最小</w:t>
      </w:r>
      <w:r w:rsidR="00556712">
        <w:rPr>
          <w:sz w:val="24"/>
        </w:rPr>
        <w:t>父</w:t>
      </w:r>
      <w:r w:rsidR="00556712">
        <w:rPr>
          <w:sz w:val="24"/>
        </w:rPr>
        <w:t>cubeid</w:t>
      </w:r>
      <w:r w:rsidR="00556712">
        <w:rPr>
          <w:rFonts w:hint="eastAsia"/>
          <w:sz w:val="24"/>
        </w:rPr>
        <w:t>原则</w:t>
      </w:r>
      <w:r w:rsidR="00556712">
        <w:rPr>
          <w:sz w:val="24"/>
        </w:rPr>
        <w:t>减少计算</w:t>
      </w:r>
      <w:r w:rsidR="00556712">
        <w:rPr>
          <w:rFonts w:hint="eastAsia"/>
          <w:sz w:val="24"/>
        </w:rPr>
        <w:t>量，</w:t>
      </w:r>
      <w:r w:rsidR="00556712">
        <w:rPr>
          <w:sz w:val="24"/>
        </w:rPr>
        <w:t>采用自顶向下逐层计算的计算方式，对于</w:t>
      </w:r>
      <w:r w:rsidR="00556712">
        <w:rPr>
          <w:rFonts w:hint="eastAsia"/>
          <w:sz w:val="24"/>
        </w:rPr>
        <w:t>高基</w:t>
      </w:r>
      <w:r w:rsidR="00556712">
        <w:rPr>
          <w:sz w:val="24"/>
        </w:rPr>
        <w:t>数维</w:t>
      </w:r>
      <w:r w:rsidR="00556712">
        <w:rPr>
          <w:sz w:val="24"/>
        </w:rPr>
        <w:lastRenderedPageBreak/>
        <w:t>度</w:t>
      </w:r>
      <w:r w:rsidR="00556712">
        <w:rPr>
          <w:rFonts w:hint="eastAsia"/>
          <w:sz w:val="24"/>
        </w:rPr>
        <w:t>组合</w:t>
      </w:r>
      <w:r w:rsidR="00556712">
        <w:rPr>
          <w:sz w:val="24"/>
        </w:rPr>
        <w:t>采用</w:t>
      </w:r>
      <w:r w:rsidR="00556712">
        <w:rPr>
          <w:rFonts w:hint="eastAsia"/>
          <w:sz w:val="24"/>
        </w:rPr>
        <w:t>对</w:t>
      </w:r>
      <w:r w:rsidR="00556712">
        <w:rPr>
          <w:sz w:val="24"/>
        </w:rPr>
        <w:t>维度</w:t>
      </w:r>
      <w:r w:rsidR="00F236ED">
        <w:rPr>
          <w:rFonts w:hint="eastAsia"/>
          <w:sz w:val="24"/>
        </w:rPr>
        <w:t>组合</w:t>
      </w:r>
      <w:r w:rsidR="00F236ED">
        <w:rPr>
          <w:sz w:val="24"/>
        </w:rPr>
        <w:t>进行</w:t>
      </w:r>
      <w:r w:rsidR="00F236ED">
        <w:rPr>
          <w:sz w:val="24"/>
        </w:rPr>
        <w:t>hash</w:t>
      </w:r>
      <w:r w:rsidR="00F236ED">
        <w:rPr>
          <w:sz w:val="24"/>
        </w:rPr>
        <w:t>到</w:t>
      </w:r>
      <w:r w:rsidR="00F236ED">
        <w:rPr>
          <w:rFonts w:hint="eastAsia"/>
          <w:sz w:val="24"/>
        </w:rPr>
        <w:t>一个</w:t>
      </w:r>
      <w:r w:rsidR="00F236ED">
        <w:rPr>
          <w:sz w:val="24"/>
        </w:rPr>
        <w:t>范围区间内</w:t>
      </w:r>
      <w:r w:rsidR="00F236ED">
        <w:rPr>
          <w:rFonts w:hint="eastAsia"/>
          <w:sz w:val="24"/>
        </w:rPr>
        <w:t>，</w:t>
      </w:r>
      <w:r w:rsidR="00F236ED">
        <w:rPr>
          <w:sz w:val="24"/>
        </w:rPr>
        <w:t>将</w:t>
      </w:r>
      <w:r w:rsidR="00F236ED">
        <w:rPr>
          <w:rFonts w:hint="eastAsia"/>
          <w:sz w:val="24"/>
        </w:rPr>
        <w:t>此</w:t>
      </w:r>
      <w:r w:rsidR="00F236ED">
        <w:rPr>
          <w:sz w:val="24"/>
        </w:rPr>
        <w:t>数据范围分割成等长数据段，</w:t>
      </w:r>
      <w:r w:rsidR="00F236ED">
        <w:rPr>
          <w:rFonts w:hint="eastAsia"/>
          <w:sz w:val="24"/>
        </w:rPr>
        <w:t>对数据段</w:t>
      </w:r>
      <w:r w:rsidR="00F236ED">
        <w:rPr>
          <w:sz w:val="24"/>
        </w:rPr>
        <w:t>使用贪心策略</w:t>
      </w:r>
      <w:r w:rsidR="00F236ED">
        <w:rPr>
          <w:rFonts w:hint="eastAsia"/>
          <w:sz w:val="24"/>
        </w:rPr>
        <w:t>近似</w:t>
      </w:r>
      <w:r w:rsidR="00F236ED">
        <w:rPr>
          <w:sz w:val="24"/>
        </w:rPr>
        <w:t>相等的合理分配</w:t>
      </w:r>
      <w:r w:rsidR="00F236ED">
        <w:rPr>
          <w:rFonts w:hint="eastAsia"/>
          <w:sz w:val="24"/>
        </w:rPr>
        <w:t>到</w:t>
      </w:r>
      <w:r w:rsidR="00F236ED">
        <w:rPr>
          <w:sz w:val="24"/>
        </w:rPr>
        <w:t>k</w:t>
      </w:r>
      <w:r w:rsidR="00F236ED">
        <w:rPr>
          <w:rFonts w:hint="eastAsia"/>
          <w:sz w:val="24"/>
        </w:rPr>
        <w:t>个</w:t>
      </w:r>
      <w:r w:rsidR="00F236ED">
        <w:rPr>
          <w:rFonts w:hint="eastAsia"/>
          <w:sz w:val="24"/>
        </w:rPr>
        <w:t>Reduce</w:t>
      </w:r>
      <w:r w:rsidR="00F236ED">
        <w:rPr>
          <w:rFonts w:hint="eastAsia"/>
          <w:sz w:val="24"/>
        </w:rPr>
        <w:t>节点</w:t>
      </w:r>
      <w:r w:rsidR="00980893">
        <w:rPr>
          <w:rFonts w:hint="eastAsia"/>
          <w:sz w:val="24"/>
        </w:rPr>
        <w:t>，</w:t>
      </w:r>
      <w:r w:rsidR="00980893">
        <w:rPr>
          <w:sz w:val="24"/>
        </w:rPr>
        <w:t>对于非稀疏区域的稀疏</w:t>
      </w:r>
      <w:r w:rsidR="00980893">
        <w:rPr>
          <w:sz w:val="24"/>
        </w:rPr>
        <w:t>cuebid</w:t>
      </w:r>
      <w:r w:rsidR="00980893">
        <w:rPr>
          <w:sz w:val="24"/>
        </w:rPr>
        <w:t>采用</w:t>
      </w:r>
      <w:r w:rsidR="00980893">
        <w:rPr>
          <w:sz w:val="24"/>
        </w:rPr>
        <w:t>Combine</w:t>
      </w:r>
      <w:r w:rsidR="00980893">
        <w:rPr>
          <w:sz w:val="24"/>
        </w:rPr>
        <w:t>阶段压缩处理</w:t>
      </w:r>
      <w:r w:rsidR="00F236ED">
        <w:rPr>
          <w:sz w:val="24"/>
        </w:rPr>
        <w:t>。</w:t>
      </w:r>
      <w:r w:rsidR="00F236ED">
        <w:rPr>
          <w:rFonts w:hint="eastAsia"/>
          <w:sz w:val="24"/>
        </w:rPr>
        <w:t>此</w:t>
      </w:r>
      <w:r w:rsidR="00F236ED">
        <w:rPr>
          <w:sz w:val="24"/>
        </w:rPr>
        <w:t>阶段数据处理</w:t>
      </w:r>
      <w:r w:rsidR="00B92213">
        <w:rPr>
          <w:rFonts w:hint="eastAsia"/>
          <w:sz w:val="24"/>
        </w:rPr>
        <w:t>如</w:t>
      </w:r>
      <w:r w:rsidR="00F236ED">
        <w:rPr>
          <w:rFonts w:hint="eastAsia"/>
          <w:sz w:val="24"/>
        </w:rPr>
        <w:t>算法</w:t>
      </w:r>
      <w:r w:rsidR="00B92213">
        <w:rPr>
          <w:sz w:val="24"/>
        </w:rPr>
        <w:t>3.2</w:t>
      </w:r>
      <w:r w:rsidR="00B92213">
        <w:rPr>
          <w:rFonts w:hint="eastAsia"/>
          <w:sz w:val="24"/>
        </w:rPr>
        <w:t>所示</w:t>
      </w:r>
      <w:r w:rsidR="00F236ED">
        <w:rPr>
          <w:sz w:val="24"/>
        </w:rPr>
        <w:t>。</w:t>
      </w:r>
    </w:p>
    <w:p w14:paraId="5EE81C5B" w14:textId="77777777" w:rsidR="00F236ED" w:rsidRDefault="00F236ED" w:rsidP="00F236ED">
      <w:pPr>
        <w:pStyle w:val="myshenjh"/>
        <w:spacing w:before="156"/>
        <w:jc w:val="center"/>
      </w:pPr>
      <w:r>
        <w:rPr>
          <w:rFonts w:hint="eastAsia"/>
        </w:rPr>
        <w:t>算法</w:t>
      </w:r>
      <w:r w:rsidR="00B92213">
        <w:t>3.2</w:t>
      </w:r>
      <w:r>
        <w:rPr>
          <w:rFonts w:hint="eastAsia"/>
        </w:rPr>
        <w:t xml:space="preserve"> </w:t>
      </w:r>
      <w:r w:rsidRPr="00EA414F">
        <w:t>Multi-RegionCube</w:t>
      </w:r>
      <w:r>
        <w:rPr>
          <w:rFonts w:hint="eastAsia"/>
        </w:rPr>
        <w:t>对非</w:t>
      </w:r>
      <w:r>
        <w:t>稀疏区域算法描述</w:t>
      </w:r>
    </w:p>
    <w:p w14:paraId="0994BAA9" w14:textId="77777777" w:rsidR="00F236ED" w:rsidRPr="00452FA3" w:rsidRDefault="00F236ED" w:rsidP="00F236ED">
      <w:pPr>
        <w:pStyle w:val="myshenjh"/>
        <w:spacing w:before="156"/>
        <w:jc w:val="center"/>
      </w:pPr>
      <w:r>
        <w:t xml:space="preserve">Algorithm3.1 </w:t>
      </w:r>
      <w:r w:rsidRPr="00EA414F">
        <w:t>Multi-RegionCube</w:t>
      </w:r>
      <w:r>
        <w:rPr>
          <w:sz w:val="28"/>
        </w:rPr>
        <w:t xml:space="preserve"> </w:t>
      </w:r>
      <w:r>
        <w:t>for no-spare area</w:t>
      </w:r>
    </w:p>
    <w:tbl>
      <w:tblPr>
        <w:tblW w:w="0" w:type="auto"/>
        <w:tblInd w:w="1242" w:type="dxa"/>
        <w:tblBorders>
          <w:top w:val="single" w:sz="4" w:space="0" w:color="auto"/>
          <w:bottom w:val="single" w:sz="4" w:space="0" w:color="auto"/>
        </w:tblBorders>
        <w:tblLook w:val="04A0" w:firstRow="1" w:lastRow="0" w:firstColumn="1" w:lastColumn="0" w:noHBand="0" w:noVBand="1"/>
      </w:tblPr>
      <w:tblGrid>
        <w:gridCol w:w="6946"/>
      </w:tblGrid>
      <w:tr w:rsidR="00F236ED" w:rsidRPr="00030A7A" w14:paraId="589F08A5" w14:textId="77777777" w:rsidTr="00F01617">
        <w:tc>
          <w:tcPr>
            <w:tcW w:w="6946" w:type="dxa"/>
            <w:shd w:val="clear" w:color="auto" w:fill="auto"/>
          </w:tcPr>
          <w:p w14:paraId="29C9A995" w14:textId="77777777" w:rsidR="00F236ED" w:rsidRPr="000B3D55" w:rsidRDefault="00F236ED" w:rsidP="00963754">
            <w:pPr>
              <w:autoSpaceDE w:val="0"/>
              <w:autoSpaceDN w:val="0"/>
              <w:adjustRightInd w:val="0"/>
              <w:jc w:val="left"/>
              <w:rPr>
                <w:sz w:val="24"/>
              </w:rPr>
            </w:pPr>
            <w:r w:rsidRPr="00187AB6">
              <w:rPr>
                <w:i/>
                <w:sz w:val="24"/>
              </w:rPr>
              <w:t>MAP(e)</w:t>
            </w:r>
          </w:p>
          <w:p w14:paraId="387B77D8" w14:textId="77777777" w:rsidR="00F236ED" w:rsidRDefault="00963754" w:rsidP="00F01617">
            <w:pPr>
              <w:autoSpaceDE w:val="0"/>
              <w:autoSpaceDN w:val="0"/>
              <w:adjustRightInd w:val="0"/>
              <w:jc w:val="left"/>
              <w:rPr>
                <w:sz w:val="24"/>
              </w:rPr>
            </w:pPr>
            <w:r>
              <w:rPr>
                <w:sz w:val="24"/>
              </w:rPr>
              <w:t>1</w:t>
            </w:r>
            <w:r w:rsidR="00F236ED" w:rsidRPr="000B3D55">
              <w:rPr>
                <w:sz w:val="24"/>
              </w:rPr>
              <w:t xml:space="preserve"> </w:t>
            </w:r>
            <w:r w:rsidR="00F236ED" w:rsidRPr="00187AB6">
              <w:rPr>
                <w:i/>
                <w:sz w:val="24"/>
              </w:rPr>
              <w:t>for</w:t>
            </w:r>
            <w:r w:rsidR="00F236ED" w:rsidRPr="000B3D55">
              <w:rPr>
                <w:sz w:val="24"/>
              </w:rPr>
              <w:t xml:space="preserve"> </w:t>
            </w:r>
            <w:r w:rsidR="00F236ED" w:rsidRPr="00187AB6">
              <w:rPr>
                <w:i/>
                <w:sz w:val="24"/>
              </w:rPr>
              <w:t>each</w:t>
            </w:r>
            <w:r w:rsidR="00F236ED" w:rsidRPr="000B3D55">
              <w:rPr>
                <w:sz w:val="24"/>
              </w:rPr>
              <w:t xml:space="preserve"> </w:t>
            </w:r>
            <w:r w:rsidR="00F236ED" w:rsidRPr="00187AB6">
              <w:rPr>
                <w:i/>
                <w:sz w:val="24"/>
              </w:rPr>
              <w:t xml:space="preserve">e in </w:t>
            </w:r>
            <w:r w:rsidR="00AD0EB4">
              <w:rPr>
                <w:i/>
                <w:sz w:val="24"/>
              </w:rPr>
              <w:t>lastLevelResult</w:t>
            </w:r>
          </w:p>
          <w:p w14:paraId="73B17494" w14:textId="77777777" w:rsidR="00F236ED" w:rsidRDefault="00963754" w:rsidP="00F01617">
            <w:pPr>
              <w:autoSpaceDE w:val="0"/>
              <w:autoSpaceDN w:val="0"/>
              <w:adjustRightInd w:val="0"/>
              <w:jc w:val="left"/>
              <w:rPr>
                <w:sz w:val="24"/>
              </w:rPr>
            </w:pPr>
            <w:r>
              <w:rPr>
                <w:sz w:val="24"/>
              </w:rPr>
              <w:t>2</w:t>
            </w:r>
            <w:r w:rsidR="00F236ED">
              <w:rPr>
                <w:rFonts w:hint="eastAsia"/>
                <w:sz w:val="24"/>
              </w:rPr>
              <w:t xml:space="preserve"> </w:t>
            </w:r>
            <w:r w:rsidR="00F236ED">
              <w:rPr>
                <w:sz w:val="24"/>
              </w:rPr>
              <w:t>do</w:t>
            </w:r>
            <w:r w:rsidR="00F236ED">
              <w:rPr>
                <w:rFonts w:hint="eastAsia"/>
                <w:sz w:val="24"/>
              </w:rPr>
              <w:t xml:space="preserve"> </w:t>
            </w:r>
          </w:p>
          <w:p w14:paraId="79D24D2B" w14:textId="77777777" w:rsidR="00F236ED" w:rsidRPr="00187AB6" w:rsidRDefault="00963754" w:rsidP="00F01617">
            <w:pPr>
              <w:autoSpaceDE w:val="0"/>
              <w:autoSpaceDN w:val="0"/>
              <w:adjustRightInd w:val="0"/>
              <w:jc w:val="left"/>
              <w:rPr>
                <w:i/>
                <w:sz w:val="24"/>
              </w:rPr>
            </w:pPr>
            <w:r>
              <w:rPr>
                <w:sz w:val="24"/>
              </w:rPr>
              <w:t>3</w:t>
            </w:r>
            <w:r w:rsidR="00F236ED">
              <w:rPr>
                <w:sz w:val="24"/>
              </w:rPr>
              <w:t xml:space="preserve">   </w:t>
            </w:r>
            <w:r w:rsidR="00F236ED" w:rsidRPr="00187AB6">
              <w:rPr>
                <w:rFonts w:hint="eastAsia"/>
                <w:i/>
                <w:sz w:val="24"/>
              </w:rPr>
              <w:t>for</w:t>
            </w:r>
            <w:r w:rsidR="00F01617">
              <w:rPr>
                <w:i/>
                <w:sz w:val="24"/>
              </w:rPr>
              <w:t xml:space="preserve"> each tuple in e.</w:t>
            </w:r>
            <w:r w:rsidR="00AD0EB4">
              <w:rPr>
                <w:i/>
                <w:sz w:val="24"/>
              </w:rPr>
              <w:t>genera</w:t>
            </w:r>
            <w:r w:rsidR="00F01617">
              <w:rPr>
                <w:i/>
                <w:sz w:val="24"/>
              </w:rPr>
              <w:t>tNextLevel()</w:t>
            </w:r>
          </w:p>
          <w:p w14:paraId="13E7711F" w14:textId="77777777" w:rsidR="00F01617" w:rsidRDefault="00963754" w:rsidP="00F01617">
            <w:pPr>
              <w:autoSpaceDE w:val="0"/>
              <w:autoSpaceDN w:val="0"/>
              <w:adjustRightInd w:val="0"/>
              <w:jc w:val="left"/>
              <w:rPr>
                <w:i/>
                <w:sz w:val="24"/>
              </w:rPr>
            </w:pPr>
            <w:r>
              <w:rPr>
                <w:sz w:val="24"/>
              </w:rPr>
              <w:t>4</w:t>
            </w:r>
            <w:r w:rsidR="00F236ED" w:rsidRPr="00187AB6">
              <w:rPr>
                <w:i/>
                <w:sz w:val="24"/>
              </w:rPr>
              <w:t xml:space="preserve">   do</w:t>
            </w:r>
          </w:p>
          <w:p w14:paraId="30EB6789" w14:textId="77777777" w:rsidR="00F236ED" w:rsidRDefault="00963754" w:rsidP="00F01617">
            <w:pPr>
              <w:autoSpaceDE w:val="0"/>
              <w:autoSpaceDN w:val="0"/>
              <w:adjustRightInd w:val="0"/>
              <w:jc w:val="left"/>
              <w:rPr>
                <w:i/>
                <w:sz w:val="24"/>
              </w:rPr>
            </w:pPr>
            <w:r>
              <w:rPr>
                <w:i/>
                <w:sz w:val="24"/>
              </w:rPr>
              <w:t>5</w:t>
            </w:r>
            <w:r w:rsidR="00F236ED" w:rsidRPr="00187AB6">
              <w:rPr>
                <w:rFonts w:hint="eastAsia"/>
                <w:i/>
                <w:sz w:val="24"/>
              </w:rPr>
              <w:t xml:space="preserve"> </w:t>
            </w:r>
            <w:r w:rsidR="00F01617">
              <w:rPr>
                <w:i/>
                <w:sz w:val="24"/>
              </w:rPr>
              <w:t xml:space="preserve">      </w:t>
            </w:r>
            <w:r>
              <w:rPr>
                <w:i/>
                <w:sz w:val="24"/>
              </w:rPr>
              <w:t xml:space="preserve">if tuple.cubeid </w:t>
            </w:r>
            <m:oMath>
              <m:r>
                <w:rPr>
                  <w:rFonts w:ascii="Cambria Math" w:hAnsi="Cambria Math"/>
                  <w:sz w:val="24"/>
                </w:rPr>
                <m:t>∈e.childCubeid()</m:t>
              </m:r>
            </m:oMath>
            <w:r>
              <w:rPr>
                <w:rFonts w:hint="eastAsia"/>
                <w:i/>
                <w:sz w:val="24"/>
              </w:rPr>
              <w:t>;</w:t>
            </w:r>
          </w:p>
          <w:p w14:paraId="51EFD23A" w14:textId="77777777" w:rsidR="00963754" w:rsidRDefault="00963754" w:rsidP="00F01617">
            <w:pPr>
              <w:autoSpaceDE w:val="0"/>
              <w:autoSpaceDN w:val="0"/>
              <w:adjustRightInd w:val="0"/>
              <w:jc w:val="left"/>
              <w:rPr>
                <w:i/>
                <w:sz w:val="24"/>
              </w:rPr>
            </w:pPr>
            <w:r>
              <w:rPr>
                <w:i/>
                <w:sz w:val="24"/>
              </w:rPr>
              <w:t>6       then</w:t>
            </w:r>
          </w:p>
          <w:p w14:paraId="7860E4A4" w14:textId="77777777" w:rsidR="00963754" w:rsidRDefault="00963754" w:rsidP="00F01617">
            <w:pPr>
              <w:autoSpaceDE w:val="0"/>
              <w:autoSpaceDN w:val="0"/>
              <w:adjustRightInd w:val="0"/>
              <w:jc w:val="left"/>
              <w:rPr>
                <w:i/>
                <w:sz w:val="24"/>
              </w:rPr>
            </w:pPr>
            <w:r>
              <w:rPr>
                <w:i/>
                <w:sz w:val="24"/>
              </w:rPr>
              <w:t>7          key = tuple.cubeidName+tuple.cubeidValue;</w:t>
            </w:r>
          </w:p>
          <w:p w14:paraId="38306529" w14:textId="77777777" w:rsidR="00963754" w:rsidRDefault="00963754" w:rsidP="00F01617">
            <w:pPr>
              <w:autoSpaceDE w:val="0"/>
              <w:autoSpaceDN w:val="0"/>
              <w:adjustRightInd w:val="0"/>
              <w:jc w:val="left"/>
              <w:rPr>
                <w:i/>
                <w:sz w:val="24"/>
              </w:rPr>
            </w:pPr>
            <w:r>
              <w:rPr>
                <w:i/>
                <w:sz w:val="24"/>
              </w:rPr>
              <w:t>8          value = measure(tuple);</w:t>
            </w:r>
          </w:p>
          <w:p w14:paraId="33A599DB" w14:textId="77777777" w:rsidR="00963754" w:rsidRDefault="00963754" w:rsidP="00F01617">
            <w:pPr>
              <w:autoSpaceDE w:val="0"/>
              <w:autoSpaceDN w:val="0"/>
              <w:adjustRightInd w:val="0"/>
              <w:jc w:val="left"/>
              <w:rPr>
                <w:i/>
                <w:sz w:val="24"/>
              </w:rPr>
            </w:pPr>
            <w:r>
              <w:rPr>
                <w:i/>
                <w:sz w:val="24"/>
              </w:rPr>
              <w:t>9          emit(key,value);</w:t>
            </w:r>
          </w:p>
          <w:p w14:paraId="730C36BB" w14:textId="77777777" w:rsidR="00963754" w:rsidRPr="00187AB6" w:rsidRDefault="00963754" w:rsidP="00F01617">
            <w:pPr>
              <w:autoSpaceDE w:val="0"/>
              <w:autoSpaceDN w:val="0"/>
              <w:adjustRightInd w:val="0"/>
              <w:jc w:val="left"/>
              <w:rPr>
                <w:i/>
                <w:sz w:val="24"/>
              </w:rPr>
            </w:pPr>
            <w:r>
              <w:rPr>
                <w:i/>
                <w:sz w:val="24"/>
              </w:rPr>
              <w:t>10       end then</w:t>
            </w:r>
          </w:p>
          <w:p w14:paraId="369C8B69" w14:textId="77777777" w:rsidR="00F236ED" w:rsidRPr="00187AB6" w:rsidRDefault="00F236ED" w:rsidP="00F01617">
            <w:pPr>
              <w:autoSpaceDE w:val="0"/>
              <w:autoSpaceDN w:val="0"/>
              <w:adjustRightInd w:val="0"/>
              <w:jc w:val="left"/>
              <w:rPr>
                <w:i/>
                <w:sz w:val="24"/>
              </w:rPr>
            </w:pPr>
            <w:r w:rsidRPr="00187AB6">
              <w:rPr>
                <w:rFonts w:hint="eastAsia"/>
                <w:sz w:val="24"/>
              </w:rPr>
              <w:t>11</w:t>
            </w:r>
            <w:r w:rsidRPr="00187AB6">
              <w:rPr>
                <w:rFonts w:hint="eastAsia"/>
                <w:i/>
                <w:sz w:val="24"/>
              </w:rPr>
              <w:t xml:space="preserve">  end do</w:t>
            </w:r>
          </w:p>
          <w:p w14:paraId="2E9D0F24" w14:textId="77777777" w:rsidR="00F236ED" w:rsidRDefault="00F236ED" w:rsidP="00F01617">
            <w:pPr>
              <w:autoSpaceDE w:val="0"/>
              <w:autoSpaceDN w:val="0"/>
              <w:adjustRightInd w:val="0"/>
              <w:jc w:val="left"/>
              <w:rPr>
                <w:i/>
                <w:sz w:val="24"/>
              </w:rPr>
            </w:pPr>
            <w:r w:rsidRPr="00187AB6">
              <w:rPr>
                <w:sz w:val="24"/>
              </w:rPr>
              <w:t>12</w:t>
            </w:r>
            <w:r w:rsidRPr="00187AB6">
              <w:rPr>
                <w:i/>
                <w:sz w:val="24"/>
              </w:rPr>
              <w:t xml:space="preserve"> end do</w:t>
            </w:r>
          </w:p>
          <w:p w14:paraId="5A5AA34E" w14:textId="77777777" w:rsidR="000C4FF8" w:rsidRDefault="000C4FF8" w:rsidP="00F01617">
            <w:pPr>
              <w:autoSpaceDE w:val="0"/>
              <w:autoSpaceDN w:val="0"/>
              <w:adjustRightInd w:val="0"/>
              <w:jc w:val="left"/>
              <w:rPr>
                <w:i/>
                <w:sz w:val="24"/>
              </w:rPr>
            </w:pPr>
            <w:r>
              <w:rPr>
                <w:i/>
                <w:sz w:val="24"/>
              </w:rPr>
              <w:t>PARTITIONER(k</w:t>
            </w:r>
            <w:r w:rsidR="00AD0EB4">
              <w:rPr>
                <w:rFonts w:hint="eastAsia"/>
                <w:i/>
                <w:sz w:val="24"/>
              </w:rPr>
              <w:t>,</w:t>
            </w:r>
            <w:r>
              <w:rPr>
                <w:i/>
                <w:sz w:val="24"/>
              </w:rPr>
              <w:t>v)</w:t>
            </w:r>
          </w:p>
          <w:p w14:paraId="6237CF42" w14:textId="77777777" w:rsidR="00F04186" w:rsidRDefault="00963754" w:rsidP="00F04186">
            <w:pPr>
              <w:pStyle w:val="mybiaoge"/>
              <w:rPr>
                <w:rFonts w:eastAsia="宋体"/>
                <w:i/>
                <w:sz w:val="24"/>
              </w:rPr>
            </w:pPr>
            <w:r>
              <w:rPr>
                <w:rFonts w:eastAsia="宋体"/>
                <w:sz w:val="24"/>
              </w:rPr>
              <w:t>1</w:t>
            </w:r>
            <w:r w:rsidR="00F04186" w:rsidRPr="00187AB6">
              <w:rPr>
                <w:rFonts w:eastAsia="宋体"/>
                <w:i/>
                <w:sz w:val="24"/>
              </w:rPr>
              <w:t xml:space="preserve"> </w:t>
            </w:r>
            <w:r w:rsidR="002F1A58">
              <w:rPr>
                <w:rFonts w:eastAsia="宋体"/>
                <w:i/>
                <w:sz w:val="24"/>
              </w:rPr>
              <w:t xml:space="preserve">if k </w:t>
            </w:r>
            <m:oMath>
              <m:r>
                <m:rPr>
                  <m:sty m:val="p"/>
                </m:rPr>
                <w:rPr>
                  <w:rFonts w:ascii="Cambria Math" w:eastAsia="宋体" w:hAnsi="Cambria Math"/>
                  <w:sz w:val="24"/>
                </w:rPr>
                <m:t>∈</m:t>
              </m:r>
              <m:r>
                <w:rPr>
                  <w:rFonts w:ascii="Cambria Math" w:eastAsia="宋体" w:hAnsi="Cambria Math"/>
                  <w:sz w:val="24"/>
                </w:rPr>
                <m:t>highDimCombine</m:t>
              </m:r>
            </m:oMath>
          </w:p>
          <w:p w14:paraId="121714B6" w14:textId="77777777" w:rsidR="001407E5" w:rsidRDefault="001407E5" w:rsidP="00F04186">
            <w:pPr>
              <w:pStyle w:val="mybiaoge"/>
              <w:rPr>
                <w:rFonts w:eastAsia="宋体"/>
                <w:i/>
                <w:sz w:val="24"/>
              </w:rPr>
            </w:pPr>
            <w:r>
              <w:rPr>
                <w:rFonts w:eastAsia="宋体" w:hint="eastAsia"/>
                <w:i/>
                <w:sz w:val="24"/>
              </w:rPr>
              <w:t>2 then</w:t>
            </w:r>
          </w:p>
          <w:p w14:paraId="1A8235A7" w14:textId="77777777" w:rsidR="001407E5" w:rsidRDefault="001407E5" w:rsidP="00F04186">
            <w:pPr>
              <w:pStyle w:val="mybiaoge"/>
              <w:rPr>
                <w:rFonts w:eastAsia="宋体"/>
                <w:i/>
                <w:sz w:val="24"/>
              </w:rPr>
            </w:pPr>
            <w:r>
              <w:rPr>
                <w:rFonts w:eastAsia="宋体" w:hint="eastAsia"/>
                <w:sz w:val="24"/>
              </w:rPr>
              <w:t xml:space="preserve">3   </w:t>
            </w:r>
            <w:r w:rsidRPr="001407E5">
              <w:rPr>
                <w:rFonts w:eastAsia="宋体" w:hint="eastAsia"/>
                <w:i/>
                <w:sz w:val="24"/>
              </w:rPr>
              <w:t>index</w:t>
            </w:r>
            <w:r>
              <w:rPr>
                <w:rFonts w:eastAsia="宋体" w:hint="eastAsia"/>
                <w:sz w:val="24"/>
              </w:rPr>
              <w:t xml:space="preserve"> = </w:t>
            </w:r>
            <w:r w:rsidRPr="001407E5">
              <w:rPr>
                <w:rFonts w:eastAsia="宋体"/>
                <w:i/>
                <w:sz w:val="24"/>
              </w:rPr>
              <w:t>calculate</w:t>
            </w:r>
            <w:r>
              <w:rPr>
                <w:rFonts w:eastAsia="宋体"/>
                <w:i/>
                <w:sz w:val="24"/>
              </w:rPr>
              <w:t>(k);</w:t>
            </w:r>
          </w:p>
          <w:p w14:paraId="10510F9A" w14:textId="77777777" w:rsidR="001407E5" w:rsidRDefault="001407E5" w:rsidP="00F04186">
            <w:pPr>
              <w:pStyle w:val="mybiaoge"/>
              <w:rPr>
                <w:rFonts w:eastAsia="宋体"/>
                <w:sz w:val="24"/>
              </w:rPr>
            </w:pPr>
            <w:r>
              <w:rPr>
                <w:rFonts w:eastAsia="宋体" w:hint="eastAsia"/>
                <w:sz w:val="24"/>
              </w:rPr>
              <w:t xml:space="preserve">4   </w:t>
            </w:r>
            <w:r w:rsidRPr="001407E5">
              <w:rPr>
                <w:rFonts w:eastAsia="宋体" w:hint="eastAsia"/>
                <w:i/>
                <w:sz w:val="24"/>
              </w:rPr>
              <w:t>return</w:t>
            </w:r>
            <w:r>
              <w:rPr>
                <w:rFonts w:eastAsia="宋体" w:hint="eastAsia"/>
                <w:sz w:val="24"/>
              </w:rPr>
              <w:t xml:space="preserve"> </w:t>
            </w:r>
            <w:r w:rsidRPr="001407E5">
              <w:rPr>
                <w:rFonts w:eastAsia="宋体" w:hint="eastAsia"/>
                <w:i/>
                <w:sz w:val="24"/>
              </w:rPr>
              <w:t>index</w:t>
            </w:r>
            <w:r>
              <w:rPr>
                <w:rFonts w:eastAsia="宋体" w:hint="eastAsia"/>
                <w:sz w:val="24"/>
              </w:rPr>
              <w:t>;</w:t>
            </w:r>
          </w:p>
          <w:p w14:paraId="10D048CF" w14:textId="77777777" w:rsidR="001407E5" w:rsidRPr="001407E5" w:rsidRDefault="001407E5" w:rsidP="00F04186">
            <w:pPr>
              <w:pStyle w:val="mybiaoge"/>
              <w:rPr>
                <w:rFonts w:eastAsia="宋体"/>
                <w:sz w:val="24"/>
              </w:rPr>
            </w:pPr>
            <w:r>
              <w:rPr>
                <w:rFonts w:eastAsia="宋体"/>
                <w:sz w:val="24"/>
              </w:rPr>
              <w:t>5.</w:t>
            </w:r>
            <w:r w:rsidRPr="001407E5">
              <w:rPr>
                <w:rFonts w:eastAsia="宋体"/>
                <w:i/>
                <w:sz w:val="24"/>
              </w:rPr>
              <w:t>end</w:t>
            </w:r>
            <w:r>
              <w:rPr>
                <w:rFonts w:eastAsia="宋体"/>
                <w:sz w:val="24"/>
              </w:rPr>
              <w:t xml:space="preserve"> </w:t>
            </w:r>
            <w:r w:rsidRPr="001407E5">
              <w:rPr>
                <w:rFonts w:eastAsia="宋体"/>
                <w:i/>
                <w:sz w:val="24"/>
              </w:rPr>
              <w:t>then</w:t>
            </w:r>
          </w:p>
          <w:p w14:paraId="2185FA14" w14:textId="77777777" w:rsidR="00F04186" w:rsidRDefault="00F04186" w:rsidP="00F01617">
            <w:pPr>
              <w:autoSpaceDE w:val="0"/>
              <w:autoSpaceDN w:val="0"/>
              <w:adjustRightInd w:val="0"/>
              <w:jc w:val="left"/>
              <w:rPr>
                <w:i/>
                <w:sz w:val="24"/>
              </w:rPr>
            </w:pPr>
            <w:r w:rsidRPr="00187AB6">
              <w:rPr>
                <w:i/>
                <w:sz w:val="24"/>
              </w:rPr>
              <w:t>COMBINE(k, {e1, e2, ...})</w:t>
            </w:r>
          </w:p>
          <w:p w14:paraId="2BD792AE" w14:textId="77777777" w:rsidR="00F04186" w:rsidRPr="00187AB6" w:rsidRDefault="00255287" w:rsidP="00F04186">
            <w:pPr>
              <w:pStyle w:val="mybiaoge"/>
              <w:rPr>
                <w:rFonts w:eastAsia="宋体"/>
                <w:i/>
                <w:sz w:val="24"/>
              </w:rPr>
            </w:pPr>
            <w:r>
              <w:rPr>
                <w:rFonts w:eastAsia="宋体"/>
                <w:sz w:val="24"/>
              </w:rPr>
              <w:t>1</w:t>
            </w:r>
            <w:r w:rsidR="00F04186" w:rsidRPr="00187AB6">
              <w:rPr>
                <w:rFonts w:eastAsia="宋体"/>
                <w:i/>
                <w:sz w:val="24"/>
              </w:rPr>
              <w:t xml:space="preserve"> </w:t>
            </w:r>
            <w:r w:rsidR="00E22361">
              <w:rPr>
                <w:i/>
                <w:sz w:val="24"/>
              </w:rPr>
              <w:t xml:space="preserve">if e.cubeid </w:t>
            </w:r>
            <m:oMath>
              <m:r>
                <m:rPr>
                  <m:sty m:val="p"/>
                </m:rPr>
                <w:rPr>
                  <w:rFonts w:ascii="Cambria Math" w:hAnsi="Cambria Math"/>
                  <w:sz w:val="24"/>
                </w:rPr>
                <m:t>∈</m:t>
              </m:r>
            </m:oMath>
            <w:r w:rsidR="00E22361">
              <w:rPr>
                <w:rFonts w:eastAsiaTheme="minorEastAsia"/>
                <w:i/>
                <w:sz w:val="24"/>
              </w:rPr>
              <w:t xml:space="preserve"> !</w:t>
            </w:r>
            <w:r w:rsidR="00E22361">
              <w:rPr>
                <w:rFonts w:eastAsiaTheme="minorEastAsia" w:hint="eastAsia"/>
                <w:i/>
                <w:sz w:val="24"/>
              </w:rPr>
              <w:t>p</w:t>
            </w:r>
            <w:r w:rsidR="00E22361">
              <w:rPr>
                <w:rFonts w:eastAsiaTheme="minorEastAsia"/>
                <w:i/>
                <w:sz w:val="24"/>
              </w:rPr>
              <w:t>arseCubeid</w:t>
            </w:r>
          </w:p>
          <w:p w14:paraId="0822E6A5" w14:textId="77777777" w:rsidR="00F04186" w:rsidRDefault="00255287" w:rsidP="00F04186">
            <w:pPr>
              <w:autoSpaceDE w:val="0"/>
              <w:autoSpaceDN w:val="0"/>
              <w:adjustRightInd w:val="0"/>
              <w:jc w:val="left"/>
              <w:rPr>
                <w:i/>
                <w:sz w:val="24"/>
              </w:rPr>
            </w:pPr>
            <w:r>
              <w:rPr>
                <w:rFonts w:hint="eastAsia"/>
                <w:sz w:val="24"/>
              </w:rPr>
              <w:t>2</w:t>
            </w:r>
            <w:r w:rsidR="00F04186" w:rsidRPr="00187AB6">
              <w:rPr>
                <w:rFonts w:hint="eastAsia"/>
                <w:i/>
                <w:sz w:val="24"/>
              </w:rPr>
              <w:t xml:space="preserve"> </w:t>
            </w:r>
            <w:r w:rsidR="00E22361">
              <w:rPr>
                <w:i/>
                <w:sz w:val="24"/>
              </w:rPr>
              <w:t>then</w:t>
            </w:r>
            <w:r w:rsidR="00E22361">
              <w:rPr>
                <w:rFonts w:hint="eastAsia"/>
                <w:i/>
                <w:sz w:val="24"/>
              </w:rPr>
              <w:t xml:space="preserve">  </w:t>
            </w:r>
            <w:r w:rsidR="00E22361">
              <w:rPr>
                <w:i/>
                <w:sz w:val="24"/>
              </w:rPr>
              <w:t xml:space="preserve"> exit</w:t>
            </w:r>
            <w:r w:rsidR="00E22361">
              <w:rPr>
                <w:rFonts w:hint="eastAsia"/>
                <w:i/>
                <w:sz w:val="24"/>
              </w:rPr>
              <w:t>;</w:t>
            </w:r>
          </w:p>
          <w:p w14:paraId="3DF6FBB8" w14:textId="77777777" w:rsidR="00E22361" w:rsidRDefault="00255287" w:rsidP="001407E5">
            <w:pPr>
              <w:pStyle w:val="mybiaoge"/>
              <w:rPr>
                <w:i/>
                <w:sz w:val="24"/>
              </w:rPr>
            </w:pPr>
            <w:r>
              <w:rPr>
                <w:i/>
                <w:sz w:val="24"/>
              </w:rPr>
              <w:t>3</w:t>
            </w:r>
            <w:r w:rsidR="00F04186">
              <w:rPr>
                <w:rFonts w:hint="eastAsia"/>
                <w:i/>
                <w:sz w:val="24"/>
              </w:rPr>
              <w:t xml:space="preserve"> </w:t>
            </w:r>
            <w:r w:rsidR="00E22361">
              <w:rPr>
                <w:i/>
                <w:sz w:val="24"/>
              </w:rPr>
              <w:t>end then</w:t>
            </w:r>
            <w:r w:rsidR="00F04186">
              <w:rPr>
                <w:rFonts w:hint="eastAsia"/>
                <w:i/>
                <w:sz w:val="24"/>
              </w:rPr>
              <w:t xml:space="preserve">   </w:t>
            </w:r>
          </w:p>
          <w:p w14:paraId="47238907" w14:textId="77777777" w:rsidR="00F04186" w:rsidRPr="001407E5" w:rsidRDefault="00255287" w:rsidP="001407E5">
            <w:pPr>
              <w:pStyle w:val="mybiaoge"/>
              <w:rPr>
                <w:rFonts w:eastAsiaTheme="minorEastAsia"/>
                <w:i/>
                <w:sz w:val="24"/>
              </w:rPr>
            </w:pPr>
            <w:r>
              <w:rPr>
                <w:i/>
                <w:sz w:val="24"/>
              </w:rPr>
              <w:t>4</w:t>
            </w:r>
            <w:r w:rsidR="00E22361">
              <w:rPr>
                <w:i/>
                <w:sz w:val="24"/>
              </w:rPr>
              <w:t xml:space="preserve"> </w:t>
            </w:r>
            <w:r w:rsidR="00E22361" w:rsidRPr="00187AB6">
              <w:rPr>
                <w:rFonts w:eastAsia="宋体"/>
                <w:i/>
                <w:sz w:val="24"/>
              </w:rPr>
              <w:t>for all e in {e1,e2,….}</w:t>
            </w:r>
          </w:p>
          <w:p w14:paraId="394C9A73" w14:textId="77777777" w:rsidR="00F04186" w:rsidRDefault="00255287" w:rsidP="00F04186">
            <w:pPr>
              <w:autoSpaceDE w:val="0"/>
              <w:autoSpaceDN w:val="0"/>
              <w:adjustRightInd w:val="0"/>
              <w:jc w:val="left"/>
              <w:rPr>
                <w:i/>
                <w:sz w:val="24"/>
              </w:rPr>
            </w:pPr>
            <w:r>
              <w:rPr>
                <w:i/>
                <w:sz w:val="24"/>
              </w:rPr>
              <w:t>5</w:t>
            </w:r>
            <w:r w:rsidR="00E22361">
              <w:rPr>
                <w:rFonts w:hint="eastAsia"/>
                <w:i/>
                <w:sz w:val="24"/>
              </w:rPr>
              <w:t xml:space="preserve"> </w:t>
            </w:r>
            <w:r w:rsidR="00E22361" w:rsidRPr="00187AB6">
              <w:rPr>
                <w:rFonts w:hint="eastAsia"/>
                <w:i/>
                <w:sz w:val="24"/>
              </w:rPr>
              <w:t>do</w:t>
            </w:r>
            <w:r w:rsidR="00E22361">
              <w:rPr>
                <w:i/>
                <w:sz w:val="24"/>
              </w:rPr>
              <w:t xml:space="preserve"> </w:t>
            </w:r>
          </w:p>
          <w:p w14:paraId="4ACDFD80" w14:textId="77777777" w:rsidR="00F04186" w:rsidRPr="00187AB6" w:rsidRDefault="00255287" w:rsidP="00F04186">
            <w:pPr>
              <w:autoSpaceDE w:val="0"/>
              <w:autoSpaceDN w:val="0"/>
              <w:adjustRightInd w:val="0"/>
              <w:jc w:val="left"/>
              <w:rPr>
                <w:i/>
                <w:sz w:val="24"/>
              </w:rPr>
            </w:pPr>
            <w:r>
              <w:rPr>
                <w:rFonts w:hint="eastAsia"/>
                <w:sz w:val="24"/>
              </w:rPr>
              <w:t>6</w:t>
            </w:r>
            <w:r w:rsidR="00F04186">
              <w:rPr>
                <w:rFonts w:hint="eastAsia"/>
                <w:sz w:val="24"/>
              </w:rPr>
              <w:t xml:space="preserve"> </w:t>
            </w:r>
            <w:r w:rsidR="00E22361">
              <w:rPr>
                <w:rFonts w:hint="eastAsia"/>
                <w:i/>
                <w:sz w:val="24"/>
              </w:rPr>
              <w:t xml:space="preserve">  </w:t>
            </w:r>
            <w:r w:rsidR="00F04186" w:rsidRPr="00187AB6">
              <w:rPr>
                <w:rFonts w:hint="eastAsia"/>
                <w:i/>
                <w:sz w:val="24"/>
              </w:rPr>
              <w:t xml:space="preserve"> </w:t>
            </w:r>
            <w:r w:rsidR="00F04186" w:rsidRPr="00187AB6">
              <w:rPr>
                <w:i/>
                <w:sz w:val="24"/>
              </w:rPr>
              <w:t xml:space="preserve">for each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oMath>
            <w:r w:rsidR="00F04186">
              <w:rPr>
                <w:rFonts w:hint="eastAsia"/>
                <w:i/>
                <w:sz w:val="24"/>
              </w:rPr>
              <w:t xml:space="preserve"> </w:t>
            </w:r>
            <w:r w:rsidR="00F04186" w:rsidRPr="00187AB6">
              <w:rPr>
                <w:i/>
                <w:sz w:val="24"/>
              </w:rPr>
              <w:t>in M</w:t>
            </w:r>
          </w:p>
          <w:p w14:paraId="5B82FB87" w14:textId="77777777" w:rsidR="00F04186" w:rsidRPr="00187AB6" w:rsidRDefault="00255287" w:rsidP="00F04186">
            <w:pPr>
              <w:autoSpaceDE w:val="0"/>
              <w:autoSpaceDN w:val="0"/>
              <w:adjustRightInd w:val="0"/>
              <w:jc w:val="left"/>
              <w:rPr>
                <w:i/>
                <w:sz w:val="24"/>
              </w:rPr>
            </w:pPr>
            <w:r>
              <w:rPr>
                <w:sz w:val="24"/>
              </w:rPr>
              <w:t>7</w:t>
            </w:r>
            <w:r w:rsidR="00F04186" w:rsidRPr="00187AB6">
              <w:rPr>
                <w:i/>
                <w:sz w:val="24"/>
              </w:rPr>
              <w:t xml:space="preserve">    do</w:t>
            </w:r>
          </w:p>
          <w:p w14:paraId="4AF856B0" w14:textId="77777777" w:rsidR="00F04186" w:rsidRPr="00187AB6" w:rsidRDefault="00255287" w:rsidP="00F04186">
            <w:pPr>
              <w:autoSpaceDE w:val="0"/>
              <w:autoSpaceDN w:val="0"/>
              <w:adjustRightInd w:val="0"/>
              <w:jc w:val="left"/>
              <w:rPr>
                <w:i/>
                <w:sz w:val="24"/>
              </w:rPr>
            </w:pPr>
            <w:r>
              <w:rPr>
                <w:sz w:val="24"/>
              </w:rPr>
              <w:t>8</w:t>
            </w:r>
            <w:r w:rsidR="00F04186" w:rsidRPr="00187AB6">
              <w:rPr>
                <w:i/>
                <w:sz w:val="24"/>
              </w:rPr>
              <w:t xml:space="preserve">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d>
                <m:dPr>
                  <m:ctrlPr>
                    <w:rPr>
                      <w:rFonts w:ascii="Cambria Math" w:hAnsi="Cambria Math"/>
                      <w:i/>
                      <w:sz w:val="24"/>
                    </w:rPr>
                  </m:ctrlPr>
                </m:dPr>
                <m:e>
                  <m:r>
                    <w:rPr>
                      <w:rFonts w:ascii="Cambria Math" w:hAnsi="Cambria Math"/>
                      <w:sz w:val="24"/>
                    </w:rPr>
                    <m:t>e</m:t>
                  </m:r>
                </m:e>
              </m:d>
              <m:r>
                <w:rPr>
                  <w:rFonts w:ascii="Cambria Math" w:hAnsi="Cambria Math"/>
                  <w:sz w:val="24"/>
                </w:rPr>
                <m:t>;</m:t>
              </m:r>
            </m:oMath>
          </w:p>
          <w:p w14:paraId="34228650" w14:textId="77777777" w:rsidR="00F04186" w:rsidRPr="00187AB6" w:rsidRDefault="00255287" w:rsidP="00F04186">
            <w:pPr>
              <w:autoSpaceDE w:val="0"/>
              <w:autoSpaceDN w:val="0"/>
              <w:adjustRightInd w:val="0"/>
              <w:jc w:val="left"/>
              <w:rPr>
                <w:i/>
                <w:sz w:val="24"/>
              </w:rPr>
            </w:pPr>
            <w:r>
              <w:rPr>
                <w:rFonts w:hint="eastAsia"/>
                <w:sz w:val="24"/>
              </w:rPr>
              <w:t>9</w:t>
            </w:r>
            <w:r w:rsidR="001407E5">
              <w:rPr>
                <w:rFonts w:hint="eastAsia"/>
                <w:i/>
                <w:sz w:val="24"/>
              </w:rPr>
              <w:t xml:space="preserve">   </w:t>
            </w:r>
            <w:r w:rsidR="00F04186" w:rsidRPr="00187AB6">
              <w:rPr>
                <w:rFonts w:hint="eastAsia"/>
                <w:i/>
                <w:sz w:val="24"/>
              </w:rPr>
              <w:t>end do</w:t>
            </w:r>
          </w:p>
          <w:p w14:paraId="2B8785E1" w14:textId="77777777" w:rsidR="00F04186" w:rsidRPr="00187AB6" w:rsidRDefault="001407E5" w:rsidP="00F04186">
            <w:pPr>
              <w:autoSpaceDE w:val="0"/>
              <w:autoSpaceDN w:val="0"/>
              <w:adjustRightInd w:val="0"/>
              <w:jc w:val="left"/>
              <w:rPr>
                <w:i/>
                <w:sz w:val="24"/>
              </w:rPr>
            </w:pPr>
            <w:r>
              <w:rPr>
                <w:sz w:val="24"/>
              </w:rPr>
              <w:t>1</w:t>
            </w:r>
            <w:r w:rsidR="00255287">
              <w:rPr>
                <w:sz w:val="24"/>
              </w:rPr>
              <w:t>0</w:t>
            </w:r>
            <w:r w:rsidR="00F04186" w:rsidRPr="00187AB6">
              <w:rPr>
                <w:i/>
                <w:sz w:val="24"/>
              </w:rPr>
              <w:t xml:space="preserve"> end do</w:t>
            </w:r>
          </w:p>
          <w:p w14:paraId="0927C1EA" w14:textId="77777777" w:rsidR="00F04186" w:rsidRDefault="001407E5" w:rsidP="00F04186">
            <w:pPr>
              <w:autoSpaceDE w:val="0"/>
              <w:autoSpaceDN w:val="0"/>
              <w:adjustRightInd w:val="0"/>
              <w:jc w:val="left"/>
              <w:rPr>
                <w:i/>
                <w:sz w:val="24"/>
              </w:rPr>
            </w:pPr>
            <w:r>
              <w:rPr>
                <w:sz w:val="24"/>
              </w:rPr>
              <w:t>1</w:t>
            </w:r>
            <w:r w:rsidR="00255287">
              <w:rPr>
                <w:sz w:val="24"/>
              </w:rPr>
              <w:t>1</w:t>
            </w:r>
            <w:r w:rsidR="00F04186" w:rsidRPr="00187AB6">
              <w:rPr>
                <w:i/>
                <w:sz w:val="24"/>
              </w:rPr>
              <w:t xml:space="preserve"> emit(</w:t>
            </w:r>
            <m:oMath>
              <m:r>
                <w:rPr>
                  <w:rFonts w:ascii="Cambria Math" w:hAnsi="Cambria Math"/>
                  <w:sz w:val="24"/>
                </w:rPr>
                <m:t>&lt;k,(</m:t>
              </m:r>
              <m:sSub>
                <m:sSubPr>
                  <m:ctrlPr>
                    <w:rPr>
                      <w:rFonts w:ascii="Cambria Math" w:hAnsi="Cambria Math"/>
                      <w:i/>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…..)&gt;</m:t>
              </m:r>
            </m:oMath>
            <w:r w:rsidR="00F04186" w:rsidRPr="00187AB6">
              <w:rPr>
                <w:i/>
                <w:sz w:val="24"/>
              </w:rPr>
              <w:t>);</w:t>
            </w:r>
          </w:p>
          <w:p w14:paraId="5546D1D3" w14:textId="77777777" w:rsidR="00F236ED" w:rsidRPr="00187AB6" w:rsidRDefault="000C4FF8" w:rsidP="00F01617">
            <w:pPr>
              <w:autoSpaceDE w:val="0"/>
              <w:autoSpaceDN w:val="0"/>
              <w:adjustRightInd w:val="0"/>
              <w:jc w:val="left"/>
              <w:rPr>
                <w:i/>
                <w:sz w:val="24"/>
              </w:rPr>
            </w:pPr>
            <w:r>
              <w:rPr>
                <w:i/>
                <w:sz w:val="24"/>
              </w:rPr>
              <w:t>REDUCE</w:t>
            </w:r>
            <w:r w:rsidR="002F1A58" w:rsidRPr="00187AB6">
              <w:rPr>
                <w:i/>
                <w:sz w:val="24"/>
              </w:rPr>
              <w:t>(k, {e1, e2, ...})</w:t>
            </w:r>
          </w:p>
          <w:p w14:paraId="18EC5EC0" w14:textId="77777777" w:rsidR="00F236ED" w:rsidRPr="00187AB6" w:rsidRDefault="00E22361" w:rsidP="00F01617">
            <w:pPr>
              <w:pStyle w:val="mybiaoge"/>
              <w:rPr>
                <w:rFonts w:eastAsia="宋体"/>
                <w:i/>
                <w:sz w:val="24"/>
              </w:rPr>
            </w:pPr>
            <w:r>
              <w:rPr>
                <w:rFonts w:eastAsia="宋体"/>
                <w:sz w:val="24"/>
              </w:rPr>
              <w:t>1</w:t>
            </w:r>
            <w:r w:rsidR="00F236ED" w:rsidRPr="00187AB6">
              <w:rPr>
                <w:rFonts w:eastAsia="宋体"/>
                <w:i/>
                <w:sz w:val="24"/>
              </w:rPr>
              <w:t xml:space="preserve"> for all e in {e1,e2,….}</w:t>
            </w:r>
          </w:p>
          <w:p w14:paraId="3EFBB016" w14:textId="77777777" w:rsidR="00F236ED" w:rsidRPr="00B915A0" w:rsidRDefault="00E22361" w:rsidP="00F01617">
            <w:pPr>
              <w:pStyle w:val="mybiaoge"/>
              <w:rPr>
                <w:rFonts w:eastAsia="宋体"/>
              </w:rPr>
            </w:pPr>
            <w:r>
              <w:rPr>
                <w:rFonts w:eastAsia="宋体" w:hint="eastAsia"/>
                <w:sz w:val="24"/>
              </w:rPr>
              <w:t>2</w:t>
            </w:r>
            <w:r w:rsidR="00F236ED" w:rsidRPr="00187AB6">
              <w:rPr>
                <w:rFonts w:eastAsia="宋体" w:hint="eastAsia"/>
                <w:i/>
                <w:sz w:val="24"/>
              </w:rPr>
              <w:t xml:space="preserve"> do</w:t>
            </w:r>
          </w:p>
        </w:tc>
      </w:tr>
      <w:tr w:rsidR="00F236ED" w:rsidRPr="00030A7A" w14:paraId="3CB0A0F7" w14:textId="77777777" w:rsidTr="00F01617">
        <w:tc>
          <w:tcPr>
            <w:tcW w:w="6946" w:type="dxa"/>
            <w:shd w:val="clear" w:color="auto" w:fill="auto"/>
          </w:tcPr>
          <w:p w14:paraId="681B74CF" w14:textId="77777777" w:rsidR="00F236ED" w:rsidRPr="00187AB6" w:rsidRDefault="00E22361" w:rsidP="00F01617">
            <w:pPr>
              <w:autoSpaceDE w:val="0"/>
              <w:autoSpaceDN w:val="0"/>
              <w:adjustRightInd w:val="0"/>
              <w:jc w:val="left"/>
              <w:rPr>
                <w:i/>
                <w:sz w:val="24"/>
              </w:rPr>
            </w:pPr>
            <w:r>
              <w:rPr>
                <w:rFonts w:hint="eastAsia"/>
                <w:sz w:val="24"/>
              </w:rPr>
              <w:t>3</w:t>
            </w:r>
            <w:r w:rsidR="00F236ED">
              <w:rPr>
                <w:rFonts w:hint="eastAsia"/>
                <w:sz w:val="24"/>
              </w:rPr>
              <w:t xml:space="preserve"> </w:t>
            </w:r>
            <w:r w:rsidR="00F236ED" w:rsidRPr="00187AB6">
              <w:rPr>
                <w:rFonts w:hint="eastAsia"/>
                <w:i/>
                <w:sz w:val="24"/>
              </w:rPr>
              <w:t xml:space="preserve">   </w:t>
            </w:r>
            <w:r w:rsidR="00F236ED" w:rsidRPr="00187AB6">
              <w:rPr>
                <w:i/>
                <w:sz w:val="24"/>
              </w:rPr>
              <w:t xml:space="preserve">for each </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oMath>
            <w:r w:rsidR="00F236ED">
              <w:rPr>
                <w:rFonts w:hint="eastAsia"/>
                <w:i/>
                <w:sz w:val="24"/>
              </w:rPr>
              <w:t xml:space="preserve"> </w:t>
            </w:r>
            <w:r w:rsidR="00F236ED" w:rsidRPr="00187AB6">
              <w:rPr>
                <w:i/>
                <w:sz w:val="24"/>
              </w:rPr>
              <w:t>in M</w:t>
            </w:r>
          </w:p>
          <w:p w14:paraId="005D255C" w14:textId="77777777" w:rsidR="00F236ED" w:rsidRPr="00187AB6" w:rsidRDefault="00E22361" w:rsidP="00F01617">
            <w:pPr>
              <w:autoSpaceDE w:val="0"/>
              <w:autoSpaceDN w:val="0"/>
              <w:adjustRightInd w:val="0"/>
              <w:jc w:val="left"/>
              <w:rPr>
                <w:i/>
                <w:sz w:val="24"/>
              </w:rPr>
            </w:pPr>
            <w:r>
              <w:rPr>
                <w:sz w:val="24"/>
              </w:rPr>
              <w:t>4</w:t>
            </w:r>
            <w:r w:rsidR="00F236ED" w:rsidRPr="00187AB6">
              <w:rPr>
                <w:i/>
                <w:sz w:val="24"/>
              </w:rPr>
              <w:t xml:space="preserve">    do</w:t>
            </w:r>
          </w:p>
          <w:p w14:paraId="106EED14" w14:textId="77777777" w:rsidR="00F236ED" w:rsidRPr="00187AB6" w:rsidRDefault="00E22361" w:rsidP="00F01617">
            <w:pPr>
              <w:autoSpaceDE w:val="0"/>
              <w:autoSpaceDN w:val="0"/>
              <w:adjustRightInd w:val="0"/>
              <w:jc w:val="left"/>
              <w:rPr>
                <w:i/>
                <w:sz w:val="24"/>
              </w:rPr>
            </w:pPr>
            <w:r>
              <w:rPr>
                <w:sz w:val="24"/>
              </w:rPr>
              <w:t>5</w:t>
            </w:r>
            <w:r w:rsidR="00F236ED" w:rsidRPr="00187AB6">
              <w:rPr>
                <w:i/>
                <w:sz w:val="24"/>
              </w:rPr>
              <w:t xml:space="preserve">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i</m:t>
                  </m:r>
                </m:sub>
              </m:sSub>
              <m:d>
                <m:dPr>
                  <m:ctrlPr>
                    <w:rPr>
                      <w:rFonts w:ascii="Cambria Math" w:hAnsi="Cambria Math"/>
                      <w:i/>
                      <w:sz w:val="24"/>
                    </w:rPr>
                  </m:ctrlPr>
                </m:dPr>
                <m:e>
                  <m:r>
                    <w:rPr>
                      <w:rFonts w:ascii="Cambria Math" w:hAnsi="Cambria Math"/>
                      <w:sz w:val="24"/>
                    </w:rPr>
                    <m:t>e</m:t>
                  </m:r>
                </m:e>
              </m:d>
              <m:r>
                <w:rPr>
                  <w:rFonts w:ascii="Cambria Math" w:hAnsi="Cambria Math"/>
                  <w:sz w:val="24"/>
                </w:rPr>
                <m:t>;</m:t>
              </m:r>
            </m:oMath>
          </w:p>
          <w:p w14:paraId="0A89C3A7" w14:textId="77777777" w:rsidR="00F236ED" w:rsidRPr="00187AB6" w:rsidRDefault="00E22361" w:rsidP="00F01617">
            <w:pPr>
              <w:autoSpaceDE w:val="0"/>
              <w:autoSpaceDN w:val="0"/>
              <w:adjustRightInd w:val="0"/>
              <w:jc w:val="left"/>
              <w:rPr>
                <w:i/>
                <w:sz w:val="24"/>
              </w:rPr>
            </w:pPr>
            <w:r>
              <w:rPr>
                <w:rFonts w:hint="eastAsia"/>
                <w:sz w:val="24"/>
              </w:rPr>
              <w:lastRenderedPageBreak/>
              <w:t>6</w:t>
            </w:r>
            <w:r w:rsidR="00F236ED" w:rsidRPr="00187AB6">
              <w:rPr>
                <w:rFonts w:hint="eastAsia"/>
                <w:i/>
                <w:sz w:val="24"/>
              </w:rPr>
              <w:t xml:space="preserve">    end do</w:t>
            </w:r>
          </w:p>
          <w:p w14:paraId="6223A607" w14:textId="77777777" w:rsidR="00F236ED" w:rsidRPr="00187AB6" w:rsidRDefault="00E22361" w:rsidP="00F01617">
            <w:pPr>
              <w:autoSpaceDE w:val="0"/>
              <w:autoSpaceDN w:val="0"/>
              <w:adjustRightInd w:val="0"/>
              <w:jc w:val="left"/>
              <w:rPr>
                <w:i/>
                <w:sz w:val="24"/>
              </w:rPr>
            </w:pPr>
            <w:r>
              <w:rPr>
                <w:sz w:val="24"/>
              </w:rPr>
              <w:t>7</w:t>
            </w:r>
            <w:r w:rsidR="00F236ED" w:rsidRPr="00187AB6">
              <w:rPr>
                <w:i/>
                <w:sz w:val="24"/>
              </w:rPr>
              <w:t xml:space="preserve"> end do</w:t>
            </w:r>
          </w:p>
          <w:p w14:paraId="0CA54E11" w14:textId="77777777" w:rsidR="00F236ED" w:rsidRPr="00787563" w:rsidRDefault="00E22361" w:rsidP="00F01617">
            <w:pPr>
              <w:autoSpaceDE w:val="0"/>
              <w:autoSpaceDN w:val="0"/>
              <w:adjustRightInd w:val="0"/>
              <w:jc w:val="left"/>
              <w:rPr>
                <w:i/>
                <w:sz w:val="24"/>
              </w:rPr>
            </w:pPr>
            <w:r>
              <w:rPr>
                <w:sz w:val="24"/>
              </w:rPr>
              <w:t>8</w:t>
            </w:r>
            <w:r w:rsidR="00F236ED" w:rsidRPr="00187AB6">
              <w:rPr>
                <w:i/>
                <w:sz w:val="24"/>
              </w:rPr>
              <w:t xml:space="preserve"> emit(</w:t>
            </w:r>
            <m:oMath>
              <m:r>
                <w:rPr>
                  <w:rFonts w:ascii="Cambria Math" w:hAnsi="Cambria Math"/>
                  <w:sz w:val="24"/>
                </w:rPr>
                <m:t>&lt;k,(</m:t>
              </m:r>
              <m:sSub>
                <m:sSubPr>
                  <m:ctrlPr>
                    <w:rPr>
                      <w:rFonts w:ascii="Cambria Math" w:hAnsi="Cambria Math"/>
                      <w:i/>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…..)&gt;</m:t>
              </m:r>
            </m:oMath>
            <w:r w:rsidR="00F236ED" w:rsidRPr="00187AB6">
              <w:rPr>
                <w:i/>
                <w:sz w:val="24"/>
              </w:rPr>
              <w:t>);</w:t>
            </w:r>
          </w:p>
        </w:tc>
      </w:tr>
    </w:tbl>
    <w:p w14:paraId="5F1C05CF" w14:textId="77777777" w:rsidR="00286A7D" w:rsidRDefault="001801AD" w:rsidP="00B7611E">
      <w:pPr>
        <w:pStyle w:val="2"/>
        <w:spacing w:before="156" w:after="156"/>
      </w:pPr>
      <w:bookmarkStart w:id="98" w:name="_Toc463858283"/>
      <w:r>
        <w:lastRenderedPageBreak/>
        <w:t xml:space="preserve">Count </w:t>
      </w:r>
      <w:r w:rsidR="0067209B">
        <w:rPr>
          <w:rFonts w:hint="eastAsia"/>
        </w:rPr>
        <w:t>Distinct</w:t>
      </w:r>
      <w:r w:rsidR="00E722F5">
        <w:rPr>
          <w:rFonts w:hint="eastAsia"/>
        </w:rPr>
        <w:t>度量</w:t>
      </w:r>
      <w:r w:rsidR="00E722F5">
        <w:t>计算</w:t>
      </w:r>
      <w:bookmarkStart w:id="99" w:name="_Toc463554684"/>
      <w:bookmarkStart w:id="100" w:name="_Toc463688508"/>
      <w:bookmarkEnd w:id="98"/>
      <w:bookmarkEnd w:id="99"/>
      <w:bookmarkEnd w:id="100"/>
    </w:p>
    <w:p w14:paraId="5117CD7C" w14:textId="77777777" w:rsidR="00F7493E" w:rsidRDefault="001801AD" w:rsidP="00B7611E">
      <w:pPr>
        <w:pStyle w:val="3"/>
        <w:spacing w:before="156" w:after="156"/>
      </w:pPr>
      <w:bookmarkStart w:id="101" w:name="_Toc463858284"/>
      <w:r>
        <w:rPr>
          <w:rFonts w:hint="eastAsia"/>
        </w:rPr>
        <w:t>整体性</w:t>
      </w:r>
      <w:r>
        <w:t>度量</w:t>
      </w:r>
      <w:r>
        <w:rPr>
          <w:rFonts w:hint="eastAsia"/>
        </w:rPr>
        <w:t>计算</w:t>
      </w:r>
      <w:r>
        <w:t>概述</w:t>
      </w:r>
      <w:bookmarkEnd w:id="101"/>
    </w:p>
    <w:p w14:paraId="1932EE7B" w14:textId="7C1AED08" w:rsidR="00EE4BE4" w:rsidRDefault="00874F20" w:rsidP="00B45D6D">
      <w:pPr>
        <w:spacing w:line="440" w:lineRule="atLeast"/>
        <w:ind w:firstLineChars="200" w:firstLine="480"/>
        <w:rPr>
          <w:sz w:val="24"/>
        </w:rPr>
      </w:pPr>
      <w:r w:rsidRPr="00090E6E">
        <w:rPr>
          <w:rFonts w:hint="eastAsia"/>
          <w:sz w:val="24"/>
        </w:rPr>
        <w:t>Data</w:t>
      </w:r>
      <w:r w:rsidRPr="00090E6E">
        <w:rPr>
          <w:sz w:val="24"/>
        </w:rPr>
        <w:t xml:space="preserve"> Cube</w:t>
      </w:r>
      <w:r>
        <w:rPr>
          <w:rFonts w:hint="eastAsia"/>
          <w:sz w:val="24"/>
        </w:rPr>
        <w:t>分析</w:t>
      </w:r>
      <w:r>
        <w:rPr>
          <w:sz w:val="24"/>
        </w:rPr>
        <w:t>是多维数据分析的一个强有力的工具，它允许用户快速分析大量数据，但是现存</w:t>
      </w:r>
      <w:r>
        <w:rPr>
          <w:rFonts w:hint="eastAsia"/>
          <w:sz w:val="24"/>
        </w:rPr>
        <w:t>的</w:t>
      </w:r>
      <w:r w:rsidRPr="00090E6E">
        <w:rPr>
          <w:sz w:val="24"/>
        </w:rPr>
        <w:t>Data Cube</w:t>
      </w:r>
      <w:r>
        <w:rPr>
          <w:rFonts w:hint="eastAsia"/>
          <w:sz w:val="24"/>
        </w:rPr>
        <w:t>计算技术存在</w:t>
      </w:r>
      <w:r>
        <w:rPr>
          <w:sz w:val="24"/>
        </w:rPr>
        <w:t>两个比较大的限制，</w:t>
      </w:r>
      <w:r w:rsidR="000016BA">
        <w:rPr>
          <w:rFonts w:hint="eastAsia"/>
          <w:sz w:val="24"/>
        </w:rPr>
        <w:t>导致</w:t>
      </w:r>
      <w:r w:rsidR="000016BA" w:rsidRPr="00090E6E">
        <w:rPr>
          <w:sz w:val="24"/>
        </w:rPr>
        <w:t>Data Cube</w:t>
      </w:r>
      <w:r w:rsidR="000016BA">
        <w:rPr>
          <w:rFonts w:hint="eastAsia"/>
          <w:sz w:val="24"/>
        </w:rPr>
        <w:t>面对</w:t>
      </w:r>
      <w:r w:rsidR="000016BA">
        <w:rPr>
          <w:sz w:val="24"/>
        </w:rPr>
        <w:t>大数据分析</w:t>
      </w:r>
      <w:r w:rsidR="000016BA">
        <w:rPr>
          <w:rFonts w:hint="eastAsia"/>
          <w:sz w:val="24"/>
        </w:rPr>
        <w:t>场景</w:t>
      </w:r>
      <w:r w:rsidR="000016BA">
        <w:rPr>
          <w:sz w:val="24"/>
        </w:rPr>
        <w:t>，</w:t>
      </w:r>
      <w:r w:rsidR="000016BA">
        <w:rPr>
          <w:rFonts w:hint="eastAsia"/>
          <w:sz w:val="24"/>
        </w:rPr>
        <w:t>有些</w:t>
      </w:r>
      <w:r w:rsidR="000016BA">
        <w:rPr>
          <w:sz w:val="24"/>
        </w:rPr>
        <w:t>不尽人意。</w:t>
      </w:r>
      <w:r w:rsidR="000016BA">
        <w:rPr>
          <w:rFonts w:hint="eastAsia"/>
          <w:sz w:val="24"/>
        </w:rPr>
        <w:t>第一个是</w:t>
      </w:r>
      <w:r w:rsidR="000016BA">
        <w:rPr>
          <w:sz w:val="24"/>
        </w:rPr>
        <w:t>大多数</w:t>
      </w:r>
      <w:r w:rsidR="000016BA" w:rsidRPr="00090E6E">
        <w:rPr>
          <w:sz w:val="24"/>
        </w:rPr>
        <w:t>Data Cube</w:t>
      </w:r>
      <w:r w:rsidR="000016BA">
        <w:rPr>
          <w:rFonts w:hint="eastAsia"/>
          <w:sz w:val="24"/>
        </w:rPr>
        <w:t>算法是</w:t>
      </w:r>
      <w:r w:rsidR="000016BA">
        <w:rPr>
          <w:sz w:val="24"/>
        </w:rPr>
        <w:t>基于</w:t>
      </w:r>
      <w:r w:rsidR="000016BA">
        <w:rPr>
          <w:rFonts w:hint="eastAsia"/>
          <w:sz w:val="24"/>
        </w:rPr>
        <w:t>单节点</w:t>
      </w:r>
      <w:r w:rsidR="000016BA">
        <w:rPr>
          <w:sz w:val="24"/>
        </w:rPr>
        <w:t>运算环境的，这一点在</w:t>
      </w:r>
      <w:r w:rsidR="000016BA" w:rsidRPr="00090E6E">
        <w:rPr>
          <w:sz w:val="24"/>
        </w:rPr>
        <w:t>MapReduce</w:t>
      </w:r>
      <w:r w:rsidR="000016BA">
        <w:rPr>
          <w:sz w:val="24"/>
        </w:rPr>
        <w:t>环境下情况有了比较好的改善，而另一个</w:t>
      </w:r>
      <w:r w:rsidR="000016BA">
        <w:rPr>
          <w:rFonts w:hint="eastAsia"/>
          <w:sz w:val="24"/>
        </w:rPr>
        <w:t>限制</w:t>
      </w:r>
      <w:r w:rsidR="000016BA">
        <w:rPr>
          <w:sz w:val="24"/>
        </w:rPr>
        <w:t>来自于度量计算本身，对于</w:t>
      </w:r>
      <w:r w:rsidR="000016BA" w:rsidRPr="00090E6E">
        <w:rPr>
          <w:sz w:val="24"/>
        </w:rPr>
        <w:t>MapReduce</w:t>
      </w:r>
      <w:r w:rsidR="000016BA">
        <w:rPr>
          <w:sz w:val="24"/>
        </w:rPr>
        <w:t>框架来说，它可以</w:t>
      </w:r>
      <w:r w:rsidR="000016BA">
        <w:rPr>
          <w:rFonts w:hint="eastAsia"/>
          <w:sz w:val="24"/>
        </w:rPr>
        <w:t>通过</w:t>
      </w:r>
      <w:r w:rsidR="000016BA">
        <w:rPr>
          <w:sz w:val="24"/>
        </w:rPr>
        <w:t>自顶向下</w:t>
      </w:r>
      <w:r w:rsidR="00EE4BE4">
        <w:rPr>
          <w:rFonts w:hint="eastAsia"/>
          <w:sz w:val="24"/>
        </w:rPr>
        <w:t>避免</w:t>
      </w:r>
      <w:r w:rsidR="00EE4BE4">
        <w:rPr>
          <w:sz w:val="24"/>
        </w:rPr>
        <w:t>重复计算</w:t>
      </w:r>
      <w:r w:rsidR="00EE4BE4">
        <w:rPr>
          <w:rFonts w:hint="eastAsia"/>
          <w:sz w:val="24"/>
        </w:rPr>
        <w:t>高效</w:t>
      </w:r>
      <w:r w:rsidR="00EE4BE4">
        <w:rPr>
          <w:sz w:val="24"/>
        </w:rPr>
        <w:t>完成聚合任务</w:t>
      </w:r>
      <w:r w:rsidR="000016BA">
        <w:rPr>
          <w:sz w:val="24"/>
        </w:rPr>
        <w:t>，</w:t>
      </w:r>
      <w:r w:rsidR="00EE4BE4">
        <w:rPr>
          <w:rFonts w:hint="eastAsia"/>
          <w:sz w:val="24"/>
        </w:rPr>
        <w:t>例如</w:t>
      </w:r>
      <w:r w:rsidR="00EE4BE4" w:rsidRPr="00090E6E">
        <w:rPr>
          <w:sz w:val="24"/>
        </w:rPr>
        <w:t>SUM</w:t>
      </w:r>
      <w:r w:rsidR="00EE4BE4">
        <w:rPr>
          <w:sz w:val="24"/>
        </w:rPr>
        <w:t>度量，对于</w:t>
      </w:r>
      <w:r w:rsidR="00EE4BE4" w:rsidRPr="00090E6E">
        <w:rPr>
          <w:sz w:val="24"/>
        </w:rPr>
        <w:t>cubeid</w:t>
      </w:r>
      <w:r w:rsidR="00EE4BE4">
        <w:rPr>
          <w:sz w:val="24"/>
        </w:rPr>
        <w:t>为</w:t>
      </w:r>
      <w:r w:rsidR="00EE4BE4" w:rsidRPr="00090E6E">
        <w:rPr>
          <w:sz w:val="24"/>
        </w:rPr>
        <w:t>(A,</w:t>
      </w:r>
      <w:r w:rsidR="00215C16" w:rsidRPr="00090E6E">
        <w:rPr>
          <w:sz w:val="24"/>
        </w:rPr>
        <w:t xml:space="preserve"> </w:t>
      </w:r>
      <w:r w:rsidR="00EE4BE4" w:rsidRPr="00090E6E">
        <w:rPr>
          <w:sz w:val="24"/>
        </w:rPr>
        <w:t>B,*)</w:t>
      </w:r>
      <w:r w:rsidR="00EE4BE4">
        <w:rPr>
          <w:rFonts w:hint="eastAsia"/>
          <w:sz w:val="24"/>
        </w:rPr>
        <w:t>的</w:t>
      </w:r>
      <w:r w:rsidR="00EE4BE4" w:rsidRPr="00090E6E">
        <w:rPr>
          <w:sz w:val="24"/>
        </w:rPr>
        <w:t>SUM</w:t>
      </w:r>
      <w:r w:rsidR="00EE4BE4">
        <w:rPr>
          <w:sz w:val="24"/>
        </w:rPr>
        <w:t>度量</w:t>
      </w:r>
      <w:r w:rsidR="00EE4BE4">
        <w:rPr>
          <w:rFonts w:hint="eastAsia"/>
          <w:sz w:val="24"/>
        </w:rPr>
        <w:t>可以</w:t>
      </w:r>
      <w:r w:rsidR="00EE4BE4">
        <w:rPr>
          <w:sz w:val="24"/>
        </w:rPr>
        <w:t>由</w:t>
      </w:r>
      <w:r w:rsidR="00EE4BE4" w:rsidRPr="00090E6E">
        <w:rPr>
          <w:sz w:val="24"/>
        </w:rPr>
        <w:t>cubeid</w:t>
      </w:r>
      <w:r w:rsidR="00EE4BE4">
        <w:rPr>
          <w:sz w:val="24"/>
        </w:rPr>
        <w:t>为</w:t>
      </w:r>
      <w:r w:rsidR="00EE4BE4" w:rsidRPr="00090E6E">
        <w:rPr>
          <w:sz w:val="24"/>
        </w:rPr>
        <w:t>（</w:t>
      </w:r>
      <w:r w:rsidR="00EE4BE4" w:rsidRPr="00090E6E">
        <w:rPr>
          <w:rFonts w:hint="eastAsia"/>
          <w:sz w:val="24"/>
        </w:rPr>
        <w:t>A</w:t>
      </w:r>
      <w:r w:rsidR="00EE4BE4" w:rsidRPr="00090E6E">
        <w:rPr>
          <w:sz w:val="24"/>
        </w:rPr>
        <w:t>,B,C</w:t>
      </w:r>
      <w:r w:rsidR="00EE4BE4" w:rsidRPr="00090E6E">
        <w:rPr>
          <w:sz w:val="24"/>
        </w:rPr>
        <w:t>）</w:t>
      </w:r>
      <w:r w:rsidR="00EE4BE4">
        <w:rPr>
          <w:rFonts w:hint="eastAsia"/>
          <w:sz w:val="24"/>
        </w:rPr>
        <w:t>的</w:t>
      </w:r>
      <w:r w:rsidR="00EE4BE4" w:rsidRPr="00090E6E">
        <w:rPr>
          <w:sz w:val="24"/>
        </w:rPr>
        <w:t>SUM</w:t>
      </w:r>
      <w:r w:rsidR="00EE4BE4">
        <w:rPr>
          <w:sz w:val="24"/>
        </w:rPr>
        <w:t>简单累加得到。</w:t>
      </w:r>
      <w:r w:rsidR="00EE4BE4">
        <w:rPr>
          <w:rFonts w:hint="eastAsia"/>
          <w:sz w:val="24"/>
        </w:rPr>
        <w:t>而</w:t>
      </w:r>
      <w:r w:rsidR="00C90C54" w:rsidRPr="00B45D6D">
        <w:rPr>
          <w:rFonts w:hint="eastAsia"/>
          <w:sz w:val="24"/>
        </w:rPr>
        <w:t>整体性</w:t>
      </w:r>
      <w:r w:rsidR="00C90C54" w:rsidRPr="00B45D6D">
        <w:rPr>
          <w:sz w:val="24"/>
        </w:rPr>
        <w:t>度量</w:t>
      </w:r>
      <w:r w:rsidR="00B45D6D" w:rsidRPr="00B45D6D">
        <w:rPr>
          <w:rFonts w:hint="eastAsia"/>
          <w:sz w:val="24"/>
        </w:rPr>
        <w:t>因其</w:t>
      </w:r>
      <w:r w:rsidR="00B45D6D" w:rsidRPr="00B45D6D">
        <w:rPr>
          <w:sz w:val="24"/>
        </w:rPr>
        <w:t>不</w:t>
      </w:r>
      <w:r w:rsidR="00C90C54" w:rsidRPr="00B45D6D">
        <w:rPr>
          <w:sz w:val="24"/>
        </w:rPr>
        <w:t>能像代数度量那样简单的由</w:t>
      </w:r>
      <w:proofErr w:type="gramStart"/>
      <w:r w:rsidR="00E771EA" w:rsidRPr="00B45D6D">
        <w:rPr>
          <w:rFonts w:hint="eastAsia"/>
          <w:sz w:val="24"/>
        </w:rPr>
        <w:t>顶层</w:t>
      </w:r>
      <w:r w:rsidR="00E771EA" w:rsidRPr="00B45D6D">
        <w:rPr>
          <w:sz w:val="24"/>
        </w:rPr>
        <w:t>父</w:t>
      </w:r>
      <w:proofErr w:type="gramEnd"/>
      <w:r w:rsidR="00E771EA" w:rsidRPr="00B45D6D">
        <w:rPr>
          <w:sz w:val="24"/>
        </w:rPr>
        <w:t>cubeid</w:t>
      </w:r>
      <w:r w:rsidR="00E771EA" w:rsidRPr="00B45D6D">
        <w:rPr>
          <w:sz w:val="24"/>
        </w:rPr>
        <w:t>聚合得到</w:t>
      </w:r>
      <w:r w:rsidR="00B45D6D" w:rsidRPr="00B45D6D">
        <w:rPr>
          <w:rFonts w:hint="eastAsia"/>
          <w:sz w:val="24"/>
        </w:rPr>
        <w:t>，</w:t>
      </w:r>
      <w:r w:rsidR="00B45D6D" w:rsidRPr="00B45D6D">
        <w:rPr>
          <w:sz w:val="24"/>
        </w:rPr>
        <w:t>所以一直是</w:t>
      </w:r>
      <w:r w:rsidR="00B45D6D" w:rsidRPr="00090E6E">
        <w:rPr>
          <w:sz w:val="24"/>
        </w:rPr>
        <w:t>Data Cube</w:t>
      </w:r>
      <w:r w:rsidR="00B45D6D" w:rsidRPr="00B45D6D">
        <w:rPr>
          <w:sz w:val="24"/>
        </w:rPr>
        <w:t>计算的难点</w:t>
      </w:r>
      <w:r w:rsidR="00EE4BE4">
        <w:rPr>
          <w:rFonts w:hint="eastAsia"/>
          <w:sz w:val="24"/>
        </w:rPr>
        <w:t>。</w:t>
      </w:r>
    </w:p>
    <w:p w14:paraId="51F3B5C1" w14:textId="77777777" w:rsidR="007C46E3" w:rsidRDefault="007250E1" w:rsidP="007C46E3">
      <w:pPr>
        <w:spacing w:line="440" w:lineRule="atLeast"/>
        <w:ind w:firstLineChars="200" w:firstLine="480"/>
        <w:rPr>
          <w:sz w:val="24"/>
        </w:rPr>
      </w:pPr>
      <w:r>
        <w:rPr>
          <w:rFonts w:hint="eastAsia"/>
          <w:sz w:val="24"/>
        </w:rPr>
        <w:t>代数</w:t>
      </w:r>
      <w:r>
        <w:rPr>
          <w:sz w:val="24"/>
        </w:rPr>
        <w:t>度量之所以计算存在难点，因为从直观上来看，代数度量所得到的值不能由父</w:t>
      </w:r>
      <w:r w:rsidRPr="00090E6E">
        <w:rPr>
          <w:sz w:val="24"/>
        </w:rPr>
        <w:t>cubeid</w:t>
      </w:r>
      <w:r>
        <w:rPr>
          <w:sz w:val="24"/>
        </w:rPr>
        <w:t>直接得到，而只能从原始</w:t>
      </w:r>
      <w:r w:rsidRPr="00090E6E">
        <w:rPr>
          <w:rFonts w:hint="eastAsia"/>
          <w:sz w:val="24"/>
        </w:rPr>
        <w:t>cubeid</w:t>
      </w:r>
      <w:r>
        <w:rPr>
          <w:rFonts w:hint="eastAsia"/>
          <w:sz w:val="24"/>
        </w:rPr>
        <w:t>本身</w:t>
      </w:r>
      <w:r>
        <w:rPr>
          <w:sz w:val="24"/>
        </w:rPr>
        <w:t>数据聚合筛选得到，</w:t>
      </w:r>
      <w:r w:rsidR="00C2679F">
        <w:rPr>
          <w:rFonts w:hint="eastAsia"/>
          <w:sz w:val="24"/>
        </w:rPr>
        <w:t>而对于</w:t>
      </w:r>
      <w:r w:rsidR="00C2679F" w:rsidRPr="00090E6E">
        <w:rPr>
          <w:sz w:val="24"/>
        </w:rPr>
        <w:t>Count Distinct</w:t>
      </w:r>
      <w:r w:rsidR="00C2679F">
        <w:rPr>
          <w:sz w:val="24"/>
        </w:rPr>
        <w:t>整体度量来说，</w:t>
      </w:r>
      <w:r w:rsidR="00C2679F">
        <w:rPr>
          <w:rFonts w:hint="eastAsia"/>
          <w:sz w:val="24"/>
        </w:rPr>
        <w:t>在</w:t>
      </w:r>
      <w:r w:rsidR="00FA19B5">
        <w:rPr>
          <w:sz w:val="24"/>
        </w:rPr>
        <w:t>视频网站中经常用到</w:t>
      </w:r>
      <w:r w:rsidR="00C2679F">
        <w:rPr>
          <w:sz w:val="24"/>
        </w:rPr>
        <w:t>去重</w:t>
      </w:r>
      <w:r w:rsidR="00C2679F">
        <w:rPr>
          <w:rFonts w:hint="eastAsia"/>
          <w:sz w:val="24"/>
        </w:rPr>
        <w:t>计数</w:t>
      </w:r>
      <w:r w:rsidR="00C2679F">
        <w:rPr>
          <w:sz w:val="24"/>
        </w:rPr>
        <w:t>，则需要在每</w:t>
      </w:r>
      <w:r w:rsidR="00C2679F">
        <w:rPr>
          <w:rFonts w:hint="eastAsia"/>
          <w:sz w:val="24"/>
        </w:rPr>
        <w:t>次</w:t>
      </w:r>
      <w:r w:rsidR="00C2679F">
        <w:rPr>
          <w:sz w:val="24"/>
        </w:rPr>
        <w:t>计算</w:t>
      </w:r>
      <w:r w:rsidR="00C2679F" w:rsidRPr="00B20058">
        <w:rPr>
          <w:i/>
          <w:sz w:val="24"/>
        </w:rPr>
        <w:t>cubeid</w:t>
      </w:r>
      <w:r w:rsidR="00C2679F">
        <w:rPr>
          <w:sz w:val="24"/>
        </w:rPr>
        <w:t>时保留每个元组的</w:t>
      </w:r>
      <w:r w:rsidR="00C2679F">
        <w:rPr>
          <w:rFonts w:hint="eastAsia"/>
          <w:sz w:val="24"/>
        </w:rPr>
        <w:t>不同</w:t>
      </w:r>
      <w:r w:rsidR="00FA19B5">
        <w:rPr>
          <w:rFonts w:hint="eastAsia"/>
          <w:sz w:val="24"/>
        </w:rPr>
        <w:t>维度</w:t>
      </w:r>
      <w:r w:rsidR="00FA19B5">
        <w:rPr>
          <w:sz w:val="24"/>
        </w:rPr>
        <w:t>值</w:t>
      </w:r>
      <w:r w:rsidR="00C2679F">
        <w:rPr>
          <w:sz w:val="24"/>
        </w:rPr>
        <w:t>列表</w:t>
      </w:r>
      <w:r w:rsidR="007C46E3">
        <w:rPr>
          <w:rFonts w:hint="eastAsia"/>
          <w:sz w:val="24"/>
        </w:rPr>
        <w:t>，</w:t>
      </w:r>
      <w:r w:rsidR="00BF00AF">
        <w:rPr>
          <w:sz w:val="24"/>
        </w:rPr>
        <w:t>如果元组数较多</w:t>
      </w:r>
      <w:r w:rsidR="00BF00AF">
        <w:rPr>
          <w:rFonts w:hint="eastAsia"/>
          <w:sz w:val="24"/>
        </w:rPr>
        <w:t>，</w:t>
      </w:r>
      <w:r w:rsidR="00BF00AF">
        <w:rPr>
          <w:sz w:val="24"/>
        </w:rPr>
        <w:t>则存储的中间值</w:t>
      </w:r>
      <w:r w:rsidR="002148DF">
        <w:rPr>
          <w:rFonts w:hint="eastAsia"/>
          <w:sz w:val="24"/>
        </w:rPr>
        <w:t>将会使</w:t>
      </w:r>
      <w:r w:rsidR="00BF00AF">
        <w:rPr>
          <w:sz w:val="24"/>
        </w:rPr>
        <w:t>内存</w:t>
      </w:r>
      <w:r w:rsidR="002148DF">
        <w:rPr>
          <w:rFonts w:hint="eastAsia"/>
          <w:sz w:val="24"/>
        </w:rPr>
        <w:t>过载；</w:t>
      </w:r>
      <w:r w:rsidR="00E80146">
        <w:rPr>
          <w:rFonts w:hint="eastAsia"/>
          <w:sz w:val="24"/>
        </w:rPr>
        <w:t>这是</w:t>
      </w:r>
      <w:r w:rsidR="00E80146">
        <w:rPr>
          <w:sz w:val="24"/>
        </w:rPr>
        <w:t>因为</w:t>
      </w:r>
      <w:r w:rsidR="007C46E3">
        <w:rPr>
          <w:rFonts w:hint="eastAsia"/>
          <w:sz w:val="24"/>
        </w:rPr>
        <w:t>处理过程中</w:t>
      </w:r>
      <w:r w:rsidR="00E80146">
        <w:rPr>
          <w:rFonts w:hint="eastAsia"/>
          <w:sz w:val="24"/>
        </w:rPr>
        <w:t>每个</w:t>
      </w:r>
      <w:r w:rsidR="00E80146">
        <w:rPr>
          <w:sz w:val="24"/>
        </w:rPr>
        <w:t>元组</w:t>
      </w:r>
      <w:r w:rsidR="007C46E3">
        <w:rPr>
          <w:sz w:val="24"/>
        </w:rPr>
        <w:t>产生的中间数据</w:t>
      </w:r>
      <w:r w:rsidR="007C46E3" w:rsidRPr="00090E6E">
        <w:rPr>
          <w:sz w:val="24"/>
        </w:rPr>
        <w:t>s</w:t>
      </w:r>
      <w:r w:rsidR="007C46E3">
        <w:rPr>
          <w:sz w:val="24"/>
        </w:rPr>
        <w:t>的上限为</w:t>
      </w:r>
      <w:r w:rsidR="00E80146" w:rsidRPr="00090E6E">
        <w:rPr>
          <w:sz w:val="24"/>
        </w:rPr>
        <w:t xml:space="preserve">Count Distinct </w:t>
      </w:r>
      <w:r w:rsidR="000B739B">
        <w:rPr>
          <w:rFonts w:hint="eastAsia"/>
          <w:sz w:val="24"/>
        </w:rPr>
        <w:t>（</w:t>
      </w:r>
      <w:r w:rsidR="00FA19B5">
        <w:rPr>
          <w:rFonts w:hint="eastAsia"/>
          <w:sz w:val="24"/>
        </w:rPr>
        <w:t>维度</w:t>
      </w:r>
      <w:r w:rsidR="00FA19B5" w:rsidRPr="00090E6E">
        <w:rPr>
          <w:sz w:val="24"/>
        </w:rPr>
        <w:t>w</w:t>
      </w:r>
      <w:r w:rsidR="000B739B">
        <w:rPr>
          <w:rFonts w:hint="eastAsia"/>
          <w:sz w:val="24"/>
        </w:rPr>
        <w:t>）</w:t>
      </w:r>
      <w:proofErr w:type="gramStart"/>
      <w:r w:rsidR="000B739B">
        <w:rPr>
          <w:rFonts w:hint="eastAsia"/>
          <w:sz w:val="24"/>
        </w:rPr>
        <w:t>个</w:t>
      </w:r>
      <w:proofErr w:type="gramEnd"/>
      <w:r w:rsidR="000B739B">
        <w:rPr>
          <w:sz w:val="24"/>
        </w:rPr>
        <w:t>，</w:t>
      </w:r>
      <w:r w:rsidR="001E45F7">
        <w:rPr>
          <w:rFonts w:hint="eastAsia"/>
          <w:sz w:val="24"/>
        </w:rPr>
        <w:t>所以如果</w:t>
      </w:r>
      <w:r w:rsidR="00FA19B5">
        <w:rPr>
          <w:rFonts w:hint="eastAsia"/>
          <w:sz w:val="24"/>
        </w:rPr>
        <w:t>不对</w:t>
      </w:r>
      <w:r w:rsidR="00FA19B5">
        <w:rPr>
          <w:sz w:val="24"/>
        </w:rPr>
        <w:t>数据</w:t>
      </w:r>
      <w:r w:rsidR="00FA19B5">
        <w:rPr>
          <w:rFonts w:hint="eastAsia"/>
          <w:sz w:val="24"/>
        </w:rPr>
        <w:t>进行</w:t>
      </w:r>
      <w:r w:rsidR="00FA19B5">
        <w:rPr>
          <w:sz w:val="24"/>
        </w:rPr>
        <w:t>压缩处理</w:t>
      </w:r>
      <w:r w:rsidR="001E45F7">
        <w:rPr>
          <w:sz w:val="24"/>
        </w:rPr>
        <w:t>，无论是对于中间数据</w:t>
      </w:r>
      <w:r w:rsidR="001E45F7">
        <w:rPr>
          <w:rFonts w:hint="eastAsia"/>
          <w:sz w:val="24"/>
        </w:rPr>
        <w:t>传输</w:t>
      </w:r>
      <w:r w:rsidR="001E45F7">
        <w:rPr>
          <w:sz w:val="24"/>
        </w:rPr>
        <w:t>还是</w:t>
      </w:r>
      <w:r w:rsidR="001E45F7">
        <w:rPr>
          <w:rFonts w:hint="eastAsia"/>
          <w:sz w:val="24"/>
        </w:rPr>
        <w:t>空间</w:t>
      </w:r>
      <w:r w:rsidR="001E45F7">
        <w:rPr>
          <w:sz w:val="24"/>
        </w:rPr>
        <w:t>占用来说</w:t>
      </w:r>
      <w:r w:rsidR="00FA19B5">
        <w:rPr>
          <w:rFonts w:hint="eastAsia"/>
          <w:sz w:val="24"/>
        </w:rPr>
        <w:t>都是</w:t>
      </w:r>
      <w:r w:rsidR="00DC65D7">
        <w:rPr>
          <w:sz w:val="24"/>
        </w:rPr>
        <w:t>无法容忍的</w:t>
      </w:r>
      <w:r w:rsidR="00DC65D7">
        <w:rPr>
          <w:rFonts w:hint="eastAsia"/>
          <w:sz w:val="24"/>
        </w:rPr>
        <w:t>，</w:t>
      </w:r>
      <w:r w:rsidR="00FA19B5">
        <w:rPr>
          <w:rFonts w:hint="eastAsia"/>
          <w:sz w:val="24"/>
        </w:rPr>
        <w:t>同时</w:t>
      </w:r>
      <w:r w:rsidR="00FA19B5">
        <w:rPr>
          <w:sz w:val="24"/>
        </w:rPr>
        <w:t>数据需要有快速标记某一维度</w:t>
      </w:r>
      <w:r w:rsidR="00FA19B5">
        <w:rPr>
          <w:rFonts w:hint="eastAsia"/>
          <w:sz w:val="24"/>
        </w:rPr>
        <w:t>值</w:t>
      </w:r>
      <w:r w:rsidR="00FA19B5">
        <w:rPr>
          <w:sz w:val="24"/>
        </w:rPr>
        <w:t>是否已经存在的特性，同时</w:t>
      </w:r>
      <w:r w:rsidR="00FA19B5">
        <w:rPr>
          <w:rFonts w:hint="eastAsia"/>
          <w:sz w:val="24"/>
        </w:rPr>
        <w:t>数据</w:t>
      </w:r>
      <w:r w:rsidR="00FA19B5">
        <w:rPr>
          <w:sz w:val="24"/>
        </w:rPr>
        <w:t>不应占用过多存储空间。</w:t>
      </w:r>
    </w:p>
    <w:p w14:paraId="0D909B7C" w14:textId="77777777" w:rsidR="001801AD" w:rsidRDefault="001801AD" w:rsidP="00B7611E">
      <w:pPr>
        <w:pStyle w:val="3"/>
        <w:spacing w:before="156" w:after="156"/>
      </w:pPr>
      <w:bookmarkStart w:id="102" w:name="_Toc463858285"/>
      <w:r>
        <w:rPr>
          <w:rFonts w:hint="eastAsia"/>
        </w:rPr>
        <w:t>现有</w:t>
      </w:r>
      <w:r w:rsidR="00A34330">
        <w:rPr>
          <w:rFonts w:hint="eastAsia"/>
        </w:rPr>
        <w:t>计算方法</w:t>
      </w:r>
      <w:r>
        <w:rPr>
          <w:rFonts w:hint="eastAsia"/>
        </w:rPr>
        <w:t>优</w:t>
      </w:r>
      <w:r>
        <w:t>缺点</w:t>
      </w:r>
      <w:bookmarkEnd w:id="102"/>
    </w:p>
    <w:p w14:paraId="7FA9ACE0" w14:textId="77777777" w:rsidR="00FF69AD" w:rsidRDefault="00F3371C" w:rsidP="00FF69AD">
      <w:pPr>
        <w:spacing w:line="440" w:lineRule="atLeast"/>
        <w:ind w:firstLine="420"/>
        <w:rPr>
          <w:sz w:val="24"/>
        </w:rPr>
      </w:pPr>
      <w:r w:rsidRPr="00090E6E">
        <w:rPr>
          <w:sz w:val="24"/>
        </w:rPr>
        <w:t>Arnab Nandi</w:t>
      </w:r>
      <w:r>
        <w:rPr>
          <w:rFonts w:hint="eastAsia"/>
          <w:sz w:val="24"/>
        </w:rPr>
        <w:t>提出的</w:t>
      </w:r>
      <w:r w:rsidRPr="00090E6E">
        <w:rPr>
          <w:rFonts w:hint="eastAsia"/>
          <w:sz w:val="24"/>
        </w:rPr>
        <w:t>MR</w:t>
      </w:r>
      <w:r w:rsidRPr="00090E6E">
        <w:rPr>
          <w:sz w:val="24"/>
        </w:rPr>
        <w:t>Cube</w:t>
      </w:r>
      <w:r>
        <w:rPr>
          <w:sz w:val="24"/>
        </w:rPr>
        <w:t>算法</w:t>
      </w:r>
      <w:r w:rsidR="00704425">
        <w:rPr>
          <w:rFonts w:hint="eastAsia"/>
          <w:sz w:val="24"/>
        </w:rPr>
        <w:t>属于</w:t>
      </w:r>
      <w:r w:rsidR="00704425">
        <w:rPr>
          <w:sz w:val="24"/>
        </w:rPr>
        <w:t>自</w:t>
      </w:r>
      <w:r w:rsidR="00704425">
        <w:rPr>
          <w:rFonts w:hint="eastAsia"/>
          <w:sz w:val="24"/>
        </w:rPr>
        <w:t>底</w:t>
      </w:r>
      <w:r w:rsidR="00704425">
        <w:rPr>
          <w:sz w:val="24"/>
        </w:rPr>
        <w:t>向上</w:t>
      </w:r>
      <w:r w:rsidR="00704425" w:rsidRPr="00090E6E">
        <w:rPr>
          <w:rFonts w:hint="eastAsia"/>
          <w:sz w:val="24"/>
        </w:rPr>
        <w:t>（</w:t>
      </w:r>
      <w:r w:rsidR="00704425" w:rsidRPr="00090E6E">
        <w:rPr>
          <w:rFonts w:hint="eastAsia"/>
          <w:sz w:val="24"/>
        </w:rPr>
        <w:t>bottom</w:t>
      </w:r>
      <w:r w:rsidR="00704425" w:rsidRPr="00090E6E">
        <w:rPr>
          <w:sz w:val="24"/>
        </w:rPr>
        <w:t xml:space="preserve"> to up</w:t>
      </w:r>
      <w:r w:rsidR="00704425" w:rsidRPr="00090E6E">
        <w:rPr>
          <w:rFonts w:hint="eastAsia"/>
          <w:sz w:val="24"/>
        </w:rPr>
        <w:t>）</w:t>
      </w:r>
      <w:r w:rsidR="00704425">
        <w:rPr>
          <w:rFonts w:hint="eastAsia"/>
          <w:sz w:val="24"/>
        </w:rPr>
        <w:t>的</w:t>
      </w:r>
      <w:r w:rsidR="00704425">
        <w:rPr>
          <w:sz w:val="24"/>
        </w:rPr>
        <w:t>数据立方体</w:t>
      </w:r>
      <w:r w:rsidR="00704425">
        <w:rPr>
          <w:rFonts w:hint="eastAsia"/>
          <w:sz w:val="24"/>
        </w:rPr>
        <w:t>算法，</w:t>
      </w:r>
      <w:r w:rsidR="00B953D2">
        <w:rPr>
          <w:rFonts w:hint="eastAsia"/>
          <w:sz w:val="24"/>
        </w:rPr>
        <w:t>为了</w:t>
      </w:r>
      <w:r w:rsidR="00B953D2">
        <w:rPr>
          <w:sz w:val="24"/>
        </w:rPr>
        <w:t>解决数据倾斜问题，采用了</w:t>
      </w:r>
      <w:r w:rsidR="003F04CD">
        <w:rPr>
          <w:rFonts w:hint="eastAsia"/>
          <w:sz w:val="24"/>
        </w:rPr>
        <w:t>将</w:t>
      </w:r>
      <w:r w:rsidR="001657B0">
        <w:rPr>
          <w:rFonts w:hint="eastAsia"/>
          <w:sz w:val="24"/>
        </w:rPr>
        <w:t>数据</w:t>
      </w:r>
      <w:r w:rsidR="001657B0">
        <w:rPr>
          <w:sz w:val="24"/>
        </w:rPr>
        <w:t>晶格</w:t>
      </w:r>
      <w:r w:rsidR="003F04CD">
        <w:rPr>
          <w:sz w:val="24"/>
        </w:rPr>
        <w:t>划分成</w:t>
      </w:r>
      <w:r w:rsidR="003F04CD" w:rsidRPr="00090E6E">
        <w:rPr>
          <w:rFonts w:hint="eastAsia"/>
          <w:sz w:val="24"/>
        </w:rPr>
        <w:t>reducer</w:t>
      </w:r>
      <w:r w:rsidR="003F04CD" w:rsidRPr="00090E6E">
        <w:rPr>
          <w:sz w:val="24"/>
        </w:rPr>
        <w:t>-unfriendly</w:t>
      </w:r>
      <w:r w:rsidR="003F04CD">
        <w:rPr>
          <w:sz w:val="24"/>
        </w:rPr>
        <w:t>与</w:t>
      </w:r>
      <w:r w:rsidR="003F04CD" w:rsidRPr="00090E6E">
        <w:rPr>
          <w:sz w:val="24"/>
        </w:rPr>
        <w:t>reducer-friendly</w:t>
      </w:r>
      <w:r w:rsidR="00BB186C">
        <w:rPr>
          <w:rFonts w:hint="eastAsia"/>
          <w:sz w:val="24"/>
        </w:rPr>
        <w:t>区域</w:t>
      </w:r>
      <w:r w:rsidR="00505AA7">
        <w:rPr>
          <w:rFonts w:hint="eastAsia"/>
          <w:sz w:val="24"/>
        </w:rPr>
        <w:t>的</w:t>
      </w:r>
      <w:r w:rsidR="00505AA7">
        <w:rPr>
          <w:sz w:val="24"/>
        </w:rPr>
        <w:t>方法同时在数据均衡上提出了</w:t>
      </w:r>
      <w:proofErr w:type="gramStart"/>
      <w:r w:rsidR="00EC0F49">
        <w:rPr>
          <w:rFonts w:hint="eastAsia"/>
          <w:sz w:val="24"/>
        </w:rPr>
        <w:t>两种</w:t>
      </w:r>
      <w:r w:rsidR="00EC0F49">
        <w:rPr>
          <w:sz w:val="24"/>
        </w:rPr>
        <w:t>值</w:t>
      </w:r>
      <w:proofErr w:type="gramEnd"/>
      <w:r w:rsidR="00EC0F49">
        <w:rPr>
          <w:sz w:val="24"/>
        </w:rPr>
        <w:t>分区</w:t>
      </w:r>
      <w:r w:rsidR="00EC0F49">
        <w:rPr>
          <w:rFonts w:hint="eastAsia"/>
          <w:sz w:val="24"/>
        </w:rPr>
        <w:t>和</w:t>
      </w:r>
      <w:r w:rsidR="00EC0F49">
        <w:rPr>
          <w:sz w:val="24"/>
        </w:rPr>
        <w:t>批处理区域</w:t>
      </w:r>
      <w:r w:rsidR="00EC0F49">
        <w:rPr>
          <w:rFonts w:hint="eastAsia"/>
          <w:sz w:val="24"/>
        </w:rPr>
        <w:t>甄别</w:t>
      </w:r>
      <w:r w:rsidR="00EC0F49">
        <w:rPr>
          <w:sz w:val="24"/>
        </w:rPr>
        <w:t>方法</w:t>
      </w:r>
      <w:r w:rsidR="00EC0F49">
        <w:rPr>
          <w:rFonts w:hint="eastAsia"/>
          <w:sz w:val="24"/>
        </w:rPr>
        <w:t>，</w:t>
      </w:r>
      <w:r w:rsidR="00EC0F49">
        <w:rPr>
          <w:sz w:val="24"/>
        </w:rPr>
        <w:t>用于有效的利用</w:t>
      </w:r>
      <w:r w:rsidR="00EC0F49" w:rsidRPr="00090E6E">
        <w:rPr>
          <w:sz w:val="24"/>
        </w:rPr>
        <w:t>MapReduce</w:t>
      </w:r>
      <w:r w:rsidR="00EC0F49">
        <w:rPr>
          <w:sz w:val="24"/>
        </w:rPr>
        <w:t>框架合理分发数据和</w:t>
      </w:r>
      <w:r w:rsidR="00EC0F49">
        <w:rPr>
          <w:rFonts w:hint="eastAsia"/>
          <w:sz w:val="24"/>
        </w:rPr>
        <w:t>平衡</w:t>
      </w:r>
      <w:r w:rsidR="00EC0F49">
        <w:rPr>
          <w:sz w:val="24"/>
        </w:rPr>
        <w:t>计算负载</w:t>
      </w:r>
      <w:r w:rsidR="00BB186C">
        <w:rPr>
          <w:rFonts w:hint="eastAsia"/>
          <w:sz w:val="24"/>
        </w:rPr>
        <w:t>，同时</w:t>
      </w:r>
      <w:r w:rsidR="00BB186C">
        <w:rPr>
          <w:sz w:val="24"/>
        </w:rPr>
        <w:t>在算法中</w:t>
      </w:r>
      <w:r w:rsidR="00BB186C" w:rsidRPr="00090E6E">
        <w:rPr>
          <w:sz w:val="24"/>
        </w:rPr>
        <w:t>MRCube</w:t>
      </w:r>
      <w:r w:rsidR="00BB186C">
        <w:rPr>
          <w:rFonts w:hint="eastAsia"/>
          <w:sz w:val="24"/>
        </w:rPr>
        <w:t>第一次</w:t>
      </w:r>
      <w:r w:rsidR="00EC431B">
        <w:rPr>
          <w:rFonts w:hint="eastAsia"/>
          <w:sz w:val="24"/>
        </w:rPr>
        <w:t>讨论了</w:t>
      </w:r>
      <w:r w:rsidR="00EC431B">
        <w:rPr>
          <w:sz w:val="24"/>
        </w:rPr>
        <w:t>整体性度量</w:t>
      </w:r>
      <w:r w:rsidR="00234ED3" w:rsidRPr="00090E6E">
        <w:rPr>
          <w:rFonts w:hint="eastAsia"/>
          <w:sz w:val="24"/>
        </w:rPr>
        <w:t>（</w:t>
      </w:r>
      <w:r w:rsidR="00234ED3" w:rsidRPr="00090E6E">
        <w:rPr>
          <w:sz w:val="24"/>
        </w:rPr>
        <w:t>Holistic</w:t>
      </w:r>
      <w:r w:rsidR="00234ED3" w:rsidRPr="00090E6E">
        <w:rPr>
          <w:rFonts w:hint="eastAsia"/>
          <w:sz w:val="24"/>
        </w:rPr>
        <w:t>）</w:t>
      </w:r>
      <w:r w:rsidR="00EC431B">
        <w:rPr>
          <w:sz w:val="24"/>
        </w:rPr>
        <w:t>与部分整体性度量</w:t>
      </w:r>
      <w:r w:rsidR="00EC0F49">
        <w:rPr>
          <w:rFonts w:hint="eastAsia"/>
          <w:sz w:val="24"/>
        </w:rPr>
        <w:t>划分</w:t>
      </w:r>
      <w:r w:rsidR="00EC0F49">
        <w:rPr>
          <w:sz w:val="24"/>
        </w:rPr>
        <w:t>规则</w:t>
      </w:r>
      <w:r w:rsidR="00EC0F49">
        <w:rPr>
          <w:rFonts w:hint="eastAsia"/>
          <w:sz w:val="24"/>
        </w:rPr>
        <w:t>，</w:t>
      </w:r>
      <w:r w:rsidR="00EC0F49">
        <w:rPr>
          <w:sz w:val="24"/>
        </w:rPr>
        <w:t>并提出了</w:t>
      </w:r>
      <w:r w:rsidR="00EC0F49">
        <w:rPr>
          <w:rFonts w:hint="eastAsia"/>
          <w:sz w:val="24"/>
        </w:rPr>
        <w:t>通过</w:t>
      </w:r>
      <w:r w:rsidR="00EC0F49">
        <w:rPr>
          <w:sz w:val="24"/>
        </w:rPr>
        <w:t>自上而下</w:t>
      </w:r>
      <w:r w:rsidR="00EC0F49" w:rsidRPr="00090E6E">
        <w:rPr>
          <w:sz w:val="24"/>
        </w:rPr>
        <w:t>（</w:t>
      </w:r>
      <w:r w:rsidR="00EC0F49" w:rsidRPr="00090E6E">
        <w:rPr>
          <w:rFonts w:hint="eastAsia"/>
          <w:sz w:val="24"/>
        </w:rPr>
        <w:t>BUC</w:t>
      </w:r>
      <w:r w:rsidR="00EC0F49" w:rsidRPr="00090E6E">
        <w:rPr>
          <w:sz w:val="24"/>
        </w:rPr>
        <w:t>）</w:t>
      </w:r>
      <w:r w:rsidR="00EC0F49">
        <w:rPr>
          <w:rFonts w:hint="eastAsia"/>
          <w:sz w:val="24"/>
        </w:rPr>
        <w:t>的</w:t>
      </w:r>
      <w:r w:rsidR="00EC0F49">
        <w:rPr>
          <w:sz w:val="24"/>
        </w:rPr>
        <w:t>计算整体</w:t>
      </w:r>
      <w:r w:rsidR="00EC0F49">
        <w:rPr>
          <w:rFonts w:hint="eastAsia"/>
          <w:sz w:val="24"/>
        </w:rPr>
        <w:t>性</w:t>
      </w:r>
      <w:r w:rsidR="00EC0F49">
        <w:rPr>
          <w:sz w:val="24"/>
        </w:rPr>
        <w:t>度量的方法</w:t>
      </w:r>
      <w:r w:rsidR="00EC0F49">
        <w:rPr>
          <w:rFonts w:hint="eastAsia"/>
          <w:sz w:val="24"/>
        </w:rPr>
        <w:t>，</w:t>
      </w:r>
      <w:r w:rsidR="00EC0F49">
        <w:rPr>
          <w:sz w:val="24"/>
        </w:rPr>
        <w:t>在计算</w:t>
      </w:r>
      <w:r w:rsidR="00EC0F49">
        <w:rPr>
          <w:rFonts w:hint="eastAsia"/>
          <w:sz w:val="24"/>
        </w:rPr>
        <w:t>整体性</w:t>
      </w:r>
      <w:r w:rsidR="00EC0F49">
        <w:rPr>
          <w:sz w:val="24"/>
        </w:rPr>
        <w:t>度量的</w:t>
      </w:r>
      <w:r w:rsidR="00EC0F49">
        <w:rPr>
          <w:rFonts w:hint="eastAsia"/>
          <w:sz w:val="24"/>
        </w:rPr>
        <w:t>方法</w:t>
      </w:r>
      <w:r w:rsidR="00EC0F49">
        <w:rPr>
          <w:sz w:val="24"/>
        </w:rPr>
        <w:t>时，</w:t>
      </w:r>
      <w:r w:rsidR="00EC0F49" w:rsidRPr="00090E6E">
        <w:rPr>
          <w:rFonts w:hint="eastAsia"/>
          <w:sz w:val="24"/>
        </w:rPr>
        <w:t>MRCube</w:t>
      </w:r>
      <w:r w:rsidR="00EC0F49">
        <w:rPr>
          <w:sz w:val="24"/>
        </w:rPr>
        <w:t>方法通过</w:t>
      </w:r>
      <w:proofErr w:type="gramStart"/>
      <w:r w:rsidR="00EC0F49">
        <w:rPr>
          <w:sz w:val="24"/>
        </w:rPr>
        <w:t>值</w:t>
      </w:r>
      <w:r w:rsidR="00EC0F49">
        <w:rPr>
          <w:rFonts w:hint="eastAsia"/>
          <w:sz w:val="24"/>
        </w:rPr>
        <w:t>哈希</w:t>
      </w:r>
      <w:r w:rsidR="00EC0F49">
        <w:rPr>
          <w:sz w:val="24"/>
        </w:rPr>
        <w:t>实现</w:t>
      </w:r>
      <w:proofErr w:type="gramEnd"/>
      <w:r w:rsidR="00EC0F49">
        <w:rPr>
          <w:rFonts w:hint="eastAsia"/>
          <w:sz w:val="24"/>
        </w:rPr>
        <w:t>同一</w:t>
      </w:r>
      <w:r w:rsidR="00EC0F49">
        <w:rPr>
          <w:sz w:val="24"/>
        </w:rPr>
        <w:t>度量</w:t>
      </w:r>
      <w:r w:rsidR="00EC0F49">
        <w:rPr>
          <w:rFonts w:hint="eastAsia"/>
          <w:sz w:val="24"/>
        </w:rPr>
        <w:t>的</w:t>
      </w:r>
      <w:r w:rsidR="00662AFE">
        <w:rPr>
          <w:rFonts w:hint="eastAsia"/>
          <w:sz w:val="24"/>
        </w:rPr>
        <w:t>相同</w:t>
      </w:r>
      <w:r w:rsidR="00662AFE">
        <w:rPr>
          <w:sz w:val="24"/>
        </w:rPr>
        <w:t>值被分发到相同的</w:t>
      </w:r>
      <w:r w:rsidR="00662AFE" w:rsidRPr="00090E6E">
        <w:rPr>
          <w:sz w:val="24"/>
        </w:rPr>
        <w:t>Reduce</w:t>
      </w:r>
      <w:r w:rsidR="00662AFE">
        <w:rPr>
          <w:sz w:val="24"/>
        </w:rPr>
        <w:t>节点，实现部分</w:t>
      </w:r>
      <w:r w:rsidR="00662AFE">
        <w:rPr>
          <w:rFonts w:hint="eastAsia"/>
          <w:sz w:val="24"/>
        </w:rPr>
        <w:t>整体性</w:t>
      </w:r>
      <w:r w:rsidR="00662AFE">
        <w:rPr>
          <w:sz w:val="24"/>
        </w:rPr>
        <w:t>度量的可加性。</w:t>
      </w:r>
    </w:p>
    <w:p w14:paraId="2B59FC7F" w14:textId="77777777" w:rsidR="00FF69AD" w:rsidRDefault="00FF69AD" w:rsidP="00FF69AD">
      <w:pPr>
        <w:spacing w:line="440" w:lineRule="atLeast"/>
        <w:ind w:firstLine="420"/>
        <w:rPr>
          <w:sz w:val="24"/>
        </w:rPr>
      </w:pPr>
      <w:r>
        <w:rPr>
          <w:rFonts w:hint="eastAsia"/>
          <w:sz w:val="24"/>
        </w:rPr>
        <w:t>但是</w:t>
      </w:r>
      <w:r w:rsidRPr="00090E6E">
        <w:rPr>
          <w:sz w:val="24"/>
        </w:rPr>
        <w:t>MRCube</w:t>
      </w:r>
      <w:r w:rsidR="00662AFE">
        <w:rPr>
          <w:sz w:val="24"/>
        </w:rPr>
        <w:t>在计算过程中实现的是自顶向上的计算方式，</w:t>
      </w:r>
      <w:r w:rsidR="00662AFE">
        <w:rPr>
          <w:rFonts w:hint="eastAsia"/>
          <w:sz w:val="24"/>
        </w:rPr>
        <w:t>数据</w:t>
      </w:r>
      <w:r w:rsidR="00662AFE">
        <w:rPr>
          <w:sz w:val="24"/>
        </w:rPr>
        <w:t>需要被多次访问才能</w:t>
      </w:r>
      <w:r w:rsidR="00662AFE">
        <w:rPr>
          <w:rFonts w:hint="eastAsia"/>
          <w:sz w:val="24"/>
        </w:rPr>
        <w:t>求得</w:t>
      </w:r>
      <w:r w:rsidR="00662AFE">
        <w:rPr>
          <w:sz w:val="24"/>
        </w:rPr>
        <w:t>度量</w:t>
      </w:r>
      <w:r w:rsidR="00662AFE">
        <w:rPr>
          <w:rFonts w:hint="eastAsia"/>
          <w:sz w:val="24"/>
        </w:rPr>
        <w:t>，</w:t>
      </w:r>
      <w:r>
        <w:rPr>
          <w:rFonts w:hint="eastAsia"/>
          <w:sz w:val="24"/>
        </w:rPr>
        <w:t>相对</w:t>
      </w:r>
      <w:r>
        <w:rPr>
          <w:sz w:val="24"/>
        </w:rPr>
        <w:t>自顶向下</w:t>
      </w:r>
      <w:r>
        <w:rPr>
          <w:rFonts w:hint="eastAsia"/>
          <w:sz w:val="24"/>
        </w:rPr>
        <w:t>类</w:t>
      </w:r>
      <w:r>
        <w:rPr>
          <w:sz w:val="24"/>
        </w:rPr>
        <w:t>的计算方式</w:t>
      </w:r>
      <w:r>
        <w:rPr>
          <w:rFonts w:hint="eastAsia"/>
          <w:sz w:val="24"/>
        </w:rPr>
        <w:t>在</w:t>
      </w:r>
      <w:r>
        <w:rPr>
          <w:sz w:val="24"/>
        </w:rPr>
        <w:t>重复</w:t>
      </w:r>
      <w:r>
        <w:rPr>
          <w:rFonts w:hint="eastAsia"/>
          <w:sz w:val="24"/>
        </w:rPr>
        <w:t>磁盘</w:t>
      </w:r>
      <w:r>
        <w:rPr>
          <w:sz w:val="24"/>
        </w:rPr>
        <w:t>读写上有明显的差别，虽然基于</w:t>
      </w:r>
      <w:r w:rsidRPr="00090E6E">
        <w:rPr>
          <w:sz w:val="24"/>
        </w:rPr>
        <w:lastRenderedPageBreak/>
        <w:t>BUC</w:t>
      </w:r>
      <w:r>
        <w:rPr>
          <w:sz w:val="24"/>
        </w:rPr>
        <w:t>的算法在处理</w:t>
      </w:r>
      <w:r>
        <w:rPr>
          <w:rFonts w:hint="eastAsia"/>
          <w:sz w:val="24"/>
        </w:rPr>
        <w:t>具有</w:t>
      </w:r>
      <w:r w:rsidRPr="00090E6E">
        <w:rPr>
          <w:sz w:val="24"/>
        </w:rPr>
        <w:t>Having</w:t>
      </w:r>
      <w:r>
        <w:rPr>
          <w:sz w:val="24"/>
        </w:rPr>
        <w:t>条件的</w:t>
      </w:r>
      <w:r>
        <w:rPr>
          <w:rFonts w:hint="eastAsia"/>
          <w:sz w:val="24"/>
        </w:rPr>
        <w:t>限制</w:t>
      </w:r>
      <w:r>
        <w:rPr>
          <w:sz w:val="24"/>
        </w:rPr>
        <w:t>性数据</w:t>
      </w:r>
      <w:proofErr w:type="gramStart"/>
      <w:r>
        <w:rPr>
          <w:sz w:val="24"/>
        </w:rPr>
        <w:t>立方</w:t>
      </w:r>
      <w:r>
        <w:rPr>
          <w:rFonts w:hint="eastAsia"/>
          <w:sz w:val="24"/>
        </w:rPr>
        <w:t>计算</w:t>
      </w:r>
      <w:proofErr w:type="gramEnd"/>
      <w:r>
        <w:rPr>
          <w:sz w:val="24"/>
        </w:rPr>
        <w:t>方面，但是在本系统中为了</w:t>
      </w:r>
      <w:r>
        <w:rPr>
          <w:rFonts w:hint="eastAsia"/>
          <w:sz w:val="24"/>
        </w:rPr>
        <w:t>取得</w:t>
      </w:r>
      <w:r>
        <w:rPr>
          <w:sz w:val="24"/>
        </w:rPr>
        <w:t>良好的</w:t>
      </w:r>
      <w:r w:rsidR="00F45610">
        <w:rPr>
          <w:rFonts w:hint="eastAsia"/>
          <w:sz w:val="24"/>
        </w:rPr>
        <w:t>查询</w:t>
      </w:r>
      <w:r w:rsidR="00F45610">
        <w:rPr>
          <w:sz w:val="24"/>
        </w:rPr>
        <w:t>性能</w:t>
      </w:r>
      <w:r w:rsidR="00F45610">
        <w:rPr>
          <w:rFonts w:hint="eastAsia"/>
          <w:sz w:val="24"/>
        </w:rPr>
        <w:t>，建立</w:t>
      </w:r>
      <w:r w:rsidR="00F45610">
        <w:rPr>
          <w:sz w:val="24"/>
        </w:rPr>
        <w:t>的是</w:t>
      </w:r>
      <w:r w:rsidR="00F45610">
        <w:rPr>
          <w:rFonts w:hint="eastAsia"/>
          <w:sz w:val="24"/>
        </w:rPr>
        <w:t>完全</w:t>
      </w:r>
      <w:r w:rsidR="00F45610">
        <w:rPr>
          <w:sz w:val="24"/>
        </w:rPr>
        <w:t>数据立方体</w:t>
      </w:r>
      <w:r>
        <w:rPr>
          <w:sz w:val="24"/>
        </w:rPr>
        <w:t>，</w:t>
      </w:r>
      <w:r w:rsidR="00662AFE">
        <w:rPr>
          <w:sz w:val="24"/>
        </w:rPr>
        <w:t>而且</w:t>
      </w:r>
      <w:r w:rsidR="00F350E4" w:rsidRPr="00090E6E">
        <w:rPr>
          <w:rFonts w:hint="eastAsia"/>
          <w:sz w:val="24"/>
        </w:rPr>
        <w:t>MRCube</w:t>
      </w:r>
      <w:r w:rsidR="00662AFE">
        <w:rPr>
          <w:sz w:val="24"/>
        </w:rPr>
        <w:t>不能利用共享父</w:t>
      </w:r>
      <w:r w:rsidR="00662AFE" w:rsidRPr="00090E6E">
        <w:rPr>
          <w:sz w:val="24"/>
        </w:rPr>
        <w:t>cubeid</w:t>
      </w:r>
      <w:r w:rsidR="00901E3E">
        <w:rPr>
          <w:rFonts w:hint="eastAsia"/>
          <w:sz w:val="24"/>
        </w:rPr>
        <w:t>来</w:t>
      </w:r>
      <w:r w:rsidR="00662AFE">
        <w:rPr>
          <w:sz w:val="24"/>
        </w:rPr>
        <w:t>计算代数式度量所带来的优点</w:t>
      </w:r>
      <w:r w:rsidR="00F350E4">
        <w:rPr>
          <w:rFonts w:hint="eastAsia"/>
          <w:sz w:val="24"/>
        </w:rPr>
        <w:t>，这对于</w:t>
      </w:r>
      <w:r w:rsidR="00F350E4">
        <w:rPr>
          <w:sz w:val="24"/>
        </w:rPr>
        <w:t>计算靠近</w:t>
      </w:r>
      <w:r w:rsidR="00F350E4">
        <w:rPr>
          <w:rFonts w:hint="eastAsia"/>
          <w:sz w:val="24"/>
        </w:rPr>
        <w:t>底层</w:t>
      </w:r>
      <w:r w:rsidR="00F350E4">
        <w:rPr>
          <w:sz w:val="24"/>
        </w:rPr>
        <w:t>的</w:t>
      </w:r>
      <w:r w:rsidR="00960EF3" w:rsidRPr="00090E6E">
        <w:rPr>
          <w:rFonts w:hint="eastAsia"/>
          <w:sz w:val="24"/>
        </w:rPr>
        <w:t>Cubeid</w:t>
      </w:r>
      <w:r w:rsidR="00960EF3">
        <w:rPr>
          <w:sz w:val="24"/>
        </w:rPr>
        <w:t>时</w:t>
      </w:r>
      <w:r w:rsidR="00960EF3">
        <w:rPr>
          <w:rFonts w:hint="eastAsia"/>
          <w:sz w:val="24"/>
        </w:rPr>
        <w:t>相对于</w:t>
      </w:r>
      <w:r w:rsidR="00960EF3">
        <w:rPr>
          <w:sz w:val="24"/>
        </w:rPr>
        <w:t>自顶向下的算法产生更高的开销</w:t>
      </w:r>
      <w:r w:rsidR="00662AFE">
        <w:rPr>
          <w:sz w:val="24"/>
        </w:rPr>
        <w:t>。</w:t>
      </w:r>
    </w:p>
    <w:p w14:paraId="36385600" w14:textId="77777777" w:rsidR="00F350E4" w:rsidRDefault="00901E3E" w:rsidP="00F350E4">
      <w:pPr>
        <w:spacing w:line="440" w:lineRule="atLeast"/>
        <w:ind w:firstLine="420"/>
        <w:rPr>
          <w:sz w:val="24"/>
        </w:rPr>
      </w:pPr>
      <w:r>
        <w:rPr>
          <w:rFonts w:hint="eastAsia"/>
          <w:sz w:val="24"/>
        </w:rPr>
        <w:t>在实际</w:t>
      </w:r>
      <w:r>
        <w:rPr>
          <w:sz w:val="24"/>
        </w:rPr>
        <w:t>应用中，</w:t>
      </w:r>
      <w:r w:rsidRPr="00090E6E">
        <w:rPr>
          <w:sz w:val="24"/>
        </w:rPr>
        <w:t>MRCube</w:t>
      </w:r>
      <w:r>
        <w:rPr>
          <w:sz w:val="24"/>
        </w:rPr>
        <w:t>算法</w:t>
      </w:r>
      <w:r>
        <w:rPr>
          <w:rFonts w:hint="eastAsia"/>
          <w:sz w:val="24"/>
        </w:rPr>
        <w:t>在</w:t>
      </w:r>
      <w:r>
        <w:rPr>
          <w:sz w:val="24"/>
        </w:rPr>
        <w:t>一次计算不同值的过程中</w:t>
      </w:r>
      <w:r w:rsidR="000E5C66">
        <w:rPr>
          <w:rFonts w:hint="eastAsia"/>
          <w:sz w:val="24"/>
        </w:rPr>
        <w:t>确实可以通过</w:t>
      </w:r>
      <w:r w:rsidR="000E5C66">
        <w:rPr>
          <w:sz w:val="24"/>
        </w:rPr>
        <w:t>值分区方法，实现</w:t>
      </w:r>
      <w:r w:rsidR="000E5C66">
        <w:rPr>
          <w:rFonts w:hint="eastAsia"/>
          <w:sz w:val="24"/>
        </w:rPr>
        <w:t>例如</w:t>
      </w:r>
      <w:r w:rsidR="000E5C66" w:rsidRPr="00090E6E">
        <w:rPr>
          <w:sz w:val="24"/>
        </w:rPr>
        <w:t>Count</w:t>
      </w:r>
      <w:r w:rsidR="008C3A66" w:rsidRPr="00090E6E">
        <w:rPr>
          <w:sz w:val="24"/>
        </w:rPr>
        <w:t xml:space="preserve"> Distinct</w:t>
      </w:r>
      <w:r w:rsidR="000E5C66">
        <w:rPr>
          <w:rFonts w:hint="eastAsia"/>
          <w:sz w:val="24"/>
        </w:rPr>
        <w:t>度量</w:t>
      </w:r>
      <w:r w:rsidR="008C3A66">
        <w:rPr>
          <w:rFonts w:hint="eastAsia"/>
          <w:sz w:val="24"/>
        </w:rPr>
        <w:t>的相加</w:t>
      </w:r>
      <w:r w:rsidR="008C3A66">
        <w:rPr>
          <w:sz w:val="24"/>
        </w:rPr>
        <w:t>操作，但是对于</w:t>
      </w:r>
      <w:r w:rsidR="008C3A66">
        <w:rPr>
          <w:rFonts w:hint="eastAsia"/>
          <w:sz w:val="24"/>
        </w:rPr>
        <w:t>与日俱增</w:t>
      </w:r>
      <w:r w:rsidR="008C3A66">
        <w:rPr>
          <w:sz w:val="24"/>
        </w:rPr>
        <w:t>的数据量来说不容易实现增量计算</w:t>
      </w:r>
      <w:r w:rsidR="008C3A66">
        <w:rPr>
          <w:rFonts w:hint="eastAsia"/>
          <w:sz w:val="24"/>
        </w:rPr>
        <w:t>，</w:t>
      </w:r>
      <w:proofErr w:type="gramStart"/>
      <w:r w:rsidR="00F350E4">
        <w:rPr>
          <w:rFonts w:hint="eastAsia"/>
          <w:sz w:val="24"/>
        </w:rPr>
        <w:t>特别</w:t>
      </w:r>
      <w:proofErr w:type="gramEnd"/>
      <w:r w:rsidR="008C3A66">
        <w:rPr>
          <w:sz w:val="24"/>
        </w:rPr>
        <w:t>对于</w:t>
      </w:r>
      <w:r w:rsidR="008C3A66">
        <w:rPr>
          <w:rFonts w:hint="eastAsia"/>
          <w:sz w:val="24"/>
        </w:rPr>
        <w:t>规模</w:t>
      </w:r>
      <w:r w:rsidR="008C3A66">
        <w:rPr>
          <w:sz w:val="24"/>
        </w:rPr>
        <w:t>庞大的数据</w:t>
      </w:r>
      <w:proofErr w:type="gramStart"/>
      <w:r w:rsidR="008C3A66">
        <w:rPr>
          <w:sz w:val="24"/>
        </w:rPr>
        <w:t>进行值</w:t>
      </w:r>
      <w:proofErr w:type="gramEnd"/>
      <w:r w:rsidR="008C3A66">
        <w:rPr>
          <w:sz w:val="24"/>
        </w:rPr>
        <w:t>分区操作，</w:t>
      </w:r>
      <w:r w:rsidR="008C3A66">
        <w:rPr>
          <w:rFonts w:hint="eastAsia"/>
          <w:sz w:val="24"/>
        </w:rPr>
        <w:t>将</w:t>
      </w:r>
      <w:r w:rsidR="008C3A66">
        <w:rPr>
          <w:sz w:val="24"/>
        </w:rPr>
        <w:t>面对巨大的</w:t>
      </w:r>
      <w:r w:rsidR="008C3A66" w:rsidRPr="00090E6E">
        <w:rPr>
          <w:sz w:val="24"/>
        </w:rPr>
        <w:t>IO</w:t>
      </w:r>
      <w:r w:rsidR="008C3A66">
        <w:rPr>
          <w:sz w:val="24"/>
        </w:rPr>
        <w:t>操作，</w:t>
      </w:r>
      <w:r w:rsidR="008C3A66">
        <w:rPr>
          <w:rFonts w:hint="eastAsia"/>
          <w:sz w:val="24"/>
        </w:rPr>
        <w:t>而且</w:t>
      </w:r>
      <w:r w:rsidR="008C3A66" w:rsidRPr="00090E6E">
        <w:rPr>
          <w:sz w:val="24"/>
        </w:rPr>
        <w:t>MRCube</w:t>
      </w:r>
      <w:r w:rsidR="008C3A66">
        <w:rPr>
          <w:sz w:val="24"/>
        </w:rPr>
        <w:t>对于生成</w:t>
      </w:r>
      <w:r w:rsidR="008C3A66">
        <w:rPr>
          <w:rFonts w:hint="eastAsia"/>
          <w:sz w:val="24"/>
        </w:rPr>
        <w:t>数据</w:t>
      </w:r>
      <w:proofErr w:type="gramStart"/>
      <w:r w:rsidR="008C3A66">
        <w:rPr>
          <w:sz w:val="24"/>
        </w:rPr>
        <w:t>立方后</w:t>
      </w:r>
      <w:proofErr w:type="gramEnd"/>
      <w:r w:rsidR="008C3A66">
        <w:rPr>
          <w:sz w:val="24"/>
        </w:rPr>
        <w:t>的增量计算并没有涉及</w:t>
      </w:r>
      <w:r w:rsidR="008C3A66">
        <w:rPr>
          <w:rFonts w:hint="eastAsia"/>
          <w:sz w:val="24"/>
        </w:rPr>
        <w:t>，对</w:t>
      </w:r>
      <w:r w:rsidR="008C3A66">
        <w:rPr>
          <w:sz w:val="24"/>
        </w:rPr>
        <w:t>于</w:t>
      </w:r>
      <w:r w:rsidR="008C3A66">
        <w:rPr>
          <w:rFonts w:hint="eastAsia"/>
          <w:sz w:val="24"/>
        </w:rPr>
        <w:t>例如</w:t>
      </w:r>
      <w:r w:rsidR="008C3A66" w:rsidRPr="00B20058">
        <w:rPr>
          <w:rFonts w:hint="eastAsia"/>
          <w:i/>
          <w:sz w:val="24"/>
        </w:rPr>
        <w:t>Count</w:t>
      </w:r>
      <w:r w:rsidR="008C3A66">
        <w:rPr>
          <w:sz w:val="24"/>
        </w:rPr>
        <w:t xml:space="preserve"> </w:t>
      </w:r>
      <w:r w:rsidR="008C3A66" w:rsidRPr="00B20058">
        <w:rPr>
          <w:i/>
          <w:sz w:val="24"/>
        </w:rPr>
        <w:t>Distinct</w:t>
      </w:r>
      <w:r w:rsidR="008C3A66">
        <w:rPr>
          <w:rFonts w:hint="eastAsia"/>
          <w:sz w:val="24"/>
        </w:rPr>
        <w:t>度量来说</w:t>
      </w:r>
      <w:r w:rsidR="008C3A66">
        <w:rPr>
          <w:sz w:val="24"/>
        </w:rPr>
        <w:t>只是计算出了</w:t>
      </w:r>
      <w:r w:rsidR="00F350E4">
        <w:rPr>
          <w:rFonts w:hint="eastAsia"/>
          <w:sz w:val="24"/>
        </w:rPr>
        <w:t>度量本身</w:t>
      </w:r>
      <w:r w:rsidR="00F350E4">
        <w:rPr>
          <w:sz w:val="24"/>
        </w:rPr>
        <w:t>，而</w:t>
      </w:r>
      <w:r w:rsidR="00F350E4">
        <w:rPr>
          <w:rFonts w:hint="eastAsia"/>
          <w:sz w:val="24"/>
        </w:rPr>
        <w:t>再次</w:t>
      </w:r>
      <w:r w:rsidR="00F350E4">
        <w:rPr>
          <w:sz w:val="24"/>
        </w:rPr>
        <w:t>增量计算时将会再次使用时必须</w:t>
      </w:r>
      <w:r w:rsidR="00F350E4">
        <w:rPr>
          <w:rFonts w:hint="eastAsia"/>
          <w:sz w:val="24"/>
        </w:rPr>
        <w:t>重新</w:t>
      </w:r>
      <w:r w:rsidR="00F350E4">
        <w:rPr>
          <w:sz w:val="24"/>
        </w:rPr>
        <w:t>由原数据进行再次计算</w:t>
      </w:r>
      <w:r w:rsidR="00F350E4">
        <w:rPr>
          <w:rFonts w:hint="eastAsia"/>
          <w:sz w:val="24"/>
        </w:rPr>
        <w:t>。</w:t>
      </w:r>
      <w:r w:rsidR="00F350E4">
        <w:rPr>
          <w:sz w:val="24"/>
        </w:rPr>
        <w:t>所以</w:t>
      </w:r>
      <w:r w:rsidR="00F350E4">
        <w:rPr>
          <w:rFonts w:hint="eastAsia"/>
          <w:sz w:val="24"/>
        </w:rPr>
        <w:t>针对</w:t>
      </w:r>
      <w:r w:rsidR="00F350E4" w:rsidRPr="00090E6E">
        <w:rPr>
          <w:sz w:val="24"/>
        </w:rPr>
        <w:t>Count Distinct</w:t>
      </w:r>
      <w:r w:rsidR="00F350E4">
        <w:rPr>
          <w:sz w:val="24"/>
        </w:rPr>
        <w:t>度量</w:t>
      </w:r>
      <w:r w:rsidR="00F350E4">
        <w:rPr>
          <w:rFonts w:hint="eastAsia"/>
          <w:sz w:val="24"/>
        </w:rPr>
        <w:t>本文</w:t>
      </w:r>
      <w:r w:rsidR="00F350E4">
        <w:rPr>
          <w:sz w:val="24"/>
        </w:rPr>
        <w:t>提出</w:t>
      </w:r>
      <w:r w:rsidR="00F350E4">
        <w:rPr>
          <w:rFonts w:hint="eastAsia"/>
          <w:sz w:val="24"/>
        </w:rPr>
        <w:t>使用</w:t>
      </w:r>
      <w:r w:rsidR="00F350E4" w:rsidRPr="00090E6E">
        <w:rPr>
          <w:sz w:val="24"/>
        </w:rPr>
        <w:t>BitMap</w:t>
      </w:r>
      <w:r w:rsidR="00F350E4">
        <w:rPr>
          <w:rFonts w:hint="eastAsia"/>
          <w:sz w:val="24"/>
        </w:rPr>
        <w:t>来计算</w:t>
      </w:r>
      <w:r w:rsidR="00F350E4" w:rsidRPr="00090E6E">
        <w:rPr>
          <w:sz w:val="24"/>
        </w:rPr>
        <w:t>Count Distinct</w:t>
      </w:r>
      <w:r w:rsidR="00F350E4">
        <w:rPr>
          <w:sz w:val="24"/>
        </w:rPr>
        <w:t>的方法，实现增量计算</w:t>
      </w:r>
      <w:r w:rsidR="00F350E4" w:rsidRPr="00090E6E">
        <w:rPr>
          <w:sz w:val="24"/>
        </w:rPr>
        <w:t xml:space="preserve">Count Distinct </w:t>
      </w:r>
      <w:r w:rsidR="00F350E4">
        <w:rPr>
          <w:rFonts w:hint="eastAsia"/>
          <w:sz w:val="24"/>
        </w:rPr>
        <w:t>度量，使用</w:t>
      </w:r>
      <w:r w:rsidR="00F350E4">
        <w:rPr>
          <w:sz w:val="24"/>
        </w:rPr>
        <w:t>BitMap</w:t>
      </w:r>
      <w:r w:rsidR="00F350E4">
        <w:rPr>
          <w:sz w:val="24"/>
        </w:rPr>
        <w:t>数据结构本身可以压缩每条元组所</w:t>
      </w:r>
      <w:r w:rsidR="00F350E4">
        <w:rPr>
          <w:rFonts w:hint="eastAsia"/>
          <w:sz w:val="24"/>
        </w:rPr>
        <w:t>必须</w:t>
      </w:r>
      <w:r w:rsidR="00F350E4">
        <w:rPr>
          <w:sz w:val="24"/>
        </w:rPr>
        <w:t>添加的</w:t>
      </w:r>
      <w:r w:rsidR="00F350E4" w:rsidRPr="00090E6E">
        <w:rPr>
          <w:rFonts w:hint="eastAsia"/>
          <w:sz w:val="24"/>
        </w:rPr>
        <w:t>Count</w:t>
      </w:r>
      <w:r w:rsidR="00F350E4" w:rsidRPr="00090E6E">
        <w:rPr>
          <w:sz w:val="24"/>
        </w:rPr>
        <w:t xml:space="preserve"> Distinct</w:t>
      </w:r>
      <w:r w:rsidR="00F350E4">
        <w:rPr>
          <w:sz w:val="24"/>
        </w:rPr>
        <w:t>度量值列表</w:t>
      </w:r>
      <w:r w:rsidR="00F350E4">
        <w:rPr>
          <w:rFonts w:hint="eastAsia"/>
          <w:sz w:val="24"/>
        </w:rPr>
        <w:t>，</w:t>
      </w:r>
      <w:r w:rsidR="00F350E4">
        <w:rPr>
          <w:sz w:val="24"/>
        </w:rPr>
        <w:t>在后续</w:t>
      </w:r>
      <w:r w:rsidR="00F350E4">
        <w:rPr>
          <w:rFonts w:hint="eastAsia"/>
          <w:sz w:val="24"/>
        </w:rPr>
        <w:t>小节</w:t>
      </w:r>
      <w:r w:rsidR="00F350E4">
        <w:rPr>
          <w:sz w:val="24"/>
        </w:rPr>
        <w:t>将</w:t>
      </w:r>
      <w:r w:rsidR="00F350E4">
        <w:rPr>
          <w:rFonts w:hint="eastAsia"/>
          <w:sz w:val="24"/>
        </w:rPr>
        <w:t>介绍使用</w:t>
      </w:r>
      <w:r w:rsidR="00F350E4">
        <w:rPr>
          <w:sz w:val="24"/>
        </w:rPr>
        <w:t>压缩</w:t>
      </w:r>
      <w:r w:rsidR="00F350E4">
        <w:rPr>
          <w:rFonts w:hint="eastAsia"/>
          <w:sz w:val="24"/>
        </w:rPr>
        <w:t>方法</w:t>
      </w:r>
      <w:r w:rsidR="00F350E4">
        <w:rPr>
          <w:sz w:val="24"/>
        </w:rPr>
        <w:t>的</w:t>
      </w:r>
      <w:r w:rsidR="00F350E4" w:rsidRPr="00090E6E">
        <w:rPr>
          <w:sz w:val="24"/>
        </w:rPr>
        <w:t>BitMap</w:t>
      </w:r>
      <w:r w:rsidR="00F350E4">
        <w:rPr>
          <w:rFonts w:hint="eastAsia"/>
          <w:sz w:val="24"/>
        </w:rPr>
        <w:t>数据</w:t>
      </w:r>
      <w:r w:rsidR="00F350E4">
        <w:rPr>
          <w:sz w:val="24"/>
        </w:rPr>
        <w:t>结构，</w:t>
      </w:r>
      <w:r w:rsidR="00F350E4">
        <w:rPr>
          <w:rFonts w:hint="eastAsia"/>
          <w:sz w:val="24"/>
        </w:rPr>
        <w:t>这里</w:t>
      </w:r>
      <w:r w:rsidR="00F350E4">
        <w:rPr>
          <w:sz w:val="24"/>
        </w:rPr>
        <w:t>不再详细介绍。</w:t>
      </w:r>
    </w:p>
    <w:p w14:paraId="2A480AE1" w14:textId="77777777" w:rsidR="001801AD" w:rsidRDefault="001801AD" w:rsidP="00B7611E">
      <w:pPr>
        <w:pStyle w:val="3"/>
        <w:spacing w:before="156" w:after="156"/>
      </w:pPr>
      <w:bookmarkStart w:id="103" w:name="_Toc463858286"/>
      <w:r>
        <w:rPr>
          <w:rFonts w:hint="eastAsia"/>
        </w:rPr>
        <w:t>基于</w:t>
      </w:r>
      <w:r>
        <w:t>BitMap</w:t>
      </w:r>
      <w:r>
        <w:rPr>
          <w:rFonts w:hint="eastAsia"/>
        </w:rPr>
        <w:t>的</w:t>
      </w:r>
      <w:r w:rsidR="00F1711E">
        <w:rPr>
          <w:rFonts w:hint="eastAsia"/>
        </w:rPr>
        <w:t>Count</w:t>
      </w:r>
      <w:r w:rsidR="00F1711E">
        <w:t xml:space="preserve"> Distinct</w:t>
      </w:r>
      <w:r w:rsidR="00F1711E">
        <w:rPr>
          <w:rFonts w:hint="eastAsia"/>
        </w:rPr>
        <w:t>度量</w:t>
      </w:r>
      <w:r w:rsidR="0044341E">
        <w:rPr>
          <w:rFonts w:hint="eastAsia"/>
        </w:rPr>
        <w:t>计算</w:t>
      </w:r>
      <w:bookmarkEnd w:id="103"/>
    </w:p>
    <w:p w14:paraId="28D61B27" w14:textId="77777777" w:rsidR="00A6759E" w:rsidRDefault="00864AB4" w:rsidP="00DC65D7">
      <w:pPr>
        <w:spacing w:line="440" w:lineRule="atLeast"/>
        <w:ind w:firstLine="420"/>
        <w:rPr>
          <w:sz w:val="24"/>
        </w:rPr>
      </w:pPr>
      <w:r>
        <w:rPr>
          <w:rFonts w:hint="eastAsia"/>
          <w:sz w:val="24"/>
        </w:rPr>
        <w:t>在视频网站</w:t>
      </w:r>
      <w:r>
        <w:rPr>
          <w:sz w:val="24"/>
        </w:rPr>
        <w:t>用户</w:t>
      </w:r>
      <w:r w:rsidR="00A97B35">
        <w:rPr>
          <w:rFonts w:hint="eastAsia"/>
          <w:sz w:val="24"/>
        </w:rPr>
        <w:t>行为</w:t>
      </w:r>
      <w:r>
        <w:rPr>
          <w:rFonts w:hint="eastAsia"/>
          <w:sz w:val="24"/>
        </w:rPr>
        <w:t>分析</w:t>
      </w:r>
      <w:r>
        <w:rPr>
          <w:sz w:val="24"/>
        </w:rPr>
        <w:t>过程中，</w:t>
      </w:r>
      <w:r w:rsidR="00F37632" w:rsidRPr="00090E6E">
        <w:rPr>
          <w:rFonts w:hint="eastAsia"/>
          <w:sz w:val="24"/>
        </w:rPr>
        <w:t>Count</w:t>
      </w:r>
      <w:r w:rsidR="00F37632" w:rsidRPr="00090E6E">
        <w:rPr>
          <w:sz w:val="24"/>
        </w:rPr>
        <w:t xml:space="preserve"> Distinct</w:t>
      </w:r>
      <w:r w:rsidR="00F37632">
        <w:rPr>
          <w:rFonts w:hint="eastAsia"/>
          <w:sz w:val="24"/>
        </w:rPr>
        <w:t>度量</w:t>
      </w:r>
      <w:r w:rsidR="00F37632">
        <w:rPr>
          <w:sz w:val="24"/>
        </w:rPr>
        <w:t>是一个比较</w:t>
      </w:r>
      <w:r w:rsidR="00F37632">
        <w:rPr>
          <w:rFonts w:hint="eastAsia"/>
          <w:sz w:val="24"/>
        </w:rPr>
        <w:t>常用</w:t>
      </w:r>
      <w:r w:rsidR="00F37632">
        <w:rPr>
          <w:sz w:val="24"/>
        </w:rPr>
        <w:t>的</w:t>
      </w:r>
      <w:r w:rsidR="00F37632">
        <w:rPr>
          <w:rFonts w:hint="eastAsia"/>
          <w:sz w:val="24"/>
        </w:rPr>
        <w:t>度量方式</w:t>
      </w:r>
      <w:r w:rsidR="00F37632">
        <w:rPr>
          <w:sz w:val="24"/>
        </w:rPr>
        <w:t>，</w:t>
      </w:r>
      <w:r w:rsidR="00A97B35">
        <w:rPr>
          <w:rFonts w:hint="eastAsia"/>
          <w:sz w:val="24"/>
        </w:rPr>
        <w:t>常用于</w:t>
      </w:r>
      <w:r w:rsidR="00A97B35">
        <w:rPr>
          <w:sz w:val="24"/>
        </w:rPr>
        <w:t>对某些</w:t>
      </w:r>
      <w:r w:rsidR="00A97B35">
        <w:rPr>
          <w:rFonts w:hint="eastAsia"/>
          <w:sz w:val="24"/>
        </w:rPr>
        <w:t>关键</w:t>
      </w:r>
      <w:r w:rsidR="00A97B35">
        <w:rPr>
          <w:sz w:val="24"/>
        </w:rPr>
        <w:t>指标</w:t>
      </w:r>
      <w:proofErr w:type="gramStart"/>
      <w:r w:rsidR="00A97B35">
        <w:rPr>
          <w:rFonts w:hint="eastAsia"/>
          <w:sz w:val="24"/>
        </w:rPr>
        <w:t>列</w:t>
      </w:r>
      <w:r w:rsidR="00A97B35">
        <w:rPr>
          <w:sz w:val="24"/>
        </w:rPr>
        <w:t>进行</w:t>
      </w:r>
      <w:proofErr w:type="gramEnd"/>
      <w:r w:rsidR="00A97B35">
        <w:rPr>
          <w:sz w:val="24"/>
        </w:rPr>
        <w:t>去重操作，来分析</w:t>
      </w:r>
      <w:r w:rsidR="00A97B35">
        <w:rPr>
          <w:rFonts w:hint="eastAsia"/>
          <w:sz w:val="24"/>
        </w:rPr>
        <w:t>不同</w:t>
      </w:r>
      <w:r w:rsidR="00A97B35">
        <w:rPr>
          <w:sz w:val="24"/>
        </w:rPr>
        <w:t>值的个数</w:t>
      </w:r>
      <w:r w:rsidR="00A97B35">
        <w:rPr>
          <w:rFonts w:hint="eastAsia"/>
          <w:sz w:val="24"/>
        </w:rPr>
        <w:t>的</w:t>
      </w:r>
      <w:r w:rsidR="00A97B35">
        <w:rPr>
          <w:sz w:val="24"/>
        </w:rPr>
        <w:t>上升</w:t>
      </w:r>
      <w:r w:rsidR="00A97B35">
        <w:rPr>
          <w:rFonts w:hint="eastAsia"/>
          <w:sz w:val="24"/>
        </w:rPr>
        <w:t>和</w:t>
      </w:r>
      <w:r w:rsidR="00A97B35">
        <w:rPr>
          <w:sz w:val="24"/>
        </w:rPr>
        <w:t>下降来反映某些</w:t>
      </w:r>
      <w:r w:rsidR="00A97B35">
        <w:rPr>
          <w:rFonts w:hint="eastAsia"/>
          <w:sz w:val="24"/>
        </w:rPr>
        <w:t>视频</w:t>
      </w:r>
      <w:r w:rsidR="00A97B35">
        <w:rPr>
          <w:sz w:val="24"/>
        </w:rPr>
        <w:t>板块或者某些电视剧等的热度</w:t>
      </w:r>
      <w:r w:rsidR="00A97B35">
        <w:rPr>
          <w:rFonts w:hint="eastAsia"/>
          <w:sz w:val="24"/>
        </w:rPr>
        <w:t>情况；</w:t>
      </w:r>
      <w:r w:rsidR="00A97B35">
        <w:rPr>
          <w:sz w:val="24"/>
        </w:rPr>
        <w:t>虽然使用</w:t>
      </w:r>
      <w:r w:rsidR="00A97B35" w:rsidRPr="00090E6E">
        <w:rPr>
          <w:sz w:val="24"/>
        </w:rPr>
        <w:t>Hive</w:t>
      </w:r>
      <w:r w:rsidR="00A97B35">
        <w:rPr>
          <w:rFonts w:hint="eastAsia"/>
          <w:sz w:val="24"/>
        </w:rPr>
        <w:t>等</w:t>
      </w:r>
      <w:r w:rsidR="00A97B35">
        <w:rPr>
          <w:sz w:val="24"/>
        </w:rPr>
        <w:t>将查询语句翻译成</w:t>
      </w:r>
      <w:r w:rsidR="00A97B35" w:rsidRPr="00090E6E">
        <w:rPr>
          <w:sz w:val="24"/>
        </w:rPr>
        <w:t>MapReduce</w:t>
      </w:r>
      <w:r w:rsidR="00A97B35">
        <w:rPr>
          <w:sz w:val="24"/>
        </w:rPr>
        <w:t>程序</w:t>
      </w:r>
      <w:r w:rsidR="00A97B35">
        <w:rPr>
          <w:rFonts w:hint="eastAsia"/>
          <w:sz w:val="24"/>
        </w:rPr>
        <w:t>的</w:t>
      </w:r>
      <w:r w:rsidR="00A97B35">
        <w:rPr>
          <w:sz w:val="24"/>
        </w:rPr>
        <w:t>方法可以解决这种需求，但是时效性很差</w:t>
      </w:r>
      <w:r w:rsidR="00A97B35">
        <w:rPr>
          <w:rFonts w:hint="eastAsia"/>
          <w:sz w:val="24"/>
        </w:rPr>
        <w:t>，而且</w:t>
      </w:r>
      <w:r w:rsidR="00A97B35">
        <w:rPr>
          <w:sz w:val="24"/>
        </w:rPr>
        <w:t>对于这种去重操作相当耗费系统资源</w:t>
      </w:r>
      <w:r w:rsidR="00A97B35">
        <w:rPr>
          <w:rFonts w:hint="eastAsia"/>
          <w:sz w:val="24"/>
        </w:rPr>
        <w:t>；</w:t>
      </w:r>
      <w:r w:rsidR="00F37632">
        <w:rPr>
          <w:rFonts w:hint="eastAsia"/>
          <w:sz w:val="24"/>
        </w:rPr>
        <w:t>如</w:t>
      </w:r>
      <w:r w:rsidR="00F37632">
        <w:rPr>
          <w:sz w:val="24"/>
        </w:rPr>
        <w:t>上一节</w:t>
      </w:r>
      <w:r w:rsidR="00F37632">
        <w:rPr>
          <w:rFonts w:hint="eastAsia"/>
          <w:sz w:val="24"/>
        </w:rPr>
        <w:t>所</w:t>
      </w:r>
      <w:r w:rsidR="00F37632">
        <w:rPr>
          <w:sz w:val="24"/>
        </w:rPr>
        <w:t>述，对于此类整体性度量来说，缺乏有效的计算方式</w:t>
      </w:r>
      <w:r w:rsidR="00F37632">
        <w:rPr>
          <w:rFonts w:hint="eastAsia"/>
          <w:sz w:val="24"/>
        </w:rPr>
        <w:t>，</w:t>
      </w:r>
      <w:r w:rsidR="00F37632">
        <w:rPr>
          <w:sz w:val="24"/>
        </w:rPr>
        <w:t>并且现有的</w:t>
      </w:r>
      <w:r w:rsidR="00A97B35">
        <w:rPr>
          <w:rFonts w:hint="eastAsia"/>
          <w:sz w:val="24"/>
        </w:rPr>
        <w:t>算法</w:t>
      </w:r>
      <w:r w:rsidR="00A97B35">
        <w:rPr>
          <w:sz w:val="24"/>
        </w:rPr>
        <w:t>由于在增量数据</w:t>
      </w:r>
      <w:proofErr w:type="gramStart"/>
      <w:r w:rsidR="00A97B35">
        <w:rPr>
          <w:sz w:val="24"/>
        </w:rPr>
        <w:t>立方计算</w:t>
      </w:r>
      <w:proofErr w:type="gramEnd"/>
      <w:r w:rsidR="00A97B35">
        <w:rPr>
          <w:sz w:val="24"/>
        </w:rPr>
        <w:t>过程中</w:t>
      </w:r>
      <w:r w:rsidR="00A6759E">
        <w:rPr>
          <w:rFonts w:hint="eastAsia"/>
          <w:sz w:val="24"/>
        </w:rPr>
        <w:t>有</w:t>
      </w:r>
      <w:r w:rsidR="00A6759E">
        <w:rPr>
          <w:sz w:val="24"/>
        </w:rPr>
        <w:t>缺陷，</w:t>
      </w:r>
      <w:r w:rsidR="00F37632">
        <w:rPr>
          <w:rFonts w:hint="eastAsia"/>
          <w:sz w:val="24"/>
        </w:rPr>
        <w:t>阻碍</w:t>
      </w:r>
      <w:r w:rsidR="00F37632">
        <w:rPr>
          <w:sz w:val="24"/>
        </w:rPr>
        <w:t>了算法在</w:t>
      </w:r>
      <w:r w:rsidR="00F37632">
        <w:rPr>
          <w:rFonts w:hint="eastAsia"/>
          <w:sz w:val="24"/>
        </w:rPr>
        <w:t>企业</w:t>
      </w:r>
      <w:r w:rsidR="00F37632">
        <w:rPr>
          <w:sz w:val="24"/>
        </w:rPr>
        <w:t>中的应用</w:t>
      </w:r>
      <w:r w:rsidR="00F37632">
        <w:rPr>
          <w:rFonts w:hint="eastAsia"/>
          <w:sz w:val="24"/>
        </w:rPr>
        <w:t>。</w:t>
      </w:r>
      <w:r w:rsidR="00A6759E">
        <w:rPr>
          <w:rFonts w:hint="eastAsia"/>
          <w:sz w:val="24"/>
        </w:rPr>
        <w:t>所以</w:t>
      </w:r>
      <w:r w:rsidR="00F37632">
        <w:rPr>
          <w:rFonts w:hint="eastAsia"/>
          <w:sz w:val="24"/>
        </w:rPr>
        <w:t>本节针对</w:t>
      </w:r>
      <w:r w:rsidR="00F37632" w:rsidRPr="00090E6E">
        <w:rPr>
          <w:sz w:val="24"/>
        </w:rPr>
        <w:t>Count Distinct</w:t>
      </w:r>
      <w:r w:rsidR="00F37632">
        <w:rPr>
          <w:rFonts w:hint="eastAsia"/>
          <w:sz w:val="24"/>
        </w:rPr>
        <w:t>整体性</w:t>
      </w:r>
      <w:r w:rsidR="00F37632">
        <w:rPr>
          <w:sz w:val="24"/>
        </w:rPr>
        <w:t>度量的特点，提出了使用</w:t>
      </w:r>
      <w:r w:rsidR="00F37632" w:rsidRPr="00090E6E">
        <w:rPr>
          <w:sz w:val="24"/>
        </w:rPr>
        <w:t>BitMap</w:t>
      </w:r>
      <w:r w:rsidR="00F37632">
        <w:rPr>
          <w:sz w:val="24"/>
        </w:rPr>
        <w:t>数据结构存储</w:t>
      </w:r>
      <w:r w:rsidR="00F37632" w:rsidRPr="00090E6E">
        <w:rPr>
          <w:rFonts w:hint="eastAsia"/>
          <w:sz w:val="24"/>
        </w:rPr>
        <w:t>Count</w:t>
      </w:r>
      <w:r w:rsidR="00F37632">
        <w:rPr>
          <w:sz w:val="24"/>
        </w:rPr>
        <w:t xml:space="preserve"> </w:t>
      </w:r>
      <w:r w:rsidR="00F37632" w:rsidRPr="00090E6E">
        <w:rPr>
          <w:sz w:val="24"/>
        </w:rPr>
        <w:t>Distinct</w:t>
      </w:r>
      <w:r w:rsidR="00F37632">
        <w:rPr>
          <w:sz w:val="24"/>
        </w:rPr>
        <w:t>度量</w:t>
      </w:r>
      <w:r w:rsidR="00F37632">
        <w:rPr>
          <w:rFonts w:hint="eastAsia"/>
          <w:sz w:val="24"/>
        </w:rPr>
        <w:t>值</w:t>
      </w:r>
      <w:r w:rsidR="00F37632">
        <w:rPr>
          <w:sz w:val="24"/>
        </w:rPr>
        <w:t>列表，</w:t>
      </w:r>
      <w:r w:rsidR="00F37632">
        <w:rPr>
          <w:rFonts w:hint="eastAsia"/>
          <w:sz w:val="24"/>
        </w:rPr>
        <w:t>计算</w:t>
      </w:r>
      <w:r w:rsidR="00F37632">
        <w:rPr>
          <w:sz w:val="24"/>
        </w:rPr>
        <w:t>此特殊整体性度量</w:t>
      </w:r>
      <w:r w:rsidR="00DC65D7">
        <w:rPr>
          <w:rFonts w:hint="eastAsia"/>
          <w:sz w:val="24"/>
        </w:rPr>
        <w:t>的</w:t>
      </w:r>
      <w:r w:rsidR="00DC65D7">
        <w:rPr>
          <w:sz w:val="24"/>
        </w:rPr>
        <w:t>方法</w:t>
      </w:r>
      <w:r w:rsidR="00F37632">
        <w:rPr>
          <w:sz w:val="24"/>
        </w:rPr>
        <w:t>。</w:t>
      </w:r>
    </w:p>
    <w:p w14:paraId="38DC7099" w14:textId="77777777" w:rsidR="00F1711E" w:rsidRDefault="00F37632" w:rsidP="00DC65D7">
      <w:pPr>
        <w:spacing w:line="440" w:lineRule="atLeast"/>
        <w:ind w:firstLine="420"/>
        <w:rPr>
          <w:sz w:val="24"/>
        </w:rPr>
      </w:pPr>
      <w:r w:rsidRPr="00090E6E">
        <w:rPr>
          <w:rFonts w:hint="eastAsia"/>
          <w:sz w:val="24"/>
        </w:rPr>
        <w:t>Bit</w:t>
      </w:r>
      <w:r w:rsidRPr="00090E6E">
        <w:rPr>
          <w:sz w:val="24"/>
        </w:rPr>
        <w:t>Map</w:t>
      </w:r>
      <w:r>
        <w:rPr>
          <w:sz w:val="24"/>
        </w:rPr>
        <w:t>是一种</w:t>
      </w:r>
      <w:r w:rsidR="00A6759E">
        <w:rPr>
          <w:rFonts w:hint="eastAsia"/>
          <w:sz w:val="24"/>
        </w:rPr>
        <w:t>将</w:t>
      </w:r>
      <w:r w:rsidR="00A6759E">
        <w:rPr>
          <w:sz w:val="24"/>
        </w:rPr>
        <w:t>一段</w:t>
      </w:r>
      <w:r w:rsidR="00A6759E">
        <w:rPr>
          <w:rFonts w:hint="eastAsia"/>
          <w:sz w:val="24"/>
        </w:rPr>
        <w:t>区域</w:t>
      </w:r>
      <w:r w:rsidR="00D94F43">
        <w:rPr>
          <w:rFonts w:hint="eastAsia"/>
          <w:sz w:val="24"/>
        </w:rPr>
        <w:t>值</w:t>
      </w:r>
      <w:r w:rsidR="00D94F43">
        <w:rPr>
          <w:sz w:val="24"/>
        </w:rPr>
        <w:t>映射成</w:t>
      </w:r>
      <w:r w:rsidR="00D94F43" w:rsidRPr="00090E6E">
        <w:rPr>
          <w:rFonts w:hint="eastAsia"/>
          <w:sz w:val="24"/>
        </w:rPr>
        <w:t>bit</w:t>
      </w:r>
      <w:r w:rsidR="00D94F43">
        <w:rPr>
          <w:sz w:val="24"/>
        </w:rPr>
        <w:t>位的数据结构，通过</w:t>
      </w:r>
      <w:r w:rsidR="00D94F43">
        <w:rPr>
          <w:rFonts w:hint="eastAsia"/>
          <w:sz w:val="24"/>
        </w:rPr>
        <w:t>“</w:t>
      </w:r>
      <w:r w:rsidR="00D94F43">
        <w:rPr>
          <w:rFonts w:hint="eastAsia"/>
          <w:sz w:val="24"/>
        </w:rPr>
        <w:t>0</w:t>
      </w:r>
      <w:r w:rsidR="00D94F43">
        <w:rPr>
          <w:rFonts w:hint="eastAsia"/>
          <w:sz w:val="24"/>
        </w:rPr>
        <w:t>”或者</w:t>
      </w:r>
      <w:r w:rsidR="00D94F43">
        <w:rPr>
          <w:sz w:val="24"/>
        </w:rPr>
        <w:t>“1”</w:t>
      </w:r>
      <w:r w:rsidR="00D94F43">
        <w:rPr>
          <w:rFonts w:hint="eastAsia"/>
          <w:sz w:val="24"/>
        </w:rPr>
        <w:t>表示</w:t>
      </w:r>
      <w:r w:rsidR="00D94F43">
        <w:rPr>
          <w:sz w:val="24"/>
        </w:rPr>
        <w:t>当前</w:t>
      </w:r>
      <w:r w:rsidR="00D94F43" w:rsidRPr="00090E6E">
        <w:rPr>
          <w:rFonts w:hint="eastAsia"/>
          <w:sz w:val="24"/>
        </w:rPr>
        <w:t>bit</w:t>
      </w:r>
      <w:r w:rsidR="00D94F43">
        <w:rPr>
          <w:sz w:val="24"/>
        </w:rPr>
        <w:t>位表达的值是否存在</w:t>
      </w:r>
      <w:r w:rsidR="00D94F43">
        <w:rPr>
          <w:rFonts w:hint="eastAsia"/>
          <w:sz w:val="24"/>
        </w:rPr>
        <w:t>，其</w:t>
      </w:r>
      <w:r w:rsidR="00D94F43">
        <w:rPr>
          <w:sz w:val="24"/>
        </w:rPr>
        <w:t>是</w:t>
      </w:r>
      <w:r w:rsidR="00D94F43">
        <w:rPr>
          <w:rFonts w:hint="eastAsia"/>
          <w:sz w:val="24"/>
        </w:rPr>
        <w:t>比较常见</w:t>
      </w:r>
      <w:r w:rsidR="00D94F43">
        <w:rPr>
          <w:sz w:val="24"/>
        </w:rPr>
        <w:t>和重要的数据结构，经常用于</w:t>
      </w:r>
      <w:r w:rsidR="00D94F43">
        <w:rPr>
          <w:rFonts w:hint="eastAsia"/>
          <w:sz w:val="24"/>
        </w:rPr>
        <w:t>位图</w:t>
      </w:r>
      <w:r w:rsidR="00D94F43">
        <w:rPr>
          <w:sz w:val="24"/>
        </w:rPr>
        <w:t>索引、压缩数据方面</w:t>
      </w:r>
      <w:r w:rsidR="00D94F43">
        <w:rPr>
          <w:rFonts w:hint="eastAsia"/>
          <w:sz w:val="24"/>
        </w:rPr>
        <w:t>，</w:t>
      </w:r>
      <w:r w:rsidR="00D94F43">
        <w:rPr>
          <w:sz w:val="24"/>
        </w:rPr>
        <w:t>在某些关系型数据库</w:t>
      </w:r>
      <w:r w:rsidR="00D94F43">
        <w:rPr>
          <w:rFonts w:hint="eastAsia"/>
          <w:sz w:val="24"/>
        </w:rPr>
        <w:t>例如</w:t>
      </w:r>
      <w:r w:rsidR="00D94F43" w:rsidRPr="00090E6E">
        <w:rPr>
          <w:rFonts w:hint="eastAsia"/>
          <w:sz w:val="24"/>
        </w:rPr>
        <w:t>Oracle</w:t>
      </w:r>
      <w:r w:rsidR="00D94F43">
        <w:rPr>
          <w:rFonts w:hint="eastAsia"/>
          <w:sz w:val="24"/>
        </w:rPr>
        <w:t>等</w:t>
      </w:r>
      <w:r w:rsidR="00D94F43">
        <w:rPr>
          <w:sz w:val="24"/>
        </w:rPr>
        <w:t>经常会用到位图数据结构。</w:t>
      </w:r>
      <w:r w:rsidR="00D94F43">
        <w:rPr>
          <w:rFonts w:hint="eastAsia"/>
          <w:sz w:val="24"/>
        </w:rPr>
        <w:t>但是</w:t>
      </w:r>
      <w:r w:rsidR="00D94F43">
        <w:rPr>
          <w:sz w:val="24"/>
        </w:rPr>
        <w:t>对于计算</w:t>
      </w:r>
      <w:r w:rsidR="00D94F43" w:rsidRPr="00090E6E">
        <w:rPr>
          <w:sz w:val="24"/>
        </w:rPr>
        <w:t>Count</w:t>
      </w:r>
      <w:r w:rsidR="00D94F43">
        <w:rPr>
          <w:sz w:val="24"/>
        </w:rPr>
        <w:t xml:space="preserve"> </w:t>
      </w:r>
      <w:r w:rsidR="00D94F43" w:rsidRPr="00090E6E">
        <w:rPr>
          <w:sz w:val="24"/>
        </w:rPr>
        <w:t>Distinct</w:t>
      </w:r>
      <w:r w:rsidR="00D94F43">
        <w:rPr>
          <w:rFonts w:hint="eastAsia"/>
          <w:sz w:val="24"/>
        </w:rPr>
        <w:t>度量</w:t>
      </w:r>
      <w:r w:rsidR="00D94F43">
        <w:rPr>
          <w:sz w:val="24"/>
        </w:rPr>
        <w:t>来说</w:t>
      </w:r>
      <w:r w:rsidR="00DC65D7">
        <w:rPr>
          <w:rFonts w:hint="eastAsia"/>
          <w:sz w:val="24"/>
        </w:rPr>
        <w:t>简单</w:t>
      </w:r>
      <w:r w:rsidR="00DC65D7">
        <w:rPr>
          <w:sz w:val="24"/>
        </w:rPr>
        <w:t>的位图索引数据结构并不能满足要求，</w:t>
      </w:r>
      <w:r w:rsidR="00DC65D7">
        <w:rPr>
          <w:rFonts w:hint="eastAsia"/>
          <w:sz w:val="24"/>
        </w:rPr>
        <w:t>即使</w:t>
      </w:r>
      <w:r w:rsidR="00DC65D7">
        <w:rPr>
          <w:sz w:val="24"/>
        </w:rPr>
        <w:t>位图本身对数据进行了压缩处理</w:t>
      </w:r>
      <w:r w:rsidR="00DC65D7">
        <w:rPr>
          <w:rFonts w:hint="eastAsia"/>
          <w:sz w:val="24"/>
        </w:rPr>
        <w:t>，</w:t>
      </w:r>
      <w:r w:rsidR="00DC65D7">
        <w:rPr>
          <w:sz w:val="24"/>
        </w:rPr>
        <w:t>中间产生的</w:t>
      </w:r>
      <w:r w:rsidR="00DC65D7">
        <w:rPr>
          <w:rFonts w:hint="eastAsia"/>
          <w:sz w:val="24"/>
        </w:rPr>
        <w:t>数据还是</w:t>
      </w:r>
      <w:r w:rsidR="00DC65D7">
        <w:rPr>
          <w:sz w:val="24"/>
        </w:rPr>
        <w:t>存在过大问题，因为</w:t>
      </w:r>
      <w:r w:rsidR="00DC65D7">
        <w:rPr>
          <w:rFonts w:hint="eastAsia"/>
          <w:sz w:val="24"/>
        </w:rPr>
        <w:t>简单位图必须映射</w:t>
      </w:r>
      <w:r w:rsidR="00DC65D7">
        <w:rPr>
          <w:sz w:val="24"/>
        </w:rPr>
        <w:t>所有的度量值范围即是</w:t>
      </w:r>
      <w:r w:rsidR="00DC65D7">
        <w:rPr>
          <w:rFonts w:hint="eastAsia"/>
          <w:sz w:val="24"/>
        </w:rPr>
        <w:t>0</w:t>
      </w:r>
      <w:r w:rsidR="00DC65D7">
        <w:rPr>
          <w:sz w:val="24"/>
        </w:rPr>
        <w:t>~n</w:t>
      </w:r>
      <w:r w:rsidR="00DC65D7">
        <w:rPr>
          <w:sz w:val="24"/>
        </w:rPr>
        <w:t>，其中</w:t>
      </w:r>
      <w:r w:rsidR="00DC65D7">
        <w:rPr>
          <w:sz w:val="24"/>
        </w:rPr>
        <w:t>n</w:t>
      </w:r>
      <w:r w:rsidR="00DC65D7">
        <w:rPr>
          <w:rFonts w:hint="eastAsia"/>
          <w:sz w:val="24"/>
        </w:rPr>
        <w:t>是</w:t>
      </w:r>
      <w:r w:rsidR="008B7020">
        <w:rPr>
          <w:rFonts w:hint="eastAsia"/>
          <w:sz w:val="24"/>
        </w:rPr>
        <w:t>全部</w:t>
      </w:r>
      <w:r w:rsidR="008B7020">
        <w:rPr>
          <w:sz w:val="24"/>
        </w:rPr>
        <w:t>不同值</w:t>
      </w:r>
      <w:r w:rsidR="008B7020">
        <w:rPr>
          <w:rFonts w:hint="eastAsia"/>
          <w:sz w:val="24"/>
        </w:rPr>
        <w:t>个数</w:t>
      </w:r>
      <w:r w:rsidR="00D94F43">
        <w:rPr>
          <w:sz w:val="24"/>
        </w:rPr>
        <w:t>，</w:t>
      </w:r>
      <w:r w:rsidR="008B7020">
        <w:rPr>
          <w:rFonts w:hint="eastAsia"/>
          <w:sz w:val="24"/>
        </w:rPr>
        <w:t>如果</w:t>
      </w:r>
      <w:r w:rsidR="008B7020">
        <w:rPr>
          <w:sz w:val="24"/>
        </w:rPr>
        <w:t>度量列基数比较高则</w:t>
      </w:r>
      <w:r w:rsidR="008B7020">
        <w:rPr>
          <w:rFonts w:hint="eastAsia"/>
          <w:sz w:val="24"/>
        </w:rPr>
        <w:t>会</w:t>
      </w:r>
      <w:r w:rsidR="008B7020">
        <w:rPr>
          <w:sz w:val="24"/>
        </w:rPr>
        <w:t>产生很多稀疏位图</w:t>
      </w:r>
      <w:r w:rsidR="008B7020">
        <w:rPr>
          <w:rFonts w:hint="eastAsia"/>
          <w:sz w:val="24"/>
        </w:rPr>
        <w:t>；反映在</w:t>
      </w:r>
      <w:r w:rsidR="008B7020">
        <w:rPr>
          <w:sz w:val="24"/>
        </w:rPr>
        <w:t>数据</w:t>
      </w:r>
      <w:proofErr w:type="gramStart"/>
      <w:r w:rsidR="008B7020">
        <w:rPr>
          <w:sz w:val="24"/>
        </w:rPr>
        <w:t>立方计算</w:t>
      </w:r>
      <w:proofErr w:type="gramEnd"/>
      <w:r w:rsidR="008B7020">
        <w:rPr>
          <w:sz w:val="24"/>
        </w:rPr>
        <w:t>上</w:t>
      </w:r>
      <w:r w:rsidR="008B7020">
        <w:rPr>
          <w:rFonts w:hint="eastAsia"/>
          <w:sz w:val="24"/>
        </w:rPr>
        <w:t>，</w:t>
      </w:r>
      <w:r w:rsidR="008B7020">
        <w:rPr>
          <w:sz w:val="24"/>
        </w:rPr>
        <w:t>即是</w:t>
      </w:r>
      <w:r w:rsidR="00F1711E" w:rsidRPr="00DD18A7">
        <w:rPr>
          <w:rFonts w:hint="eastAsia"/>
          <w:sz w:val="24"/>
        </w:rPr>
        <w:t>使用</w:t>
      </w:r>
      <w:r w:rsidR="00F1711E" w:rsidRPr="00DD18A7">
        <w:rPr>
          <w:sz w:val="24"/>
        </w:rPr>
        <w:t>传统的</w:t>
      </w:r>
      <w:r w:rsidR="00F1711E" w:rsidRPr="00090E6E">
        <w:rPr>
          <w:sz w:val="24"/>
        </w:rPr>
        <w:t>BitMap</w:t>
      </w:r>
      <w:r w:rsidR="00F1711E" w:rsidRPr="00DD18A7">
        <w:rPr>
          <w:sz w:val="24"/>
        </w:rPr>
        <w:t>在计算</w:t>
      </w:r>
      <w:r w:rsidR="00F1711E" w:rsidRPr="00090E6E">
        <w:rPr>
          <w:rFonts w:hint="eastAsia"/>
          <w:sz w:val="24"/>
        </w:rPr>
        <w:t>Count</w:t>
      </w:r>
      <w:r w:rsidR="00F1711E" w:rsidRPr="00DD18A7">
        <w:rPr>
          <w:sz w:val="24"/>
        </w:rPr>
        <w:t xml:space="preserve"> </w:t>
      </w:r>
      <w:r w:rsidR="00F1711E" w:rsidRPr="00090E6E">
        <w:rPr>
          <w:sz w:val="24"/>
        </w:rPr>
        <w:t>Distinct</w:t>
      </w:r>
      <w:r w:rsidR="00F1711E" w:rsidRPr="00DD18A7">
        <w:rPr>
          <w:sz w:val="24"/>
        </w:rPr>
        <w:t>时</w:t>
      </w:r>
      <w:r w:rsidR="00F1711E" w:rsidRPr="00DD18A7">
        <w:rPr>
          <w:rFonts w:hint="eastAsia"/>
          <w:sz w:val="24"/>
        </w:rPr>
        <w:t>由于</w:t>
      </w:r>
      <w:r w:rsidR="00F1711E" w:rsidRPr="00DD18A7">
        <w:rPr>
          <w:sz w:val="24"/>
        </w:rPr>
        <w:t>未经压缩会在靠近顶端的</w:t>
      </w:r>
      <w:r w:rsidR="00DD18A7" w:rsidRPr="00090E6E">
        <w:rPr>
          <w:rFonts w:hint="eastAsia"/>
          <w:sz w:val="24"/>
        </w:rPr>
        <w:t>cubeid</w:t>
      </w:r>
      <w:r w:rsidR="00DD18A7">
        <w:rPr>
          <w:sz w:val="24"/>
        </w:rPr>
        <w:t>物化过程中产生</w:t>
      </w:r>
      <w:r w:rsidR="00DD18A7">
        <w:rPr>
          <w:rFonts w:hint="eastAsia"/>
          <w:sz w:val="24"/>
        </w:rPr>
        <w:t>过多</w:t>
      </w:r>
      <w:r w:rsidR="00DD18A7">
        <w:rPr>
          <w:sz w:val="24"/>
        </w:rPr>
        <w:t>稀疏</w:t>
      </w:r>
      <w:r w:rsidR="005D66A8" w:rsidRPr="00090E6E">
        <w:rPr>
          <w:sz w:val="24"/>
        </w:rPr>
        <w:t>B</w:t>
      </w:r>
      <w:r w:rsidR="00DD18A7" w:rsidRPr="00090E6E">
        <w:rPr>
          <w:rFonts w:hint="eastAsia"/>
          <w:sz w:val="24"/>
        </w:rPr>
        <w:t>itmap</w:t>
      </w:r>
      <w:r w:rsidR="00DD18A7">
        <w:rPr>
          <w:sz w:val="24"/>
        </w:rPr>
        <w:t>，</w:t>
      </w:r>
      <w:r w:rsidR="008B7020">
        <w:rPr>
          <w:rFonts w:hint="eastAsia"/>
          <w:sz w:val="24"/>
        </w:rPr>
        <w:t>造成</w:t>
      </w:r>
      <w:r w:rsidR="008B7020">
        <w:rPr>
          <w:sz w:val="24"/>
        </w:rPr>
        <w:t>过多空间和</w:t>
      </w:r>
      <w:r w:rsidR="008B7020">
        <w:rPr>
          <w:rFonts w:hint="eastAsia"/>
          <w:sz w:val="24"/>
        </w:rPr>
        <w:t>带宽</w:t>
      </w:r>
      <w:r w:rsidR="008B7020">
        <w:rPr>
          <w:sz w:val="24"/>
        </w:rPr>
        <w:t>消耗。</w:t>
      </w:r>
      <w:r w:rsidR="008B7020">
        <w:rPr>
          <w:rFonts w:hint="eastAsia"/>
          <w:sz w:val="24"/>
        </w:rPr>
        <w:t>所以</w:t>
      </w:r>
      <w:r w:rsidR="008B7020">
        <w:rPr>
          <w:sz w:val="24"/>
        </w:rPr>
        <w:t>在</w:t>
      </w:r>
      <w:r w:rsidR="008B7020">
        <w:rPr>
          <w:rFonts w:hint="eastAsia"/>
          <w:sz w:val="24"/>
        </w:rPr>
        <w:t>算法</w:t>
      </w:r>
      <w:r w:rsidR="008B7020">
        <w:rPr>
          <w:sz w:val="24"/>
        </w:rPr>
        <w:t>设计中</w:t>
      </w:r>
      <w:r w:rsidR="004B54D1">
        <w:rPr>
          <w:rFonts w:hint="eastAsia"/>
          <w:sz w:val="24"/>
        </w:rPr>
        <w:t>融入</w:t>
      </w:r>
      <w:r w:rsidR="00ED64E9" w:rsidRPr="00090E6E">
        <w:rPr>
          <w:rFonts w:hint="eastAsia"/>
          <w:sz w:val="24"/>
        </w:rPr>
        <w:t>Roaring</w:t>
      </w:r>
      <w:r w:rsidR="00ED64E9" w:rsidRPr="00090E6E">
        <w:rPr>
          <w:sz w:val="24"/>
        </w:rPr>
        <w:t>BitMap</w:t>
      </w:r>
      <w:r w:rsidR="00ED64E9">
        <w:rPr>
          <w:sz w:val="24"/>
        </w:rPr>
        <w:t>作为压缩</w:t>
      </w:r>
      <w:r w:rsidR="00ED64E9" w:rsidRPr="00090E6E">
        <w:rPr>
          <w:sz w:val="24"/>
        </w:rPr>
        <w:t>BitMap</w:t>
      </w:r>
      <w:r w:rsidR="00E92709">
        <w:rPr>
          <w:sz w:val="24"/>
        </w:rPr>
        <w:t>的</w:t>
      </w:r>
      <w:r w:rsidR="00E92709">
        <w:rPr>
          <w:rFonts w:hint="eastAsia"/>
          <w:sz w:val="24"/>
        </w:rPr>
        <w:t>策略</w:t>
      </w:r>
      <w:r w:rsidR="00ED64E9">
        <w:rPr>
          <w:rFonts w:hint="eastAsia"/>
          <w:sz w:val="24"/>
        </w:rPr>
        <w:t>，</w:t>
      </w:r>
      <w:r w:rsidR="00E92709">
        <w:rPr>
          <w:rFonts w:hint="eastAsia"/>
          <w:sz w:val="24"/>
        </w:rPr>
        <w:t>此</w:t>
      </w:r>
      <w:r w:rsidR="00ED64E9">
        <w:rPr>
          <w:sz w:val="24"/>
        </w:rPr>
        <w:t>是</w:t>
      </w:r>
      <w:r w:rsidR="008A2F15">
        <w:rPr>
          <w:rFonts w:hint="eastAsia"/>
          <w:sz w:val="24"/>
        </w:rPr>
        <w:t>一种</w:t>
      </w:r>
      <w:r w:rsidR="008A2F15">
        <w:rPr>
          <w:sz w:val="24"/>
        </w:rPr>
        <w:t>将</w:t>
      </w:r>
      <w:r w:rsidR="008A2F15">
        <w:rPr>
          <w:rFonts w:hint="eastAsia"/>
          <w:sz w:val="24"/>
        </w:rPr>
        <w:lastRenderedPageBreak/>
        <w:t>32</w:t>
      </w:r>
      <w:r w:rsidR="008A2F15">
        <w:rPr>
          <w:rFonts w:hint="eastAsia"/>
          <w:sz w:val="24"/>
        </w:rPr>
        <w:t>位</w:t>
      </w:r>
      <w:r w:rsidR="008A2F15">
        <w:rPr>
          <w:sz w:val="24"/>
        </w:rPr>
        <w:t>索引划分到共享</w:t>
      </w:r>
      <w:r w:rsidR="008A2F15">
        <w:rPr>
          <w:rFonts w:hint="eastAsia"/>
          <w:sz w:val="24"/>
        </w:rPr>
        <w:t>高</w:t>
      </w:r>
      <w:r w:rsidR="008A2F15">
        <w:rPr>
          <w:rFonts w:hint="eastAsia"/>
          <w:sz w:val="24"/>
        </w:rPr>
        <w:t>16</w:t>
      </w:r>
      <w:r w:rsidR="008A2F15">
        <w:rPr>
          <w:rFonts w:hint="eastAsia"/>
          <w:sz w:val="24"/>
        </w:rPr>
        <w:t>位</w:t>
      </w:r>
      <w:r w:rsidR="008A2F15">
        <w:rPr>
          <w:sz w:val="24"/>
        </w:rPr>
        <w:t>的整数</w:t>
      </w:r>
      <w:r w:rsidR="008A2F15">
        <w:rPr>
          <w:rFonts w:hint="eastAsia"/>
          <w:sz w:val="24"/>
        </w:rPr>
        <w:t>组成</w:t>
      </w:r>
      <w:r w:rsidR="008A2F15">
        <w:rPr>
          <w:sz w:val="24"/>
        </w:rPr>
        <w:t>的数据</w:t>
      </w:r>
      <w:r w:rsidR="008A2F15">
        <w:rPr>
          <w:rFonts w:hint="eastAsia"/>
          <w:sz w:val="24"/>
        </w:rPr>
        <w:t>块中</w:t>
      </w:r>
      <w:r w:rsidR="008A2F15">
        <w:rPr>
          <w:sz w:val="24"/>
        </w:rPr>
        <w:t>的</w:t>
      </w:r>
      <w:r w:rsidR="008A2F15">
        <w:rPr>
          <w:rFonts w:hint="eastAsia"/>
          <w:sz w:val="24"/>
        </w:rPr>
        <w:t>压缩算法</w:t>
      </w:r>
      <w:r w:rsidR="00B9639B">
        <w:rPr>
          <w:rFonts w:hint="eastAsia"/>
          <w:sz w:val="24"/>
        </w:rPr>
        <w:t>；其中</w:t>
      </w:r>
      <w:r w:rsidR="00B9639B">
        <w:rPr>
          <w:sz w:val="24"/>
        </w:rPr>
        <w:t>每个数据</w:t>
      </w:r>
      <w:proofErr w:type="gramStart"/>
      <w:r w:rsidR="00B9639B">
        <w:rPr>
          <w:sz w:val="24"/>
        </w:rPr>
        <w:t>块</w:t>
      </w:r>
      <w:r w:rsidR="00B9639B">
        <w:rPr>
          <w:rFonts w:hint="eastAsia"/>
          <w:sz w:val="24"/>
        </w:rPr>
        <w:t>代表</w:t>
      </w:r>
      <w:proofErr w:type="gramEnd"/>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proofErr w:type="gramStart"/>
      <w:r w:rsidR="00B9639B">
        <w:rPr>
          <w:rFonts w:hint="eastAsia"/>
          <w:sz w:val="24"/>
        </w:rPr>
        <w:t>个</w:t>
      </w:r>
      <w:proofErr w:type="gramEnd"/>
      <w:r w:rsidR="00B9639B">
        <w:rPr>
          <w:sz w:val="24"/>
        </w:rPr>
        <w:t>索引</w:t>
      </w:r>
      <w:r w:rsidR="00B9639B">
        <w:rPr>
          <w:rFonts w:hint="eastAsia"/>
          <w:sz w:val="24"/>
        </w:rPr>
        <w:t>，</w:t>
      </w:r>
      <w:r w:rsidR="008A2F15">
        <w:rPr>
          <w:rFonts w:hint="eastAsia"/>
          <w:sz w:val="24"/>
        </w:rPr>
        <w:t>每一个</w:t>
      </w:r>
      <w:proofErr w:type="gramStart"/>
      <w:r w:rsidR="008A2F15">
        <w:rPr>
          <w:rFonts w:hint="eastAsia"/>
          <w:sz w:val="24"/>
        </w:rPr>
        <w:t>块</w:t>
      </w:r>
      <w:r w:rsidR="00B9639B">
        <w:rPr>
          <w:rFonts w:hint="eastAsia"/>
          <w:sz w:val="24"/>
        </w:rPr>
        <w:t>最多</w:t>
      </w:r>
      <w:proofErr w:type="gramEnd"/>
      <w:r w:rsidR="00B9639B">
        <w:rPr>
          <w:sz w:val="24"/>
        </w:rPr>
        <w:t>包含</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12</m:t>
            </m:r>
          </m:sup>
        </m:sSup>
      </m:oMath>
      <w:proofErr w:type="gramStart"/>
      <w:r w:rsidR="00B9639B">
        <w:rPr>
          <w:rFonts w:hint="eastAsia"/>
          <w:sz w:val="24"/>
        </w:rPr>
        <w:t>个</w:t>
      </w:r>
      <w:proofErr w:type="gramEnd"/>
      <w:r w:rsidR="00B9639B">
        <w:rPr>
          <w:sz w:val="24"/>
        </w:rPr>
        <w:t>整数，否则将会使用</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r w:rsidR="00B9639B">
        <w:rPr>
          <w:sz w:val="24"/>
        </w:rPr>
        <w:t>bit</w:t>
      </w:r>
      <w:r w:rsidR="00B9639B">
        <w:rPr>
          <w:sz w:val="24"/>
        </w:rPr>
        <w:t>位来表示</w:t>
      </w:r>
      <w:r w:rsidR="00B9639B">
        <w:rPr>
          <w:rFonts w:hint="eastAsia"/>
          <w:sz w:val="24"/>
        </w:rPr>
        <w:t>，</w:t>
      </w:r>
      <w:r w:rsidR="00B9639B">
        <w:rPr>
          <w:sz w:val="24"/>
        </w:rPr>
        <w:t>分别代表稀疏型与稠密性。</w:t>
      </w:r>
      <w:r w:rsidR="00B9639B">
        <w:rPr>
          <w:rFonts w:hint="eastAsia"/>
          <w:sz w:val="24"/>
        </w:rPr>
        <w:t>对于</w:t>
      </w:r>
      <w:r w:rsidR="00B9639B">
        <w:rPr>
          <w:sz w:val="24"/>
        </w:rPr>
        <w:t>不同的类型提供了两种不同的</w:t>
      </w:r>
      <w:r w:rsidR="00B9639B">
        <w:rPr>
          <w:rFonts w:hint="eastAsia"/>
          <w:sz w:val="24"/>
        </w:rPr>
        <w:t>类型</w:t>
      </w:r>
      <w:r w:rsidR="00B9639B">
        <w:rPr>
          <w:sz w:val="24"/>
        </w:rPr>
        <w:t>，一种是</w:t>
      </w:r>
      <w:r w:rsidR="00B9639B">
        <w:rPr>
          <w:rFonts w:hint="eastAsia"/>
          <w:sz w:val="24"/>
        </w:rPr>
        <w:t>整型</w:t>
      </w:r>
      <w:r w:rsidR="008950CA">
        <w:rPr>
          <w:rFonts w:hint="eastAsia"/>
          <w:sz w:val="24"/>
        </w:rPr>
        <w:t>数组</w:t>
      </w:r>
      <w:r w:rsidR="008950CA">
        <w:rPr>
          <w:sz w:val="24"/>
        </w:rPr>
        <w:t>容器</w:t>
      </w:r>
      <w:r w:rsidR="00B9639B">
        <w:rPr>
          <w:rFonts w:hint="eastAsia"/>
          <w:sz w:val="24"/>
        </w:rPr>
        <w:t>，</w:t>
      </w:r>
      <w:r w:rsidR="00B9639B">
        <w:rPr>
          <w:sz w:val="24"/>
        </w:rPr>
        <w:t>另一种是</w:t>
      </w:r>
      <w:r w:rsidR="008950CA" w:rsidRPr="00090E6E">
        <w:rPr>
          <w:rFonts w:hint="eastAsia"/>
          <w:sz w:val="24"/>
        </w:rPr>
        <w:t>bit</w:t>
      </w:r>
      <w:r w:rsidR="008950CA" w:rsidRPr="00090E6E">
        <w:rPr>
          <w:sz w:val="24"/>
        </w:rPr>
        <w:t>map</w:t>
      </w:r>
      <w:r w:rsidR="008950CA">
        <w:rPr>
          <w:rFonts w:hint="eastAsia"/>
          <w:sz w:val="24"/>
        </w:rPr>
        <w:t>容器</w:t>
      </w:r>
      <w:r w:rsidR="008950CA">
        <w:rPr>
          <w:sz w:val="24"/>
        </w:rPr>
        <w:t>来代表上述</w:t>
      </w:r>
      <w:r w:rsidR="008950CA">
        <w:rPr>
          <w:rFonts w:hint="eastAsia"/>
          <w:sz w:val="24"/>
        </w:rPr>
        <w:t>两种</w:t>
      </w:r>
      <w:r w:rsidR="008950CA">
        <w:rPr>
          <w:sz w:val="24"/>
        </w:rPr>
        <w:t>不同情况</w:t>
      </w:r>
      <w:r w:rsidR="008950CA">
        <w:rPr>
          <w:rFonts w:hint="eastAsia"/>
          <w:sz w:val="24"/>
        </w:rPr>
        <w:t>，而</w:t>
      </w:r>
      <w:r w:rsidR="008950CA">
        <w:rPr>
          <w:sz w:val="24"/>
        </w:rPr>
        <w:t>容器作为一级索引被存储在一个动态数组中，</w:t>
      </w:r>
      <w:r w:rsidR="008950CA">
        <w:rPr>
          <w:rFonts w:hint="eastAsia"/>
          <w:sz w:val="24"/>
        </w:rPr>
        <w:t>用于</w:t>
      </w:r>
      <w:r w:rsidR="008950CA">
        <w:rPr>
          <w:sz w:val="24"/>
        </w:rPr>
        <w:t>快速定位，其本身占用空间较小例如对于需要对</w:t>
      </w:r>
      <w:r w:rsidR="008950CA">
        <w:rPr>
          <w:rFonts w:hint="eastAsia"/>
          <w:sz w:val="24"/>
        </w:rPr>
        <w:t>小于</w:t>
      </w:r>
      <w:r w:rsidR="008950CA">
        <w:rPr>
          <w:rFonts w:hint="eastAsia"/>
          <w:sz w:val="24"/>
        </w:rPr>
        <w:t>100</w:t>
      </w:r>
      <w:r w:rsidR="008950CA">
        <w:rPr>
          <w:rFonts w:hint="eastAsia"/>
          <w:sz w:val="24"/>
        </w:rPr>
        <w:t>万</w:t>
      </w:r>
      <w:r w:rsidR="008950CA">
        <w:rPr>
          <w:sz w:val="24"/>
        </w:rPr>
        <w:t>的</w:t>
      </w:r>
      <w:r w:rsidR="008950CA">
        <w:rPr>
          <w:rFonts w:hint="eastAsia"/>
          <w:sz w:val="24"/>
        </w:rPr>
        <w:t>数</w:t>
      </w:r>
      <w:r w:rsidR="008950CA">
        <w:rPr>
          <w:sz w:val="24"/>
        </w:rPr>
        <w:t>进行索引，只需</w:t>
      </w:r>
      <w:proofErr w:type="gramStart"/>
      <w:r w:rsidR="008950CA">
        <w:rPr>
          <w:sz w:val="24"/>
        </w:rPr>
        <w:t>要</w:t>
      </w:r>
      <w:r w:rsidR="008950CA">
        <w:rPr>
          <w:rFonts w:hint="eastAsia"/>
          <w:sz w:val="24"/>
        </w:rPr>
        <w:t>最多</w:t>
      </w:r>
      <w:proofErr w:type="gramEnd"/>
      <w:r w:rsidR="008950CA">
        <w:rPr>
          <w:rFonts w:hint="eastAsia"/>
          <w:sz w:val="24"/>
        </w:rPr>
        <w:t>16</w:t>
      </w:r>
      <w:r w:rsidR="008950CA">
        <w:rPr>
          <w:rFonts w:hint="eastAsia"/>
          <w:sz w:val="24"/>
        </w:rPr>
        <w:t>个</w:t>
      </w:r>
      <w:r w:rsidR="008950CA">
        <w:rPr>
          <w:sz w:val="24"/>
        </w:rPr>
        <w:t>容器</w:t>
      </w:r>
      <w:r w:rsidR="008950CA">
        <w:rPr>
          <w:rFonts w:hint="eastAsia"/>
          <w:sz w:val="24"/>
        </w:rPr>
        <w:t>，</w:t>
      </w:r>
      <w:r w:rsidR="008950CA">
        <w:rPr>
          <w:sz w:val="24"/>
        </w:rPr>
        <w:t>例如为了存储</w:t>
      </w:r>
      <w:r w:rsidR="008950CA">
        <w:rPr>
          <w:rFonts w:hint="eastAsia"/>
          <w:sz w:val="24"/>
        </w:rPr>
        <w:t>[</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r w:rsidR="008950CA">
        <w:rPr>
          <w:rFonts w:hint="eastAsia"/>
          <w:sz w:val="24"/>
        </w:rPr>
        <w:t>，</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r w:rsidR="0022748F">
        <w:rPr>
          <w:sz w:val="24"/>
        </w:rPr>
        <w:t xml:space="preserve"> </w:t>
      </w:r>
      <w:r w:rsidR="008950CA">
        <w:rPr>
          <w:sz w:val="24"/>
        </w:rPr>
        <w:t>+10</w:t>
      </w:r>
      <w:r w:rsidR="00BC2CEE">
        <w:rPr>
          <w:sz w:val="24"/>
        </w:rPr>
        <w:t>0</w:t>
      </w:r>
      <w:r w:rsidR="008950CA">
        <w:rPr>
          <w:sz w:val="24"/>
        </w:rPr>
        <w:t>)</w:t>
      </w:r>
      <w:r w:rsidR="008950CA">
        <w:rPr>
          <w:rFonts w:hint="eastAsia"/>
          <w:sz w:val="24"/>
        </w:rPr>
        <w:t>、</w:t>
      </w:r>
      <w:r w:rsidR="008950CA">
        <w:rPr>
          <w:rFonts w:hint="eastAsia"/>
          <w:sz w:val="24"/>
        </w:rPr>
        <w:t>[2</w:t>
      </w:r>
      <w:r w:rsidR="008950CA" w:rsidRPr="008950CA">
        <w:rPr>
          <w:position w:val="-4"/>
          <w:sz w:val="24"/>
        </w:rPr>
        <w:object w:dxaOrig="180" w:dyaOrig="200" w14:anchorId="2AEB8A6B">
          <v:shape id="_x0000_i1028" type="#_x0000_t75" style="width:9.15pt;height:9.65pt" o:ole="">
            <v:imagedata r:id="rId63" o:title=""/>
          </v:shape>
          <o:OLEObject Type="Embed" ProgID="Equation.DSMT4" ShapeID="_x0000_i1028" DrawAspect="Content" ObjectID="_1539628016" r:id="rId64"/>
        </w:objec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r w:rsidR="00FB0C65">
        <w:rPr>
          <w:rFonts w:hint="eastAsia"/>
          <w:sz w:val="24"/>
        </w:rPr>
        <w:t>，</w:t>
      </w:r>
      <w:r w:rsidR="00FB0C65">
        <w:rPr>
          <w:rFonts w:hint="eastAsia"/>
          <w:sz w:val="24"/>
        </w:rPr>
        <w:t>3</w:t>
      </w:r>
      <w:r w:rsidR="00FB0C65" w:rsidRPr="00FB0C65">
        <w:rPr>
          <w:position w:val="-4"/>
          <w:sz w:val="24"/>
        </w:rPr>
        <w:object w:dxaOrig="180" w:dyaOrig="200" w14:anchorId="2929EE88">
          <v:shape id="_x0000_i1029" type="#_x0000_t75" style="width:9.15pt;height:9.65pt" o:ole="">
            <v:imagedata r:id="rId65" o:title=""/>
          </v:shape>
          <o:OLEObject Type="Embed" ProgID="Equation.DSMT4" ShapeID="_x0000_i1029" DrawAspect="Content" ObjectID="_1539628017" r:id="rId66"/>
        </w:object>
      </w:r>
      <m:oMath>
        <m:sSup>
          <m:sSupPr>
            <m:ctrlPr>
              <w:rPr>
                <w:rFonts w:ascii="Cambria Math" w:hAnsi="Cambria Math"/>
                <w:sz w:val="24"/>
              </w:rPr>
            </m:ctrlPr>
          </m:sSupPr>
          <m:e>
            <m:r>
              <w:rPr>
                <w:rFonts w:ascii="Cambria Math" w:hAnsi="Cambria Math"/>
                <w:sz w:val="24"/>
              </w:rPr>
              <m:t>2</m:t>
            </m:r>
          </m:e>
          <m:sup>
            <m:r>
              <w:rPr>
                <w:rFonts w:ascii="Cambria Math" w:hAnsi="Cambria Math"/>
                <w:sz w:val="24"/>
              </w:rPr>
              <m:t>16</m:t>
            </m:r>
          </m:sup>
        </m:sSup>
      </m:oMath>
      <w:r w:rsidR="00FB0C65">
        <w:rPr>
          <w:sz w:val="24"/>
        </w:rPr>
        <w:t>)</w:t>
      </w:r>
      <w:r w:rsidR="00FB0C65">
        <w:rPr>
          <w:rFonts w:hint="eastAsia"/>
          <w:sz w:val="24"/>
        </w:rPr>
        <w:t>、</w:t>
      </w:r>
      <w:r w:rsidR="00AD2F9C">
        <w:rPr>
          <w:rFonts w:hint="eastAsia"/>
          <w:sz w:val="24"/>
        </w:rPr>
        <w:t>20</w:t>
      </w:r>
      <w:r w:rsidR="00FB0C65">
        <w:rPr>
          <w:rFonts w:hint="eastAsia"/>
          <w:sz w:val="24"/>
        </w:rPr>
        <w:t>从</w:t>
      </w:r>
      <w:r w:rsidR="00FB0C65">
        <w:rPr>
          <w:rFonts w:hint="eastAsia"/>
          <w:sz w:val="24"/>
        </w:rPr>
        <w:t>0</w:t>
      </w:r>
      <w:r w:rsidR="00FB0C65">
        <w:rPr>
          <w:rFonts w:hint="eastAsia"/>
          <w:sz w:val="24"/>
        </w:rPr>
        <w:t>到</w:t>
      </w:r>
      <w:r w:rsidR="00FB0C65">
        <w:rPr>
          <w:rFonts w:hint="eastAsia"/>
          <w:sz w:val="24"/>
        </w:rPr>
        <w:t>1000</w:t>
      </w:r>
      <w:r w:rsidR="00FB0C65">
        <w:rPr>
          <w:rFonts w:hint="eastAsia"/>
          <w:sz w:val="24"/>
        </w:rPr>
        <w:t>的</w:t>
      </w:r>
      <w:r w:rsidR="00FB0C65">
        <w:rPr>
          <w:sz w:val="24"/>
        </w:rPr>
        <w:t>倍数</w:t>
      </w:r>
      <w:r w:rsidR="00FB0C65">
        <w:rPr>
          <w:rFonts w:hint="eastAsia"/>
          <w:sz w:val="24"/>
        </w:rPr>
        <w:t>，</w:t>
      </w:r>
      <w:r w:rsidR="005D74D9">
        <w:rPr>
          <w:rFonts w:hint="eastAsia"/>
          <w:sz w:val="24"/>
        </w:rPr>
        <w:t>相应</w:t>
      </w:r>
      <w:r w:rsidR="005D74D9">
        <w:rPr>
          <w:sz w:val="24"/>
        </w:rPr>
        <w:t>的结构如</w:t>
      </w:r>
      <w:r w:rsidR="005D74D9">
        <w:rPr>
          <w:rFonts w:hint="eastAsia"/>
          <w:sz w:val="24"/>
        </w:rPr>
        <w:t>图</w:t>
      </w:r>
      <w:r w:rsidR="005D74D9">
        <w:rPr>
          <w:rFonts w:hint="eastAsia"/>
          <w:sz w:val="24"/>
        </w:rPr>
        <w:t>3.10</w:t>
      </w:r>
      <w:r w:rsidR="00FB0C65">
        <w:rPr>
          <w:sz w:val="24"/>
        </w:rPr>
        <w:t>所示。</w:t>
      </w:r>
    </w:p>
    <w:p w14:paraId="7BD877B8" w14:textId="77777777" w:rsidR="009F2B9D" w:rsidRDefault="00734F0D" w:rsidP="00DC65D7">
      <w:pPr>
        <w:spacing w:line="440" w:lineRule="atLeast"/>
        <w:ind w:firstLine="420"/>
      </w:pPr>
      <w:r>
        <w:object w:dxaOrig="8116" w:dyaOrig="5566" w14:anchorId="48B0B212">
          <v:shape id="_x0000_i1030" type="#_x0000_t75" style="width:405.65pt;height:278.35pt" o:ole="">
            <v:imagedata r:id="rId67" o:title=""/>
          </v:shape>
          <o:OLEObject Type="Embed" ProgID="Visio.Drawing.15" ShapeID="_x0000_i1030" DrawAspect="Content" ObjectID="_1539628018" r:id="rId68"/>
        </w:object>
      </w:r>
    </w:p>
    <w:p w14:paraId="3A75BB64" w14:textId="77777777" w:rsidR="00AD482A" w:rsidRPr="000F0F27" w:rsidRDefault="00AD482A" w:rsidP="00AD482A">
      <w:pPr>
        <w:pStyle w:val="my1"/>
        <w:rPr>
          <w:rFonts w:eastAsia="宋体"/>
        </w:rPr>
      </w:pPr>
      <w:r w:rsidRPr="000F0F27">
        <w:rPr>
          <w:rFonts w:eastAsia="宋体" w:hint="eastAsia"/>
        </w:rPr>
        <w:t>图</w:t>
      </w:r>
      <w:r w:rsidR="00722A32">
        <w:rPr>
          <w:rFonts w:eastAsia="宋体"/>
        </w:rPr>
        <w:t>3.10</w:t>
      </w:r>
      <w:r>
        <w:rPr>
          <w:rFonts w:eastAsia="宋体" w:hint="eastAsia"/>
        </w:rPr>
        <w:t xml:space="preserve"> </w:t>
      </w:r>
      <w:r>
        <w:rPr>
          <w:rFonts w:eastAsia="宋体"/>
        </w:rPr>
        <w:t>BitMap</w:t>
      </w:r>
      <w:r>
        <w:rPr>
          <w:rFonts w:eastAsia="宋体" w:hint="eastAsia"/>
        </w:rPr>
        <w:t>压缩示意图</w:t>
      </w:r>
    </w:p>
    <w:p w14:paraId="51A2B462" w14:textId="77777777" w:rsidR="00AD482A" w:rsidRDefault="00AD482A" w:rsidP="00AD482A">
      <w:pPr>
        <w:pStyle w:val="my1"/>
      </w:pPr>
      <w:r>
        <w:rPr>
          <w:rFonts w:hint="eastAsia"/>
        </w:rPr>
        <w:t>Fig.</w:t>
      </w:r>
      <w:r w:rsidR="00722A32">
        <w:t>3.10</w:t>
      </w:r>
      <w:r>
        <w:rPr>
          <w:rFonts w:hint="eastAsia"/>
        </w:rPr>
        <w:t xml:space="preserve"> </w:t>
      </w:r>
      <w:r w:rsidR="00292352" w:rsidRPr="00292352">
        <w:t>sketch</w:t>
      </w:r>
      <w:r w:rsidR="00292352">
        <w:t xml:space="preserve"> for BitMap Compression</w:t>
      </w:r>
    </w:p>
    <w:p w14:paraId="69EEF142" w14:textId="5C870329" w:rsidR="00041BD2" w:rsidRDefault="0022748F" w:rsidP="00871BE1">
      <w:pPr>
        <w:spacing w:line="440" w:lineRule="atLeast"/>
        <w:ind w:firstLine="420"/>
        <w:rPr>
          <w:sz w:val="24"/>
        </w:rPr>
      </w:pPr>
      <w:r>
        <w:rPr>
          <w:rFonts w:hint="eastAsia"/>
          <w:sz w:val="24"/>
        </w:rPr>
        <w:t>同时数据块</w:t>
      </w:r>
      <w:r>
        <w:rPr>
          <w:sz w:val="24"/>
        </w:rPr>
        <w:t>中保留了块中数据个数，所以对于查询总数来说，只需要</w:t>
      </w:r>
      <w:r>
        <w:rPr>
          <w:rFonts w:hint="eastAsia"/>
          <w:sz w:val="24"/>
        </w:rPr>
        <w:t>将</w:t>
      </w:r>
      <w:r>
        <w:rPr>
          <w:sz w:val="24"/>
        </w:rPr>
        <w:t>所有数据块中</w:t>
      </w:r>
      <w:r>
        <w:rPr>
          <w:rFonts w:hint="eastAsia"/>
          <w:sz w:val="24"/>
        </w:rPr>
        <w:t>记录</w:t>
      </w:r>
      <w:r>
        <w:rPr>
          <w:sz w:val="24"/>
        </w:rPr>
        <w:t>的个数简单累加即可</w:t>
      </w:r>
      <w:r>
        <w:rPr>
          <w:rFonts w:hint="eastAsia"/>
          <w:sz w:val="24"/>
        </w:rPr>
        <w:t>，</w:t>
      </w:r>
      <w:r>
        <w:rPr>
          <w:sz w:val="24"/>
        </w:rPr>
        <w:t>所以</w:t>
      </w:r>
      <w:r>
        <w:rPr>
          <w:rFonts w:hint="eastAsia"/>
          <w:sz w:val="24"/>
        </w:rPr>
        <w:t>速度</w:t>
      </w:r>
      <w:r>
        <w:rPr>
          <w:sz w:val="24"/>
        </w:rPr>
        <w:t>比较快，</w:t>
      </w:r>
      <w:r>
        <w:rPr>
          <w:rFonts w:hint="eastAsia"/>
          <w:sz w:val="24"/>
        </w:rPr>
        <w:t>对于</w:t>
      </w:r>
      <w:r>
        <w:rPr>
          <w:sz w:val="24"/>
        </w:rPr>
        <w:t>单个索引的查找问题</w:t>
      </w:r>
      <w:r>
        <w:rPr>
          <w:rFonts w:hint="eastAsia"/>
          <w:sz w:val="24"/>
        </w:rPr>
        <w:t>，</w:t>
      </w:r>
      <w:r w:rsidR="005D74D9" w:rsidRPr="005D74D9">
        <w:rPr>
          <w:rFonts w:hint="eastAsia"/>
          <w:sz w:val="24"/>
        </w:rPr>
        <w:t>上述</w:t>
      </w:r>
      <w:r w:rsidR="005D74D9">
        <w:rPr>
          <w:rFonts w:hint="eastAsia"/>
          <w:sz w:val="24"/>
        </w:rPr>
        <w:t>数据结构</w:t>
      </w:r>
      <w:r>
        <w:rPr>
          <w:rFonts w:hint="eastAsia"/>
          <w:sz w:val="24"/>
        </w:rPr>
        <w:t>可以</w:t>
      </w:r>
      <w:r>
        <w:rPr>
          <w:sz w:val="24"/>
        </w:rPr>
        <w:t>通过</w:t>
      </w:r>
      <m:oMath>
        <m:f>
          <m:fPr>
            <m:type m:val="lin"/>
            <m:ctrlPr>
              <w:rPr>
                <w:rFonts w:ascii="Cambria Math" w:hAnsi="Cambria Math"/>
                <w:sz w:val="24"/>
              </w:rPr>
            </m:ctrlPr>
          </m:fPr>
          <m:num>
            <m:r>
              <w:rPr>
                <w:rFonts w:ascii="Cambria Math" w:hAnsi="Cambria Math"/>
                <w:sz w:val="24"/>
              </w:rPr>
              <m:t>x</m:t>
            </m:r>
          </m:num>
          <m:den>
            <m:sSup>
              <m:sSupPr>
                <m:ctrlPr>
                  <w:rPr>
                    <w:rFonts w:ascii="Cambria Math" w:hAnsi="Cambria Math"/>
                    <w:sz w:val="24"/>
                  </w:rPr>
                </m:ctrlPr>
              </m:sSupPr>
              <m:e>
                <m:r>
                  <m:rPr>
                    <m:sty m:val="p"/>
                  </m:rPr>
                  <w:rPr>
                    <w:rFonts w:ascii="Cambria Math" w:hAnsi="Cambria Math"/>
                    <w:sz w:val="24"/>
                  </w:rPr>
                  <m:t>2</m:t>
                </m:r>
              </m:e>
              <m:sup>
                <m:r>
                  <m:rPr>
                    <m:sty m:val="p"/>
                  </m:rPr>
                  <w:rPr>
                    <w:rFonts w:ascii="Cambria Math" w:hAnsi="Cambria Math"/>
                    <w:sz w:val="24"/>
                  </w:rPr>
                  <m:t>16</m:t>
                </m:r>
              </m:sup>
            </m:sSup>
          </m:den>
        </m:f>
      </m:oMath>
      <w:r w:rsidR="00ED379E">
        <w:rPr>
          <w:rFonts w:hint="eastAsia"/>
          <w:sz w:val="24"/>
        </w:rPr>
        <w:t>快速</w:t>
      </w:r>
      <w:r w:rsidR="00ED379E">
        <w:rPr>
          <w:sz w:val="24"/>
        </w:rPr>
        <w:t>定位容器即第一</w:t>
      </w:r>
      <w:r w:rsidR="00ED379E">
        <w:rPr>
          <w:rFonts w:hint="eastAsia"/>
          <w:sz w:val="24"/>
        </w:rPr>
        <w:t>级</w:t>
      </w:r>
      <w:r w:rsidR="00ED379E">
        <w:rPr>
          <w:sz w:val="24"/>
        </w:rPr>
        <w:t>索引</w:t>
      </w:r>
      <w:r w:rsidR="00ED379E">
        <w:rPr>
          <w:rFonts w:hint="eastAsia"/>
          <w:sz w:val="24"/>
        </w:rPr>
        <w:t>，通过</w:t>
      </w:r>
      <m:oMath>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 xml:space="preserve"> </m:t>
            </m:r>
            <m:r>
              <m:rPr>
                <m:sty m:val="p"/>
              </m:rPr>
              <w:rPr>
                <w:rFonts w:ascii="Cambria Math" w:hAnsi="Cambria Math"/>
                <w:sz w:val="24"/>
              </w:rPr>
              <m:t>mod</m:t>
            </m:r>
            <m:r>
              <m:rPr>
                <m:sty m:val="p"/>
              </m:rPr>
              <w:rPr>
                <w:rFonts w:ascii="Cambria Math" w:hAnsi="Cambria Math"/>
                <w:sz w:val="24"/>
              </w:rPr>
              <m:t xml:space="preserve"> </m:t>
            </m:r>
            <m:sSup>
              <m:sSupPr>
                <m:ctrlPr>
                  <w:rPr>
                    <w:rFonts w:ascii="Cambria Math" w:hAnsi="Cambria Math"/>
                    <w:sz w:val="24"/>
                  </w:rPr>
                </m:ctrlPr>
              </m:sSupPr>
              <m:e>
                <m:r>
                  <m:rPr>
                    <m:sty m:val="p"/>
                  </m:rPr>
                  <w:rPr>
                    <w:rFonts w:ascii="Cambria Math" w:hAnsi="Cambria Math"/>
                    <w:sz w:val="24"/>
                  </w:rPr>
                  <m:t>2</m:t>
                </m:r>
              </m:e>
              <m:sup>
                <m:r>
                  <m:rPr>
                    <m:sty m:val="p"/>
                  </m:rPr>
                  <w:rPr>
                    <w:rFonts w:ascii="Cambria Math" w:hAnsi="Cambria Math"/>
                    <w:sz w:val="24"/>
                  </w:rPr>
                  <m:t>16</m:t>
                </m:r>
              </m:sup>
            </m:sSup>
            <m:r>
              <m:rPr>
                <m:sty m:val="p"/>
              </m:rPr>
              <w:rPr>
                <w:rFonts w:ascii="Cambria Math" w:hAnsi="Cambria Math"/>
                <w:sz w:val="24"/>
              </w:rPr>
              <m:t>)</m:t>
            </m:r>
          </m:e>
          <m:sup>
            <m:r>
              <w:rPr>
                <w:rFonts w:ascii="Cambria Math" w:hAnsi="Cambria Math"/>
                <w:sz w:val="24"/>
              </w:rPr>
              <m:t>th</m:t>
            </m:r>
          </m:sup>
        </m:sSup>
      </m:oMath>
      <w:r w:rsidR="00ED379E">
        <w:rPr>
          <w:rFonts w:hint="eastAsia"/>
          <w:sz w:val="24"/>
        </w:rPr>
        <w:t>快速</w:t>
      </w:r>
      <w:r w:rsidR="00ED379E">
        <w:rPr>
          <w:sz w:val="24"/>
        </w:rPr>
        <w:t>定位到</w:t>
      </w:r>
      <w:r w:rsidR="00ED379E">
        <w:rPr>
          <w:rFonts w:hint="eastAsia"/>
          <w:sz w:val="24"/>
        </w:rPr>
        <w:t>bit</w:t>
      </w:r>
      <w:r w:rsidR="00ED379E">
        <w:rPr>
          <w:sz w:val="24"/>
        </w:rPr>
        <w:t>位。</w:t>
      </w:r>
      <w:r w:rsidR="0057063E">
        <w:rPr>
          <w:rFonts w:hint="eastAsia"/>
          <w:sz w:val="24"/>
        </w:rPr>
        <w:t>在</w:t>
      </w:r>
      <w:proofErr w:type="gramStart"/>
      <w:r w:rsidR="0057063E">
        <w:rPr>
          <w:rFonts w:hint="eastAsia"/>
          <w:sz w:val="24"/>
        </w:rPr>
        <w:t>进行</w:t>
      </w:r>
      <w:r w:rsidR="0057063E">
        <w:rPr>
          <w:sz w:val="24"/>
        </w:rPr>
        <w:t>位</w:t>
      </w:r>
      <w:proofErr w:type="gramEnd"/>
      <w:r w:rsidR="0057063E">
        <w:rPr>
          <w:sz w:val="24"/>
        </w:rPr>
        <w:t>操作时，通过排序</w:t>
      </w:r>
      <w:r w:rsidR="0057063E">
        <w:rPr>
          <w:rFonts w:hint="eastAsia"/>
          <w:sz w:val="24"/>
        </w:rPr>
        <w:t>一级</w:t>
      </w:r>
      <w:r w:rsidR="0057063E">
        <w:rPr>
          <w:sz w:val="24"/>
        </w:rPr>
        <w:t>索引，</w:t>
      </w:r>
      <w:r w:rsidR="00F438A1">
        <w:rPr>
          <w:rFonts w:hint="eastAsia"/>
          <w:sz w:val="24"/>
        </w:rPr>
        <w:t>对</w:t>
      </w:r>
      <w:r w:rsidR="00F438A1">
        <w:rPr>
          <w:sz w:val="24"/>
        </w:rPr>
        <w:t>一级索引进行比较，而后对相同一级索引内部进行相应位操作，而对于无匹配一级索引则</w:t>
      </w:r>
      <w:r w:rsidR="00F438A1">
        <w:rPr>
          <w:rFonts w:hint="eastAsia"/>
          <w:sz w:val="24"/>
        </w:rPr>
        <w:t>相当于</w:t>
      </w:r>
      <w:r w:rsidR="00F438A1">
        <w:rPr>
          <w:sz w:val="24"/>
        </w:rPr>
        <w:t>直接插入</w:t>
      </w:r>
      <w:r w:rsidR="00F438A1">
        <w:rPr>
          <w:rFonts w:hint="eastAsia"/>
          <w:sz w:val="24"/>
        </w:rPr>
        <w:t>此</w:t>
      </w:r>
      <w:r w:rsidR="00BB2E8E">
        <w:rPr>
          <w:rFonts w:hint="eastAsia"/>
          <w:sz w:val="24"/>
        </w:rPr>
        <w:t>容器</w:t>
      </w:r>
      <w:r w:rsidR="00D97BA4">
        <w:rPr>
          <w:rFonts w:hint="eastAsia"/>
          <w:sz w:val="24"/>
        </w:rPr>
        <w:t>；由此</w:t>
      </w:r>
      <w:r w:rsidR="00D97BA4">
        <w:rPr>
          <w:sz w:val="24"/>
        </w:rPr>
        <w:t>在</w:t>
      </w:r>
      <w:r w:rsidR="00D97BA4">
        <w:rPr>
          <w:rFonts w:hint="eastAsia"/>
          <w:sz w:val="24"/>
        </w:rPr>
        <w:t>计算</w:t>
      </w:r>
      <w:r w:rsidR="00D97BA4" w:rsidRPr="00090E6E">
        <w:rPr>
          <w:sz w:val="24"/>
        </w:rPr>
        <w:t>Count</w:t>
      </w:r>
      <w:r w:rsidR="00D97BA4">
        <w:rPr>
          <w:rFonts w:hint="eastAsia"/>
          <w:sz w:val="24"/>
        </w:rPr>
        <w:t xml:space="preserve"> </w:t>
      </w:r>
      <w:r w:rsidR="00D97BA4" w:rsidRPr="00090E6E">
        <w:rPr>
          <w:sz w:val="24"/>
        </w:rPr>
        <w:t>Distinct</w:t>
      </w:r>
      <w:r w:rsidR="00D97BA4">
        <w:rPr>
          <w:rFonts w:hint="eastAsia"/>
          <w:sz w:val="24"/>
        </w:rPr>
        <w:t>时</w:t>
      </w:r>
      <w:r w:rsidR="00D97BA4">
        <w:rPr>
          <w:sz w:val="24"/>
        </w:rPr>
        <w:t>，</w:t>
      </w:r>
      <w:r w:rsidR="00D97BA4">
        <w:rPr>
          <w:rFonts w:hint="eastAsia"/>
          <w:sz w:val="24"/>
        </w:rPr>
        <w:t>度量值</w:t>
      </w:r>
      <w:r w:rsidR="00D97BA4">
        <w:rPr>
          <w:sz w:val="24"/>
        </w:rPr>
        <w:t>列表中间结果</w:t>
      </w:r>
      <w:r w:rsidR="00D97BA4">
        <w:rPr>
          <w:rFonts w:hint="eastAsia"/>
          <w:sz w:val="24"/>
        </w:rPr>
        <w:t>所</w:t>
      </w:r>
      <w:r w:rsidR="00D97BA4">
        <w:rPr>
          <w:sz w:val="24"/>
        </w:rPr>
        <w:t>消耗的网络带宽与空间占用</w:t>
      </w:r>
      <w:r w:rsidR="00D97BA4">
        <w:rPr>
          <w:rFonts w:hint="eastAsia"/>
          <w:sz w:val="24"/>
        </w:rPr>
        <w:t>被</w:t>
      </w:r>
      <w:r w:rsidR="00D97BA4">
        <w:rPr>
          <w:sz w:val="24"/>
        </w:rPr>
        <w:t>降低到了一个可接受的范围，在实际应用过程中，用此</w:t>
      </w:r>
      <w:r w:rsidR="00D97BA4" w:rsidRPr="00074AE8">
        <w:rPr>
          <w:sz w:val="24"/>
        </w:rPr>
        <w:t>BitMap</w:t>
      </w:r>
      <w:r w:rsidR="00D97BA4">
        <w:rPr>
          <w:rFonts w:hint="eastAsia"/>
          <w:sz w:val="24"/>
        </w:rPr>
        <w:t>所</w:t>
      </w:r>
      <w:r w:rsidR="00D97BA4">
        <w:rPr>
          <w:sz w:val="24"/>
        </w:rPr>
        <w:t>可承载的</w:t>
      </w:r>
      <w:r w:rsidR="00D97BA4">
        <w:rPr>
          <w:rFonts w:hint="eastAsia"/>
          <w:sz w:val="24"/>
        </w:rPr>
        <w:t>基数</w:t>
      </w:r>
      <w:r w:rsidR="00D97BA4">
        <w:rPr>
          <w:sz w:val="24"/>
        </w:rPr>
        <w:t>在百万级别</w:t>
      </w:r>
      <w:r w:rsidR="007663DC">
        <w:rPr>
          <w:rFonts w:hint="eastAsia"/>
          <w:sz w:val="24"/>
        </w:rPr>
        <w:t>，</w:t>
      </w:r>
      <w:r w:rsidR="007663DC">
        <w:rPr>
          <w:sz w:val="24"/>
        </w:rPr>
        <w:t>同时不太适合百万级别以上的场景</w:t>
      </w:r>
      <w:r w:rsidR="00D97BA4">
        <w:rPr>
          <w:sz w:val="24"/>
        </w:rPr>
        <w:t>，这对于一般的分析应用是可以接受的，</w:t>
      </w:r>
      <w:r w:rsidR="00A4325A" w:rsidRPr="00090E6E">
        <w:rPr>
          <w:sz w:val="24"/>
        </w:rPr>
        <w:t>Count</w:t>
      </w:r>
      <w:r w:rsidR="00A4325A" w:rsidRPr="00D83596">
        <w:rPr>
          <w:i/>
          <w:sz w:val="24"/>
        </w:rPr>
        <w:t xml:space="preserve"> </w:t>
      </w:r>
      <w:r w:rsidR="00A4325A" w:rsidRPr="00090E6E">
        <w:rPr>
          <w:sz w:val="24"/>
        </w:rPr>
        <w:t>Distinct</w:t>
      </w:r>
      <w:r w:rsidR="00A4325A">
        <w:rPr>
          <w:sz w:val="24"/>
        </w:rPr>
        <w:t>度量由于是整体性度量，在上述提到的</w:t>
      </w:r>
      <w:r w:rsidR="00A4325A">
        <w:rPr>
          <w:rFonts w:hint="eastAsia"/>
          <w:sz w:val="24"/>
        </w:rPr>
        <w:t>稀疏</w:t>
      </w:r>
      <w:proofErr w:type="gramStart"/>
      <w:r w:rsidR="00A4325A">
        <w:rPr>
          <w:rFonts w:hint="eastAsia"/>
          <w:sz w:val="24"/>
        </w:rPr>
        <w:t>型区域</w:t>
      </w:r>
      <w:proofErr w:type="gramEnd"/>
      <w:r w:rsidR="00A4325A">
        <w:rPr>
          <w:rFonts w:hint="eastAsia"/>
          <w:sz w:val="24"/>
        </w:rPr>
        <w:t>等</w:t>
      </w:r>
      <w:r w:rsidR="00A4325A">
        <w:rPr>
          <w:sz w:val="24"/>
        </w:rPr>
        <w:t>划分并不适合计算整体性度量</w:t>
      </w:r>
      <w:r w:rsidR="00A4325A">
        <w:rPr>
          <w:rFonts w:hint="eastAsia"/>
          <w:sz w:val="24"/>
        </w:rPr>
        <w:t>，</w:t>
      </w:r>
      <w:r w:rsidR="00A4325A">
        <w:rPr>
          <w:sz w:val="24"/>
        </w:rPr>
        <w:t>所以在整体性度量上将采用</w:t>
      </w:r>
      <w:r w:rsidR="00A4325A">
        <w:rPr>
          <w:rFonts w:hint="eastAsia"/>
          <w:sz w:val="24"/>
        </w:rPr>
        <w:t>自顶</w:t>
      </w:r>
      <w:r w:rsidR="00A4325A">
        <w:rPr>
          <w:sz w:val="24"/>
        </w:rPr>
        <w:t>向下</w:t>
      </w:r>
      <w:r w:rsidR="00BB2E8E">
        <w:rPr>
          <w:rFonts w:hint="eastAsia"/>
          <w:sz w:val="24"/>
        </w:rPr>
        <w:t>计算</w:t>
      </w:r>
      <w:r w:rsidR="00BB2E8E">
        <w:rPr>
          <w:sz w:val="24"/>
        </w:rPr>
        <w:t>策略，</w:t>
      </w:r>
      <w:bookmarkStart w:id="104" w:name="_Toc463858282"/>
      <w:r w:rsidR="00132017">
        <w:rPr>
          <w:rFonts w:hint="eastAsia"/>
          <w:sz w:val="24"/>
        </w:rPr>
        <w:t>并</w:t>
      </w:r>
      <w:r w:rsidR="00132017">
        <w:rPr>
          <w:sz w:val="24"/>
        </w:rPr>
        <w:t>使用</w:t>
      </w:r>
      <w:r w:rsidR="00132017">
        <w:rPr>
          <w:rFonts w:hint="eastAsia"/>
          <w:sz w:val="24"/>
        </w:rPr>
        <w:t>上一节</w:t>
      </w:r>
      <w:r w:rsidR="00132017">
        <w:rPr>
          <w:sz w:val="24"/>
        </w:rPr>
        <w:t>采用的抽样方法</w:t>
      </w:r>
      <w:r w:rsidR="00132017">
        <w:rPr>
          <w:rFonts w:hint="eastAsia"/>
          <w:sz w:val="24"/>
        </w:rPr>
        <w:t>确定</w:t>
      </w:r>
      <w:r w:rsidR="00132017">
        <w:rPr>
          <w:sz w:val="24"/>
        </w:rPr>
        <w:t>最小父</w:t>
      </w:r>
      <w:r w:rsidR="00132017" w:rsidRPr="00090E6E">
        <w:rPr>
          <w:sz w:val="24"/>
        </w:rPr>
        <w:t>cubeid</w:t>
      </w:r>
      <w:r w:rsidR="00AE5137">
        <w:rPr>
          <w:rFonts w:hint="eastAsia"/>
          <w:sz w:val="24"/>
        </w:rPr>
        <w:t>减少</w:t>
      </w:r>
      <w:r w:rsidR="00AE5137">
        <w:rPr>
          <w:sz w:val="24"/>
        </w:rPr>
        <w:lastRenderedPageBreak/>
        <w:t>重复计算，</w:t>
      </w:r>
      <w:r w:rsidR="00BD7487">
        <w:rPr>
          <w:rFonts w:hint="eastAsia"/>
          <w:sz w:val="24"/>
        </w:rPr>
        <w:t>并且</w:t>
      </w:r>
      <w:r w:rsidR="00BD7487">
        <w:rPr>
          <w:sz w:val="24"/>
        </w:rPr>
        <w:t>对于</w:t>
      </w:r>
      <w:r w:rsidR="003B4591">
        <w:rPr>
          <w:rFonts w:hint="eastAsia"/>
          <w:sz w:val="24"/>
        </w:rPr>
        <w:t>子</w:t>
      </w:r>
      <w:r w:rsidR="003B4591" w:rsidRPr="00090E6E">
        <w:rPr>
          <w:rFonts w:hint="eastAsia"/>
          <w:sz w:val="24"/>
        </w:rPr>
        <w:t>cubeid</w:t>
      </w:r>
      <w:r w:rsidR="00BE39BE" w:rsidRPr="00090E6E">
        <w:rPr>
          <w:sz w:val="24"/>
        </w:rPr>
        <w:t>&lt;station,city,*&gt;</w:t>
      </w:r>
      <w:r w:rsidR="003B4591">
        <w:rPr>
          <w:rFonts w:hint="eastAsia"/>
          <w:sz w:val="24"/>
        </w:rPr>
        <w:t>与其最小</w:t>
      </w:r>
      <w:r w:rsidR="00BD7487">
        <w:rPr>
          <w:rFonts w:hint="eastAsia"/>
          <w:sz w:val="24"/>
        </w:rPr>
        <w:t>父</w:t>
      </w:r>
      <w:r w:rsidR="00BE39BE" w:rsidRPr="00090E6E">
        <w:rPr>
          <w:rFonts w:hint="eastAsia"/>
          <w:sz w:val="24"/>
        </w:rPr>
        <w:t>cubeid</w:t>
      </w:r>
      <w:r w:rsidR="00BE39BE" w:rsidRPr="00090E6E">
        <w:rPr>
          <w:sz w:val="24"/>
        </w:rPr>
        <w:t>&lt;station,city,pay&gt;</w:t>
      </w:r>
      <w:r w:rsidR="00BD7487">
        <w:rPr>
          <w:sz w:val="24"/>
        </w:rPr>
        <w:t>分别设为</w:t>
      </w:r>
      <w:r w:rsidR="003B4591">
        <w:rPr>
          <w:sz w:val="24"/>
        </w:rPr>
        <w:t>S</w:t>
      </w:r>
      <w:r w:rsidR="003B4591">
        <w:rPr>
          <w:rFonts w:hint="eastAsia"/>
          <w:sz w:val="24"/>
        </w:rPr>
        <w:t>、</w:t>
      </w:r>
      <w:r w:rsidR="003B4591">
        <w:rPr>
          <w:sz w:val="24"/>
        </w:rPr>
        <w:t>P</w:t>
      </w:r>
      <w:r w:rsidR="003B4591">
        <w:rPr>
          <w:sz w:val="24"/>
        </w:rPr>
        <w:t>来说</w:t>
      </w:r>
      <w:r w:rsidR="00BD7487">
        <w:rPr>
          <w:sz w:val="24"/>
        </w:rPr>
        <w:t>，则对于</w:t>
      </w:r>
      <w:r w:rsidR="00BD7487">
        <w:rPr>
          <w:sz w:val="24"/>
        </w:rPr>
        <w:t>P</w:t>
      </w:r>
      <w:r w:rsidR="00BD7487">
        <w:rPr>
          <w:sz w:val="24"/>
        </w:rPr>
        <w:t>中的</w:t>
      </w:r>
      <w:r w:rsidR="003B4591">
        <w:rPr>
          <w:rFonts w:hint="eastAsia"/>
          <w:sz w:val="24"/>
        </w:rPr>
        <w:t>元组计算</w:t>
      </w:r>
      <w:r w:rsidR="00D97BA4">
        <w:rPr>
          <w:rFonts w:hint="eastAsia"/>
          <w:sz w:val="24"/>
        </w:rPr>
        <w:t>度量</w:t>
      </w:r>
      <w:r w:rsidR="00D97BA4">
        <w:rPr>
          <w:sz w:val="24"/>
        </w:rPr>
        <w:t>vid</w:t>
      </w:r>
      <w:r w:rsidR="00D97BA4">
        <w:rPr>
          <w:rFonts w:hint="eastAsia"/>
          <w:sz w:val="24"/>
        </w:rPr>
        <w:t>度量过程</w:t>
      </w:r>
      <w:r w:rsidR="00D97BA4">
        <w:rPr>
          <w:sz w:val="24"/>
        </w:rPr>
        <w:t>如图</w:t>
      </w:r>
      <w:r w:rsidR="00D97BA4">
        <w:rPr>
          <w:rFonts w:hint="eastAsia"/>
          <w:sz w:val="24"/>
        </w:rPr>
        <w:t>3.11</w:t>
      </w:r>
      <w:r w:rsidR="00D97BA4">
        <w:rPr>
          <w:rFonts w:hint="eastAsia"/>
          <w:sz w:val="24"/>
        </w:rPr>
        <w:t>所示</w:t>
      </w:r>
      <w:r w:rsidR="00D97BA4">
        <w:rPr>
          <w:sz w:val="24"/>
        </w:rPr>
        <w:t>。</w:t>
      </w:r>
    </w:p>
    <w:p w14:paraId="0EAA7321" w14:textId="77777777" w:rsidR="00041BD2" w:rsidRDefault="00041BD2" w:rsidP="00041BD2">
      <w:pPr>
        <w:spacing w:line="440" w:lineRule="atLeast"/>
      </w:pPr>
      <w:r>
        <w:object w:dxaOrig="15345" w:dyaOrig="5865" w14:anchorId="3DAC2E23">
          <v:shape id="_x0000_i1031" type="#_x0000_t75" style="width:453.5pt;height:173.55pt" o:ole="">
            <v:imagedata r:id="rId69" o:title=""/>
          </v:shape>
          <o:OLEObject Type="Embed" ProgID="Visio.Drawing.15" ShapeID="_x0000_i1031" DrawAspect="Content" ObjectID="_1539628019" r:id="rId70"/>
        </w:object>
      </w:r>
    </w:p>
    <w:p w14:paraId="3C0F8005" w14:textId="77777777" w:rsidR="00041BD2" w:rsidRPr="000F0F27" w:rsidRDefault="00041BD2" w:rsidP="00041BD2">
      <w:pPr>
        <w:pStyle w:val="my1"/>
        <w:rPr>
          <w:rFonts w:eastAsia="宋体"/>
        </w:rPr>
      </w:pPr>
      <w:r w:rsidRPr="000F0F27">
        <w:rPr>
          <w:rFonts w:eastAsia="宋体" w:hint="eastAsia"/>
        </w:rPr>
        <w:t>图</w:t>
      </w:r>
      <w:r>
        <w:rPr>
          <w:rFonts w:eastAsia="宋体"/>
        </w:rPr>
        <w:t>3.11</w:t>
      </w:r>
      <w:r>
        <w:rPr>
          <w:rFonts w:eastAsia="宋体" w:hint="eastAsia"/>
        </w:rPr>
        <w:t xml:space="preserve"> </w:t>
      </w:r>
      <w:r>
        <w:rPr>
          <w:rFonts w:eastAsia="宋体"/>
        </w:rPr>
        <w:t>bitmap</w:t>
      </w:r>
      <w:r>
        <w:rPr>
          <w:rFonts w:eastAsia="宋体" w:hint="eastAsia"/>
        </w:rPr>
        <w:t>计算</w:t>
      </w:r>
      <w:r>
        <w:rPr>
          <w:rFonts w:eastAsia="宋体"/>
        </w:rPr>
        <w:t>Count Distinct</w:t>
      </w:r>
      <w:r>
        <w:rPr>
          <w:rFonts w:eastAsia="宋体" w:hint="eastAsia"/>
        </w:rPr>
        <w:t>度量</w:t>
      </w:r>
    </w:p>
    <w:p w14:paraId="39AF2126" w14:textId="77777777" w:rsidR="00041BD2" w:rsidRPr="00041BD2" w:rsidRDefault="00041BD2" w:rsidP="00041BD2">
      <w:pPr>
        <w:pStyle w:val="my1"/>
      </w:pPr>
      <w:r>
        <w:rPr>
          <w:rFonts w:hint="eastAsia"/>
        </w:rPr>
        <w:t>Fig.</w:t>
      </w:r>
      <w:r>
        <w:t>3.11</w:t>
      </w:r>
      <w:r>
        <w:rPr>
          <w:rFonts w:hint="eastAsia"/>
        </w:rPr>
        <w:t xml:space="preserve"> </w:t>
      </w:r>
      <w:r w:rsidRPr="00041BD2">
        <w:rPr>
          <w:rFonts w:eastAsia="宋体"/>
        </w:rPr>
        <w:t>calculate</w:t>
      </w:r>
      <w:r>
        <w:rPr>
          <w:rFonts w:eastAsia="宋体"/>
        </w:rPr>
        <w:t xml:space="preserve"> count distinct measure by bitmap</w:t>
      </w:r>
    </w:p>
    <w:p w14:paraId="0E9786C6" w14:textId="46270D9C" w:rsidR="00D97BA4" w:rsidRPr="00D97BA4" w:rsidRDefault="007663DC" w:rsidP="00041BD2">
      <w:pPr>
        <w:spacing w:line="440" w:lineRule="atLeast"/>
        <w:rPr>
          <w:sz w:val="24"/>
        </w:rPr>
      </w:pPr>
      <w:r>
        <w:rPr>
          <w:rFonts w:hint="eastAsia"/>
          <w:sz w:val="24"/>
        </w:rPr>
        <w:t>利用</w:t>
      </w:r>
      <w:r>
        <w:rPr>
          <w:sz w:val="24"/>
        </w:rPr>
        <w:t>bitmap</w:t>
      </w:r>
      <w:r>
        <w:rPr>
          <w:sz w:val="24"/>
        </w:rPr>
        <w:t>数据结构的</w:t>
      </w:r>
      <w:r>
        <w:rPr>
          <w:rFonts w:hint="eastAsia"/>
          <w:sz w:val="24"/>
        </w:rPr>
        <w:t>特殊性</w:t>
      </w:r>
      <w:r>
        <w:rPr>
          <w:sz w:val="24"/>
        </w:rPr>
        <w:t>，</w:t>
      </w:r>
      <w:r>
        <w:rPr>
          <w:rFonts w:hint="eastAsia"/>
          <w:sz w:val="24"/>
        </w:rPr>
        <w:t>可以</w:t>
      </w:r>
      <w:r>
        <w:rPr>
          <w:sz w:val="24"/>
        </w:rPr>
        <w:t>实现整体性度量</w:t>
      </w:r>
      <w:r w:rsidRPr="00090E6E">
        <w:rPr>
          <w:sz w:val="24"/>
        </w:rPr>
        <w:t>Count</w:t>
      </w:r>
      <w:r w:rsidRPr="007663DC">
        <w:rPr>
          <w:i/>
          <w:sz w:val="24"/>
        </w:rPr>
        <w:t xml:space="preserve"> </w:t>
      </w:r>
      <w:r w:rsidRPr="00090E6E">
        <w:rPr>
          <w:sz w:val="24"/>
        </w:rPr>
        <w:t>Distinct</w:t>
      </w:r>
      <w:r>
        <w:rPr>
          <w:rFonts w:hint="eastAsia"/>
          <w:sz w:val="24"/>
        </w:rPr>
        <w:t>如</w:t>
      </w:r>
      <w:r>
        <w:rPr>
          <w:sz w:val="24"/>
        </w:rPr>
        <w:t>同代数式度量</w:t>
      </w:r>
      <w:r>
        <w:rPr>
          <w:rFonts w:hint="eastAsia"/>
          <w:sz w:val="24"/>
        </w:rPr>
        <w:t>相似</w:t>
      </w:r>
      <w:r>
        <w:rPr>
          <w:sz w:val="24"/>
        </w:rPr>
        <w:t>的</w:t>
      </w:r>
      <w:r>
        <w:rPr>
          <w:rFonts w:hint="eastAsia"/>
          <w:sz w:val="24"/>
        </w:rPr>
        <w:t>“</w:t>
      </w:r>
      <w:r>
        <w:rPr>
          <w:sz w:val="24"/>
        </w:rPr>
        <w:t>累加</w:t>
      </w:r>
      <w:r>
        <w:rPr>
          <w:rFonts w:hint="eastAsia"/>
          <w:sz w:val="24"/>
        </w:rPr>
        <w:t>”效果</w:t>
      </w:r>
      <w:r>
        <w:rPr>
          <w:sz w:val="24"/>
        </w:rPr>
        <w:t>，</w:t>
      </w:r>
      <w:r w:rsidR="007F2871">
        <w:rPr>
          <w:rFonts w:hint="eastAsia"/>
          <w:sz w:val="24"/>
        </w:rPr>
        <w:t>由于</w:t>
      </w:r>
      <w:r w:rsidR="007F2871">
        <w:rPr>
          <w:sz w:val="24"/>
        </w:rPr>
        <w:t>使用了</w:t>
      </w:r>
      <w:r w:rsidR="007F2871">
        <w:rPr>
          <w:sz w:val="24"/>
        </w:rPr>
        <w:t>bit</w:t>
      </w:r>
      <w:r w:rsidR="007F2871">
        <w:rPr>
          <w:sz w:val="24"/>
        </w:rPr>
        <w:t>位下标实现</w:t>
      </w:r>
      <w:r w:rsidR="007F2871">
        <w:rPr>
          <w:sz w:val="24"/>
        </w:rPr>
        <w:t>“0”</w:t>
      </w:r>
      <w:r w:rsidR="007F2871">
        <w:rPr>
          <w:rFonts w:hint="eastAsia"/>
          <w:sz w:val="24"/>
        </w:rPr>
        <w:t>、</w:t>
      </w:r>
      <w:r w:rsidR="007F2871">
        <w:rPr>
          <w:sz w:val="24"/>
        </w:rPr>
        <w:t>“1”</w:t>
      </w:r>
      <w:r w:rsidR="007F2871">
        <w:rPr>
          <w:rFonts w:hint="eastAsia"/>
          <w:sz w:val="24"/>
        </w:rPr>
        <w:t>代表的</w:t>
      </w:r>
      <w:r w:rsidR="007F2871">
        <w:rPr>
          <w:sz w:val="24"/>
        </w:rPr>
        <w:t>逻辑存在</w:t>
      </w:r>
      <w:r w:rsidR="007F2871">
        <w:rPr>
          <w:rFonts w:hint="eastAsia"/>
          <w:sz w:val="24"/>
        </w:rPr>
        <w:t>与</w:t>
      </w:r>
      <w:r w:rsidR="007F2871">
        <w:rPr>
          <w:sz w:val="24"/>
        </w:rPr>
        <w:t>不存在语义，并且</w:t>
      </w:r>
      <w:r w:rsidR="007F2871">
        <w:rPr>
          <w:sz w:val="24"/>
        </w:rPr>
        <w:t>bit</w:t>
      </w:r>
      <w:r w:rsidR="007F2871">
        <w:rPr>
          <w:sz w:val="24"/>
        </w:rPr>
        <w:t>位的与操作可以相当快的实现</w:t>
      </w:r>
      <w:r w:rsidR="007F2871">
        <w:rPr>
          <w:rFonts w:hint="eastAsia"/>
          <w:sz w:val="24"/>
        </w:rPr>
        <w:t>“累加”去重</w:t>
      </w:r>
      <w:r w:rsidR="007F2871">
        <w:rPr>
          <w:sz w:val="24"/>
        </w:rPr>
        <w:t>效果</w:t>
      </w:r>
      <w:r w:rsidR="005620B3">
        <w:rPr>
          <w:sz w:val="24"/>
        </w:rPr>
        <w:t>，</w:t>
      </w:r>
      <w:r w:rsidR="00767AA4">
        <w:rPr>
          <w:rFonts w:hint="eastAsia"/>
          <w:sz w:val="24"/>
        </w:rPr>
        <w:t>所以计算速度</w:t>
      </w:r>
      <w:r w:rsidR="00767AA4">
        <w:rPr>
          <w:sz w:val="24"/>
        </w:rPr>
        <w:t>很快</w:t>
      </w:r>
      <w:r w:rsidR="00767AA4">
        <w:rPr>
          <w:rFonts w:hint="eastAsia"/>
          <w:sz w:val="24"/>
        </w:rPr>
        <w:t>。</w:t>
      </w:r>
      <w:r w:rsidR="00767AA4">
        <w:rPr>
          <w:sz w:val="24"/>
        </w:rPr>
        <w:t>B</w:t>
      </w:r>
      <w:r w:rsidR="00767AA4">
        <w:rPr>
          <w:rFonts w:hint="eastAsia"/>
          <w:sz w:val="24"/>
        </w:rPr>
        <w:t>itmap</w:t>
      </w:r>
      <w:r w:rsidR="00767AA4">
        <w:rPr>
          <w:rFonts w:hint="eastAsia"/>
          <w:sz w:val="24"/>
        </w:rPr>
        <w:t>结构</w:t>
      </w:r>
      <w:r w:rsidR="00767AA4">
        <w:rPr>
          <w:sz w:val="24"/>
        </w:rPr>
        <w:t>使得算法</w:t>
      </w:r>
      <w:r w:rsidR="007F2871">
        <w:rPr>
          <w:rFonts w:hint="eastAsia"/>
          <w:sz w:val="24"/>
        </w:rPr>
        <w:t>可以</w:t>
      </w:r>
      <w:proofErr w:type="gramStart"/>
      <w:r w:rsidR="007F2871">
        <w:rPr>
          <w:sz w:val="24"/>
        </w:rPr>
        <w:t>利用</w:t>
      </w:r>
      <w:r w:rsidR="007F2871">
        <w:rPr>
          <w:rFonts w:hint="eastAsia"/>
          <w:sz w:val="24"/>
        </w:rPr>
        <w:t>父</w:t>
      </w:r>
      <w:r w:rsidR="007F2871">
        <w:rPr>
          <w:sz w:val="24"/>
        </w:rPr>
        <w:t>类</w:t>
      </w:r>
      <w:proofErr w:type="gramEnd"/>
      <w:r w:rsidR="007F2871">
        <w:rPr>
          <w:sz w:val="24"/>
        </w:rPr>
        <w:t>cubeid</w:t>
      </w:r>
      <w:r w:rsidR="007F2871">
        <w:rPr>
          <w:sz w:val="24"/>
        </w:rPr>
        <w:t>元组的</w:t>
      </w:r>
      <w:r w:rsidR="007F2871">
        <w:rPr>
          <w:rFonts w:hint="eastAsia"/>
          <w:sz w:val="24"/>
        </w:rPr>
        <w:t>“累加”值直接</w:t>
      </w:r>
      <w:r w:rsidR="007F2871">
        <w:rPr>
          <w:sz w:val="24"/>
        </w:rPr>
        <w:t>计算</w:t>
      </w:r>
      <w:r w:rsidR="007F2871">
        <w:rPr>
          <w:rFonts w:hint="eastAsia"/>
          <w:sz w:val="24"/>
        </w:rPr>
        <w:t>子</w:t>
      </w:r>
      <w:r w:rsidR="007F2871">
        <w:rPr>
          <w:sz w:val="24"/>
        </w:rPr>
        <w:t>cubeid</w:t>
      </w:r>
      <w:r w:rsidR="007F2871">
        <w:rPr>
          <w:sz w:val="24"/>
        </w:rPr>
        <w:t>的</w:t>
      </w:r>
      <w:r w:rsidR="007F2871" w:rsidRPr="00090E6E">
        <w:rPr>
          <w:sz w:val="24"/>
        </w:rPr>
        <w:t>Count</w:t>
      </w:r>
      <w:r w:rsidR="007F2871" w:rsidRPr="007F2871">
        <w:rPr>
          <w:i/>
          <w:sz w:val="24"/>
        </w:rPr>
        <w:t xml:space="preserve"> </w:t>
      </w:r>
      <w:r w:rsidR="007F2871" w:rsidRPr="00090E6E">
        <w:rPr>
          <w:sz w:val="24"/>
        </w:rPr>
        <w:t>Distinct</w:t>
      </w:r>
      <w:r w:rsidR="007F2871">
        <w:rPr>
          <w:rFonts w:hint="eastAsia"/>
          <w:sz w:val="24"/>
        </w:rPr>
        <w:t>操作，</w:t>
      </w:r>
      <w:r w:rsidR="00767AA4">
        <w:rPr>
          <w:rFonts w:hint="eastAsia"/>
          <w:sz w:val="24"/>
        </w:rPr>
        <w:t>将</w:t>
      </w:r>
      <w:r w:rsidR="00767AA4">
        <w:rPr>
          <w:sz w:val="24"/>
        </w:rPr>
        <w:t>整体</w:t>
      </w:r>
      <w:r w:rsidR="00767AA4">
        <w:rPr>
          <w:rFonts w:hint="eastAsia"/>
          <w:sz w:val="24"/>
        </w:rPr>
        <w:t>性</w:t>
      </w:r>
      <w:r w:rsidR="00767AA4">
        <w:rPr>
          <w:sz w:val="24"/>
        </w:rPr>
        <w:t>度量计算方法近似成代数度量</w:t>
      </w:r>
      <w:r w:rsidR="00767AA4">
        <w:rPr>
          <w:rFonts w:hint="eastAsia"/>
          <w:sz w:val="24"/>
        </w:rPr>
        <w:t>，</w:t>
      </w:r>
      <w:r w:rsidR="005620B3">
        <w:rPr>
          <w:rFonts w:hint="eastAsia"/>
          <w:sz w:val="24"/>
        </w:rPr>
        <w:t>算法</w:t>
      </w:r>
      <w:r w:rsidR="005620B3">
        <w:rPr>
          <w:sz w:val="24"/>
        </w:rPr>
        <w:t>将会保留顶层</w:t>
      </w:r>
      <w:r w:rsidR="005620B3">
        <w:rPr>
          <w:sz w:val="24"/>
        </w:rPr>
        <w:t>cubeid</w:t>
      </w:r>
      <w:r w:rsidR="005620B3">
        <w:rPr>
          <w:sz w:val="24"/>
        </w:rPr>
        <w:t>的</w:t>
      </w:r>
      <w:r w:rsidR="00871BE1" w:rsidRPr="00090E6E">
        <w:rPr>
          <w:rFonts w:hint="eastAsia"/>
          <w:sz w:val="24"/>
        </w:rPr>
        <w:t>Count</w:t>
      </w:r>
      <w:r w:rsidR="00871BE1" w:rsidRPr="00871BE1">
        <w:rPr>
          <w:i/>
          <w:sz w:val="24"/>
        </w:rPr>
        <w:t xml:space="preserve"> </w:t>
      </w:r>
      <w:r w:rsidR="00871BE1" w:rsidRPr="00090E6E">
        <w:rPr>
          <w:sz w:val="24"/>
        </w:rPr>
        <w:t>Distinct</w:t>
      </w:r>
      <w:r w:rsidR="00871BE1">
        <w:rPr>
          <w:rFonts w:hint="eastAsia"/>
          <w:sz w:val="24"/>
        </w:rPr>
        <w:t>聚合</w:t>
      </w:r>
      <w:r w:rsidR="00871BE1">
        <w:rPr>
          <w:sz w:val="24"/>
        </w:rPr>
        <w:t>结果</w:t>
      </w:r>
      <w:r w:rsidR="005620B3">
        <w:rPr>
          <w:rFonts w:hint="eastAsia"/>
          <w:sz w:val="24"/>
        </w:rPr>
        <w:t>，</w:t>
      </w:r>
      <w:r w:rsidR="005620B3">
        <w:rPr>
          <w:sz w:val="24"/>
        </w:rPr>
        <w:t>并与之前</w:t>
      </w:r>
      <w:r w:rsidR="00871BE1">
        <w:rPr>
          <w:rFonts w:hint="eastAsia"/>
          <w:sz w:val="24"/>
        </w:rPr>
        <w:t>计算</w:t>
      </w:r>
      <w:r w:rsidR="00871BE1">
        <w:rPr>
          <w:sz w:val="24"/>
        </w:rPr>
        <w:t>的数据立方</w:t>
      </w:r>
      <w:r w:rsidR="00767AA4">
        <w:rPr>
          <w:sz w:val="24"/>
        </w:rPr>
        <w:t>聚合结果相加，作为增量计算的依据</w:t>
      </w:r>
      <w:r w:rsidR="00767AA4">
        <w:rPr>
          <w:rFonts w:hint="eastAsia"/>
          <w:sz w:val="24"/>
        </w:rPr>
        <w:t>。</w:t>
      </w:r>
      <w:r w:rsidR="00C56B7B" w:rsidRPr="00D97BA4">
        <w:rPr>
          <w:rFonts w:hint="eastAsia"/>
          <w:sz w:val="24"/>
        </w:rPr>
        <w:t xml:space="preserve"> </w:t>
      </w:r>
    </w:p>
    <w:p w14:paraId="661A16D8" w14:textId="77777777" w:rsidR="00001E79" w:rsidRPr="001251B7" w:rsidRDefault="00001E79" w:rsidP="00BD7487">
      <w:pPr>
        <w:pStyle w:val="2"/>
        <w:spacing w:before="156" w:after="156"/>
      </w:pPr>
      <w:r w:rsidRPr="00F23DAF">
        <w:rPr>
          <w:rFonts w:hint="eastAsia"/>
        </w:rPr>
        <w:t>本章小结</w:t>
      </w:r>
      <w:bookmarkEnd w:id="104"/>
    </w:p>
    <w:p w14:paraId="11EB5029" w14:textId="77777777" w:rsidR="00BD7487" w:rsidRDefault="00871BE1" w:rsidP="0068379E">
      <w:pPr>
        <w:pStyle w:val="my"/>
        <w:ind w:firstLine="480"/>
        <w:sectPr w:rsidR="00BD7487" w:rsidSect="00376498">
          <w:headerReference w:type="default" r:id="rId71"/>
          <w:footerReference w:type="default" r:id="rId72"/>
          <w:type w:val="oddPage"/>
          <w:pgSz w:w="11906" w:h="16838"/>
          <w:pgMar w:top="1531" w:right="1418" w:bottom="1304" w:left="1418" w:header="851" w:footer="992" w:gutter="0"/>
          <w:paperSrc w:first="1" w:other="1"/>
          <w:cols w:space="720"/>
          <w:docGrid w:type="lines" w:linePitch="312"/>
        </w:sectPr>
      </w:pPr>
      <w:r>
        <w:rPr>
          <w:rFonts w:hint="eastAsia"/>
        </w:rPr>
        <w:t>本章介绍</w:t>
      </w:r>
      <w:r>
        <w:t>了数据预处理整个</w:t>
      </w:r>
      <w:r>
        <w:rPr>
          <w:rFonts w:hint="eastAsia"/>
        </w:rPr>
        <w:t>流程</w:t>
      </w:r>
      <w:r>
        <w:t>，</w:t>
      </w:r>
      <w:r>
        <w:rPr>
          <w:rFonts w:hint="eastAsia"/>
        </w:rPr>
        <w:t>并将</w:t>
      </w:r>
      <w:r>
        <w:t>其中</w:t>
      </w:r>
      <w:r>
        <w:rPr>
          <w:rFonts w:hint="eastAsia"/>
        </w:rPr>
        <w:t>数据</w:t>
      </w:r>
      <w:r>
        <w:t>立方聚合方面</w:t>
      </w:r>
      <w:r>
        <w:rPr>
          <w:rFonts w:hint="eastAsia"/>
        </w:rPr>
        <w:t>作为</w:t>
      </w:r>
      <w:r>
        <w:t>重点进行了分析，指出了其中存在的问题，并对存在的问题</w:t>
      </w:r>
      <w:r>
        <w:rPr>
          <w:rFonts w:hint="eastAsia"/>
        </w:rPr>
        <w:t>提出了</w:t>
      </w:r>
      <w:r>
        <w:t>解决方法，</w:t>
      </w:r>
      <w:r>
        <w:rPr>
          <w:rFonts w:hint="eastAsia"/>
        </w:rPr>
        <w:t>并</w:t>
      </w:r>
      <w:r>
        <w:t>使用多分区</w:t>
      </w:r>
      <w:r>
        <w:rPr>
          <w:rFonts w:hint="eastAsia"/>
        </w:rPr>
        <w:t>、</w:t>
      </w:r>
      <w:r>
        <w:t>多策略计算数据立方的算法，</w:t>
      </w:r>
      <w:r>
        <w:rPr>
          <w:rFonts w:hint="eastAsia"/>
        </w:rPr>
        <w:t>对于</w:t>
      </w:r>
      <w:r>
        <w:t>整体性</w:t>
      </w:r>
      <w:r>
        <w:rPr>
          <w:rFonts w:hint="eastAsia"/>
        </w:rPr>
        <w:t>度量</w:t>
      </w:r>
      <w:r w:rsidRPr="002B155F">
        <w:t>Count Distinct</w:t>
      </w:r>
      <w:r>
        <w:rPr>
          <w:rFonts w:hint="eastAsia"/>
        </w:rPr>
        <w:t>提出使用</w:t>
      </w:r>
      <w:r>
        <w:t>特殊压缩结构解决中间结果空间占用较大的问题。</w:t>
      </w:r>
    </w:p>
    <w:p w14:paraId="0B6EF9C2" w14:textId="4EE2026E" w:rsidR="008F1EBC" w:rsidRDefault="00CC7359" w:rsidP="000F0F27">
      <w:pPr>
        <w:pStyle w:val="1"/>
        <w:numPr>
          <w:ilvl w:val="0"/>
          <w:numId w:val="2"/>
        </w:numPr>
        <w:spacing w:before="312" w:after="312"/>
      </w:pPr>
      <w:bookmarkStart w:id="105" w:name="_Toc463858289"/>
      <w:r>
        <w:lastRenderedPageBreak/>
        <w:t>预处理系统的设计</w:t>
      </w:r>
      <w:bookmarkEnd w:id="105"/>
      <w:r w:rsidR="002472B7">
        <w:rPr>
          <w:rFonts w:hint="eastAsia"/>
        </w:rPr>
        <w:t>与</w:t>
      </w:r>
      <w:r w:rsidR="002472B7">
        <w:t>实现</w:t>
      </w:r>
    </w:p>
    <w:p w14:paraId="2EB8E53C" w14:textId="312883E9" w:rsidR="001B1A7D" w:rsidRPr="001B1A7D" w:rsidRDefault="001B1A7D" w:rsidP="0068379E">
      <w:pPr>
        <w:pStyle w:val="my"/>
        <w:ind w:firstLine="480"/>
        <w:rPr>
          <w:rFonts w:hint="eastAsia"/>
        </w:rPr>
      </w:pPr>
      <w:r>
        <w:rPr>
          <w:rFonts w:hint="eastAsia"/>
        </w:rPr>
        <w:t>本章</w:t>
      </w:r>
      <w:r w:rsidR="00E905E5">
        <w:rPr>
          <w:rFonts w:hint="eastAsia"/>
        </w:rPr>
        <w:t>主要</w:t>
      </w:r>
      <w:r w:rsidR="006E10F3">
        <w:rPr>
          <w:rFonts w:hint="eastAsia"/>
        </w:rPr>
        <w:t>介绍预处理</w:t>
      </w:r>
      <w:r w:rsidR="006E10F3">
        <w:t>系统，</w:t>
      </w:r>
      <w:r w:rsidR="006E10F3">
        <w:rPr>
          <w:rFonts w:hint="eastAsia"/>
        </w:rPr>
        <w:t>首先从预处理</w:t>
      </w:r>
      <w:r w:rsidR="006E10F3">
        <w:t>系统</w:t>
      </w:r>
      <w:r w:rsidR="006E10F3">
        <w:rPr>
          <w:rFonts w:hint="eastAsia"/>
        </w:rPr>
        <w:t>解决的问题</w:t>
      </w:r>
      <w:r w:rsidR="006E10F3">
        <w:t>、产生背景</w:t>
      </w:r>
      <w:r w:rsidR="006E10F3">
        <w:rPr>
          <w:rFonts w:hint="eastAsia"/>
        </w:rPr>
        <w:t>对视频</w:t>
      </w:r>
      <w:r w:rsidR="006E10F3">
        <w:t>网站用户行为分析的数据预处理系统</w:t>
      </w:r>
      <w:r w:rsidR="006E10F3">
        <w:rPr>
          <w:rFonts w:hint="eastAsia"/>
        </w:rPr>
        <w:t>做</w:t>
      </w:r>
      <w:r w:rsidR="006E10F3">
        <w:t>简单的</w:t>
      </w:r>
      <w:r w:rsidR="006E10F3">
        <w:rPr>
          <w:rFonts w:hint="eastAsia"/>
        </w:rPr>
        <w:t>定位与</w:t>
      </w:r>
      <w:r w:rsidR="006E10F3">
        <w:t>介绍，</w:t>
      </w:r>
      <w:r w:rsidR="006E10F3">
        <w:rPr>
          <w:rFonts w:hint="eastAsia"/>
        </w:rPr>
        <w:t>随后</w:t>
      </w:r>
      <w:r w:rsidR="0068379E">
        <w:rPr>
          <w:rFonts w:hint="eastAsia"/>
        </w:rPr>
        <w:t>本文采用</w:t>
      </w:r>
      <w:proofErr w:type="gramStart"/>
      <w:r w:rsidR="0068379E">
        <w:t>先总体</w:t>
      </w:r>
      <w:proofErr w:type="gramEnd"/>
      <w:r w:rsidR="0068379E">
        <w:t>后细化的</w:t>
      </w:r>
      <w:r w:rsidR="0068379E">
        <w:rPr>
          <w:rFonts w:hint="eastAsia"/>
        </w:rPr>
        <w:t>原则</w:t>
      </w:r>
      <w:r w:rsidR="0068379E">
        <w:t>，首先</w:t>
      </w:r>
      <w:r w:rsidR="0068379E">
        <w:rPr>
          <w:rFonts w:hint="eastAsia"/>
        </w:rPr>
        <w:t>对</w:t>
      </w:r>
      <w:r w:rsidR="0068379E">
        <w:t>系统的总体框架进行了</w:t>
      </w:r>
      <w:r w:rsidR="0068379E">
        <w:rPr>
          <w:rFonts w:hint="eastAsia"/>
        </w:rPr>
        <w:t>简单</w:t>
      </w:r>
      <w:r w:rsidR="0068379E">
        <w:t>的</w:t>
      </w:r>
      <w:r w:rsidR="0068379E">
        <w:rPr>
          <w:rFonts w:hint="eastAsia"/>
        </w:rPr>
        <w:t>阐述</w:t>
      </w:r>
      <w:r w:rsidR="0068379E">
        <w:t>，随后对</w:t>
      </w:r>
      <w:r w:rsidR="0068379E">
        <w:rPr>
          <w:rFonts w:hint="eastAsia"/>
        </w:rPr>
        <w:t>组成</w:t>
      </w:r>
      <w:r w:rsidR="0068379E">
        <w:t>系统的各个组件</w:t>
      </w:r>
      <w:r w:rsidR="0068379E">
        <w:rPr>
          <w:rFonts w:hint="eastAsia"/>
        </w:rPr>
        <w:t>的</w:t>
      </w:r>
      <w:r w:rsidR="0068379E">
        <w:t>功能做了详细的介绍</w:t>
      </w:r>
      <w:r w:rsidR="0068379E">
        <w:rPr>
          <w:rFonts w:hint="eastAsia"/>
        </w:rPr>
        <w:t>。</w:t>
      </w:r>
    </w:p>
    <w:p w14:paraId="3B70382E" w14:textId="3729660B" w:rsidR="00CC7359" w:rsidRDefault="00CC7359" w:rsidP="00CC7359">
      <w:pPr>
        <w:pStyle w:val="2"/>
        <w:numPr>
          <w:ilvl w:val="1"/>
          <w:numId w:val="2"/>
        </w:numPr>
        <w:spacing w:before="156" w:after="156"/>
      </w:pPr>
      <w:bookmarkStart w:id="106" w:name="_Toc463858290"/>
      <w:r>
        <w:rPr>
          <w:rFonts w:hint="eastAsia"/>
        </w:rPr>
        <w:t>系统</w:t>
      </w:r>
      <w:bookmarkEnd w:id="106"/>
      <w:r w:rsidR="00B65233">
        <w:rPr>
          <w:rFonts w:hint="eastAsia"/>
        </w:rPr>
        <w:t>背景</w:t>
      </w:r>
    </w:p>
    <w:p w14:paraId="68E7595D" w14:textId="1DB5FD25" w:rsidR="005D1BDB" w:rsidRDefault="00282316" w:rsidP="0068379E">
      <w:pPr>
        <w:pStyle w:val="my"/>
        <w:ind w:firstLine="480"/>
        <w:rPr>
          <w:rFonts w:hint="eastAsia"/>
        </w:rPr>
      </w:pPr>
      <w:r>
        <w:t>随着</w:t>
      </w:r>
      <w:r>
        <w:rPr>
          <w:rFonts w:hint="eastAsia"/>
        </w:rPr>
        <w:t>互联网</w:t>
      </w:r>
      <w:r>
        <w:t>硬件与软件的</w:t>
      </w:r>
      <w:r>
        <w:rPr>
          <w:rFonts w:hint="eastAsia"/>
        </w:rPr>
        <w:t>快速</w:t>
      </w:r>
      <w:r>
        <w:t>发展，</w:t>
      </w:r>
      <w:r>
        <w:rPr>
          <w:rFonts w:hint="eastAsia"/>
        </w:rPr>
        <w:t>人们在</w:t>
      </w:r>
      <w:r>
        <w:t>视频网站所</w:t>
      </w:r>
      <w:r>
        <w:rPr>
          <w:rFonts w:hint="eastAsia"/>
        </w:rPr>
        <w:t>花费</w:t>
      </w:r>
      <w:r>
        <w:t>的时间日益</w:t>
      </w:r>
      <w:r w:rsidR="00E957E4">
        <w:rPr>
          <w:rFonts w:hint="eastAsia"/>
        </w:rPr>
        <w:t>增多，</w:t>
      </w:r>
      <w:r>
        <w:t>而对于</w:t>
      </w:r>
      <w:r>
        <w:rPr>
          <w:rFonts w:hint="eastAsia"/>
        </w:rPr>
        <w:t>视频</w:t>
      </w:r>
      <w:r>
        <w:t>网站本身来说，</w:t>
      </w:r>
      <w:r>
        <w:rPr>
          <w:rFonts w:hint="eastAsia"/>
        </w:rPr>
        <w:t>企业</w:t>
      </w:r>
      <w:r>
        <w:t>内部数据也</w:t>
      </w:r>
      <w:r>
        <w:rPr>
          <w:rFonts w:hint="eastAsia"/>
        </w:rPr>
        <w:t>呈急速</w:t>
      </w:r>
      <w:r w:rsidR="00FA6924">
        <w:t>增长的态势</w:t>
      </w:r>
      <w:r w:rsidR="00FA6924">
        <w:rPr>
          <w:rFonts w:hint="eastAsia"/>
        </w:rPr>
        <w:t>；</w:t>
      </w:r>
      <w:r w:rsidR="00FA6924">
        <w:t>而</w:t>
      </w:r>
      <w:r w:rsidR="00FA6924">
        <w:rPr>
          <w:rFonts w:hint="eastAsia"/>
        </w:rPr>
        <w:t>对于</w:t>
      </w:r>
      <w:r w:rsidR="00FA6924">
        <w:t>视频网站来说，用户</w:t>
      </w:r>
      <w:r w:rsidR="00FA6924">
        <w:rPr>
          <w:rFonts w:hint="eastAsia"/>
        </w:rPr>
        <w:t>访问量</w:t>
      </w:r>
      <w:r w:rsidR="00FA6924">
        <w:t>，各地区访问分布，</w:t>
      </w:r>
      <w:r w:rsidR="00FA6924">
        <w:rPr>
          <w:rFonts w:hint="eastAsia"/>
        </w:rPr>
        <w:t>访问量</w:t>
      </w:r>
      <w:r w:rsidR="00FA6924">
        <w:t>走势这些问题</w:t>
      </w:r>
      <w:r w:rsidR="00FA6924">
        <w:rPr>
          <w:rFonts w:hint="eastAsia"/>
        </w:rPr>
        <w:t>都需要</w:t>
      </w:r>
      <w:r w:rsidR="00FA6924">
        <w:t>对数据进行</w:t>
      </w:r>
      <w:r w:rsidR="00FA6924">
        <w:rPr>
          <w:rFonts w:hint="eastAsia"/>
        </w:rPr>
        <w:t>多维</w:t>
      </w:r>
      <w:r w:rsidR="00FA6924">
        <w:t>分析汇总</w:t>
      </w:r>
      <w:r w:rsidR="00FA6924">
        <w:rPr>
          <w:rFonts w:hint="eastAsia"/>
        </w:rPr>
        <w:t>，而</w:t>
      </w:r>
      <w:r w:rsidR="00FA6924">
        <w:t>利用现有技术例如</w:t>
      </w:r>
      <w:r w:rsidR="00FA6924">
        <w:t>hive</w:t>
      </w:r>
      <w:r w:rsidR="00FA6924">
        <w:t>很容易在一次分析人物过程中产生巨大的资源消耗，影响其他任务的正常运行</w:t>
      </w:r>
      <w:r w:rsidR="00E957E4">
        <w:rPr>
          <w:rFonts w:hint="eastAsia"/>
        </w:rPr>
        <w:t>，</w:t>
      </w:r>
      <w:r w:rsidR="00E957E4">
        <w:t>同时使用此工具</w:t>
      </w:r>
      <w:r w:rsidR="00E957E4">
        <w:rPr>
          <w:rFonts w:hint="eastAsia"/>
        </w:rPr>
        <w:t>时间</w:t>
      </w:r>
      <w:r w:rsidR="00E957E4">
        <w:t>成本也是</w:t>
      </w:r>
      <w:r w:rsidR="00E957E4">
        <w:rPr>
          <w:rFonts w:hint="eastAsia"/>
        </w:rPr>
        <w:t>很</w:t>
      </w:r>
      <w:r w:rsidR="00E957E4">
        <w:t>可观的投入</w:t>
      </w:r>
      <w:r w:rsidR="00FA6924">
        <w:rPr>
          <w:rFonts w:hint="eastAsia"/>
        </w:rPr>
        <w:t>；</w:t>
      </w:r>
      <w:r w:rsidR="00AA05E8">
        <w:rPr>
          <w:rFonts w:hint="eastAsia"/>
        </w:rPr>
        <w:t>而</w:t>
      </w:r>
      <w:r w:rsidR="00AA05E8">
        <w:t>在视频网站内部</w:t>
      </w:r>
      <w:r w:rsidR="001B18DB">
        <w:rPr>
          <w:rFonts w:hint="eastAsia"/>
        </w:rPr>
        <w:t>经常</w:t>
      </w:r>
      <w:r w:rsidR="001B18DB">
        <w:t>需要对时间跨度大的数据进行分析，得出总体趋势，时间跨度大意味着数据量巨大，这样的分析任务单靠临时任务汇总显然是不可行的，这种问题即使是半年内某个地区的访问</w:t>
      </w:r>
      <w:proofErr w:type="gramStart"/>
      <w:r w:rsidR="001B18DB">
        <w:t>量这样</w:t>
      </w:r>
      <w:proofErr w:type="gramEnd"/>
      <w:r w:rsidR="001B18DB">
        <w:t>的问题都会扫描</w:t>
      </w:r>
      <w:r w:rsidR="001B18DB">
        <w:rPr>
          <w:rFonts w:hint="eastAsia"/>
        </w:rPr>
        <w:t>海量的</w:t>
      </w:r>
      <w:r w:rsidR="001B18DB">
        <w:t>数据</w:t>
      </w:r>
      <w:r w:rsidR="001B18DB">
        <w:rPr>
          <w:rFonts w:hint="eastAsia"/>
        </w:rPr>
        <w:t>，</w:t>
      </w:r>
      <w:r w:rsidR="001B18DB">
        <w:t>而且</w:t>
      </w:r>
      <w:r w:rsidR="001B18DB">
        <w:rPr>
          <w:rFonts w:hint="eastAsia"/>
        </w:rPr>
        <w:t>这种</w:t>
      </w:r>
      <w:r w:rsidR="001B18DB">
        <w:t>问题随着时间的推移结果也一直在变</w:t>
      </w:r>
      <w:r w:rsidR="001B18DB">
        <w:rPr>
          <w:rFonts w:hint="eastAsia"/>
        </w:rPr>
        <w:t>；而且</w:t>
      </w:r>
      <w:r w:rsidR="001B18DB">
        <w:t>对于分析主题</w:t>
      </w:r>
      <w:r w:rsidR="001B18DB">
        <w:rPr>
          <w:rFonts w:hint="eastAsia"/>
        </w:rPr>
        <w:t>数据</w:t>
      </w:r>
      <w:r w:rsidR="00D07E8D">
        <w:rPr>
          <w:rFonts w:hint="eastAsia"/>
        </w:rPr>
        <w:t>，</w:t>
      </w:r>
      <w:r w:rsidR="00D07E8D">
        <w:t>经常会重复使用</w:t>
      </w:r>
      <w:r w:rsidR="001B18DB">
        <w:t>，简单的手工抽取</w:t>
      </w:r>
      <w:r w:rsidR="001B18DB">
        <w:rPr>
          <w:rFonts w:hint="eastAsia"/>
        </w:rPr>
        <w:t>、</w:t>
      </w:r>
      <w:r w:rsidR="001B18DB">
        <w:t>提数</w:t>
      </w:r>
      <w:r w:rsidR="001B18DB">
        <w:rPr>
          <w:rFonts w:hint="eastAsia"/>
        </w:rPr>
        <w:t>、</w:t>
      </w:r>
      <w:proofErr w:type="gramStart"/>
      <w:r w:rsidR="001B18DB">
        <w:t>汇总</w:t>
      </w:r>
      <w:r w:rsidR="001B18DB">
        <w:rPr>
          <w:rFonts w:hint="eastAsia"/>
        </w:rPr>
        <w:t>既</w:t>
      </w:r>
      <w:proofErr w:type="gramEnd"/>
      <w:r w:rsidR="001B18DB">
        <w:rPr>
          <w:rFonts w:hint="eastAsia"/>
        </w:rPr>
        <w:t>繁琐</w:t>
      </w:r>
      <w:r w:rsidR="001B18DB">
        <w:t>又容易出错不适合长期使用</w:t>
      </w:r>
      <w:r w:rsidR="00D07E8D">
        <w:rPr>
          <w:rFonts w:hint="eastAsia"/>
        </w:rPr>
        <w:t>；并且</w:t>
      </w:r>
      <w:r w:rsidR="00D07E8D">
        <w:t>对某些主题的分析，还有时间上的限制，需要快速得到结果方便决策</w:t>
      </w:r>
      <w:r w:rsidR="001B18DB">
        <w:t>。</w:t>
      </w:r>
    </w:p>
    <w:p w14:paraId="26B26DFD" w14:textId="69BD3DCB" w:rsidR="00282316" w:rsidRDefault="00D07E8D" w:rsidP="0068379E">
      <w:pPr>
        <w:pStyle w:val="my"/>
        <w:ind w:firstLine="480"/>
      </w:pPr>
      <w:r>
        <w:rPr>
          <w:rFonts w:hint="eastAsia"/>
        </w:rPr>
        <w:t>所以</w:t>
      </w:r>
      <w:r w:rsidR="00FA6924">
        <w:t>本系统采用</w:t>
      </w:r>
      <w:r w:rsidR="00FA6924">
        <w:rPr>
          <w:rFonts w:hint="eastAsia"/>
        </w:rPr>
        <w:t>空间</w:t>
      </w:r>
      <w:r w:rsidR="00FA6924">
        <w:t>换时间的策略，预先聚合数据立方，代替</w:t>
      </w:r>
      <w:r w:rsidR="00E957E4">
        <w:rPr>
          <w:rFonts w:hint="eastAsia"/>
        </w:rPr>
        <w:t>单</w:t>
      </w:r>
      <w:r w:rsidR="00E957E4">
        <w:t>步分析</w:t>
      </w:r>
      <w:r w:rsidR="00E957E4">
        <w:rPr>
          <w:rFonts w:hint="eastAsia"/>
        </w:rPr>
        <w:t>任务</w:t>
      </w:r>
      <w:r w:rsidR="00E957E4">
        <w:t>对大跨度时间数据进行聚合计算</w:t>
      </w:r>
      <w:r w:rsidR="00E957E4">
        <w:rPr>
          <w:rFonts w:hint="eastAsia"/>
        </w:rPr>
        <w:t>；</w:t>
      </w:r>
      <w:r w:rsidR="00E957E4">
        <w:t>同时数据立方本身支持数据多维分析任务的需求，</w:t>
      </w:r>
      <w:r w:rsidR="00FA6924">
        <w:t>为上层应用提供</w:t>
      </w:r>
      <w:r w:rsidR="00FA6924">
        <w:rPr>
          <w:rFonts w:hint="eastAsia"/>
        </w:rPr>
        <w:t>针对</w:t>
      </w:r>
      <w:r w:rsidR="00FA6924">
        <w:t>某种主题</w:t>
      </w:r>
      <w:r w:rsidR="00FA6924">
        <w:rPr>
          <w:rFonts w:hint="eastAsia"/>
        </w:rPr>
        <w:t>的</w:t>
      </w:r>
      <w:r w:rsidR="00FA6924">
        <w:t>快速分析与聚合操作。</w:t>
      </w:r>
      <w:r w:rsidR="009C2D40">
        <w:rPr>
          <w:rFonts w:hint="eastAsia"/>
        </w:rPr>
        <w:t>本文</w:t>
      </w:r>
      <w:r w:rsidR="009C2D40">
        <w:t>数据</w:t>
      </w:r>
      <w:r w:rsidR="009C2D40">
        <w:rPr>
          <w:rFonts w:hint="eastAsia"/>
        </w:rPr>
        <w:t>预处理</w:t>
      </w:r>
      <w:r w:rsidR="009C2D40">
        <w:t>系统</w:t>
      </w:r>
      <w:r w:rsidR="0053649E">
        <w:rPr>
          <w:rFonts w:hint="eastAsia"/>
        </w:rPr>
        <w:t>是针对</w:t>
      </w:r>
      <w:r w:rsidR="00195FFC">
        <w:rPr>
          <w:rFonts w:hint="eastAsia"/>
        </w:rPr>
        <w:t>数据</w:t>
      </w:r>
      <w:r w:rsidR="003E337A">
        <w:rPr>
          <w:rFonts w:hint="eastAsia"/>
        </w:rPr>
        <w:t>预聚合处理</w:t>
      </w:r>
      <w:r w:rsidR="003E337A">
        <w:t>而设计</w:t>
      </w:r>
      <w:r w:rsidR="003747C5">
        <w:rPr>
          <w:rFonts w:hint="eastAsia"/>
        </w:rPr>
        <w:t>，</w:t>
      </w:r>
      <w:r w:rsidR="00A55713">
        <w:rPr>
          <w:rFonts w:hint="eastAsia"/>
        </w:rPr>
        <w:t>作为</w:t>
      </w:r>
      <w:r w:rsidR="00A55713">
        <w:t>企业内部从数据仓库</w:t>
      </w:r>
      <w:r w:rsidR="00A55713">
        <w:rPr>
          <w:rFonts w:hint="eastAsia"/>
        </w:rPr>
        <w:t>层</w:t>
      </w:r>
      <w:r w:rsidR="00A55713">
        <w:t>到数据集市层的</w:t>
      </w:r>
      <w:r w:rsidR="0079716F">
        <w:rPr>
          <w:rFonts w:hint="eastAsia"/>
        </w:rPr>
        <w:t>数据</w:t>
      </w:r>
      <w:r w:rsidR="0079716F">
        <w:t>立方</w:t>
      </w:r>
      <w:r w:rsidR="00A55713">
        <w:t>聚合</w:t>
      </w:r>
      <w:r w:rsidR="00A55713">
        <w:rPr>
          <w:rFonts w:hint="eastAsia"/>
        </w:rPr>
        <w:t>中间</w:t>
      </w:r>
      <w:r w:rsidR="00A55713">
        <w:t>系统</w:t>
      </w:r>
      <w:r w:rsidR="00FA6924">
        <w:rPr>
          <w:rFonts w:hint="eastAsia"/>
        </w:rPr>
        <w:t>。</w:t>
      </w:r>
    </w:p>
    <w:p w14:paraId="0A0291BF" w14:textId="4254CFDF" w:rsidR="007C580C" w:rsidRDefault="007C580C" w:rsidP="007C580C">
      <w:pPr>
        <w:pStyle w:val="2"/>
        <w:numPr>
          <w:ilvl w:val="1"/>
          <w:numId w:val="2"/>
        </w:numPr>
        <w:spacing w:before="156" w:after="156"/>
      </w:pPr>
      <w:r>
        <w:rPr>
          <w:rFonts w:hint="eastAsia"/>
        </w:rPr>
        <w:t>系统</w:t>
      </w:r>
      <w:r>
        <w:t>开发环境</w:t>
      </w:r>
    </w:p>
    <w:p w14:paraId="50936F8F" w14:textId="7985098F" w:rsidR="007C580C" w:rsidRDefault="007C580C" w:rsidP="007C580C">
      <w:pPr>
        <w:pStyle w:val="3"/>
        <w:spacing w:before="156" w:after="156"/>
      </w:pPr>
      <w:r>
        <w:rPr>
          <w:rFonts w:hint="eastAsia"/>
        </w:rPr>
        <w:t>系统</w:t>
      </w:r>
      <w:r>
        <w:t>开发语言</w:t>
      </w:r>
    </w:p>
    <w:p w14:paraId="52786ECD" w14:textId="1DC3602C" w:rsidR="008A24CC" w:rsidRPr="008A24CC" w:rsidRDefault="008A24CC" w:rsidP="008A24CC">
      <w:pPr>
        <w:ind w:left="420"/>
        <w:rPr>
          <w:rFonts w:hint="eastAsia"/>
        </w:rPr>
      </w:pPr>
      <w:r>
        <w:rPr>
          <w:rFonts w:hint="eastAsia"/>
        </w:rPr>
        <w:t>对于系统</w:t>
      </w:r>
      <w:r>
        <w:t>开发而言，语言</w:t>
      </w:r>
      <w:r>
        <w:rPr>
          <w:rFonts w:hint="eastAsia"/>
        </w:rPr>
        <w:t>选择</w:t>
      </w:r>
      <w:r>
        <w:t>有多个，但是目前</w:t>
      </w:r>
      <w:r>
        <w:rPr>
          <w:rFonts w:hint="eastAsia"/>
        </w:rPr>
        <w:t>Java</w:t>
      </w:r>
      <w:r>
        <w:t>语言使用广泛，</w:t>
      </w:r>
      <w:bookmarkStart w:id="107" w:name="_GoBack"/>
      <w:bookmarkEnd w:id="107"/>
    </w:p>
    <w:p w14:paraId="7FCCA5F6" w14:textId="681A596F" w:rsidR="007C580C" w:rsidRPr="007C580C" w:rsidRDefault="007C580C" w:rsidP="007C580C">
      <w:pPr>
        <w:pStyle w:val="3"/>
        <w:spacing w:before="156" w:after="156"/>
        <w:rPr>
          <w:rFonts w:hint="eastAsia"/>
        </w:rPr>
      </w:pPr>
      <w:r>
        <w:rPr>
          <w:rFonts w:hint="eastAsia"/>
        </w:rPr>
        <w:t>系统</w:t>
      </w:r>
      <w:r>
        <w:t>开发工具</w:t>
      </w:r>
    </w:p>
    <w:p w14:paraId="2C57AC80" w14:textId="7DC1737E" w:rsidR="00CC7359" w:rsidRDefault="00CC7359" w:rsidP="00CC7359">
      <w:pPr>
        <w:pStyle w:val="2"/>
        <w:numPr>
          <w:ilvl w:val="1"/>
          <w:numId w:val="2"/>
        </w:numPr>
        <w:spacing w:before="156" w:after="156"/>
      </w:pPr>
      <w:bookmarkStart w:id="108" w:name="_Toc463858291"/>
      <w:r>
        <w:rPr>
          <w:rFonts w:hint="eastAsia"/>
        </w:rPr>
        <w:t>系统总体</w:t>
      </w:r>
      <w:bookmarkEnd w:id="108"/>
      <w:r w:rsidR="00B65233">
        <w:rPr>
          <w:rFonts w:hint="eastAsia"/>
        </w:rPr>
        <w:t>设计</w:t>
      </w:r>
    </w:p>
    <w:p w14:paraId="633FFFE7" w14:textId="2A7E4966" w:rsidR="000244E1" w:rsidRDefault="002F75F4" w:rsidP="00633E35">
      <w:pPr>
        <w:pStyle w:val="my"/>
        <w:ind w:firstLine="480"/>
      </w:pPr>
      <w:r>
        <w:rPr>
          <w:rFonts w:hint="eastAsia"/>
        </w:rPr>
        <w:t>基于</w:t>
      </w:r>
      <w:r>
        <w:t>上述系统</w:t>
      </w:r>
      <w:r>
        <w:rPr>
          <w:rFonts w:hint="eastAsia"/>
        </w:rPr>
        <w:t>背景</w:t>
      </w:r>
      <w:r>
        <w:t>，</w:t>
      </w:r>
      <w:r>
        <w:rPr>
          <w:rFonts w:hint="eastAsia"/>
        </w:rPr>
        <w:t>将</w:t>
      </w:r>
      <w:r w:rsidR="00211465">
        <w:rPr>
          <w:rFonts w:hint="eastAsia"/>
        </w:rPr>
        <w:t>数据</w:t>
      </w:r>
      <w:r w:rsidR="00211465">
        <w:t>预处理系统总体分</w:t>
      </w:r>
      <w:r w:rsidR="00211465">
        <w:rPr>
          <w:rFonts w:hint="eastAsia"/>
        </w:rPr>
        <w:t>三层</w:t>
      </w:r>
      <w:r w:rsidR="000244E1">
        <w:rPr>
          <w:rFonts w:hint="eastAsia"/>
        </w:rPr>
        <w:t>为数据</w:t>
      </w:r>
      <w:r w:rsidR="000244E1">
        <w:t>抽取层（</w:t>
      </w:r>
      <w:r w:rsidR="000244E1">
        <w:rPr>
          <w:rFonts w:hint="eastAsia"/>
        </w:rPr>
        <w:t>ETL</w:t>
      </w:r>
      <w:r w:rsidR="000244E1">
        <w:t>）</w:t>
      </w:r>
      <w:r w:rsidR="000244E1">
        <w:rPr>
          <w:rFonts w:hint="eastAsia"/>
        </w:rPr>
        <w:t>、</w:t>
      </w:r>
      <w:r w:rsidR="000244E1">
        <w:t>数据立方构建层、数据集市</w:t>
      </w:r>
      <w:r w:rsidR="000244E1">
        <w:rPr>
          <w:rFonts w:hint="eastAsia"/>
        </w:rPr>
        <w:t>，</w:t>
      </w:r>
      <w:r w:rsidR="000244E1">
        <w:t>严格来说</w:t>
      </w:r>
      <w:r w:rsidR="000244E1">
        <w:rPr>
          <w:rFonts w:hint="eastAsia"/>
        </w:rPr>
        <w:t>数据</w:t>
      </w:r>
      <w:r w:rsidR="000244E1">
        <w:t>立方构建</w:t>
      </w:r>
      <w:r w:rsidR="000244E1">
        <w:rPr>
          <w:rFonts w:hint="eastAsia"/>
        </w:rPr>
        <w:t>层</w:t>
      </w:r>
      <w:r w:rsidR="000244E1">
        <w:t>的存储</w:t>
      </w:r>
      <w:r w:rsidR="000244E1">
        <w:rPr>
          <w:rFonts w:hint="eastAsia"/>
        </w:rPr>
        <w:t>层</w:t>
      </w:r>
      <w:r w:rsidR="000244E1">
        <w:t>即是数据</w:t>
      </w:r>
      <w:proofErr w:type="gramStart"/>
      <w:r w:rsidR="000244E1">
        <w:t>立方计算</w:t>
      </w:r>
      <w:proofErr w:type="gramEnd"/>
      <w:r w:rsidR="000244E1">
        <w:t>的结果存放</w:t>
      </w:r>
      <w:r w:rsidR="000244E1">
        <w:rPr>
          <w:rFonts w:hint="eastAsia"/>
        </w:rPr>
        <w:t>层</w:t>
      </w:r>
      <w:r w:rsidR="000244E1">
        <w:t>，</w:t>
      </w:r>
      <w:r w:rsidR="000244E1">
        <w:lastRenderedPageBreak/>
        <w:t>这里为了表达清晰，将结果</w:t>
      </w:r>
      <w:r w:rsidR="000244E1">
        <w:rPr>
          <w:rFonts w:hint="eastAsia"/>
        </w:rPr>
        <w:t>层</w:t>
      </w:r>
      <w:r w:rsidR="000244E1">
        <w:t>归并为数据集市，作为结果存放的数据区域</w:t>
      </w:r>
      <w:r w:rsidR="000244E1">
        <w:rPr>
          <w:rFonts w:hint="eastAsia"/>
        </w:rPr>
        <w:t>；</w:t>
      </w:r>
      <w:r w:rsidR="000244E1">
        <w:t>总体系统架构</w:t>
      </w:r>
      <w:r w:rsidR="0053623C">
        <w:rPr>
          <w:rFonts w:hint="eastAsia"/>
        </w:rPr>
        <w:t>如</w:t>
      </w:r>
      <w:r w:rsidR="0053623C">
        <w:t>图</w:t>
      </w:r>
      <w:r w:rsidR="00633E35">
        <w:rPr>
          <w:rFonts w:hint="eastAsia"/>
        </w:rPr>
        <w:t>4.1</w:t>
      </w:r>
      <w:r w:rsidR="00633E35">
        <w:rPr>
          <w:rFonts w:hint="eastAsia"/>
        </w:rPr>
        <w:t>所示</w:t>
      </w:r>
      <w:r w:rsidR="009F5192">
        <w:rPr>
          <w:rFonts w:hint="eastAsia"/>
        </w:rPr>
        <w:t>。</w:t>
      </w:r>
    </w:p>
    <w:p w14:paraId="568B5AA5" w14:textId="77777777" w:rsidR="009F5192" w:rsidRDefault="009F5192" w:rsidP="002D5B5B">
      <w:pPr>
        <w:jc w:val="center"/>
      </w:pPr>
      <w:r>
        <w:object w:dxaOrig="9420" w:dyaOrig="10035" w14:anchorId="2DCE186A">
          <v:shape id="_x0000_i1045" type="#_x0000_t75" style="width:386.85pt;height:396pt" o:ole="">
            <v:imagedata r:id="rId73" o:title=""/>
          </v:shape>
          <o:OLEObject Type="Embed" ProgID="Visio.Drawing.15" ShapeID="_x0000_i1045" DrawAspect="Content" ObjectID="_1539628020" r:id="rId74"/>
        </w:object>
      </w:r>
    </w:p>
    <w:p w14:paraId="3B21585D" w14:textId="77777777" w:rsidR="009F5192" w:rsidRPr="000F0F27" w:rsidRDefault="009F5192" w:rsidP="009F5192">
      <w:pPr>
        <w:pStyle w:val="my1"/>
        <w:rPr>
          <w:rFonts w:eastAsia="宋体" w:hint="eastAsia"/>
        </w:rPr>
      </w:pPr>
      <w:r w:rsidRPr="000F0F27">
        <w:rPr>
          <w:rFonts w:eastAsia="宋体" w:hint="eastAsia"/>
        </w:rPr>
        <w:t>图</w:t>
      </w:r>
      <w:r>
        <w:rPr>
          <w:rFonts w:eastAsia="宋体"/>
        </w:rPr>
        <w:t>4.1</w:t>
      </w:r>
      <w:r>
        <w:rPr>
          <w:rFonts w:eastAsia="宋体" w:hint="eastAsia"/>
        </w:rPr>
        <w:t xml:space="preserve"> architecture</w:t>
      </w:r>
      <w:r>
        <w:rPr>
          <w:rFonts w:eastAsia="宋体"/>
        </w:rPr>
        <w:t xml:space="preserve"> of </w:t>
      </w:r>
      <w:r w:rsidRPr="0053623C">
        <w:rPr>
          <w:rFonts w:eastAsia="宋体"/>
        </w:rPr>
        <w:t>preprocessing</w:t>
      </w:r>
      <w:r>
        <w:rPr>
          <w:rFonts w:eastAsia="宋体"/>
        </w:rPr>
        <w:t xml:space="preserve"> system</w:t>
      </w:r>
    </w:p>
    <w:p w14:paraId="49D28F3E" w14:textId="193BA898" w:rsidR="009F5192" w:rsidRPr="009F5192" w:rsidRDefault="009F5192" w:rsidP="009F5192">
      <w:pPr>
        <w:pStyle w:val="my1"/>
        <w:rPr>
          <w:rFonts w:eastAsiaTheme="minorEastAsia" w:hint="eastAsia"/>
        </w:rPr>
      </w:pPr>
      <w:r>
        <w:rPr>
          <w:rFonts w:hint="eastAsia"/>
        </w:rPr>
        <w:t>Fig.</w:t>
      </w:r>
      <w:r>
        <w:t>4.1</w:t>
      </w:r>
      <w:r>
        <w:rPr>
          <w:rFonts w:hint="eastAsia"/>
        </w:rPr>
        <w:t xml:space="preserve"> </w:t>
      </w:r>
      <w:r>
        <w:rPr>
          <w:rFonts w:eastAsiaTheme="minorEastAsia" w:hint="eastAsia"/>
        </w:rPr>
        <w:t>预处理</w:t>
      </w:r>
      <w:r>
        <w:rPr>
          <w:rFonts w:eastAsiaTheme="minorEastAsia"/>
        </w:rPr>
        <w:t>系统架构</w:t>
      </w:r>
    </w:p>
    <w:p w14:paraId="4F02F6F3" w14:textId="359704C1" w:rsidR="009F5192" w:rsidRDefault="00211465" w:rsidP="00633E35">
      <w:pPr>
        <w:pStyle w:val="my"/>
        <w:ind w:firstLine="480"/>
      </w:pPr>
      <w:r>
        <w:rPr>
          <w:rFonts w:hint="eastAsia"/>
        </w:rPr>
        <w:t>输入</w:t>
      </w:r>
      <w:r>
        <w:t>层</w:t>
      </w:r>
      <w:r>
        <w:rPr>
          <w:rFonts w:hint="eastAsia"/>
        </w:rPr>
        <w:t>作为</w:t>
      </w:r>
      <w:r w:rsidR="00895C35">
        <w:rPr>
          <w:rFonts w:hint="eastAsia"/>
        </w:rPr>
        <w:t>ETL</w:t>
      </w:r>
      <w:r w:rsidR="00895C35">
        <w:t>层，</w:t>
      </w:r>
      <w:r w:rsidR="00895C35">
        <w:t>ETL</w:t>
      </w:r>
      <w:proofErr w:type="gramStart"/>
      <w:r w:rsidR="00895C35">
        <w:t>层负责</w:t>
      </w:r>
      <w:proofErr w:type="gramEnd"/>
      <w:r w:rsidR="00895C35">
        <w:rPr>
          <w:rFonts w:hint="eastAsia"/>
        </w:rPr>
        <w:t>数据清洗</w:t>
      </w:r>
      <w:r w:rsidR="00633E35">
        <w:rPr>
          <w:rFonts w:hint="eastAsia"/>
        </w:rPr>
        <w:t>、</w:t>
      </w:r>
      <w:r w:rsidR="00633E35">
        <w:t>加载和转换，主要是</w:t>
      </w:r>
      <w:r w:rsidR="00895C35">
        <w:rPr>
          <w:rFonts w:hint="eastAsia"/>
        </w:rPr>
        <w:t>去掉</w:t>
      </w:r>
      <w:r w:rsidR="00895C35">
        <w:t>与数据</w:t>
      </w:r>
      <w:proofErr w:type="gramStart"/>
      <w:r w:rsidR="00895C35">
        <w:t>立方计算</w:t>
      </w:r>
      <w:proofErr w:type="gramEnd"/>
      <w:r w:rsidR="00895C35">
        <w:t>不相关的维度和度量，只保留</w:t>
      </w:r>
      <w:r w:rsidR="00223661">
        <w:rPr>
          <w:rFonts w:hint="eastAsia"/>
        </w:rPr>
        <w:t>与</w:t>
      </w:r>
      <w:r w:rsidR="00223661">
        <w:t>用户</w:t>
      </w:r>
      <w:r w:rsidR="00223661">
        <w:rPr>
          <w:rFonts w:hint="eastAsia"/>
        </w:rPr>
        <w:t>建立</w:t>
      </w:r>
      <w:r w:rsidR="00223661">
        <w:t>的数据立方模型</w:t>
      </w:r>
      <w:r w:rsidR="00223661">
        <w:rPr>
          <w:rFonts w:hint="eastAsia"/>
        </w:rPr>
        <w:t>相关</w:t>
      </w:r>
      <w:r w:rsidR="00223661">
        <w:t>的维度和</w:t>
      </w:r>
      <w:r w:rsidR="00223661">
        <w:rPr>
          <w:rFonts w:hint="eastAsia"/>
        </w:rPr>
        <w:t>度量列</w:t>
      </w:r>
      <w:r w:rsidR="00895C35">
        <w:t>，</w:t>
      </w:r>
      <w:r w:rsidR="00633E35">
        <w:rPr>
          <w:rFonts w:hint="eastAsia"/>
        </w:rPr>
        <w:t>并对数据</w:t>
      </w:r>
      <w:r w:rsidR="00633E35">
        <w:t>进行</w:t>
      </w:r>
      <w:r w:rsidR="00633E35">
        <w:rPr>
          <w:rFonts w:hint="eastAsia"/>
        </w:rPr>
        <w:t>空缺值</w:t>
      </w:r>
      <w:r w:rsidR="00633E35">
        <w:t>等的填充，统一</w:t>
      </w:r>
      <w:r w:rsidR="00633E35">
        <w:rPr>
          <w:rFonts w:hint="eastAsia"/>
        </w:rPr>
        <w:t>度量</w:t>
      </w:r>
      <w:r w:rsidR="00633E35">
        <w:t>等级，统一</w:t>
      </w:r>
      <w:r w:rsidR="00633E35">
        <w:rPr>
          <w:rFonts w:hint="eastAsia"/>
        </w:rPr>
        <w:t>称谓</w:t>
      </w:r>
      <w:r w:rsidR="00633E35">
        <w:t>和</w:t>
      </w:r>
      <w:r w:rsidR="00633E35">
        <w:t>IP</w:t>
      </w:r>
      <w:r w:rsidR="00633E35">
        <w:rPr>
          <w:rFonts w:hint="eastAsia"/>
        </w:rPr>
        <w:t>与</w:t>
      </w:r>
      <w:r w:rsidR="00633E35">
        <w:t>所属地址转换等</w:t>
      </w:r>
      <w:r w:rsidR="00633E35">
        <w:rPr>
          <w:rFonts w:hint="eastAsia"/>
        </w:rPr>
        <w:t>工作</w:t>
      </w:r>
      <w:r w:rsidR="0059743C">
        <w:rPr>
          <w:rFonts w:hint="eastAsia"/>
        </w:rPr>
        <w:t>；</w:t>
      </w:r>
      <w:r w:rsidR="0059743C">
        <w:t>数据抽取对象是</w:t>
      </w:r>
      <w:r w:rsidR="0059743C">
        <w:rPr>
          <w:rFonts w:hint="eastAsia"/>
        </w:rPr>
        <w:t>数据</w:t>
      </w:r>
      <w:r w:rsidR="0059743C">
        <w:t>仓库中的</w:t>
      </w:r>
      <w:r w:rsidR="0059743C">
        <w:rPr>
          <w:rFonts w:hint="eastAsia"/>
        </w:rPr>
        <w:t>数据仓库</w:t>
      </w:r>
      <w:r w:rsidR="0059743C">
        <w:t>明细层</w:t>
      </w:r>
      <w:r w:rsidR="0059743C">
        <w:rPr>
          <w:rFonts w:hint="eastAsia"/>
        </w:rPr>
        <w:t>(</w:t>
      </w:r>
      <w:r w:rsidR="0059743C">
        <w:t>DWD</w:t>
      </w:r>
      <w:r w:rsidR="0059743C">
        <w:rPr>
          <w:rFonts w:hint="eastAsia"/>
        </w:rPr>
        <w:t>)</w:t>
      </w:r>
      <w:r w:rsidR="0059743C">
        <w:t>与数据</w:t>
      </w:r>
      <w:r w:rsidR="0059743C">
        <w:rPr>
          <w:rFonts w:hint="eastAsia"/>
        </w:rPr>
        <w:t>仓库</w:t>
      </w:r>
      <w:r w:rsidR="0059743C">
        <w:t>轻微汇总</w:t>
      </w:r>
      <w:r w:rsidR="0059743C">
        <w:rPr>
          <w:rFonts w:hint="eastAsia"/>
        </w:rPr>
        <w:t>层</w:t>
      </w:r>
      <w:r w:rsidR="0059743C">
        <w:rPr>
          <w:rFonts w:hint="eastAsia"/>
        </w:rPr>
        <w:t>(</w:t>
      </w:r>
      <w:r w:rsidR="0059743C">
        <w:t>DWS</w:t>
      </w:r>
      <w:r w:rsidR="0059743C">
        <w:rPr>
          <w:rFonts w:hint="eastAsia"/>
        </w:rPr>
        <w:t>)</w:t>
      </w:r>
      <w:r w:rsidR="0059743C">
        <w:t>，</w:t>
      </w:r>
      <w:r w:rsidR="0059743C">
        <w:rPr>
          <w:rFonts w:hint="eastAsia"/>
        </w:rPr>
        <w:t>细节</w:t>
      </w:r>
      <w:r w:rsidR="0059743C">
        <w:t>数据层数据按主题进行组织，保留历史数据，数据粒度与生产</w:t>
      </w:r>
      <w:r w:rsidR="00364BFC">
        <w:rPr>
          <w:rFonts w:hint="eastAsia"/>
        </w:rPr>
        <w:t>系统一致</w:t>
      </w:r>
      <w:r w:rsidR="00364BFC">
        <w:t>，</w:t>
      </w:r>
      <w:r w:rsidR="00364BFC">
        <w:rPr>
          <w:rFonts w:hint="eastAsia"/>
        </w:rPr>
        <w:t>除了</w:t>
      </w:r>
      <w:r w:rsidR="00364BFC">
        <w:t>满足当前数据服务外还可满足一定未来不可预见的应用需求</w:t>
      </w:r>
      <w:r w:rsidR="0059743C">
        <w:rPr>
          <w:rFonts w:hint="eastAsia"/>
        </w:rPr>
        <w:t>，</w:t>
      </w:r>
      <w:r w:rsidR="00364BFC">
        <w:rPr>
          <w:rFonts w:hint="eastAsia"/>
        </w:rPr>
        <w:t>数据</w:t>
      </w:r>
      <w:r w:rsidR="00364BFC">
        <w:t>汇总</w:t>
      </w:r>
      <w:r w:rsidR="00364BFC">
        <w:rPr>
          <w:rFonts w:hint="eastAsia"/>
        </w:rPr>
        <w:t>层是</w:t>
      </w:r>
      <w:r w:rsidR="00364BFC">
        <w:t>细节数据到数据集市过度的数据层</w:t>
      </w:r>
      <w:r w:rsidR="00364BFC">
        <w:rPr>
          <w:rFonts w:hint="eastAsia"/>
        </w:rPr>
        <w:t>，</w:t>
      </w:r>
      <w:r w:rsidR="00364BFC">
        <w:t>是对细节数据轻微汇总后的数据，所以在多数情况下，数据的抽取发生在</w:t>
      </w:r>
      <w:r w:rsidR="00364BFC">
        <w:t>DWS</w:t>
      </w:r>
      <w:r w:rsidR="00364BFC">
        <w:t>层，只有</w:t>
      </w:r>
      <w:r w:rsidR="00364BFC">
        <w:t>DWS</w:t>
      </w:r>
      <w:proofErr w:type="gramStart"/>
      <w:r w:rsidR="00364BFC">
        <w:t>层不能</w:t>
      </w:r>
      <w:proofErr w:type="gramEnd"/>
      <w:r w:rsidR="00364BFC">
        <w:t>提供分析支撑</w:t>
      </w:r>
      <w:r w:rsidR="00364BFC">
        <w:rPr>
          <w:rFonts w:hint="eastAsia"/>
        </w:rPr>
        <w:t>时</w:t>
      </w:r>
      <w:r w:rsidR="00364BFC">
        <w:t>，才会发生在</w:t>
      </w:r>
      <w:r w:rsidR="00364BFC">
        <w:t>DWD</w:t>
      </w:r>
      <w:r w:rsidR="00364BFC">
        <w:t>层</w:t>
      </w:r>
      <w:r w:rsidR="00364BFC">
        <w:rPr>
          <w:rFonts w:hint="eastAsia"/>
        </w:rPr>
        <w:t>；</w:t>
      </w:r>
      <w:r w:rsidR="00633E35">
        <w:t>处理完毕的数据将会由</w:t>
      </w:r>
      <w:r w:rsidR="00633E35">
        <w:t>ETL</w:t>
      </w:r>
      <w:r w:rsidR="00633E35">
        <w:t>层加载到指定数据</w:t>
      </w:r>
      <w:r w:rsidR="00633E35">
        <w:rPr>
          <w:rFonts w:hint="eastAsia"/>
        </w:rPr>
        <w:t>存储</w:t>
      </w:r>
      <w:r w:rsidR="00633E35">
        <w:t>区域，作为系统的输入数据进行</w:t>
      </w:r>
      <w:r w:rsidR="00633E35">
        <w:rPr>
          <w:rFonts w:hint="eastAsia"/>
        </w:rPr>
        <w:t>进一步</w:t>
      </w:r>
      <w:r w:rsidR="00633E35">
        <w:t>的加工</w:t>
      </w:r>
      <w:r w:rsidR="00633E35">
        <w:rPr>
          <w:rFonts w:hint="eastAsia"/>
        </w:rPr>
        <w:t>，</w:t>
      </w:r>
      <w:r w:rsidR="000244E1">
        <w:rPr>
          <w:rFonts w:hint="eastAsia"/>
        </w:rPr>
        <w:t>即</w:t>
      </w:r>
      <w:r w:rsidR="00633E35">
        <w:t>数</w:t>
      </w:r>
      <w:r w:rsidR="00633E35">
        <w:lastRenderedPageBreak/>
        <w:t>据</w:t>
      </w:r>
      <w:r w:rsidR="00633E35">
        <w:rPr>
          <w:rFonts w:hint="eastAsia"/>
        </w:rPr>
        <w:t>立方聚集</w:t>
      </w:r>
      <w:r w:rsidR="00633E35">
        <w:t>计算</w:t>
      </w:r>
      <w:r w:rsidR="009F5192">
        <w:rPr>
          <w:rFonts w:hint="eastAsia"/>
        </w:rPr>
        <w:t>。</w:t>
      </w:r>
    </w:p>
    <w:p w14:paraId="55FDE296" w14:textId="3EEB907B" w:rsidR="00E957E4" w:rsidRDefault="00891D18" w:rsidP="00633E35">
      <w:pPr>
        <w:pStyle w:val="my"/>
        <w:ind w:firstLine="480"/>
        <w:rPr>
          <w:rFonts w:hint="eastAsia"/>
        </w:rPr>
      </w:pPr>
      <w:r>
        <w:rPr>
          <w:rFonts w:hint="eastAsia"/>
        </w:rPr>
        <w:t>数据</w:t>
      </w:r>
      <w:r>
        <w:t>立方构建层是本数据预处理系统的核心</w:t>
      </w:r>
      <w:r>
        <w:rPr>
          <w:rFonts w:hint="eastAsia"/>
        </w:rPr>
        <w:t>内容</w:t>
      </w:r>
      <w:r>
        <w:t>，</w:t>
      </w:r>
      <w:r>
        <w:rPr>
          <w:rFonts w:hint="eastAsia"/>
        </w:rPr>
        <w:t>是</w:t>
      </w:r>
      <w:r>
        <w:t>数据立方聚合计算的核心部分，</w:t>
      </w:r>
      <w:r w:rsidR="00234B20">
        <w:rPr>
          <w:rFonts w:hint="eastAsia"/>
        </w:rPr>
        <w:t>其中数据</w:t>
      </w:r>
      <w:r w:rsidR="00234B20">
        <w:t>立方构建层由</w:t>
      </w:r>
      <w:r w:rsidR="00AF65A4">
        <w:rPr>
          <w:rFonts w:hint="eastAsia"/>
        </w:rPr>
        <w:t>任务</w:t>
      </w:r>
      <w:r w:rsidR="00AF65A4">
        <w:t>管理层、</w:t>
      </w:r>
      <w:r w:rsidR="00234B20">
        <w:t>聚合引擎</w:t>
      </w:r>
      <w:r w:rsidR="00234B20">
        <w:rPr>
          <w:rFonts w:hint="eastAsia"/>
        </w:rPr>
        <w:t>层</w:t>
      </w:r>
      <w:r w:rsidR="00234B20">
        <w:t>、存储</w:t>
      </w:r>
      <w:r w:rsidR="00234B20">
        <w:rPr>
          <w:rFonts w:hint="eastAsia"/>
        </w:rPr>
        <w:t>层</w:t>
      </w:r>
      <w:r w:rsidR="00234B20">
        <w:t>、元数据管理层组成</w:t>
      </w:r>
      <w:r w:rsidR="00B579AD">
        <w:rPr>
          <w:rFonts w:hint="eastAsia"/>
        </w:rPr>
        <w:t>；</w:t>
      </w:r>
      <w:r w:rsidR="00AF65A4">
        <w:rPr>
          <w:rFonts w:hint="eastAsia"/>
        </w:rPr>
        <w:t>其中任务</w:t>
      </w:r>
      <w:r w:rsidR="00AF65A4">
        <w:t>管理层主要负责数据立方任务的构建管理</w:t>
      </w:r>
      <w:r w:rsidR="00AF65A4">
        <w:rPr>
          <w:rFonts w:hint="eastAsia"/>
        </w:rPr>
        <w:t>任务</w:t>
      </w:r>
      <w:r w:rsidR="00AF65A4">
        <w:t>，</w:t>
      </w:r>
      <w:r w:rsidR="00954EE5">
        <w:rPr>
          <w:rFonts w:hint="eastAsia"/>
        </w:rPr>
        <w:t>包括</w:t>
      </w:r>
      <w:r w:rsidR="00954EE5">
        <w:t>任务执行状态监控、</w:t>
      </w:r>
      <w:r w:rsidR="000C3BC5">
        <w:rPr>
          <w:rFonts w:hint="eastAsia"/>
        </w:rPr>
        <w:t>任务</w:t>
      </w:r>
      <w:r w:rsidR="000C3BC5">
        <w:t>类型管理</w:t>
      </w:r>
      <w:r w:rsidR="000C3BC5">
        <w:rPr>
          <w:rFonts w:hint="eastAsia"/>
        </w:rPr>
        <w:t>、</w:t>
      </w:r>
      <w:r w:rsidR="00954EE5">
        <w:rPr>
          <w:rFonts w:hint="eastAsia"/>
        </w:rPr>
        <w:t>数据立方</w:t>
      </w:r>
      <w:r w:rsidR="000C3BC5">
        <w:rPr>
          <w:rFonts w:hint="eastAsia"/>
        </w:rPr>
        <w:t>聚集</w:t>
      </w:r>
      <w:r w:rsidR="000C3BC5">
        <w:t>计算</w:t>
      </w:r>
      <w:r w:rsidR="000C3BC5">
        <w:rPr>
          <w:rFonts w:hint="eastAsia"/>
        </w:rPr>
        <w:t>任务的</w:t>
      </w:r>
      <w:r w:rsidR="000C3BC5">
        <w:t>新建、</w:t>
      </w:r>
      <w:r w:rsidR="000C3BC5">
        <w:rPr>
          <w:rFonts w:hint="eastAsia"/>
        </w:rPr>
        <w:t>提交、</w:t>
      </w:r>
      <w:r w:rsidR="000C3BC5">
        <w:t>修改</w:t>
      </w:r>
      <w:r w:rsidR="000C3BC5">
        <w:rPr>
          <w:rFonts w:hint="eastAsia"/>
        </w:rPr>
        <w:t>、</w:t>
      </w:r>
      <w:r w:rsidR="000C3BC5">
        <w:t>删除</w:t>
      </w:r>
      <w:r w:rsidR="000C3BC5">
        <w:rPr>
          <w:rFonts w:hint="eastAsia"/>
        </w:rPr>
        <w:t>，</w:t>
      </w:r>
      <w:r w:rsidR="000C3BC5">
        <w:t>数据立方模型</w:t>
      </w:r>
      <w:r w:rsidR="000C3BC5">
        <w:rPr>
          <w:rFonts w:hint="eastAsia"/>
        </w:rPr>
        <w:t>编辑等</w:t>
      </w:r>
      <w:r w:rsidR="000C3BC5">
        <w:t>功能</w:t>
      </w:r>
      <w:r w:rsidR="00954EE5">
        <w:rPr>
          <w:rFonts w:hint="eastAsia"/>
        </w:rPr>
        <w:t>；</w:t>
      </w:r>
      <w:r w:rsidR="000C3BC5">
        <w:rPr>
          <w:rFonts w:hint="eastAsia"/>
        </w:rPr>
        <w:t>聚合</w:t>
      </w:r>
      <w:r w:rsidR="000C3BC5">
        <w:t>引擎层是数据立方</w:t>
      </w:r>
      <w:r w:rsidR="000C3BC5">
        <w:rPr>
          <w:rFonts w:hint="eastAsia"/>
        </w:rPr>
        <w:t>聚合</w:t>
      </w:r>
      <w:r w:rsidR="000C3BC5">
        <w:t>的关键层，是对上层</w:t>
      </w:r>
      <w:r w:rsidR="000C3BC5">
        <w:rPr>
          <w:rFonts w:hint="eastAsia"/>
        </w:rPr>
        <w:t>任务</w:t>
      </w:r>
      <w:r w:rsidR="000C3BC5">
        <w:t>管理层的支撑层，</w:t>
      </w:r>
      <w:r w:rsidR="000C3BC5">
        <w:rPr>
          <w:rFonts w:hint="eastAsia"/>
        </w:rPr>
        <w:t>负责生成</w:t>
      </w:r>
      <w:r w:rsidR="000C3BC5">
        <w:t>执行</w:t>
      </w:r>
      <w:r w:rsidR="000C3BC5">
        <w:rPr>
          <w:rFonts w:hint="eastAsia"/>
        </w:rPr>
        <w:t>链，</w:t>
      </w:r>
      <w:r w:rsidR="000C3BC5">
        <w:t>按顺序</w:t>
      </w:r>
      <w:r w:rsidR="000C3BC5">
        <w:rPr>
          <w:rFonts w:hint="eastAsia"/>
        </w:rPr>
        <w:t>执行</w:t>
      </w:r>
      <w:r w:rsidR="000C3BC5">
        <w:t>MapReduce</w:t>
      </w:r>
      <w:r w:rsidR="000C3BC5">
        <w:t>聚合任务，</w:t>
      </w:r>
      <w:r w:rsidR="000C3BC5">
        <w:rPr>
          <w:rFonts w:hint="eastAsia"/>
        </w:rPr>
        <w:t>聚合</w:t>
      </w:r>
      <w:r w:rsidR="000C3BC5">
        <w:t>引擎层的具体算法</w:t>
      </w:r>
      <w:r w:rsidR="000C3BC5">
        <w:rPr>
          <w:rFonts w:hint="eastAsia"/>
        </w:rPr>
        <w:t>与</w:t>
      </w:r>
      <w:r w:rsidR="000C3BC5">
        <w:t>流程在第三章中有所描述</w:t>
      </w:r>
      <w:r w:rsidR="00DD31F0">
        <w:rPr>
          <w:rFonts w:hint="eastAsia"/>
        </w:rPr>
        <w:t>；</w:t>
      </w:r>
      <w:r w:rsidR="00DD31F0">
        <w:t>存储</w:t>
      </w:r>
      <w:r w:rsidR="00DD31F0">
        <w:rPr>
          <w:rFonts w:hint="eastAsia"/>
        </w:rPr>
        <w:t>层</w:t>
      </w:r>
      <w:r w:rsidR="00DD31F0">
        <w:t>是系统存储结果数据立方数据</w:t>
      </w:r>
      <w:r w:rsidR="00DD31F0">
        <w:rPr>
          <w:rFonts w:hint="eastAsia"/>
        </w:rPr>
        <w:t>的</w:t>
      </w:r>
      <w:r w:rsidR="00DD31F0">
        <w:t>地方，</w:t>
      </w:r>
      <w:r w:rsidR="00DD31F0">
        <w:rPr>
          <w:rFonts w:hint="eastAsia"/>
        </w:rPr>
        <w:t>所使用</w:t>
      </w:r>
      <w:r w:rsidR="00DD31F0">
        <w:t>的是</w:t>
      </w:r>
      <w:r w:rsidR="00DD31F0">
        <w:rPr>
          <w:rFonts w:hint="eastAsia"/>
        </w:rPr>
        <w:t>Hbase</w:t>
      </w:r>
      <w:r w:rsidR="00DD31F0">
        <w:t>数据库</w:t>
      </w:r>
      <w:r w:rsidR="00BB4864">
        <w:rPr>
          <w:rFonts w:hint="eastAsia"/>
        </w:rPr>
        <w:t>，</w:t>
      </w:r>
      <w:r w:rsidR="00BB4864">
        <w:t>存储</w:t>
      </w:r>
      <w:r w:rsidR="00BB4864">
        <w:rPr>
          <w:rFonts w:hint="eastAsia"/>
        </w:rPr>
        <w:t>层将</w:t>
      </w:r>
      <w:r w:rsidR="00BB4864">
        <w:t>数据立方结果</w:t>
      </w:r>
      <w:r w:rsidR="00BB4864">
        <w:rPr>
          <w:rFonts w:hint="eastAsia"/>
        </w:rPr>
        <w:t>格式化</w:t>
      </w:r>
      <w:r w:rsidR="00BB4864">
        <w:t>成</w:t>
      </w:r>
      <w:r w:rsidR="00BB4864">
        <w:t>Hbase</w:t>
      </w:r>
      <w:r w:rsidR="00BB4864">
        <w:t>格式文件例如</w:t>
      </w:r>
      <w:r w:rsidR="006C3F6F">
        <w:t>HF</w:t>
      </w:r>
      <w:r w:rsidR="00BB4864">
        <w:t>ile</w:t>
      </w:r>
      <w:r w:rsidR="00BB4864">
        <w:rPr>
          <w:rFonts w:hint="eastAsia"/>
        </w:rPr>
        <w:t>，导入</w:t>
      </w:r>
      <w:r w:rsidR="00BB4864">
        <w:t>Hbase</w:t>
      </w:r>
      <w:r w:rsidR="00BB4864">
        <w:t>数据库中</w:t>
      </w:r>
      <w:r w:rsidR="00BB4864">
        <w:rPr>
          <w:rFonts w:hint="eastAsia"/>
        </w:rPr>
        <w:t>，并管理</w:t>
      </w:r>
      <w:r w:rsidR="00BB4864">
        <w:t>数据立方</w:t>
      </w:r>
      <w:r w:rsidR="00BB4864">
        <w:rPr>
          <w:rFonts w:hint="eastAsia"/>
        </w:rPr>
        <w:t>Hbase</w:t>
      </w:r>
      <w:r w:rsidR="00BB4864">
        <w:t>表空间</w:t>
      </w:r>
      <w:r w:rsidR="00BB4864">
        <w:rPr>
          <w:rFonts w:hint="eastAsia"/>
        </w:rPr>
        <w:t>。</w:t>
      </w:r>
      <w:r w:rsidR="00BB4864">
        <w:t>元数据</w:t>
      </w:r>
      <w:r w:rsidR="00BB4864">
        <w:rPr>
          <w:rFonts w:hint="eastAsia"/>
        </w:rPr>
        <w:t>管理层</w:t>
      </w:r>
      <w:r w:rsidR="00BB4864">
        <w:t>主要</w:t>
      </w:r>
      <w:r w:rsidR="00BB4864">
        <w:rPr>
          <w:rFonts w:hint="eastAsia"/>
        </w:rPr>
        <w:t>负责管理系统</w:t>
      </w:r>
      <w:r w:rsidR="00BB4864">
        <w:t>中元数据信息，元数据信息主要包括数据立方</w:t>
      </w:r>
      <w:r w:rsidR="002677CC">
        <w:rPr>
          <w:rFonts w:hint="eastAsia"/>
        </w:rPr>
        <w:t>模型</w:t>
      </w:r>
      <w:r w:rsidR="002677CC">
        <w:t>描述，</w:t>
      </w:r>
      <w:r w:rsidR="002677CC">
        <w:rPr>
          <w:rFonts w:hint="eastAsia"/>
        </w:rPr>
        <w:t>分析</w:t>
      </w:r>
      <w:r w:rsidR="002677CC">
        <w:t>工程信息</w:t>
      </w:r>
      <w:r w:rsidR="002677CC">
        <w:rPr>
          <w:rFonts w:hint="eastAsia"/>
        </w:rPr>
        <w:t>，数据立方</w:t>
      </w:r>
      <w:r w:rsidR="002677CC">
        <w:t>存储位置与表信息</w:t>
      </w:r>
      <w:r w:rsidR="002677CC">
        <w:rPr>
          <w:rFonts w:hint="eastAsia"/>
        </w:rPr>
        <w:t>，</w:t>
      </w:r>
      <w:r w:rsidR="002677CC">
        <w:t>数据</w:t>
      </w:r>
      <w:proofErr w:type="gramStart"/>
      <w:r w:rsidR="002677CC">
        <w:t>立方</w:t>
      </w:r>
      <w:r w:rsidR="002677CC">
        <w:rPr>
          <w:rFonts w:hint="eastAsia"/>
        </w:rPr>
        <w:t>源</w:t>
      </w:r>
      <w:r w:rsidR="002677CC">
        <w:t>数据</w:t>
      </w:r>
      <w:proofErr w:type="gramEnd"/>
      <w:r w:rsidR="002677CC">
        <w:t>信息等，元数据是系统</w:t>
      </w:r>
      <w:r w:rsidR="002677CC">
        <w:rPr>
          <w:rFonts w:hint="eastAsia"/>
        </w:rPr>
        <w:t>关键部分</w:t>
      </w:r>
      <w:r w:rsidR="002677CC">
        <w:t>。</w:t>
      </w:r>
    </w:p>
    <w:p w14:paraId="3177806A" w14:textId="1B391C4C" w:rsidR="00F47125" w:rsidRDefault="00CC7359" w:rsidP="00B65233">
      <w:pPr>
        <w:pStyle w:val="2"/>
        <w:numPr>
          <w:ilvl w:val="1"/>
          <w:numId w:val="2"/>
        </w:numPr>
        <w:spacing w:before="156" w:after="156"/>
      </w:pPr>
      <w:bookmarkStart w:id="109" w:name="_Toc463858292"/>
      <w:r>
        <w:rPr>
          <w:rFonts w:hint="eastAsia"/>
        </w:rPr>
        <w:t>系统</w:t>
      </w:r>
      <w:bookmarkEnd w:id="109"/>
      <w:r w:rsidR="00853157">
        <w:rPr>
          <w:rFonts w:hint="eastAsia"/>
        </w:rPr>
        <w:t>核心</w:t>
      </w:r>
      <w:r w:rsidR="00B65233">
        <w:t>模块设计</w:t>
      </w:r>
      <w:r w:rsidR="002472B7">
        <w:rPr>
          <w:rFonts w:hint="eastAsia"/>
        </w:rPr>
        <w:t>与</w:t>
      </w:r>
      <w:r w:rsidR="002472B7">
        <w:t>实现</w:t>
      </w:r>
    </w:p>
    <w:p w14:paraId="1C8BF380" w14:textId="01D392FB" w:rsidR="00434830" w:rsidRPr="00434830" w:rsidRDefault="00434830" w:rsidP="00434830">
      <w:pPr>
        <w:ind w:left="420"/>
        <w:rPr>
          <w:rFonts w:hint="eastAsia"/>
        </w:rPr>
      </w:pPr>
      <w:r>
        <w:rPr>
          <w:rFonts w:hint="eastAsia"/>
        </w:rPr>
        <w:t>本节介绍本</w:t>
      </w:r>
      <w:r>
        <w:t>数据预处理系统核心子模块的设计</w:t>
      </w:r>
      <w:r w:rsidR="0076493A">
        <w:rPr>
          <w:rFonts w:hint="eastAsia"/>
        </w:rPr>
        <w:t>，</w:t>
      </w:r>
    </w:p>
    <w:p w14:paraId="49DBF9A0" w14:textId="1C082B0A" w:rsidR="00AE3A3B" w:rsidRDefault="00AE3A3B" w:rsidP="00AE3A3B">
      <w:pPr>
        <w:pStyle w:val="3"/>
        <w:spacing w:before="156" w:after="156"/>
      </w:pPr>
      <w:r>
        <w:rPr>
          <w:rFonts w:hint="eastAsia"/>
        </w:rPr>
        <w:t>任务</w:t>
      </w:r>
      <w:r>
        <w:t>管理层</w:t>
      </w:r>
    </w:p>
    <w:p w14:paraId="0067EE49" w14:textId="498410C6" w:rsidR="00AE3A3B" w:rsidRDefault="00AE3A3B" w:rsidP="00AE3A3B">
      <w:pPr>
        <w:pStyle w:val="3"/>
        <w:spacing w:before="156" w:after="156"/>
      </w:pPr>
      <w:r>
        <w:rPr>
          <w:rFonts w:hint="eastAsia"/>
        </w:rPr>
        <w:t>聚合</w:t>
      </w:r>
      <w:r>
        <w:t>引擎层</w:t>
      </w:r>
    </w:p>
    <w:p w14:paraId="466F66A6" w14:textId="3725253E" w:rsidR="00AE3A3B" w:rsidRDefault="00AE3A3B" w:rsidP="00AE3A3B">
      <w:pPr>
        <w:pStyle w:val="3"/>
        <w:spacing w:before="156" w:after="156"/>
      </w:pPr>
      <w:r>
        <w:rPr>
          <w:rFonts w:hint="eastAsia"/>
        </w:rPr>
        <w:t>元数据</w:t>
      </w:r>
      <w:r>
        <w:t>管理层</w:t>
      </w:r>
    </w:p>
    <w:p w14:paraId="6A845577" w14:textId="53B95ED8" w:rsidR="00AE3A3B" w:rsidRPr="00AE3A3B" w:rsidRDefault="00A05F1B" w:rsidP="00AE3A3B">
      <w:pPr>
        <w:pStyle w:val="3"/>
        <w:spacing w:before="156" w:after="156"/>
        <w:rPr>
          <w:rFonts w:hint="eastAsia"/>
        </w:rPr>
      </w:pPr>
      <w:r>
        <w:rPr>
          <w:rFonts w:hint="eastAsia"/>
        </w:rPr>
        <w:t>数据</w:t>
      </w:r>
      <w:r w:rsidR="00AE3A3B">
        <w:rPr>
          <w:rFonts w:hint="eastAsia"/>
        </w:rPr>
        <w:t>存储层</w:t>
      </w:r>
    </w:p>
    <w:p w14:paraId="11ED7B40" w14:textId="77777777" w:rsidR="00F6599B" w:rsidRPr="00CC7359" w:rsidRDefault="00CC7359" w:rsidP="00CC7359">
      <w:pPr>
        <w:pStyle w:val="2"/>
        <w:numPr>
          <w:ilvl w:val="1"/>
          <w:numId w:val="2"/>
        </w:numPr>
        <w:spacing w:before="156" w:after="156"/>
      </w:pPr>
      <w:bookmarkStart w:id="110" w:name="_Toc463858293"/>
      <w:r>
        <w:rPr>
          <w:rFonts w:hint="eastAsia"/>
        </w:rPr>
        <w:t>本章小结</w:t>
      </w:r>
      <w:bookmarkEnd w:id="110"/>
    </w:p>
    <w:p w14:paraId="3BA65019" w14:textId="7DCE7E0A" w:rsidR="00F6599B" w:rsidRPr="00F6599B" w:rsidRDefault="00F6599B" w:rsidP="00F47125">
      <w:pPr>
        <w:pStyle w:val="my"/>
        <w:ind w:firstLine="480"/>
        <w:rPr>
          <w:rFonts w:hint="eastAsia"/>
        </w:rPr>
      </w:pPr>
      <w:r>
        <w:br w:type="page"/>
      </w:r>
    </w:p>
    <w:p w14:paraId="765BA193" w14:textId="77777777" w:rsidR="00F6599B" w:rsidRDefault="00F6599B" w:rsidP="00F6599B">
      <w:r>
        <w:lastRenderedPageBreak/>
        <w:br w:type="page"/>
      </w:r>
    </w:p>
    <w:p w14:paraId="72A5C64D" w14:textId="36D63EDB" w:rsidR="00547267" w:rsidRDefault="00547267" w:rsidP="00547267">
      <w:pPr>
        <w:pStyle w:val="1"/>
        <w:numPr>
          <w:ilvl w:val="0"/>
          <w:numId w:val="2"/>
        </w:numPr>
        <w:spacing w:before="312" w:after="312"/>
      </w:pPr>
      <w:r>
        <w:rPr>
          <w:rFonts w:hint="eastAsia"/>
        </w:rPr>
        <w:lastRenderedPageBreak/>
        <w:t>实验</w:t>
      </w:r>
    </w:p>
    <w:p w14:paraId="6BF00968" w14:textId="77777777" w:rsidR="00547267" w:rsidRPr="00F6599B" w:rsidRDefault="00547267" w:rsidP="00F6599B"/>
    <w:p w14:paraId="34528415" w14:textId="77777777" w:rsidR="00611EAC" w:rsidRDefault="008F1EBC" w:rsidP="000F0F27">
      <w:pPr>
        <w:pStyle w:val="1"/>
        <w:numPr>
          <w:ilvl w:val="0"/>
          <w:numId w:val="2"/>
        </w:numPr>
        <w:spacing w:before="312" w:after="312"/>
      </w:pPr>
      <w:bookmarkStart w:id="111" w:name="_Toc463858294"/>
      <w:r>
        <w:rPr>
          <w:rFonts w:hint="eastAsia"/>
        </w:rPr>
        <w:t>结论与展望</w:t>
      </w:r>
      <w:bookmarkEnd w:id="111"/>
    </w:p>
    <w:p w14:paraId="5CA1E0E2" w14:textId="77777777" w:rsidR="007C2BEF" w:rsidRDefault="007C2BEF" w:rsidP="000F0F27">
      <w:pPr>
        <w:pStyle w:val="2"/>
        <w:numPr>
          <w:ilvl w:val="1"/>
          <w:numId w:val="2"/>
        </w:numPr>
        <w:spacing w:before="156" w:after="156"/>
      </w:pPr>
      <w:bookmarkStart w:id="112" w:name="_Toc463858295"/>
      <w:r>
        <w:rPr>
          <w:rFonts w:hint="eastAsia"/>
        </w:rPr>
        <w:t>工作总结</w:t>
      </w:r>
      <w:bookmarkEnd w:id="112"/>
    </w:p>
    <w:p w14:paraId="493D3457" w14:textId="77777777" w:rsidR="009D65DE" w:rsidRDefault="009D65DE" w:rsidP="000F0F27">
      <w:pPr>
        <w:pStyle w:val="2"/>
        <w:numPr>
          <w:ilvl w:val="1"/>
          <w:numId w:val="2"/>
        </w:numPr>
        <w:spacing w:before="156" w:after="156"/>
      </w:pPr>
      <w:bookmarkStart w:id="113" w:name="_Toc463858296"/>
      <w:r>
        <w:rPr>
          <w:rFonts w:hint="eastAsia"/>
        </w:rPr>
        <w:t>未来展望</w:t>
      </w:r>
      <w:bookmarkEnd w:id="113"/>
    </w:p>
    <w:p w14:paraId="4C0DB935" w14:textId="77777777" w:rsidR="004F223F" w:rsidRDefault="008F1EBC" w:rsidP="00FF7698">
      <w:pPr>
        <w:pStyle w:val="1"/>
        <w:numPr>
          <w:ilvl w:val="0"/>
          <w:numId w:val="0"/>
        </w:numPr>
        <w:spacing w:before="312" w:after="312"/>
      </w:pPr>
      <w:bookmarkStart w:id="114" w:name="_Toc211841729"/>
      <w:bookmarkStart w:id="115" w:name="_Toc213120104"/>
      <w:bookmarkStart w:id="116" w:name="_Toc213316176"/>
      <w:bookmarkStart w:id="117" w:name="_Toc463858297"/>
      <w:r>
        <w:t>参考文献</w:t>
      </w:r>
      <w:bookmarkStart w:id="118" w:name="_Toc186610395"/>
      <w:bookmarkStart w:id="119" w:name="_Toc213316177"/>
      <w:bookmarkEnd w:id="114"/>
      <w:bookmarkEnd w:id="115"/>
      <w:bookmarkEnd w:id="116"/>
      <w:bookmarkEnd w:id="117"/>
    </w:p>
    <w:p w14:paraId="45870AA8" w14:textId="77777777" w:rsidR="0091189D" w:rsidRPr="0070474D" w:rsidRDefault="0091189D" w:rsidP="00024F5B">
      <w:pPr>
        <w:pStyle w:val="qyy1"/>
        <w:sectPr w:rsidR="0091189D" w:rsidRPr="0070474D" w:rsidSect="00AD70CC">
          <w:headerReference w:type="default" r:id="rId75"/>
          <w:type w:val="nextColumn"/>
          <w:pgSz w:w="11906" w:h="16838"/>
          <w:pgMar w:top="1531" w:right="1418" w:bottom="1304" w:left="1418" w:header="851" w:footer="992" w:gutter="0"/>
          <w:paperSrc w:first="1" w:other="1"/>
          <w:cols w:space="720"/>
          <w:docGrid w:type="lines" w:linePitch="312"/>
        </w:sectPr>
      </w:pPr>
    </w:p>
    <w:p w14:paraId="68B0B827" w14:textId="77777777" w:rsidR="008D4CE8" w:rsidRDefault="008F1EBC" w:rsidP="00FF7698">
      <w:pPr>
        <w:pStyle w:val="1"/>
        <w:numPr>
          <w:ilvl w:val="0"/>
          <w:numId w:val="0"/>
        </w:numPr>
        <w:spacing w:before="312" w:after="312"/>
      </w:pPr>
      <w:bookmarkStart w:id="120" w:name="_Toc463858298"/>
      <w:r>
        <w:lastRenderedPageBreak/>
        <w:t>致</w:t>
      </w:r>
      <w:r>
        <w:t xml:space="preserve">  </w:t>
      </w:r>
      <w:r>
        <w:t>谢</w:t>
      </w:r>
      <w:bookmarkEnd w:id="118"/>
      <w:bookmarkEnd w:id="119"/>
      <w:bookmarkEnd w:id="120"/>
    </w:p>
    <w:sectPr w:rsidR="008D4CE8" w:rsidSect="00AF5EDC">
      <w:headerReference w:type="default" r:id="rId76"/>
      <w:footerReference w:type="default" r:id="rId77"/>
      <w:pgSz w:w="11906" w:h="16838"/>
      <w:pgMar w:top="1531" w:right="1418" w:bottom="1304" w:left="1418" w:header="851" w:footer="992" w:gutter="0"/>
      <w:paperSrc w:first="1" w:other="1"/>
      <w:cols w:space="720"/>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yhl" w:date="2016-10-16T11:09:00Z" w:initials="y">
    <w:p w14:paraId="7B4E5C0F" w14:textId="77777777" w:rsidR="00E445A0" w:rsidRDefault="00E445A0">
      <w:pPr>
        <w:pStyle w:val="afe"/>
      </w:pPr>
      <w:r>
        <w:rPr>
          <w:rStyle w:val="afd"/>
        </w:rPr>
        <w:annotationRef/>
      </w:r>
      <w:r>
        <w:rPr>
          <w:rFonts w:hint="eastAsia"/>
        </w:rPr>
        <w:t>引用</w:t>
      </w:r>
      <w:r>
        <w:t>Data Cube: A Relational Aggregation Operator Generalizing Group-By, Cross-Tab, and Sub-Totals</w:t>
      </w:r>
    </w:p>
  </w:comment>
  <w:comment w:id="35" w:author="yhl" w:date="2016-10-16T11:09:00Z" w:initials="y">
    <w:p w14:paraId="082E9D32" w14:textId="77777777" w:rsidR="00E445A0" w:rsidRDefault="00E445A0">
      <w:pPr>
        <w:pStyle w:val="afe"/>
      </w:pPr>
      <w:r>
        <w:rPr>
          <w:rStyle w:val="afd"/>
        </w:rPr>
        <w:annotationRef/>
      </w:r>
      <w:r>
        <w:rPr>
          <w:rFonts w:hint="eastAsia"/>
        </w:rPr>
        <w:t>引用</w:t>
      </w:r>
      <w:hyperlink r:id="rId1" w:tgtFrame="_blank" w:history="1">
        <w:r w:rsidRPr="006B6E16">
          <w:rPr>
            <w:bCs/>
            <w:sz w:val="24"/>
          </w:rPr>
          <w:t>On computing the data cube</w:t>
        </w:r>
      </w:hyperlink>
    </w:p>
  </w:comment>
  <w:comment w:id="61" w:author="yhl" w:date="2016-10-07T21:57:00Z" w:initials="y">
    <w:p w14:paraId="7F513072" w14:textId="77777777" w:rsidR="00E445A0" w:rsidRDefault="00E445A0">
      <w:pPr>
        <w:pStyle w:val="afe"/>
      </w:pPr>
      <w:r>
        <w:rPr>
          <w:rStyle w:val="afd"/>
        </w:rPr>
        <w:annotationRef/>
      </w:r>
      <w:r>
        <w:rPr>
          <w:rFonts w:hint="eastAsia"/>
        </w:rPr>
        <w:t>添加</w:t>
      </w:r>
      <w:r>
        <w:t>框架图</w:t>
      </w:r>
    </w:p>
  </w:comment>
  <w:comment w:id="73" w:author="yhl" w:date="2016-10-07T21:56:00Z" w:initials="y">
    <w:p w14:paraId="68BC88D6" w14:textId="77777777" w:rsidR="00E445A0" w:rsidRDefault="00E445A0">
      <w:pPr>
        <w:pStyle w:val="afe"/>
      </w:pPr>
      <w:r>
        <w:rPr>
          <w:rStyle w:val="afd"/>
        </w:rPr>
        <w:annotationRef/>
      </w:r>
      <w:r>
        <w:rPr>
          <w:rFonts w:hint="eastAsia"/>
        </w:rPr>
        <w:t>添加</w:t>
      </w:r>
      <w:r>
        <w:t>定义概念</w:t>
      </w:r>
    </w:p>
  </w:comment>
  <w:comment w:id="77" w:author="yhl" w:date="2016-10-08T20:12:00Z" w:initials="y">
    <w:p w14:paraId="23DA6AA9" w14:textId="77777777" w:rsidR="00E445A0" w:rsidRDefault="00E445A0">
      <w:pPr>
        <w:pStyle w:val="afe"/>
      </w:pPr>
      <w:r>
        <w:rPr>
          <w:rStyle w:val="afd"/>
        </w:rPr>
        <w:annotationRef/>
      </w:r>
      <w:r>
        <w:rPr>
          <w:rFonts w:hint="eastAsia"/>
        </w:rPr>
        <w:t>图</w:t>
      </w:r>
    </w:p>
  </w:comment>
  <w:comment w:id="78" w:author="yhl" w:date="2016-10-08T09:21:00Z" w:initials="y">
    <w:p w14:paraId="0D3AA4F9" w14:textId="77777777" w:rsidR="00E445A0" w:rsidRDefault="00E445A0">
      <w:pPr>
        <w:pStyle w:val="afe"/>
      </w:pPr>
      <w:r>
        <w:rPr>
          <w:rStyle w:val="afd"/>
        </w:rPr>
        <w:annotationRef/>
      </w:r>
      <w:r>
        <w:rPr>
          <w:rFonts w:hint="eastAsia"/>
        </w:rPr>
        <w:t>添加标图</w:t>
      </w:r>
    </w:p>
  </w:comment>
  <w:comment w:id="79" w:author="yhl" w:date="2016-10-08T14:24:00Z" w:initials="y">
    <w:p w14:paraId="1DD79430" w14:textId="77777777" w:rsidR="00E445A0" w:rsidRDefault="00E445A0">
      <w:pPr>
        <w:pStyle w:val="afe"/>
      </w:pPr>
      <w:r>
        <w:rPr>
          <w:rStyle w:val="afd"/>
        </w:rPr>
        <w:annotationRef/>
      </w:r>
      <w:r>
        <w:rPr>
          <w:rFonts w:hint="eastAsia"/>
        </w:rPr>
        <w:t>添加</w:t>
      </w:r>
      <w:r>
        <w:t>图形</w:t>
      </w:r>
    </w:p>
  </w:comment>
  <w:comment w:id="80" w:author="yhl" w:date="2016-10-17T21:20:00Z" w:initials="y">
    <w:p w14:paraId="725CC3F6" w14:textId="77777777" w:rsidR="00E445A0" w:rsidRDefault="00E445A0">
      <w:pPr>
        <w:pStyle w:val="afe"/>
      </w:pPr>
      <w:r>
        <w:rPr>
          <w:rStyle w:val="afd"/>
        </w:rPr>
        <w:annotationRef/>
      </w:r>
      <w:r>
        <w:rPr>
          <w:rFonts w:hint="eastAsia"/>
        </w:rPr>
        <w:t>增加</w:t>
      </w:r>
      <w:r>
        <w:t>解释</w:t>
      </w:r>
    </w:p>
  </w:comment>
  <w:comment w:id="81" w:author="yhl" w:date="2016-10-17T21:20:00Z" w:initials="y">
    <w:p w14:paraId="6BD69BFE" w14:textId="77777777" w:rsidR="00E445A0" w:rsidRDefault="00E445A0">
      <w:pPr>
        <w:pStyle w:val="afe"/>
      </w:pPr>
      <w:r>
        <w:rPr>
          <w:rStyle w:val="afd"/>
        </w:rPr>
        <w:annotationRef/>
      </w:r>
      <w:r>
        <w:rPr>
          <w:rFonts w:hint="eastAsia"/>
        </w:rPr>
        <w:t>换图</w:t>
      </w:r>
    </w:p>
  </w:comment>
  <w:comment w:id="82" w:author="yhl" w:date="2016-10-17T21:20:00Z" w:initials="y">
    <w:p w14:paraId="232B4135" w14:textId="77777777" w:rsidR="00E445A0" w:rsidRDefault="00E445A0">
      <w:pPr>
        <w:pStyle w:val="afe"/>
      </w:pPr>
      <w:r>
        <w:rPr>
          <w:rStyle w:val="afd"/>
        </w:rPr>
        <w:annotationRef/>
      </w:r>
      <w:r>
        <w:rPr>
          <w:rFonts w:hint="eastAsia"/>
        </w:rPr>
        <w:t>增加</w:t>
      </w:r>
      <w:r>
        <w:t>解释</w:t>
      </w:r>
    </w:p>
  </w:comment>
  <w:comment w:id="83" w:author="yhl" w:date="2016-10-17T21:20:00Z" w:initials="y">
    <w:p w14:paraId="4D715150" w14:textId="77777777" w:rsidR="00E445A0" w:rsidRDefault="00E445A0">
      <w:pPr>
        <w:pStyle w:val="afe"/>
      </w:pPr>
      <w:r>
        <w:rPr>
          <w:rStyle w:val="afd"/>
        </w:rPr>
        <w:annotationRef/>
      </w:r>
      <w:r>
        <w:rPr>
          <w:rFonts w:hint="eastAsia"/>
        </w:rPr>
        <w:t>换图</w:t>
      </w:r>
    </w:p>
  </w:comment>
  <w:comment w:id="93" w:author="yhl" w:date="2016-10-17T09:35:00Z" w:initials="y">
    <w:p w14:paraId="6ACC321D" w14:textId="77777777" w:rsidR="00E445A0" w:rsidRDefault="00E445A0">
      <w:pPr>
        <w:pStyle w:val="afe"/>
      </w:pPr>
      <w:r>
        <w:rPr>
          <w:rStyle w:val="afd"/>
        </w:rPr>
        <w:annotationRef/>
      </w:r>
      <w:r>
        <w:rPr>
          <w:rFonts w:hint="eastAsia"/>
        </w:rPr>
        <w:t>引用</w:t>
      </w:r>
    </w:p>
  </w:comment>
  <w:comment w:id="94" w:author="yhl" w:date="2016-10-19T18:20:00Z" w:initials="y">
    <w:p w14:paraId="36AB7FBE" w14:textId="77777777" w:rsidR="00E445A0" w:rsidRDefault="00E445A0">
      <w:pPr>
        <w:pStyle w:val="afe"/>
      </w:pPr>
      <w:r>
        <w:rPr>
          <w:rStyle w:val="afd"/>
        </w:rPr>
        <w:annotationRef/>
      </w:r>
      <w:r>
        <w:rPr>
          <w:rFonts w:hint="eastAsia"/>
        </w:rPr>
        <w:t>修改</w:t>
      </w:r>
    </w:p>
  </w:comment>
  <w:comment w:id="96" w:author="yhl" w:date="2016-10-28T09:57:00Z" w:initials="y">
    <w:p w14:paraId="6C506394" w14:textId="77777777" w:rsidR="00E445A0" w:rsidRDefault="00E445A0">
      <w:pPr>
        <w:pStyle w:val="afe"/>
      </w:pPr>
      <w:r>
        <w:rPr>
          <w:rStyle w:val="afd"/>
        </w:rPr>
        <w:annotationRef/>
      </w:r>
      <w:r>
        <w:rPr>
          <w:rFonts w:hint="eastAsia"/>
        </w:rPr>
        <w:t>加</w:t>
      </w:r>
      <w:r>
        <w:t>图的注释</w:t>
      </w:r>
      <w:r>
        <w:rPr>
          <w:rFonts w:hint="eastAsia"/>
        </w:rPr>
        <w:t xml:space="preserve"> </w:t>
      </w:r>
    </w:p>
  </w:comment>
  <w:comment w:id="97" w:author="yhl" w:date="2016-10-18T21:24:00Z" w:initials="y">
    <w:p w14:paraId="63091083" w14:textId="77777777" w:rsidR="00E445A0" w:rsidRDefault="00E445A0">
      <w:pPr>
        <w:pStyle w:val="afe"/>
      </w:pPr>
      <w:r>
        <w:rPr>
          <w:rStyle w:val="afd"/>
        </w:rPr>
        <w:annotationRef/>
      </w:r>
      <w:r>
        <w:rPr>
          <w:rFonts w:hint="eastAsia"/>
        </w:rPr>
        <w:t>画数据</w:t>
      </w:r>
      <w:r>
        <w:t>流</w:t>
      </w:r>
      <w:r>
        <w:rPr>
          <w:rFonts w:hint="eastAsia"/>
        </w:rPr>
        <w:t>图，</w:t>
      </w:r>
      <w:r>
        <w:t>与</w:t>
      </w:r>
      <w:r>
        <w:t>maper</w:t>
      </w:r>
      <w:r>
        <w:rPr>
          <w:rFonts w:hint="eastAsia"/>
        </w:rPr>
        <w:t>端、</w:t>
      </w:r>
      <w:r>
        <w:t>Reducer</w:t>
      </w:r>
      <w:r>
        <w:t>端合并</w:t>
      </w:r>
      <w:r>
        <w:t>cube</w:t>
      </w:r>
      <w:r>
        <w:t>图</w:t>
      </w:r>
    </w:p>
    <w:p w14:paraId="6DCB5338" w14:textId="77777777" w:rsidR="00E445A0" w:rsidRDefault="00E445A0">
      <w:pPr>
        <w:pStyle w:val="afe"/>
      </w:pPr>
      <w:r>
        <w:rPr>
          <w:rFonts w:hint="eastAsia"/>
        </w:rPr>
        <w:t>伪代码</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4E5C0F" w15:done="0"/>
  <w15:commentEx w15:paraId="082E9D32" w15:done="0"/>
  <w15:commentEx w15:paraId="7F513072" w15:done="0"/>
  <w15:commentEx w15:paraId="68BC88D6" w15:done="0"/>
  <w15:commentEx w15:paraId="23DA6AA9" w15:done="0"/>
  <w15:commentEx w15:paraId="0D3AA4F9" w15:done="0"/>
  <w15:commentEx w15:paraId="1DD79430" w15:done="0"/>
  <w15:commentEx w15:paraId="725CC3F6" w15:done="0"/>
  <w15:commentEx w15:paraId="6BD69BFE" w15:done="0"/>
  <w15:commentEx w15:paraId="232B4135" w15:done="0"/>
  <w15:commentEx w15:paraId="4D715150" w15:done="0"/>
  <w15:commentEx w15:paraId="6ACC321D" w15:done="0"/>
  <w15:commentEx w15:paraId="36AB7FBE" w15:done="0"/>
  <w15:commentEx w15:paraId="6C506394" w15:done="0"/>
  <w15:commentEx w15:paraId="6DCB533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286339" w14:textId="77777777" w:rsidR="003D1D49" w:rsidRDefault="003D1D49">
      <w:r>
        <w:separator/>
      </w:r>
    </w:p>
    <w:p w14:paraId="47734D4F" w14:textId="77777777" w:rsidR="003D1D49" w:rsidRDefault="003D1D49"/>
  </w:endnote>
  <w:endnote w:type="continuationSeparator" w:id="0">
    <w:p w14:paraId="4B2F3292" w14:textId="77777777" w:rsidR="003D1D49" w:rsidRDefault="003D1D49">
      <w:r>
        <w:continuationSeparator/>
      </w:r>
    </w:p>
    <w:p w14:paraId="6CB3DECE" w14:textId="77777777" w:rsidR="003D1D49" w:rsidRDefault="003D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宋体">
    <w:altName w:val="宋体"/>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CB7C690C-327E-4862-8633-E511B34B6D87}"/>
  </w:font>
  <w:font w:name="Arial">
    <w:altName w:val="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embedRegular r:id="rId2" w:fontKey="{58FAB746-CE20-4CD9-82CB-F84DC92E2DBF}"/>
  </w:font>
  <w:font w:name="Mongolian Baiti">
    <w:panose1 w:val="03000500000000000000"/>
    <w:charset w:val="00"/>
    <w:family w:val="script"/>
    <w:pitch w:val="variable"/>
    <w:sig w:usb0="80000023" w:usb1="00000000" w:usb2="00020000" w:usb3="00000000" w:csb0="00000001" w:csb1="00000000"/>
    <w:embedRegular r:id="rId3" w:fontKey="{A9A4F611-27E5-4AC6-B4C3-515766D11096}"/>
  </w:font>
  <w:font w:name="Calibri Light">
    <w:panose1 w:val="020F0302020204030204"/>
    <w:charset w:val="00"/>
    <w:family w:val="swiss"/>
    <w:pitch w:val="variable"/>
    <w:sig w:usb0="A00002EF" w:usb1="4000207B" w:usb2="00000000" w:usb3="00000000" w:csb0="0000019F" w:csb1="00000000"/>
    <w:embedRegular r:id="rId4" w:fontKey="{98C81B20-083A-4B7C-9F5C-0F7E9DB73632}"/>
  </w:font>
  <w:font w:name="Calibri">
    <w:panose1 w:val="020F0502020204030204"/>
    <w:charset w:val="00"/>
    <w:family w:val="swiss"/>
    <w:pitch w:val="variable"/>
    <w:sig w:usb0="E00002FF" w:usb1="4000ACFF" w:usb2="00000001" w:usb3="00000000" w:csb0="0000019F" w:csb1="00000000"/>
    <w:embedRegular r:id="rId5" w:fontKey="{FC6EB12B-07FB-4014-B08E-A0F53604B7D3}"/>
  </w:font>
  <w:font w:name="Cambria Math">
    <w:panose1 w:val="02040503050406030204"/>
    <w:charset w:val="00"/>
    <w:family w:val="roman"/>
    <w:pitch w:val="variable"/>
    <w:sig w:usb0="E00002FF" w:usb1="420024FF" w:usb2="00000000" w:usb3="00000000" w:csb0="0000019F" w:csb1="00000000"/>
    <w:embedRegular r:id="rId6" w:fontKey="{D5C849F5-2464-4546-A2A5-7C8210A47C2E}"/>
    <w:embedItalic r:id="rId7" w:fontKey="{25B5AD33-60B1-416F-9EF3-869B496FAAC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5D153" w14:textId="77777777" w:rsidR="00E445A0" w:rsidRDefault="00E445A0">
    <w:pPr>
      <w:pStyle w:val="ab"/>
      <w:framePr w:h="0" w:wrap="around" w:vAnchor="text" w:hAnchor="margin" w:xAlign="center" w:y="1"/>
    </w:pPr>
    <w:r>
      <w:fldChar w:fldCharType="begin"/>
    </w:r>
    <w:r>
      <w:instrText xml:space="preserve">PAGE  </w:instrText>
    </w:r>
    <w:r>
      <w:fldChar w:fldCharType="separate"/>
    </w:r>
    <w:r>
      <w:rPr>
        <w:noProof/>
      </w:rPr>
      <w:t>lx</w:t>
    </w:r>
    <w:r>
      <w:fldChar w:fldCharType="end"/>
    </w:r>
  </w:p>
  <w:p w14:paraId="1F4C2BC1" w14:textId="77777777" w:rsidR="00E445A0" w:rsidRDefault="00E445A0">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02FE3" w14:textId="77777777" w:rsidR="00E445A0" w:rsidRDefault="00E445A0">
    <w:pPr>
      <w:pStyle w:val="ab"/>
      <w:framePr w:h="0" w:wrap="around" w:vAnchor="text" w:hAnchor="margin" w:xAlign="center" w:y="1"/>
    </w:pPr>
    <w:r>
      <w:fldChar w:fldCharType="begin"/>
    </w:r>
    <w:r>
      <w:instrText xml:space="preserve">PAGE  </w:instrText>
    </w:r>
    <w:r>
      <w:fldChar w:fldCharType="separate"/>
    </w:r>
    <w:r w:rsidR="008A24CC">
      <w:rPr>
        <w:noProof/>
      </w:rPr>
      <w:t>I</w:t>
    </w:r>
    <w:r>
      <w:fldChar w:fldCharType="end"/>
    </w:r>
  </w:p>
  <w:p w14:paraId="21F9BFC7" w14:textId="77777777" w:rsidR="00E445A0" w:rsidRDefault="00E445A0">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D96E8" w14:textId="77777777" w:rsidR="00E445A0" w:rsidRPr="003725AB" w:rsidRDefault="00E445A0" w:rsidP="003725AB">
    <w:pPr>
      <w:pStyle w:val="ab"/>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86D89" w14:textId="77777777" w:rsidR="00E445A0" w:rsidRPr="00F53D35" w:rsidRDefault="00E445A0" w:rsidP="00342C7D">
    <w:pPr>
      <w:pStyle w:val="ab"/>
      <w:jc w:val="center"/>
    </w:pPr>
    <w:r>
      <w:fldChar w:fldCharType="begin"/>
    </w:r>
    <w:r>
      <w:instrText>PAGE   \* MERGEFORMAT</w:instrText>
    </w:r>
    <w:r>
      <w:fldChar w:fldCharType="separate"/>
    </w:r>
    <w:r w:rsidR="008A24CC" w:rsidRPr="008A24CC">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F256D" w14:textId="77777777" w:rsidR="00E445A0" w:rsidRDefault="00E445A0">
    <w:pPr>
      <w:pStyle w:val="ab"/>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CBD78" w14:textId="77777777" w:rsidR="00E445A0" w:rsidRDefault="00E445A0">
    <w:pPr>
      <w:pStyle w:val="ab"/>
      <w:framePr w:h="0" w:wrap="around" w:vAnchor="text" w:hAnchor="page" w:x="5761" w:y="1"/>
    </w:pPr>
    <w:r>
      <w:rPr>
        <w:rFonts w:hint="eastAsia"/>
      </w:rPr>
      <w:t xml:space="preserve">- </w:t>
    </w:r>
    <w:r>
      <w:fldChar w:fldCharType="begin"/>
    </w:r>
    <w:r>
      <w:instrText xml:space="preserve">PAGE  </w:instrText>
    </w:r>
    <w:r>
      <w:fldChar w:fldCharType="separate"/>
    </w:r>
    <w:r w:rsidR="008A24CC">
      <w:rPr>
        <w:noProof/>
      </w:rPr>
      <w:t>5</w:t>
    </w:r>
    <w:r>
      <w:fldChar w:fldCharType="end"/>
    </w:r>
    <w:r>
      <w:rPr>
        <w:rFonts w:hint="eastAsia"/>
      </w:rPr>
      <w:t xml:space="preserve"> - </w:t>
    </w:r>
  </w:p>
  <w:p w14:paraId="174D6A48" w14:textId="77777777" w:rsidR="00E445A0" w:rsidRDefault="00E445A0">
    <w:pPr>
      <w:pStyle w:val="ab"/>
    </w:pPr>
    <w:r>
      <w:rPr>
        <w:kern w:val="0"/>
        <w:szCs w:val="21"/>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36966" w14:textId="77777777" w:rsidR="00E445A0" w:rsidRDefault="00E445A0">
    <w:pPr>
      <w:pStyle w:val="ab"/>
      <w:framePr w:h="0" w:wrap="around" w:vAnchor="text" w:hAnchor="page" w:x="5761" w:y="1"/>
    </w:pPr>
    <w:r>
      <w:rPr>
        <w:rFonts w:hint="eastAsia"/>
      </w:rPr>
      <w:t xml:space="preserve">- </w:t>
    </w:r>
    <w:r>
      <w:fldChar w:fldCharType="begin"/>
    </w:r>
    <w:r>
      <w:instrText xml:space="preserve">PAGE  </w:instrText>
    </w:r>
    <w:r>
      <w:fldChar w:fldCharType="separate"/>
    </w:r>
    <w:r w:rsidR="008A24CC">
      <w:rPr>
        <w:noProof/>
      </w:rPr>
      <w:t>8</w:t>
    </w:r>
    <w:r>
      <w:fldChar w:fldCharType="end"/>
    </w:r>
    <w:r>
      <w:rPr>
        <w:rFonts w:hint="eastAsia"/>
      </w:rPr>
      <w:t xml:space="preserve"> - </w:t>
    </w:r>
  </w:p>
  <w:p w14:paraId="4B0F4FFC" w14:textId="77777777" w:rsidR="00E445A0" w:rsidRDefault="00E445A0">
    <w:pPr>
      <w:pStyle w:val="ab"/>
    </w:pPr>
    <w:r>
      <w:rPr>
        <w:kern w:val="0"/>
        <w:szCs w:val="21"/>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5FF82" w14:textId="77777777" w:rsidR="00E445A0" w:rsidRDefault="00E445A0">
    <w:pPr>
      <w:pStyle w:val="ab"/>
      <w:framePr w:h="0" w:wrap="around" w:vAnchor="text" w:hAnchor="page" w:x="5761" w:y="1"/>
    </w:pPr>
    <w:r>
      <w:rPr>
        <w:rFonts w:hint="eastAsia"/>
      </w:rPr>
      <w:t xml:space="preserve">- </w:t>
    </w:r>
    <w:r>
      <w:fldChar w:fldCharType="begin"/>
    </w:r>
    <w:r>
      <w:instrText xml:space="preserve">PAGE  </w:instrText>
    </w:r>
    <w:r>
      <w:fldChar w:fldCharType="separate"/>
    </w:r>
    <w:r w:rsidR="008A24CC">
      <w:rPr>
        <w:noProof/>
      </w:rPr>
      <w:t>35</w:t>
    </w:r>
    <w:r>
      <w:fldChar w:fldCharType="end"/>
    </w:r>
    <w:r>
      <w:rPr>
        <w:rFonts w:hint="eastAsia"/>
      </w:rPr>
      <w:t xml:space="preserve"> - </w:t>
    </w:r>
  </w:p>
  <w:p w14:paraId="2117E9E8" w14:textId="77777777" w:rsidR="00E445A0" w:rsidRDefault="00E445A0">
    <w:pPr>
      <w:pStyle w:val="ab"/>
    </w:pPr>
    <w:r>
      <w:rPr>
        <w:kern w:val="0"/>
        <w:szCs w:val="21"/>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B34B6" w14:textId="77777777" w:rsidR="00E445A0" w:rsidRPr="00AF5EDC" w:rsidRDefault="00E445A0" w:rsidP="00AF5EDC">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27E9CE" w14:textId="77777777" w:rsidR="003D1D49" w:rsidRDefault="003D1D49">
      <w:r>
        <w:separator/>
      </w:r>
    </w:p>
    <w:p w14:paraId="594150B6" w14:textId="77777777" w:rsidR="003D1D49" w:rsidRDefault="003D1D49"/>
  </w:footnote>
  <w:footnote w:type="continuationSeparator" w:id="0">
    <w:p w14:paraId="6BCD439E" w14:textId="77777777" w:rsidR="003D1D49" w:rsidRDefault="003D1D49">
      <w:r>
        <w:continuationSeparator/>
      </w:r>
    </w:p>
    <w:p w14:paraId="3CA804E7" w14:textId="77777777" w:rsidR="003D1D49" w:rsidRDefault="003D1D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0B92EC" w14:textId="77777777" w:rsidR="00E445A0" w:rsidRDefault="00E445A0">
    <w:pPr>
      <w:pStyle w:val="a9"/>
      <w:framePr w:h="0" w:wrap="around" w:vAnchor="text" w:hAnchor="margin" w:xAlign="center" w:y="1"/>
    </w:pPr>
    <w:r>
      <w:fldChar w:fldCharType="begin"/>
    </w:r>
    <w:r>
      <w:instrText xml:space="preserve">PAGE  </w:instrText>
    </w:r>
    <w:r>
      <w:fldChar w:fldCharType="separate"/>
    </w:r>
    <w:r>
      <w:rPr>
        <w:noProof/>
      </w:rPr>
      <w:t>lviii</w:t>
    </w:r>
    <w:r>
      <w:fldChar w:fldCharType="end"/>
    </w:r>
  </w:p>
  <w:p w14:paraId="20105AAD" w14:textId="77777777" w:rsidR="00E445A0" w:rsidRDefault="00E445A0">
    <w:pPr>
      <w:pStyle w:val="a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C2841" w14:textId="77777777" w:rsidR="00E445A0" w:rsidRDefault="00E445A0">
    <w:pPr>
      <w:pStyle w:val="a9"/>
    </w:pPr>
    <w:r>
      <w:rPr>
        <w:rFonts w:hint="eastAsia"/>
      </w:rPr>
      <w:t xml:space="preserve">东北大学硕士学位论文                                                     第1章  </w:t>
    </w:r>
    <w:proofErr w:type="gramStart"/>
    <w:r>
      <w:rPr>
        <w:rFonts w:hint="eastAsia"/>
      </w:rPr>
      <w:t>绪</w:t>
    </w:r>
    <w:proofErr w:type="gramEnd"/>
    <w:r>
      <w:rPr>
        <w:rFonts w:hint="eastAsia"/>
      </w:rPr>
      <w:t xml:space="preserve"> 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8806F" w14:textId="77777777" w:rsidR="00E445A0" w:rsidRDefault="00E445A0">
    <w:pPr>
      <w:pStyle w:val="a9"/>
      <w:framePr w:h="0" w:wrap="around" w:vAnchor="text" w:hAnchor="margin" w:xAlign="right" w:y="1"/>
    </w:pPr>
    <w:r>
      <w:fldChar w:fldCharType="begin"/>
    </w:r>
    <w:r>
      <w:instrText xml:space="preserve">PAGE  </w:instrText>
    </w:r>
    <w:r>
      <w:fldChar w:fldCharType="separate"/>
    </w:r>
    <w:r>
      <w:rPr>
        <w:noProof/>
      </w:rPr>
      <w:t>60</w:t>
    </w:r>
    <w:r>
      <w:fldChar w:fldCharType="end"/>
    </w:r>
  </w:p>
  <w:p w14:paraId="47C42539" w14:textId="77777777" w:rsidR="00E445A0" w:rsidRDefault="00E445A0">
    <w:pPr>
      <w:pStyle w:val="a9"/>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417CD" w14:textId="77777777" w:rsidR="00E445A0" w:rsidRDefault="00E445A0">
    <w:pPr>
      <w:pStyle w:val="a9"/>
    </w:pPr>
    <w:r>
      <w:rPr>
        <w:rFonts w:hint="eastAsia"/>
      </w:rPr>
      <w:t>东北大学硕士学位论文                                            第2章  相关理论与技术</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7BCDE" w14:textId="77777777" w:rsidR="00E445A0" w:rsidRDefault="00E445A0">
    <w:pPr>
      <w:pStyle w:val="a9"/>
    </w:pPr>
    <w:r>
      <w:rPr>
        <w:rFonts w:hint="eastAsia"/>
      </w:rPr>
      <w:t>东北大学硕士学位论文                          第4章  基于用户兴趣度的社区内容推荐方法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DB1E4" w14:textId="77777777" w:rsidR="00E445A0" w:rsidRDefault="00E445A0">
    <w:pPr>
      <w:pStyle w:val="a9"/>
    </w:pPr>
    <w:r>
      <w:rPr>
        <w:rFonts w:hint="eastAsia"/>
      </w:rPr>
      <w:t>东北大学硕士学位论文                                                          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95AAD7" w14:textId="77777777" w:rsidR="00E445A0" w:rsidRPr="00AF5EDC" w:rsidRDefault="00E445A0" w:rsidP="00AF5EDC">
    <w:pPr>
      <w:pStyle w:val="a9"/>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321AB" w14:textId="77777777" w:rsidR="00E445A0" w:rsidRDefault="00E445A0">
    <w:pPr>
      <w:pStyle w:val="a9"/>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534B5" w14:textId="77777777" w:rsidR="00E445A0" w:rsidRDefault="00E445A0">
    <w:pPr>
      <w:pStyle w:val="a9"/>
      <w:pBdr>
        <w:bottom w:val="none" w:sz="0" w:space="0" w:color="auto"/>
      </w:pBdr>
      <w:ind w:right="120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F34B8" w14:textId="77777777" w:rsidR="00E445A0" w:rsidRPr="003725AB" w:rsidRDefault="00E445A0" w:rsidP="003725AB">
    <w:pPr>
      <w:pStyle w:val="a9"/>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C4664" w14:textId="77777777" w:rsidR="00E445A0" w:rsidRPr="003725AB" w:rsidRDefault="00E445A0" w:rsidP="003725AB">
    <w:pPr>
      <w:pStyle w:val="a9"/>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F190C" w14:textId="77777777" w:rsidR="00E445A0" w:rsidRDefault="00E445A0">
    <w:pPr>
      <w:pStyle w:val="a9"/>
    </w:pPr>
    <w:r>
      <w:rPr>
        <w:rFonts w:hint="eastAsia"/>
      </w:rPr>
      <w:t>东北大学硕士学位论文                                                              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F093" w14:textId="77777777" w:rsidR="00E445A0" w:rsidRDefault="00E445A0">
    <w:pPr>
      <w:pStyle w:val="a9"/>
    </w:pPr>
    <w:r>
      <w:rPr>
        <w:rFonts w:hint="eastAsia"/>
      </w:rPr>
      <w:t>东北大学硕士学位论文                                                          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2DB4E" w14:textId="77777777" w:rsidR="00E445A0" w:rsidRDefault="00E445A0">
    <w:pPr>
      <w:pStyle w:val="a9"/>
    </w:pPr>
    <w:r>
      <w:rPr>
        <w:rFonts w:hint="eastAsia"/>
      </w:rPr>
      <w:t>东北大学硕士学位论文                                                              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FDC81" w14:textId="77777777" w:rsidR="00E445A0" w:rsidRPr="0099623E" w:rsidRDefault="00E445A0" w:rsidP="0099623E">
    <w:pPr>
      <w:pStyle w:val="a9"/>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0"/>
    <w:multiLevelType w:val="multilevel"/>
    <w:tmpl w:val="E9BEB0A4"/>
    <w:lvl w:ilvl="0">
      <w:start w:val="1"/>
      <w:numFmt w:val="decimal"/>
      <w:pStyle w:val="1"/>
      <w:lvlText w:val="%1"/>
      <w:lvlJc w:val="left"/>
      <w:pPr>
        <w:ind w:left="432" w:hanging="432"/>
      </w:pPr>
      <w:rPr>
        <w:rFonts w:hint="eastAsia"/>
      </w:rPr>
    </w:lvl>
    <w:lvl w:ilvl="1">
      <w:start w:val="1"/>
      <w:numFmt w:val="decimal"/>
      <w:pStyle w:val="2"/>
      <w:lvlText w:val="3.%2"/>
      <w:lvlJc w:val="left"/>
      <w:pPr>
        <w:ind w:left="576" w:hanging="576"/>
      </w:pPr>
      <w:rPr>
        <w:rFonts w:hint="eastAsia"/>
      </w:rPr>
    </w:lvl>
    <w:lvl w:ilvl="2">
      <w:start w:val="1"/>
      <w:numFmt w:val="decimal"/>
      <w:pStyle w:val="3"/>
      <w:lvlText w:val="3.%2.%3"/>
      <w:lvlJc w:val="left"/>
      <w:pPr>
        <w:ind w:left="720" w:hanging="720"/>
      </w:pPr>
      <w:rPr>
        <w:rFonts w:hint="eastAsia"/>
      </w:rPr>
    </w:lvl>
    <w:lvl w:ilvl="3">
      <w:start w:val="1"/>
      <w:numFmt w:val="bullet"/>
      <w:pStyle w:val="4"/>
      <w:lvlText w:val=""/>
      <w:lvlJc w:val="left"/>
      <w:pPr>
        <w:ind w:left="864" w:hanging="864"/>
      </w:pPr>
      <w:rPr>
        <w:rFonts w:ascii="Wingdings" w:hAnsi="Wingdings" w:hint="default"/>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nsid w:val="0825158D"/>
    <w:multiLevelType w:val="hybridMultilevel"/>
    <w:tmpl w:val="9942FDBA"/>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11841C24"/>
    <w:multiLevelType w:val="hybridMultilevel"/>
    <w:tmpl w:val="A0706A14"/>
    <w:lvl w:ilvl="0" w:tplc="8D86B7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nsid w:val="16A56383"/>
    <w:multiLevelType w:val="hybridMultilevel"/>
    <w:tmpl w:val="507C015C"/>
    <w:lvl w:ilvl="0" w:tplc="0E868F60">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7C92974"/>
    <w:multiLevelType w:val="hybridMultilevel"/>
    <w:tmpl w:val="213E898A"/>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1C6216FB"/>
    <w:multiLevelType w:val="hybridMultilevel"/>
    <w:tmpl w:val="9942FDBA"/>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1E5B4245"/>
    <w:multiLevelType w:val="hybridMultilevel"/>
    <w:tmpl w:val="3586CA3C"/>
    <w:lvl w:ilvl="0" w:tplc="5DB415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FE00666"/>
    <w:multiLevelType w:val="hybridMultilevel"/>
    <w:tmpl w:val="D77640E2"/>
    <w:lvl w:ilvl="0" w:tplc="FB7689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4B56013"/>
    <w:multiLevelType w:val="hybridMultilevel"/>
    <w:tmpl w:val="0F0ED25A"/>
    <w:lvl w:ilvl="0" w:tplc="6222286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BB4A7B"/>
    <w:multiLevelType w:val="multilevel"/>
    <w:tmpl w:val="38E0631C"/>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lang w:eastAsia="zh-CN"/>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nsid w:val="27DC57FF"/>
    <w:multiLevelType w:val="hybridMultilevel"/>
    <w:tmpl w:val="D59A353E"/>
    <w:lvl w:ilvl="0" w:tplc="0E868F60">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7303EE"/>
    <w:multiLevelType w:val="hybridMultilevel"/>
    <w:tmpl w:val="35EC0268"/>
    <w:lvl w:ilvl="0" w:tplc="6222286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EA3C92"/>
    <w:multiLevelType w:val="hybridMultilevel"/>
    <w:tmpl w:val="815071D0"/>
    <w:lvl w:ilvl="0" w:tplc="28825B3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B1A3E2F"/>
    <w:multiLevelType w:val="hybridMultilevel"/>
    <w:tmpl w:val="0134838C"/>
    <w:lvl w:ilvl="0" w:tplc="8370C6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B3B2A3A"/>
    <w:multiLevelType w:val="hybridMultilevel"/>
    <w:tmpl w:val="0A6E733E"/>
    <w:lvl w:ilvl="0" w:tplc="4FF60E9A">
      <w:start w:val="1"/>
      <w:numFmt w:val="decimal"/>
      <w:lvlText w:val="(%1)"/>
      <w:lvlJc w:val="left"/>
      <w:pPr>
        <w:ind w:left="1110" w:hanging="6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E164D89"/>
    <w:multiLevelType w:val="hybridMultilevel"/>
    <w:tmpl w:val="1E32B1B6"/>
    <w:lvl w:ilvl="0" w:tplc="FB94E3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48E7043"/>
    <w:multiLevelType w:val="hybridMultilevel"/>
    <w:tmpl w:val="C3A07C08"/>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nsid w:val="382A7222"/>
    <w:multiLevelType w:val="hybridMultilevel"/>
    <w:tmpl w:val="5FC0E7BC"/>
    <w:lvl w:ilvl="0" w:tplc="3B746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82F266F"/>
    <w:multiLevelType w:val="hybridMultilevel"/>
    <w:tmpl w:val="71986C04"/>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3D372E4D"/>
    <w:multiLevelType w:val="hybridMultilevel"/>
    <w:tmpl w:val="F758773C"/>
    <w:lvl w:ilvl="0" w:tplc="4E42C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E477D5F"/>
    <w:multiLevelType w:val="hybridMultilevel"/>
    <w:tmpl w:val="00087224"/>
    <w:lvl w:ilvl="0" w:tplc="B1EE83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EA63CC"/>
    <w:multiLevelType w:val="hybridMultilevel"/>
    <w:tmpl w:val="4E14AB2A"/>
    <w:lvl w:ilvl="0" w:tplc="C0BA5B1A">
      <w:start w:val="1"/>
      <w:numFmt w:val="decimal"/>
      <w:lvlText w:val="（%1）"/>
      <w:lvlJc w:val="left"/>
      <w:pPr>
        <w:ind w:left="1080" w:hanging="720"/>
      </w:pPr>
      <w:rPr>
        <w:rFonts w:ascii="Times New Roman" w:hAnsi="Times New Roman" w:cs="Times New Roman" w:hint="default"/>
        <w:color w:val="auto"/>
        <w:sz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583942B3"/>
    <w:multiLevelType w:val="hybridMultilevel"/>
    <w:tmpl w:val="7466FCB2"/>
    <w:lvl w:ilvl="0" w:tplc="6222286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95503E"/>
    <w:multiLevelType w:val="hybridMultilevel"/>
    <w:tmpl w:val="1CAC55AC"/>
    <w:lvl w:ilvl="0" w:tplc="0E868F60">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22F71AC"/>
    <w:multiLevelType w:val="hybridMultilevel"/>
    <w:tmpl w:val="2ADA63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7253466"/>
    <w:multiLevelType w:val="hybridMultilevel"/>
    <w:tmpl w:val="C6A66F62"/>
    <w:lvl w:ilvl="0" w:tplc="0E868F60">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9514E9"/>
    <w:multiLevelType w:val="hybridMultilevel"/>
    <w:tmpl w:val="B2F29604"/>
    <w:lvl w:ilvl="0" w:tplc="0E2C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4E257DA"/>
    <w:multiLevelType w:val="hybridMultilevel"/>
    <w:tmpl w:val="4DAC3256"/>
    <w:lvl w:ilvl="0" w:tplc="819A94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AE1919"/>
    <w:multiLevelType w:val="hybridMultilevel"/>
    <w:tmpl w:val="DAB0465A"/>
    <w:lvl w:ilvl="0" w:tplc="62222862">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0"/>
  </w:num>
  <w:num w:numId="2">
    <w:abstractNumId w:val="9"/>
  </w:num>
  <w:num w:numId="3">
    <w:abstractNumId w:val="8"/>
  </w:num>
  <w:num w:numId="4">
    <w:abstractNumId w:val="18"/>
  </w:num>
  <w:num w:numId="5">
    <w:abstractNumId w:val="1"/>
  </w:num>
  <w:num w:numId="6">
    <w:abstractNumId w:val="11"/>
  </w:num>
  <w:num w:numId="7">
    <w:abstractNumId w:val="2"/>
  </w:num>
  <w:num w:numId="8">
    <w:abstractNumId w:val="26"/>
  </w:num>
  <w:num w:numId="9">
    <w:abstractNumId w:val="28"/>
  </w:num>
  <w:num w:numId="10">
    <w:abstractNumId w:val="5"/>
  </w:num>
  <w:num w:numId="11">
    <w:abstractNumId w:val="22"/>
  </w:num>
  <w:num w:numId="12">
    <w:abstractNumId w:val="16"/>
  </w:num>
  <w:num w:numId="13">
    <w:abstractNumId w:val="4"/>
  </w:num>
  <w:num w:numId="14">
    <w:abstractNumId w:val="0"/>
  </w:num>
  <w:num w:numId="15">
    <w:abstractNumId w:val="0"/>
  </w:num>
  <w:num w:numId="16">
    <w:abstractNumId w:val="0"/>
  </w:num>
  <w:num w:numId="17">
    <w:abstractNumId w:val="0"/>
  </w:num>
  <w:num w:numId="18">
    <w:abstractNumId w:val="0"/>
  </w:num>
  <w:num w:numId="19">
    <w:abstractNumId w:val="24"/>
  </w:num>
  <w:num w:numId="20">
    <w:abstractNumId w:val="14"/>
  </w:num>
  <w:num w:numId="21">
    <w:abstractNumId w:val="25"/>
  </w:num>
  <w:num w:numId="22">
    <w:abstractNumId w:val="10"/>
  </w:num>
  <w:num w:numId="23">
    <w:abstractNumId w:val="23"/>
  </w:num>
  <w:num w:numId="24">
    <w:abstractNumId w:val="3"/>
  </w:num>
  <w:num w:numId="25">
    <w:abstractNumId w:val="13"/>
  </w:num>
  <w:num w:numId="26">
    <w:abstractNumId w:val="0"/>
  </w:num>
  <w:num w:numId="27">
    <w:abstractNumId w:val="19"/>
  </w:num>
  <w:num w:numId="28">
    <w:abstractNumId w:val="0"/>
  </w:num>
  <w:num w:numId="29">
    <w:abstractNumId w:val="0"/>
  </w:num>
  <w:num w:numId="30">
    <w:abstractNumId w:val="0"/>
  </w:num>
  <w:num w:numId="31">
    <w:abstractNumId w:val="12"/>
  </w:num>
  <w:num w:numId="32">
    <w:abstractNumId w:val="21"/>
  </w:num>
  <w:num w:numId="33">
    <w:abstractNumId w:val="7"/>
  </w:num>
  <w:num w:numId="34">
    <w:abstractNumId w:val="0"/>
  </w:num>
  <w:num w:numId="35">
    <w:abstractNumId w:val="20"/>
  </w:num>
  <w:num w:numId="36">
    <w:abstractNumId w:val="27"/>
  </w:num>
  <w:num w:numId="37">
    <w:abstractNumId w:val="15"/>
  </w:num>
  <w:num w:numId="38">
    <w:abstractNumId w:val="0"/>
  </w:num>
  <w:num w:numId="39">
    <w:abstractNumId w:val="6"/>
  </w:num>
  <w:num w:numId="40">
    <w:abstractNumId w:val="17"/>
  </w:num>
  <w:num w:numId="41">
    <w:abstractNumId w:val="0"/>
  </w:num>
  <w:num w:numId="42">
    <w:abstractNumId w:val="0"/>
  </w:num>
  <w:num w:numId="43">
    <w:abstractNumId w:val="0"/>
  </w:num>
  <w:num w:numId="44">
    <w:abstractNumId w:val="0"/>
  </w:num>
  <w:num w:numId="45">
    <w:abstractNumId w:val="9"/>
    <w:lvlOverride w:ilvl="0">
      <w:lvl w:ilvl="0">
        <w:start w:val="1"/>
        <w:numFmt w:val="decimal"/>
        <w:suff w:val="space"/>
        <w:lvlText w:val="第%1章"/>
        <w:lvlJc w:val="left"/>
        <w:pPr>
          <w:ind w:left="0" w:firstLine="0"/>
        </w:pPr>
        <w:rPr>
          <w:rFonts w:hint="eastAsia"/>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suff w:val="space"/>
        <w:lvlText w:val="%1.%2.%3.%4"/>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46">
    <w:abstractNumId w:val="0"/>
  </w:num>
  <w:num w:numId="47">
    <w:abstractNumId w:val="9"/>
    <w:lvlOverride w:ilvl="0">
      <w:lvl w:ilvl="0">
        <w:start w:val="1"/>
        <w:numFmt w:val="decimal"/>
        <w:suff w:val="space"/>
        <w:lvlText w:val="第%1章"/>
        <w:lvlJc w:val="left"/>
        <w:pPr>
          <w:ind w:left="0" w:firstLine="0"/>
        </w:pPr>
        <w:rPr>
          <w:rFonts w:hint="eastAsia"/>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suff w:val="space"/>
        <w:lvlText w:val="%1.%2.%3.%4"/>
        <w:lvlJc w:val="left"/>
        <w:pPr>
          <w:ind w:left="0" w:firstLine="0"/>
        </w:pPr>
        <w:rPr>
          <w:rFonts w:hint="eastAsia"/>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0"/>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hl">
    <w15:presenceInfo w15:providerId="None" w15:userId="yh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autoFormatOverride/>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23C"/>
    <w:rsid w:val="00000144"/>
    <w:rsid w:val="0000066D"/>
    <w:rsid w:val="000016A4"/>
    <w:rsid w:val="000016BA"/>
    <w:rsid w:val="000019B7"/>
    <w:rsid w:val="00001DC6"/>
    <w:rsid w:val="00001E79"/>
    <w:rsid w:val="00002BD6"/>
    <w:rsid w:val="0000305D"/>
    <w:rsid w:val="000031B1"/>
    <w:rsid w:val="0000461D"/>
    <w:rsid w:val="000046C9"/>
    <w:rsid w:val="00004A2C"/>
    <w:rsid w:val="000055C6"/>
    <w:rsid w:val="0000592F"/>
    <w:rsid w:val="0000612A"/>
    <w:rsid w:val="00006768"/>
    <w:rsid w:val="0000728E"/>
    <w:rsid w:val="000077A8"/>
    <w:rsid w:val="00007DFC"/>
    <w:rsid w:val="00010676"/>
    <w:rsid w:val="00010740"/>
    <w:rsid w:val="00010A7F"/>
    <w:rsid w:val="00010B76"/>
    <w:rsid w:val="00010BE3"/>
    <w:rsid w:val="0001166B"/>
    <w:rsid w:val="00011CBA"/>
    <w:rsid w:val="00011D6A"/>
    <w:rsid w:val="00011F84"/>
    <w:rsid w:val="00012262"/>
    <w:rsid w:val="000126B5"/>
    <w:rsid w:val="0001274A"/>
    <w:rsid w:val="00012CA1"/>
    <w:rsid w:val="0001390E"/>
    <w:rsid w:val="00013A64"/>
    <w:rsid w:val="00013A66"/>
    <w:rsid w:val="00013C82"/>
    <w:rsid w:val="00013D92"/>
    <w:rsid w:val="00013EA5"/>
    <w:rsid w:val="0001511F"/>
    <w:rsid w:val="00015256"/>
    <w:rsid w:val="00015D4D"/>
    <w:rsid w:val="00015DE4"/>
    <w:rsid w:val="00015F0A"/>
    <w:rsid w:val="00016A63"/>
    <w:rsid w:val="0001712E"/>
    <w:rsid w:val="000172D0"/>
    <w:rsid w:val="00020B74"/>
    <w:rsid w:val="00020CA2"/>
    <w:rsid w:val="00020DDB"/>
    <w:rsid w:val="0002105B"/>
    <w:rsid w:val="00021D01"/>
    <w:rsid w:val="000222DD"/>
    <w:rsid w:val="00022F5C"/>
    <w:rsid w:val="000233C6"/>
    <w:rsid w:val="00023709"/>
    <w:rsid w:val="00023D1E"/>
    <w:rsid w:val="0002418D"/>
    <w:rsid w:val="000244E1"/>
    <w:rsid w:val="00024F5B"/>
    <w:rsid w:val="00024F85"/>
    <w:rsid w:val="0002520E"/>
    <w:rsid w:val="000254AC"/>
    <w:rsid w:val="00025862"/>
    <w:rsid w:val="00025C43"/>
    <w:rsid w:val="00026E2D"/>
    <w:rsid w:val="00026EB9"/>
    <w:rsid w:val="00027675"/>
    <w:rsid w:val="00027E8C"/>
    <w:rsid w:val="00030A7A"/>
    <w:rsid w:val="00030C9C"/>
    <w:rsid w:val="00030ECF"/>
    <w:rsid w:val="00031D5B"/>
    <w:rsid w:val="00032EDF"/>
    <w:rsid w:val="000357D6"/>
    <w:rsid w:val="00035982"/>
    <w:rsid w:val="00035AC3"/>
    <w:rsid w:val="00035DAC"/>
    <w:rsid w:val="00035E0A"/>
    <w:rsid w:val="00036F41"/>
    <w:rsid w:val="000375F1"/>
    <w:rsid w:val="00037A59"/>
    <w:rsid w:val="00040AA4"/>
    <w:rsid w:val="00041277"/>
    <w:rsid w:val="00041BD2"/>
    <w:rsid w:val="00041EA3"/>
    <w:rsid w:val="000426D6"/>
    <w:rsid w:val="00042E06"/>
    <w:rsid w:val="00043AB9"/>
    <w:rsid w:val="00044214"/>
    <w:rsid w:val="00044347"/>
    <w:rsid w:val="000443AB"/>
    <w:rsid w:val="0004490D"/>
    <w:rsid w:val="000449D3"/>
    <w:rsid w:val="00044B4B"/>
    <w:rsid w:val="00045844"/>
    <w:rsid w:val="0004593A"/>
    <w:rsid w:val="00045B67"/>
    <w:rsid w:val="00045D38"/>
    <w:rsid w:val="0004683E"/>
    <w:rsid w:val="0004713B"/>
    <w:rsid w:val="00047FA8"/>
    <w:rsid w:val="00050025"/>
    <w:rsid w:val="0005027E"/>
    <w:rsid w:val="0005073D"/>
    <w:rsid w:val="000519F9"/>
    <w:rsid w:val="000523EC"/>
    <w:rsid w:val="00052778"/>
    <w:rsid w:val="000529A4"/>
    <w:rsid w:val="00052E76"/>
    <w:rsid w:val="0005331B"/>
    <w:rsid w:val="0005361A"/>
    <w:rsid w:val="00053B7B"/>
    <w:rsid w:val="000540F9"/>
    <w:rsid w:val="000541A0"/>
    <w:rsid w:val="000544D7"/>
    <w:rsid w:val="00054EFF"/>
    <w:rsid w:val="000562D0"/>
    <w:rsid w:val="0005630C"/>
    <w:rsid w:val="0005788D"/>
    <w:rsid w:val="00057A09"/>
    <w:rsid w:val="00057B98"/>
    <w:rsid w:val="00057E35"/>
    <w:rsid w:val="00060347"/>
    <w:rsid w:val="00060676"/>
    <w:rsid w:val="0006071C"/>
    <w:rsid w:val="00060FE9"/>
    <w:rsid w:val="0006155E"/>
    <w:rsid w:val="00061803"/>
    <w:rsid w:val="000620BF"/>
    <w:rsid w:val="000620DC"/>
    <w:rsid w:val="00062289"/>
    <w:rsid w:val="00062678"/>
    <w:rsid w:val="0006424C"/>
    <w:rsid w:val="0006444A"/>
    <w:rsid w:val="00064923"/>
    <w:rsid w:val="00064CF7"/>
    <w:rsid w:val="00064F35"/>
    <w:rsid w:val="000657A4"/>
    <w:rsid w:val="00065847"/>
    <w:rsid w:val="000660C7"/>
    <w:rsid w:val="0006618D"/>
    <w:rsid w:val="000667BA"/>
    <w:rsid w:val="00066C93"/>
    <w:rsid w:val="00066F94"/>
    <w:rsid w:val="00066FED"/>
    <w:rsid w:val="00067077"/>
    <w:rsid w:val="00067121"/>
    <w:rsid w:val="00067239"/>
    <w:rsid w:val="00067BB7"/>
    <w:rsid w:val="00070236"/>
    <w:rsid w:val="00070342"/>
    <w:rsid w:val="00071E89"/>
    <w:rsid w:val="00071F49"/>
    <w:rsid w:val="000721EE"/>
    <w:rsid w:val="00072CD6"/>
    <w:rsid w:val="00072FC7"/>
    <w:rsid w:val="00073328"/>
    <w:rsid w:val="00073496"/>
    <w:rsid w:val="00073861"/>
    <w:rsid w:val="00073B81"/>
    <w:rsid w:val="00073BCA"/>
    <w:rsid w:val="00073D5F"/>
    <w:rsid w:val="0007456E"/>
    <w:rsid w:val="00074AE8"/>
    <w:rsid w:val="00074EDF"/>
    <w:rsid w:val="0007532E"/>
    <w:rsid w:val="00075EDD"/>
    <w:rsid w:val="0007617F"/>
    <w:rsid w:val="000763CF"/>
    <w:rsid w:val="0007693E"/>
    <w:rsid w:val="00077660"/>
    <w:rsid w:val="000776BD"/>
    <w:rsid w:val="00077DD1"/>
    <w:rsid w:val="00080290"/>
    <w:rsid w:val="000802AA"/>
    <w:rsid w:val="0008038F"/>
    <w:rsid w:val="00080FAC"/>
    <w:rsid w:val="000811BE"/>
    <w:rsid w:val="00081CCC"/>
    <w:rsid w:val="00081EE5"/>
    <w:rsid w:val="0008268B"/>
    <w:rsid w:val="000833A6"/>
    <w:rsid w:val="00083543"/>
    <w:rsid w:val="0008401A"/>
    <w:rsid w:val="000847E7"/>
    <w:rsid w:val="00084A3B"/>
    <w:rsid w:val="00084C79"/>
    <w:rsid w:val="00084E92"/>
    <w:rsid w:val="00084F9D"/>
    <w:rsid w:val="000853B7"/>
    <w:rsid w:val="00086641"/>
    <w:rsid w:val="0008675E"/>
    <w:rsid w:val="00086958"/>
    <w:rsid w:val="000870E9"/>
    <w:rsid w:val="000874EA"/>
    <w:rsid w:val="00087BB2"/>
    <w:rsid w:val="00087CF9"/>
    <w:rsid w:val="0009042F"/>
    <w:rsid w:val="000906B3"/>
    <w:rsid w:val="0009086B"/>
    <w:rsid w:val="00090E6E"/>
    <w:rsid w:val="00092D38"/>
    <w:rsid w:val="000930B4"/>
    <w:rsid w:val="00093137"/>
    <w:rsid w:val="00093439"/>
    <w:rsid w:val="00094F97"/>
    <w:rsid w:val="00095743"/>
    <w:rsid w:val="0009664F"/>
    <w:rsid w:val="00096BA3"/>
    <w:rsid w:val="000970CA"/>
    <w:rsid w:val="0009734D"/>
    <w:rsid w:val="00097889"/>
    <w:rsid w:val="00097B4F"/>
    <w:rsid w:val="00097B6B"/>
    <w:rsid w:val="00097D27"/>
    <w:rsid w:val="000A0A8D"/>
    <w:rsid w:val="000A0DB2"/>
    <w:rsid w:val="000A0F06"/>
    <w:rsid w:val="000A0F8D"/>
    <w:rsid w:val="000A1511"/>
    <w:rsid w:val="000A1808"/>
    <w:rsid w:val="000A22F8"/>
    <w:rsid w:val="000A29A0"/>
    <w:rsid w:val="000A3658"/>
    <w:rsid w:val="000A3AE3"/>
    <w:rsid w:val="000A3B5E"/>
    <w:rsid w:val="000A3ED8"/>
    <w:rsid w:val="000A4804"/>
    <w:rsid w:val="000A4A36"/>
    <w:rsid w:val="000A4A78"/>
    <w:rsid w:val="000A54BD"/>
    <w:rsid w:val="000A55B8"/>
    <w:rsid w:val="000A55DD"/>
    <w:rsid w:val="000A5D45"/>
    <w:rsid w:val="000A71E9"/>
    <w:rsid w:val="000A72C9"/>
    <w:rsid w:val="000A7706"/>
    <w:rsid w:val="000B040C"/>
    <w:rsid w:val="000B0629"/>
    <w:rsid w:val="000B0861"/>
    <w:rsid w:val="000B0A1B"/>
    <w:rsid w:val="000B1802"/>
    <w:rsid w:val="000B1E55"/>
    <w:rsid w:val="000B3D55"/>
    <w:rsid w:val="000B4063"/>
    <w:rsid w:val="000B41BD"/>
    <w:rsid w:val="000B470D"/>
    <w:rsid w:val="000B472D"/>
    <w:rsid w:val="000B48D6"/>
    <w:rsid w:val="000B59C6"/>
    <w:rsid w:val="000B6422"/>
    <w:rsid w:val="000B683E"/>
    <w:rsid w:val="000B688C"/>
    <w:rsid w:val="000B69BC"/>
    <w:rsid w:val="000B6E43"/>
    <w:rsid w:val="000B70B8"/>
    <w:rsid w:val="000B739B"/>
    <w:rsid w:val="000C1234"/>
    <w:rsid w:val="000C15DB"/>
    <w:rsid w:val="000C181D"/>
    <w:rsid w:val="000C243D"/>
    <w:rsid w:val="000C24F8"/>
    <w:rsid w:val="000C289C"/>
    <w:rsid w:val="000C2F98"/>
    <w:rsid w:val="000C3BC5"/>
    <w:rsid w:val="000C4386"/>
    <w:rsid w:val="000C49CC"/>
    <w:rsid w:val="000C49DF"/>
    <w:rsid w:val="000C4CDD"/>
    <w:rsid w:val="000C4FF8"/>
    <w:rsid w:val="000C5128"/>
    <w:rsid w:val="000C5408"/>
    <w:rsid w:val="000C55F4"/>
    <w:rsid w:val="000C568B"/>
    <w:rsid w:val="000C5AA2"/>
    <w:rsid w:val="000C62E0"/>
    <w:rsid w:val="000C6494"/>
    <w:rsid w:val="000C7ABA"/>
    <w:rsid w:val="000D0137"/>
    <w:rsid w:val="000D034D"/>
    <w:rsid w:val="000D05B6"/>
    <w:rsid w:val="000D0920"/>
    <w:rsid w:val="000D0F90"/>
    <w:rsid w:val="000D1109"/>
    <w:rsid w:val="000D2426"/>
    <w:rsid w:val="000D2594"/>
    <w:rsid w:val="000D31EF"/>
    <w:rsid w:val="000D34E3"/>
    <w:rsid w:val="000D3865"/>
    <w:rsid w:val="000D4E2E"/>
    <w:rsid w:val="000D4FDD"/>
    <w:rsid w:val="000D52A7"/>
    <w:rsid w:val="000D5466"/>
    <w:rsid w:val="000D56EF"/>
    <w:rsid w:val="000D57E6"/>
    <w:rsid w:val="000D5D8D"/>
    <w:rsid w:val="000D61EC"/>
    <w:rsid w:val="000D75FA"/>
    <w:rsid w:val="000D7731"/>
    <w:rsid w:val="000D7BAA"/>
    <w:rsid w:val="000E0042"/>
    <w:rsid w:val="000E04DA"/>
    <w:rsid w:val="000E1037"/>
    <w:rsid w:val="000E1365"/>
    <w:rsid w:val="000E13A4"/>
    <w:rsid w:val="000E1BC6"/>
    <w:rsid w:val="000E2098"/>
    <w:rsid w:val="000E23DB"/>
    <w:rsid w:val="000E27C1"/>
    <w:rsid w:val="000E3214"/>
    <w:rsid w:val="000E3237"/>
    <w:rsid w:val="000E38A7"/>
    <w:rsid w:val="000E4054"/>
    <w:rsid w:val="000E5196"/>
    <w:rsid w:val="000E5387"/>
    <w:rsid w:val="000E5653"/>
    <w:rsid w:val="000E59F0"/>
    <w:rsid w:val="000E5B2F"/>
    <w:rsid w:val="000E5BE2"/>
    <w:rsid w:val="000E5C66"/>
    <w:rsid w:val="000E5F80"/>
    <w:rsid w:val="000E63E1"/>
    <w:rsid w:val="000E6873"/>
    <w:rsid w:val="000E70EA"/>
    <w:rsid w:val="000E7A1E"/>
    <w:rsid w:val="000E7BA5"/>
    <w:rsid w:val="000E7BDF"/>
    <w:rsid w:val="000E7BE6"/>
    <w:rsid w:val="000F015E"/>
    <w:rsid w:val="000F0579"/>
    <w:rsid w:val="000F0F27"/>
    <w:rsid w:val="000F0FB5"/>
    <w:rsid w:val="000F102C"/>
    <w:rsid w:val="000F10AA"/>
    <w:rsid w:val="000F12B3"/>
    <w:rsid w:val="000F17A2"/>
    <w:rsid w:val="000F20E3"/>
    <w:rsid w:val="000F2409"/>
    <w:rsid w:val="000F2552"/>
    <w:rsid w:val="000F2752"/>
    <w:rsid w:val="000F32A7"/>
    <w:rsid w:val="000F33DC"/>
    <w:rsid w:val="000F3741"/>
    <w:rsid w:val="000F3B3B"/>
    <w:rsid w:val="000F4A82"/>
    <w:rsid w:val="000F5C33"/>
    <w:rsid w:val="000F67CF"/>
    <w:rsid w:val="000F6A46"/>
    <w:rsid w:val="000F7271"/>
    <w:rsid w:val="000F7974"/>
    <w:rsid w:val="001009FF"/>
    <w:rsid w:val="00100B82"/>
    <w:rsid w:val="00100BCC"/>
    <w:rsid w:val="00100C41"/>
    <w:rsid w:val="00101247"/>
    <w:rsid w:val="00101515"/>
    <w:rsid w:val="001029BB"/>
    <w:rsid w:val="00102AD9"/>
    <w:rsid w:val="00102F41"/>
    <w:rsid w:val="00102FB0"/>
    <w:rsid w:val="00103347"/>
    <w:rsid w:val="00103800"/>
    <w:rsid w:val="00103C0B"/>
    <w:rsid w:val="0010422D"/>
    <w:rsid w:val="00104725"/>
    <w:rsid w:val="00104924"/>
    <w:rsid w:val="00104AAB"/>
    <w:rsid w:val="00104FD3"/>
    <w:rsid w:val="00105797"/>
    <w:rsid w:val="001060DD"/>
    <w:rsid w:val="00106578"/>
    <w:rsid w:val="00107495"/>
    <w:rsid w:val="00107F22"/>
    <w:rsid w:val="001103EB"/>
    <w:rsid w:val="001106C3"/>
    <w:rsid w:val="0011093E"/>
    <w:rsid w:val="00110B31"/>
    <w:rsid w:val="00110ED6"/>
    <w:rsid w:val="001110FB"/>
    <w:rsid w:val="00112405"/>
    <w:rsid w:val="00113015"/>
    <w:rsid w:val="001130AA"/>
    <w:rsid w:val="00113219"/>
    <w:rsid w:val="00113CF7"/>
    <w:rsid w:val="00114368"/>
    <w:rsid w:val="0011497D"/>
    <w:rsid w:val="001149E1"/>
    <w:rsid w:val="00114CE9"/>
    <w:rsid w:val="00115452"/>
    <w:rsid w:val="0011579C"/>
    <w:rsid w:val="00115A91"/>
    <w:rsid w:val="00115D7E"/>
    <w:rsid w:val="00115E74"/>
    <w:rsid w:val="0011626F"/>
    <w:rsid w:val="001166AD"/>
    <w:rsid w:val="001166C3"/>
    <w:rsid w:val="00116A2E"/>
    <w:rsid w:val="00116B05"/>
    <w:rsid w:val="0011704C"/>
    <w:rsid w:val="001170F6"/>
    <w:rsid w:val="00117904"/>
    <w:rsid w:val="00117ABA"/>
    <w:rsid w:val="00120093"/>
    <w:rsid w:val="0012017D"/>
    <w:rsid w:val="00120611"/>
    <w:rsid w:val="00121187"/>
    <w:rsid w:val="0012142E"/>
    <w:rsid w:val="001219FC"/>
    <w:rsid w:val="00122869"/>
    <w:rsid w:val="00122FF0"/>
    <w:rsid w:val="00123069"/>
    <w:rsid w:val="001232B3"/>
    <w:rsid w:val="001239C6"/>
    <w:rsid w:val="00123DFA"/>
    <w:rsid w:val="00124491"/>
    <w:rsid w:val="00124600"/>
    <w:rsid w:val="00124E0C"/>
    <w:rsid w:val="001251B7"/>
    <w:rsid w:val="0012586F"/>
    <w:rsid w:val="00125CBC"/>
    <w:rsid w:val="001268D2"/>
    <w:rsid w:val="001269A9"/>
    <w:rsid w:val="001269DD"/>
    <w:rsid w:val="0012700C"/>
    <w:rsid w:val="0012755C"/>
    <w:rsid w:val="00127D42"/>
    <w:rsid w:val="001300CB"/>
    <w:rsid w:val="0013051C"/>
    <w:rsid w:val="00130C98"/>
    <w:rsid w:val="001311CE"/>
    <w:rsid w:val="00131F2C"/>
    <w:rsid w:val="00132017"/>
    <w:rsid w:val="001320DB"/>
    <w:rsid w:val="00132176"/>
    <w:rsid w:val="00132A92"/>
    <w:rsid w:val="00132BF8"/>
    <w:rsid w:val="00132E5F"/>
    <w:rsid w:val="001330CF"/>
    <w:rsid w:val="0013389D"/>
    <w:rsid w:val="00133BFB"/>
    <w:rsid w:val="001352F4"/>
    <w:rsid w:val="001356BF"/>
    <w:rsid w:val="001357FA"/>
    <w:rsid w:val="001365C8"/>
    <w:rsid w:val="00137517"/>
    <w:rsid w:val="00137A5E"/>
    <w:rsid w:val="0014027D"/>
    <w:rsid w:val="0014053D"/>
    <w:rsid w:val="001407E5"/>
    <w:rsid w:val="001408DF"/>
    <w:rsid w:val="0014141F"/>
    <w:rsid w:val="0014159D"/>
    <w:rsid w:val="001416B3"/>
    <w:rsid w:val="00141743"/>
    <w:rsid w:val="00142122"/>
    <w:rsid w:val="00142E01"/>
    <w:rsid w:val="00142F4D"/>
    <w:rsid w:val="00142F82"/>
    <w:rsid w:val="001431EE"/>
    <w:rsid w:val="0014320F"/>
    <w:rsid w:val="0014370D"/>
    <w:rsid w:val="001437F3"/>
    <w:rsid w:val="00143844"/>
    <w:rsid w:val="00143906"/>
    <w:rsid w:val="00143914"/>
    <w:rsid w:val="00143CBC"/>
    <w:rsid w:val="0014428E"/>
    <w:rsid w:val="001444AA"/>
    <w:rsid w:val="0014492B"/>
    <w:rsid w:val="00145417"/>
    <w:rsid w:val="001459EA"/>
    <w:rsid w:val="00145C9A"/>
    <w:rsid w:val="00145E9F"/>
    <w:rsid w:val="0014626A"/>
    <w:rsid w:val="00146403"/>
    <w:rsid w:val="00146DF0"/>
    <w:rsid w:val="001470BE"/>
    <w:rsid w:val="00147401"/>
    <w:rsid w:val="00147755"/>
    <w:rsid w:val="0015011F"/>
    <w:rsid w:val="001501DD"/>
    <w:rsid w:val="0015029A"/>
    <w:rsid w:val="00150A74"/>
    <w:rsid w:val="00151580"/>
    <w:rsid w:val="001523B3"/>
    <w:rsid w:val="001526FB"/>
    <w:rsid w:val="0015289C"/>
    <w:rsid w:val="00152973"/>
    <w:rsid w:val="00152DE8"/>
    <w:rsid w:val="00153875"/>
    <w:rsid w:val="00153E72"/>
    <w:rsid w:val="0015448A"/>
    <w:rsid w:val="001545AD"/>
    <w:rsid w:val="00154A5E"/>
    <w:rsid w:val="001552A0"/>
    <w:rsid w:val="00155372"/>
    <w:rsid w:val="00155687"/>
    <w:rsid w:val="001556CB"/>
    <w:rsid w:val="0015580C"/>
    <w:rsid w:val="00156507"/>
    <w:rsid w:val="00156FE4"/>
    <w:rsid w:val="001574E2"/>
    <w:rsid w:val="00157BB7"/>
    <w:rsid w:val="00157C32"/>
    <w:rsid w:val="00157EE2"/>
    <w:rsid w:val="00160385"/>
    <w:rsid w:val="001605AC"/>
    <w:rsid w:val="0016079A"/>
    <w:rsid w:val="00160B7C"/>
    <w:rsid w:val="00160C8C"/>
    <w:rsid w:val="00160E3E"/>
    <w:rsid w:val="00161F36"/>
    <w:rsid w:val="00161F96"/>
    <w:rsid w:val="0016282A"/>
    <w:rsid w:val="001631B7"/>
    <w:rsid w:val="00163617"/>
    <w:rsid w:val="00163631"/>
    <w:rsid w:val="001638FC"/>
    <w:rsid w:val="001639D7"/>
    <w:rsid w:val="001640EF"/>
    <w:rsid w:val="00164652"/>
    <w:rsid w:val="00164DE7"/>
    <w:rsid w:val="00165162"/>
    <w:rsid w:val="00165580"/>
    <w:rsid w:val="0016575A"/>
    <w:rsid w:val="001657B0"/>
    <w:rsid w:val="00165D11"/>
    <w:rsid w:val="00165E64"/>
    <w:rsid w:val="00166344"/>
    <w:rsid w:val="0016634E"/>
    <w:rsid w:val="00166697"/>
    <w:rsid w:val="00166768"/>
    <w:rsid w:val="001674E8"/>
    <w:rsid w:val="00167B27"/>
    <w:rsid w:val="00167CA5"/>
    <w:rsid w:val="00167E59"/>
    <w:rsid w:val="00167F08"/>
    <w:rsid w:val="00170743"/>
    <w:rsid w:val="00171281"/>
    <w:rsid w:val="001717CE"/>
    <w:rsid w:val="00172325"/>
    <w:rsid w:val="001726BD"/>
    <w:rsid w:val="00172759"/>
    <w:rsid w:val="0017285A"/>
    <w:rsid w:val="00172889"/>
    <w:rsid w:val="00172978"/>
    <w:rsid w:val="001729CF"/>
    <w:rsid w:val="00172A27"/>
    <w:rsid w:val="00172CB3"/>
    <w:rsid w:val="00172EEA"/>
    <w:rsid w:val="00173612"/>
    <w:rsid w:val="00173880"/>
    <w:rsid w:val="00173F41"/>
    <w:rsid w:val="00174646"/>
    <w:rsid w:val="001747DB"/>
    <w:rsid w:val="00174FA7"/>
    <w:rsid w:val="0017504A"/>
    <w:rsid w:val="001753D2"/>
    <w:rsid w:val="00176451"/>
    <w:rsid w:val="001765CF"/>
    <w:rsid w:val="001801AD"/>
    <w:rsid w:val="0018021A"/>
    <w:rsid w:val="0018075B"/>
    <w:rsid w:val="00182060"/>
    <w:rsid w:val="001829B8"/>
    <w:rsid w:val="0018393C"/>
    <w:rsid w:val="00183A87"/>
    <w:rsid w:val="00183B3D"/>
    <w:rsid w:val="00183E47"/>
    <w:rsid w:val="00184459"/>
    <w:rsid w:val="001848DB"/>
    <w:rsid w:val="001850E3"/>
    <w:rsid w:val="00185AB9"/>
    <w:rsid w:val="00185CCA"/>
    <w:rsid w:val="00186434"/>
    <w:rsid w:val="00186913"/>
    <w:rsid w:val="00186B6C"/>
    <w:rsid w:val="001874F6"/>
    <w:rsid w:val="001876E1"/>
    <w:rsid w:val="00187AB6"/>
    <w:rsid w:val="001902B4"/>
    <w:rsid w:val="001903C5"/>
    <w:rsid w:val="001904CB"/>
    <w:rsid w:val="0019089E"/>
    <w:rsid w:val="00190A7C"/>
    <w:rsid w:val="001916F9"/>
    <w:rsid w:val="00191C02"/>
    <w:rsid w:val="00193118"/>
    <w:rsid w:val="0019323B"/>
    <w:rsid w:val="0019468A"/>
    <w:rsid w:val="00194A29"/>
    <w:rsid w:val="00194B52"/>
    <w:rsid w:val="00194D36"/>
    <w:rsid w:val="0019527E"/>
    <w:rsid w:val="001958E1"/>
    <w:rsid w:val="00195FFC"/>
    <w:rsid w:val="00196E37"/>
    <w:rsid w:val="00196EDC"/>
    <w:rsid w:val="00197255"/>
    <w:rsid w:val="0019739D"/>
    <w:rsid w:val="001973FE"/>
    <w:rsid w:val="0019741C"/>
    <w:rsid w:val="001975B1"/>
    <w:rsid w:val="001A044C"/>
    <w:rsid w:val="001A0670"/>
    <w:rsid w:val="001A081F"/>
    <w:rsid w:val="001A08EA"/>
    <w:rsid w:val="001A13A3"/>
    <w:rsid w:val="001A1538"/>
    <w:rsid w:val="001A1FC9"/>
    <w:rsid w:val="001A22D4"/>
    <w:rsid w:val="001A2F8D"/>
    <w:rsid w:val="001A3058"/>
    <w:rsid w:val="001A31D6"/>
    <w:rsid w:val="001A34A7"/>
    <w:rsid w:val="001A399A"/>
    <w:rsid w:val="001A3BE5"/>
    <w:rsid w:val="001A3CB0"/>
    <w:rsid w:val="001A3F70"/>
    <w:rsid w:val="001A3FBB"/>
    <w:rsid w:val="001A427E"/>
    <w:rsid w:val="001A4B01"/>
    <w:rsid w:val="001A5078"/>
    <w:rsid w:val="001A5B84"/>
    <w:rsid w:val="001A5CAB"/>
    <w:rsid w:val="001A5E6D"/>
    <w:rsid w:val="001A5F04"/>
    <w:rsid w:val="001A64B4"/>
    <w:rsid w:val="001A67D4"/>
    <w:rsid w:val="001A6981"/>
    <w:rsid w:val="001A7025"/>
    <w:rsid w:val="001A717A"/>
    <w:rsid w:val="001A71DF"/>
    <w:rsid w:val="001A721F"/>
    <w:rsid w:val="001A734F"/>
    <w:rsid w:val="001A74AA"/>
    <w:rsid w:val="001A768B"/>
    <w:rsid w:val="001A79A9"/>
    <w:rsid w:val="001B002F"/>
    <w:rsid w:val="001B01CB"/>
    <w:rsid w:val="001B05ED"/>
    <w:rsid w:val="001B08B1"/>
    <w:rsid w:val="001B090D"/>
    <w:rsid w:val="001B0E42"/>
    <w:rsid w:val="001B1396"/>
    <w:rsid w:val="001B1665"/>
    <w:rsid w:val="001B18AD"/>
    <w:rsid w:val="001B18DB"/>
    <w:rsid w:val="001B1A7D"/>
    <w:rsid w:val="001B1BBD"/>
    <w:rsid w:val="001B1BDC"/>
    <w:rsid w:val="001B1EF1"/>
    <w:rsid w:val="001B2AA4"/>
    <w:rsid w:val="001B2B2C"/>
    <w:rsid w:val="001B2D0D"/>
    <w:rsid w:val="001B3040"/>
    <w:rsid w:val="001B30F7"/>
    <w:rsid w:val="001B4333"/>
    <w:rsid w:val="001B4DFC"/>
    <w:rsid w:val="001B4E52"/>
    <w:rsid w:val="001B5232"/>
    <w:rsid w:val="001B5880"/>
    <w:rsid w:val="001B5A5F"/>
    <w:rsid w:val="001B5D5F"/>
    <w:rsid w:val="001B5DFF"/>
    <w:rsid w:val="001B6065"/>
    <w:rsid w:val="001B6D82"/>
    <w:rsid w:val="001B7007"/>
    <w:rsid w:val="001B71BD"/>
    <w:rsid w:val="001B73EF"/>
    <w:rsid w:val="001B76B7"/>
    <w:rsid w:val="001B787B"/>
    <w:rsid w:val="001B7CD2"/>
    <w:rsid w:val="001B7DC9"/>
    <w:rsid w:val="001B7FC1"/>
    <w:rsid w:val="001C014C"/>
    <w:rsid w:val="001C0172"/>
    <w:rsid w:val="001C022D"/>
    <w:rsid w:val="001C0B1A"/>
    <w:rsid w:val="001C0CC0"/>
    <w:rsid w:val="001C1738"/>
    <w:rsid w:val="001C1900"/>
    <w:rsid w:val="001C29CE"/>
    <w:rsid w:val="001C2F9A"/>
    <w:rsid w:val="001C3274"/>
    <w:rsid w:val="001C3952"/>
    <w:rsid w:val="001C3C1F"/>
    <w:rsid w:val="001C3E7B"/>
    <w:rsid w:val="001C4165"/>
    <w:rsid w:val="001C47B4"/>
    <w:rsid w:val="001C5113"/>
    <w:rsid w:val="001C51D4"/>
    <w:rsid w:val="001C59A0"/>
    <w:rsid w:val="001C63EE"/>
    <w:rsid w:val="001C65CD"/>
    <w:rsid w:val="001C705A"/>
    <w:rsid w:val="001C77C4"/>
    <w:rsid w:val="001D0380"/>
    <w:rsid w:val="001D064B"/>
    <w:rsid w:val="001D0792"/>
    <w:rsid w:val="001D0ADD"/>
    <w:rsid w:val="001D0CD9"/>
    <w:rsid w:val="001D0D93"/>
    <w:rsid w:val="001D14BF"/>
    <w:rsid w:val="001D1573"/>
    <w:rsid w:val="001D167C"/>
    <w:rsid w:val="001D1E09"/>
    <w:rsid w:val="001D214E"/>
    <w:rsid w:val="001D2196"/>
    <w:rsid w:val="001D2934"/>
    <w:rsid w:val="001D2AE9"/>
    <w:rsid w:val="001D2B7B"/>
    <w:rsid w:val="001D2EA3"/>
    <w:rsid w:val="001D332D"/>
    <w:rsid w:val="001D39F7"/>
    <w:rsid w:val="001D3CE3"/>
    <w:rsid w:val="001D3E26"/>
    <w:rsid w:val="001D4038"/>
    <w:rsid w:val="001D50B5"/>
    <w:rsid w:val="001D5D97"/>
    <w:rsid w:val="001D5E93"/>
    <w:rsid w:val="001D5F7B"/>
    <w:rsid w:val="001D624E"/>
    <w:rsid w:val="001D62C9"/>
    <w:rsid w:val="001D66FE"/>
    <w:rsid w:val="001D68AA"/>
    <w:rsid w:val="001D772E"/>
    <w:rsid w:val="001E07F3"/>
    <w:rsid w:val="001E0868"/>
    <w:rsid w:val="001E0A89"/>
    <w:rsid w:val="001E0DB9"/>
    <w:rsid w:val="001E1134"/>
    <w:rsid w:val="001E195B"/>
    <w:rsid w:val="001E1AF7"/>
    <w:rsid w:val="001E269F"/>
    <w:rsid w:val="001E2A0C"/>
    <w:rsid w:val="001E30ED"/>
    <w:rsid w:val="001E374C"/>
    <w:rsid w:val="001E3796"/>
    <w:rsid w:val="001E3A49"/>
    <w:rsid w:val="001E3EA4"/>
    <w:rsid w:val="001E42D3"/>
    <w:rsid w:val="001E43FB"/>
    <w:rsid w:val="001E45F7"/>
    <w:rsid w:val="001E515B"/>
    <w:rsid w:val="001E5715"/>
    <w:rsid w:val="001E5BCC"/>
    <w:rsid w:val="001E637D"/>
    <w:rsid w:val="001E646B"/>
    <w:rsid w:val="001E67C3"/>
    <w:rsid w:val="001E6CB2"/>
    <w:rsid w:val="001E751A"/>
    <w:rsid w:val="001E78AB"/>
    <w:rsid w:val="001E7D4E"/>
    <w:rsid w:val="001F008B"/>
    <w:rsid w:val="001F0569"/>
    <w:rsid w:val="001F0A8B"/>
    <w:rsid w:val="001F0D25"/>
    <w:rsid w:val="001F0D65"/>
    <w:rsid w:val="001F0EAD"/>
    <w:rsid w:val="001F0F12"/>
    <w:rsid w:val="001F0FF3"/>
    <w:rsid w:val="001F100E"/>
    <w:rsid w:val="001F138A"/>
    <w:rsid w:val="001F1507"/>
    <w:rsid w:val="001F1842"/>
    <w:rsid w:val="001F1DF5"/>
    <w:rsid w:val="001F27F1"/>
    <w:rsid w:val="001F293C"/>
    <w:rsid w:val="001F2B1C"/>
    <w:rsid w:val="001F323E"/>
    <w:rsid w:val="001F32F4"/>
    <w:rsid w:val="001F367B"/>
    <w:rsid w:val="001F3A45"/>
    <w:rsid w:val="001F44B0"/>
    <w:rsid w:val="001F474E"/>
    <w:rsid w:val="001F4ACE"/>
    <w:rsid w:val="001F590C"/>
    <w:rsid w:val="001F59BF"/>
    <w:rsid w:val="001F5CC6"/>
    <w:rsid w:val="001F5F1A"/>
    <w:rsid w:val="001F5FFC"/>
    <w:rsid w:val="001F60B0"/>
    <w:rsid w:val="001F65E4"/>
    <w:rsid w:val="00200176"/>
    <w:rsid w:val="00200FD0"/>
    <w:rsid w:val="002012D8"/>
    <w:rsid w:val="00201A2D"/>
    <w:rsid w:val="00201E85"/>
    <w:rsid w:val="00202311"/>
    <w:rsid w:val="00202A05"/>
    <w:rsid w:val="00203134"/>
    <w:rsid w:val="0020319F"/>
    <w:rsid w:val="00203D4E"/>
    <w:rsid w:val="00203D5D"/>
    <w:rsid w:val="00203E0A"/>
    <w:rsid w:val="00204366"/>
    <w:rsid w:val="0020442B"/>
    <w:rsid w:val="00204A88"/>
    <w:rsid w:val="0020507F"/>
    <w:rsid w:val="00205D8B"/>
    <w:rsid w:val="00206135"/>
    <w:rsid w:val="00206E4D"/>
    <w:rsid w:val="002072EF"/>
    <w:rsid w:val="0021070A"/>
    <w:rsid w:val="0021085F"/>
    <w:rsid w:val="00210B91"/>
    <w:rsid w:val="00211060"/>
    <w:rsid w:val="00211465"/>
    <w:rsid w:val="0021149F"/>
    <w:rsid w:val="0021192A"/>
    <w:rsid w:val="00212F7A"/>
    <w:rsid w:val="00213083"/>
    <w:rsid w:val="002131DA"/>
    <w:rsid w:val="002132CA"/>
    <w:rsid w:val="00213FBF"/>
    <w:rsid w:val="00214118"/>
    <w:rsid w:val="002148DF"/>
    <w:rsid w:val="002149F5"/>
    <w:rsid w:val="0021515F"/>
    <w:rsid w:val="00215463"/>
    <w:rsid w:val="00215507"/>
    <w:rsid w:val="00215604"/>
    <w:rsid w:val="0021570E"/>
    <w:rsid w:val="00215C16"/>
    <w:rsid w:val="00215F49"/>
    <w:rsid w:val="002172C4"/>
    <w:rsid w:val="002174EC"/>
    <w:rsid w:val="0021765D"/>
    <w:rsid w:val="002176E4"/>
    <w:rsid w:val="002178FD"/>
    <w:rsid w:val="00217B37"/>
    <w:rsid w:val="00220369"/>
    <w:rsid w:val="002208DB"/>
    <w:rsid w:val="00220BA4"/>
    <w:rsid w:val="00220D65"/>
    <w:rsid w:val="00220F4B"/>
    <w:rsid w:val="00221464"/>
    <w:rsid w:val="00222C86"/>
    <w:rsid w:val="00223234"/>
    <w:rsid w:val="002232D9"/>
    <w:rsid w:val="00223661"/>
    <w:rsid w:val="00223C3B"/>
    <w:rsid w:val="00223D35"/>
    <w:rsid w:val="0022441D"/>
    <w:rsid w:val="00224E85"/>
    <w:rsid w:val="00225FAB"/>
    <w:rsid w:val="0022672C"/>
    <w:rsid w:val="00226B3E"/>
    <w:rsid w:val="00226D47"/>
    <w:rsid w:val="0022722C"/>
    <w:rsid w:val="00227233"/>
    <w:rsid w:val="0022748F"/>
    <w:rsid w:val="002276C5"/>
    <w:rsid w:val="00230528"/>
    <w:rsid w:val="00230550"/>
    <w:rsid w:val="00230A5E"/>
    <w:rsid w:val="00230FDA"/>
    <w:rsid w:val="00231041"/>
    <w:rsid w:val="002312CA"/>
    <w:rsid w:val="0023191C"/>
    <w:rsid w:val="0023275B"/>
    <w:rsid w:val="0023285B"/>
    <w:rsid w:val="00232AE2"/>
    <w:rsid w:val="00232E9D"/>
    <w:rsid w:val="00232ECA"/>
    <w:rsid w:val="00233058"/>
    <w:rsid w:val="002338A5"/>
    <w:rsid w:val="00234382"/>
    <w:rsid w:val="002343B5"/>
    <w:rsid w:val="002345BB"/>
    <w:rsid w:val="00234B20"/>
    <w:rsid w:val="00234DB1"/>
    <w:rsid w:val="00234ED3"/>
    <w:rsid w:val="00235010"/>
    <w:rsid w:val="00235991"/>
    <w:rsid w:val="00235C9A"/>
    <w:rsid w:val="00235E23"/>
    <w:rsid w:val="00235FF1"/>
    <w:rsid w:val="002365C6"/>
    <w:rsid w:val="00236A86"/>
    <w:rsid w:val="00240051"/>
    <w:rsid w:val="00240183"/>
    <w:rsid w:val="00240572"/>
    <w:rsid w:val="00240965"/>
    <w:rsid w:val="00241350"/>
    <w:rsid w:val="00241402"/>
    <w:rsid w:val="00241792"/>
    <w:rsid w:val="00241A3F"/>
    <w:rsid w:val="00242029"/>
    <w:rsid w:val="00242240"/>
    <w:rsid w:val="0024256E"/>
    <w:rsid w:val="00242B9B"/>
    <w:rsid w:val="00242FE3"/>
    <w:rsid w:val="002431D5"/>
    <w:rsid w:val="0024350E"/>
    <w:rsid w:val="002436C6"/>
    <w:rsid w:val="00243A24"/>
    <w:rsid w:val="00244728"/>
    <w:rsid w:val="00244C9D"/>
    <w:rsid w:val="00245926"/>
    <w:rsid w:val="00246C63"/>
    <w:rsid w:val="00246C8F"/>
    <w:rsid w:val="002472B7"/>
    <w:rsid w:val="00247493"/>
    <w:rsid w:val="00247F99"/>
    <w:rsid w:val="0025085F"/>
    <w:rsid w:val="00250E15"/>
    <w:rsid w:val="00252038"/>
    <w:rsid w:val="0025217A"/>
    <w:rsid w:val="002526B1"/>
    <w:rsid w:val="00252C3D"/>
    <w:rsid w:val="00252F5B"/>
    <w:rsid w:val="00253031"/>
    <w:rsid w:val="00253A92"/>
    <w:rsid w:val="00253DC0"/>
    <w:rsid w:val="00254807"/>
    <w:rsid w:val="0025494D"/>
    <w:rsid w:val="00254BB4"/>
    <w:rsid w:val="00254C50"/>
    <w:rsid w:val="00255287"/>
    <w:rsid w:val="00255DEE"/>
    <w:rsid w:val="00255FB0"/>
    <w:rsid w:val="0025621B"/>
    <w:rsid w:val="00256AEA"/>
    <w:rsid w:val="002571B0"/>
    <w:rsid w:val="002601FF"/>
    <w:rsid w:val="00260FCF"/>
    <w:rsid w:val="00261458"/>
    <w:rsid w:val="00261728"/>
    <w:rsid w:val="00261F6C"/>
    <w:rsid w:val="00262089"/>
    <w:rsid w:val="002626D8"/>
    <w:rsid w:val="00262E37"/>
    <w:rsid w:val="0026311C"/>
    <w:rsid w:val="0026317E"/>
    <w:rsid w:val="0026331B"/>
    <w:rsid w:val="002639AF"/>
    <w:rsid w:val="00264742"/>
    <w:rsid w:val="002649C7"/>
    <w:rsid w:val="002649FC"/>
    <w:rsid w:val="002652BA"/>
    <w:rsid w:val="002658D7"/>
    <w:rsid w:val="0026591C"/>
    <w:rsid w:val="00266318"/>
    <w:rsid w:val="00266B5D"/>
    <w:rsid w:val="00266F18"/>
    <w:rsid w:val="00267584"/>
    <w:rsid w:val="002677CC"/>
    <w:rsid w:val="00267E4A"/>
    <w:rsid w:val="00267F54"/>
    <w:rsid w:val="002703CB"/>
    <w:rsid w:val="00270E00"/>
    <w:rsid w:val="00270EF2"/>
    <w:rsid w:val="00270FDC"/>
    <w:rsid w:val="00271C9E"/>
    <w:rsid w:val="00271ED1"/>
    <w:rsid w:val="002729B1"/>
    <w:rsid w:val="00273802"/>
    <w:rsid w:val="0027382A"/>
    <w:rsid w:val="002742C8"/>
    <w:rsid w:val="002743CE"/>
    <w:rsid w:val="00274721"/>
    <w:rsid w:val="002747EA"/>
    <w:rsid w:val="00274989"/>
    <w:rsid w:val="00274B15"/>
    <w:rsid w:val="00274C5F"/>
    <w:rsid w:val="00274C9A"/>
    <w:rsid w:val="00275202"/>
    <w:rsid w:val="0027572C"/>
    <w:rsid w:val="002757BA"/>
    <w:rsid w:val="00275B77"/>
    <w:rsid w:val="00276379"/>
    <w:rsid w:val="00276974"/>
    <w:rsid w:val="00276EEC"/>
    <w:rsid w:val="0027705D"/>
    <w:rsid w:val="002770F6"/>
    <w:rsid w:val="0027719B"/>
    <w:rsid w:val="002772FE"/>
    <w:rsid w:val="00277613"/>
    <w:rsid w:val="002805F3"/>
    <w:rsid w:val="002807A5"/>
    <w:rsid w:val="00280976"/>
    <w:rsid w:val="00280B72"/>
    <w:rsid w:val="0028111F"/>
    <w:rsid w:val="00281956"/>
    <w:rsid w:val="00282316"/>
    <w:rsid w:val="002829EF"/>
    <w:rsid w:val="00282C64"/>
    <w:rsid w:val="00283189"/>
    <w:rsid w:val="002833A0"/>
    <w:rsid w:val="00283696"/>
    <w:rsid w:val="00283837"/>
    <w:rsid w:val="00284314"/>
    <w:rsid w:val="00284499"/>
    <w:rsid w:val="00284C7F"/>
    <w:rsid w:val="00285759"/>
    <w:rsid w:val="00285E00"/>
    <w:rsid w:val="0028627E"/>
    <w:rsid w:val="00286478"/>
    <w:rsid w:val="00286A7D"/>
    <w:rsid w:val="00286AD8"/>
    <w:rsid w:val="00287F72"/>
    <w:rsid w:val="0029027A"/>
    <w:rsid w:val="00290ACD"/>
    <w:rsid w:val="00290BCA"/>
    <w:rsid w:val="002921C2"/>
    <w:rsid w:val="00292352"/>
    <w:rsid w:val="002928DC"/>
    <w:rsid w:val="00292D44"/>
    <w:rsid w:val="002934C1"/>
    <w:rsid w:val="00293BEC"/>
    <w:rsid w:val="002941F6"/>
    <w:rsid w:val="00294722"/>
    <w:rsid w:val="0029483C"/>
    <w:rsid w:val="00294C59"/>
    <w:rsid w:val="002963C3"/>
    <w:rsid w:val="00297159"/>
    <w:rsid w:val="0029757C"/>
    <w:rsid w:val="00297A5F"/>
    <w:rsid w:val="00297BE6"/>
    <w:rsid w:val="002A0EC6"/>
    <w:rsid w:val="002A14AF"/>
    <w:rsid w:val="002A16A7"/>
    <w:rsid w:val="002A2274"/>
    <w:rsid w:val="002A2707"/>
    <w:rsid w:val="002A2ACD"/>
    <w:rsid w:val="002A38E7"/>
    <w:rsid w:val="002A44E6"/>
    <w:rsid w:val="002A4BEC"/>
    <w:rsid w:val="002A51A1"/>
    <w:rsid w:val="002A52B5"/>
    <w:rsid w:val="002A5533"/>
    <w:rsid w:val="002A5AF9"/>
    <w:rsid w:val="002A67A2"/>
    <w:rsid w:val="002A7A47"/>
    <w:rsid w:val="002B049E"/>
    <w:rsid w:val="002B0567"/>
    <w:rsid w:val="002B155F"/>
    <w:rsid w:val="002B2927"/>
    <w:rsid w:val="002B3029"/>
    <w:rsid w:val="002B3985"/>
    <w:rsid w:val="002B3A0A"/>
    <w:rsid w:val="002B3F04"/>
    <w:rsid w:val="002B52D8"/>
    <w:rsid w:val="002B53B2"/>
    <w:rsid w:val="002B5490"/>
    <w:rsid w:val="002B5EF7"/>
    <w:rsid w:val="002B667C"/>
    <w:rsid w:val="002B7827"/>
    <w:rsid w:val="002B794E"/>
    <w:rsid w:val="002C001A"/>
    <w:rsid w:val="002C0517"/>
    <w:rsid w:val="002C24BB"/>
    <w:rsid w:val="002C2DB6"/>
    <w:rsid w:val="002C36D9"/>
    <w:rsid w:val="002C3AEA"/>
    <w:rsid w:val="002C3BA8"/>
    <w:rsid w:val="002C3D4F"/>
    <w:rsid w:val="002C40E6"/>
    <w:rsid w:val="002C4291"/>
    <w:rsid w:val="002C4976"/>
    <w:rsid w:val="002C4C5D"/>
    <w:rsid w:val="002C4E37"/>
    <w:rsid w:val="002C52E8"/>
    <w:rsid w:val="002C5627"/>
    <w:rsid w:val="002C594C"/>
    <w:rsid w:val="002C5AA9"/>
    <w:rsid w:val="002C6288"/>
    <w:rsid w:val="002C7193"/>
    <w:rsid w:val="002C7728"/>
    <w:rsid w:val="002D0AA7"/>
    <w:rsid w:val="002D0E65"/>
    <w:rsid w:val="002D11C4"/>
    <w:rsid w:val="002D1350"/>
    <w:rsid w:val="002D1E8C"/>
    <w:rsid w:val="002D1F23"/>
    <w:rsid w:val="002D28F8"/>
    <w:rsid w:val="002D2C6E"/>
    <w:rsid w:val="002D2CC7"/>
    <w:rsid w:val="002D2CD6"/>
    <w:rsid w:val="002D31B2"/>
    <w:rsid w:val="002D322C"/>
    <w:rsid w:val="002D33BB"/>
    <w:rsid w:val="002D4CF8"/>
    <w:rsid w:val="002D5155"/>
    <w:rsid w:val="002D5714"/>
    <w:rsid w:val="002D59CA"/>
    <w:rsid w:val="002D5B5B"/>
    <w:rsid w:val="002D5BF8"/>
    <w:rsid w:val="002D60A5"/>
    <w:rsid w:val="002D7651"/>
    <w:rsid w:val="002D7902"/>
    <w:rsid w:val="002E0768"/>
    <w:rsid w:val="002E0C2F"/>
    <w:rsid w:val="002E0EC2"/>
    <w:rsid w:val="002E1503"/>
    <w:rsid w:val="002E1645"/>
    <w:rsid w:val="002E16DB"/>
    <w:rsid w:val="002E1872"/>
    <w:rsid w:val="002E21B0"/>
    <w:rsid w:val="002E231A"/>
    <w:rsid w:val="002E249A"/>
    <w:rsid w:val="002E274A"/>
    <w:rsid w:val="002E2B36"/>
    <w:rsid w:val="002E2DD3"/>
    <w:rsid w:val="002E3A44"/>
    <w:rsid w:val="002E40CB"/>
    <w:rsid w:val="002E42DF"/>
    <w:rsid w:val="002E4411"/>
    <w:rsid w:val="002E496E"/>
    <w:rsid w:val="002E49D2"/>
    <w:rsid w:val="002E5210"/>
    <w:rsid w:val="002E52CE"/>
    <w:rsid w:val="002E546C"/>
    <w:rsid w:val="002E56B9"/>
    <w:rsid w:val="002E5FEF"/>
    <w:rsid w:val="002E64ED"/>
    <w:rsid w:val="002E66FC"/>
    <w:rsid w:val="002E6E32"/>
    <w:rsid w:val="002E746D"/>
    <w:rsid w:val="002F0804"/>
    <w:rsid w:val="002F083D"/>
    <w:rsid w:val="002F0AB9"/>
    <w:rsid w:val="002F0DEB"/>
    <w:rsid w:val="002F18F1"/>
    <w:rsid w:val="002F1A58"/>
    <w:rsid w:val="002F1AA7"/>
    <w:rsid w:val="002F2604"/>
    <w:rsid w:val="002F27EE"/>
    <w:rsid w:val="002F2A2C"/>
    <w:rsid w:val="002F2C8E"/>
    <w:rsid w:val="002F2FC3"/>
    <w:rsid w:val="002F3B1E"/>
    <w:rsid w:val="002F3D78"/>
    <w:rsid w:val="002F4EF9"/>
    <w:rsid w:val="002F526C"/>
    <w:rsid w:val="002F55C7"/>
    <w:rsid w:val="002F5645"/>
    <w:rsid w:val="002F75F4"/>
    <w:rsid w:val="002F77AC"/>
    <w:rsid w:val="00301882"/>
    <w:rsid w:val="00301B67"/>
    <w:rsid w:val="00301F55"/>
    <w:rsid w:val="00302097"/>
    <w:rsid w:val="003021BE"/>
    <w:rsid w:val="00303101"/>
    <w:rsid w:val="00303D44"/>
    <w:rsid w:val="00304642"/>
    <w:rsid w:val="00304D0E"/>
    <w:rsid w:val="00305468"/>
    <w:rsid w:val="00305651"/>
    <w:rsid w:val="00305C3A"/>
    <w:rsid w:val="00305CA4"/>
    <w:rsid w:val="00305E2B"/>
    <w:rsid w:val="00306977"/>
    <w:rsid w:val="00306CAF"/>
    <w:rsid w:val="0030796D"/>
    <w:rsid w:val="00307ADD"/>
    <w:rsid w:val="00307B81"/>
    <w:rsid w:val="00307D7A"/>
    <w:rsid w:val="00307D7E"/>
    <w:rsid w:val="00310819"/>
    <w:rsid w:val="003109DB"/>
    <w:rsid w:val="0031121E"/>
    <w:rsid w:val="003113E3"/>
    <w:rsid w:val="0031146B"/>
    <w:rsid w:val="0031155F"/>
    <w:rsid w:val="003118FA"/>
    <w:rsid w:val="00311AAD"/>
    <w:rsid w:val="00312179"/>
    <w:rsid w:val="00312B31"/>
    <w:rsid w:val="00312EC1"/>
    <w:rsid w:val="003130D6"/>
    <w:rsid w:val="00313224"/>
    <w:rsid w:val="00313233"/>
    <w:rsid w:val="0031328F"/>
    <w:rsid w:val="00313412"/>
    <w:rsid w:val="003142D8"/>
    <w:rsid w:val="003143F8"/>
    <w:rsid w:val="00314452"/>
    <w:rsid w:val="00314AD8"/>
    <w:rsid w:val="00314BF1"/>
    <w:rsid w:val="00314BF9"/>
    <w:rsid w:val="00315D49"/>
    <w:rsid w:val="0031610C"/>
    <w:rsid w:val="00316120"/>
    <w:rsid w:val="00316C25"/>
    <w:rsid w:val="00316CF3"/>
    <w:rsid w:val="00316F50"/>
    <w:rsid w:val="00317342"/>
    <w:rsid w:val="0031743F"/>
    <w:rsid w:val="00317B52"/>
    <w:rsid w:val="00317E46"/>
    <w:rsid w:val="003200F5"/>
    <w:rsid w:val="003207FC"/>
    <w:rsid w:val="00321A98"/>
    <w:rsid w:val="00321B8D"/>
    <w:rsid w:val="00321EBA"/>
    <w:rsid w:val="003224EA"/>
    <w:rsid w:val="00322E92"/>
    <w:rsid w:val="00323EA0"/>
    <w:rsid w:val="003241EE"/>
    <w:rsid w:val="0032495B"/>
    <w:rsid w:val="00324B9D"/>
    <w:rsid w:val="00324DCD"/>
    <w:rsid w:val="003258AC"/>
    <w:rsid w:val="0032611F"/>
    <w:rsid w:val="00326CC6"/>
    <w:rsid w:val="00326E22"/>
    <w:rsid w:val="00327440"/>
    <w:rsid w:val="00327738"/>
    <w:rsid w:val="003315B9"/>
    <w:rsid w:val="00331764"/>
    <w:rsid w:val="00331AB9"/>
    <w:rsid w:val="00331EB8"/>
    <w:rsid w:val="0033241C"/>
    <w:rsid w:val="0033255A"/>
    <w:rsid w:val="003338DA"/>
    <w:rsid w:val="00333C5F"/>
    <w:rsid w:val="00334D00"/>
    <w:rsid w:val="003354C4"/>
    <w:rsid w:val="003356CE"/>
    <w:rsid w:val="0033596D"/>
    <w:rsid w:val="0033655C"/>
    <w:rsid w:val="00336D01"/>
    <w:rsid w:val="00337B06"/>
    <w:rsid w:val="00337E2E"/>
    <w:rsid w:val="0034005A"/>
    <w:rsid w:val="003401DD"/>
    <w:rsid w:val="00340C81"/>
    <w:rsid w:val="0034171E"/>
    <w:rsid w:val="003418D5"/>
    <w:rsid w:val="00341AC9"/>
    <w:rsid w:val="00341F78"/>
    <w:rsid w:val="00341FCD"/>
    <w:rsid w:val="00342565"/>
    <w:rsid w:val="00342741"/>
    <w:rsid w:val="00342C7D"/>
    <w:rsid w:val="0034305A"/>
    <w:rsid w:val="00343BFB"/>
    <w:rsid w:val="00343C09"/>
    <w:rsid w:val="00343E5E"/>
    <w:rsid w:val="003441AF"/>
    <w:rsid w:val="00344483"/>
    <w:rsid w:val="00344AF8"/>
    <w:rsid w:val="00344F81"/>
    <w:rsid w:val="003454A9"/>
    <w:rsid w:val="003458D2"/>
    <w:rsid w:val="00345B4D"/>
    <w:rsid w:val="0034603E"/>
    <w:rsid w:val="0034617A"/>
    <w:rsid w:val="003461D5"/>
    <w:rsid w:val="00346B12"/>
    <w:rsid w:val="003503BA"/>
    <w:rsid w:val="00351257"/>
    <w:rsid w:val="0035289C"/>
    <w:rsid w:val="00352C14"/>
    <w:rsid w:val="00352ED4"/>
    <w:rsid w:val="003532BB"/>
    <w:rsid w:val="00353328"/>
    <w:rsid w:val="00353C95"/>
    <w:rsid w:val="0035459E"/>
    <w:rsid w:val="00354B68"/>
    <w:rsid w:val="00354B93"/>
    <w:rsid w:val="00354DDA"/>
    <w:rsid w:val="003558E6"/>
    <w:rsid w:val="00357339"/>
    <w:rsid w:val="003574F8"/>
    <w:rsid w:val="0035790C"/>
    <w:rsid w:val="00360527"/>
    <w:rsid w:val="00360D95"/>
    <w:rsid w:val="003617E4"/>
    <w:rsid w:val="003628C8"/>
    <w:rsid w:val="00362F71"/>
    <w:rsid w:val="00362FF9"/>
    <w:rsid w:val="00363352"/>
    <w:rsid w:val="003635B8"/>
    <w:rsid w:val="00363634"/>
    <w:rsid w:val="003637C6"/>
    <w:rsid w:val="00363AD5"/>
    <w:rsid w:val="00363DEA"/>
    <w:rsid w:val="003640BB"/>
    <w:rsid w:val="00364918"/>
    <w:rsid w:val="00364BFC"/>
    <w:rsid w:val="003650F9"/>
    <w:rsid w:val="00365583"/>
    <w:rsid w:val="003662FF"/>
    <w:rsid w:val="0036680A"/>
    <w:rsid w:val="00366875"/>
    <w:rsid w:val="00366A9C"/>
    <w:rsid w:val="00366D80"/>
    <w:rsid w:val="00366E32"/>
    <w:rsid w:val="00367D7A"/>
    <w:rsid w:val="00367F5E"/>
    <w:rsid w:val="00370072"/>
    <w:rsid w:val="003704A2"/>
    <w:rsid w:val="00371237"/>
    <w:rsid w:val="00371838"/>
    <w:rsid w:val="003718E3"/>
    <w:rsid w:val="00371EFE"/>
    <w:rsid w:val="003723AB"/>
    <w:rsid w:val="003725AB"/>
    <w:rsid w:val="00372CDA"/>
    <w:rsid w:val="00372F97"/>
    <w:rsid w:val="0037387F"/>
    <w:rsid w:val="00373923"/>
    <w:rsid w:val="003747C5"/>
    <w:rsid w:val="00374FEA"/>
    <w:rsid w:val="003751FB"/>
    <w:rsid w:val="0037545E"/>
    <w:rsid w:val="0037550F"/>
    <w:rsid w:val="00375708"/>
    <w:rsid w:val="00375BE3"/>
    <w:rsid w:val="00375D27"/>
    <w:rsid w:val="003760EE"/>
    <w:rsid w:val="0037617A"/>
    <w:rsid w:val="00376498"/>
    <w:rsid w:val="00377206"/>
    <w:rsid w:val="00377B73"/>
    <w:rsid w:val="0038005C"/>
    <w:rsid w:val="0038049E"/>
    <w:rsid w:val="003805D8"/>
    <w:rsid w:val="0038069B"/>
    <w:rsid w:val="00380B5D"/>
    <w:rsid w:val="00380D44"/>
    <w:rsid w:val="00381163"/>
    <w:rsid w:val="003811C5"/>
    <w:rsid w:val="00381A71"/>
    <w:rsid w:val="003838C0"/>
    <w:rsid w:val="003842E3"/>
    <w:rsid w:val="003843D7"/>
    <w:rsid w:val="00384675"/>
    <w:rsid w:val="003847D2"/>
    <w:rsid w:val="003849AE"/>
    <w:rsid w:val="003851E8"/>
    <w:rsid w:val="00385D92"/>
    <w:rsid w:val="003863A0"/>
    <w:rsid w:val="003873E9"/>
    <w:rsid w:val="003908FD"/>
    <w:rsid w:val="003909AF"/>
    <w:rsid w:val="003911D1"/>
    <w:rsid w:val="00391452"/>
    <w:rsid w:val="003917D7"/>
    <w:rsid w:val="00391A4F"/>
    <w:rsid w:val="00391D94"/>
    <w:rsid w:val="00391E0F"/>
    <w:rsid w:val="00391EE7"/>
    <w:rsid w:val="00392241"/>
    <w:rsid w:val="0039302A"/>
    <w:rsid w:val="00393639"/>
    <w:rsid w:val="00394247"/>
    <w:rsid w:val="00394778"/>
    <w:rsid w:val="003950FC"/>
    <w:rsid w:val="00395279"/>
    <w:rsid w:val="00395391"/>
    <w:rsid w:val="003953B6"/>
    <w:rsid w:val="0039602A"/>
    <w:rsid w:val="00396568"/>
    <w:rsid w:val="00396BC8"/>
    <w:rsid w:val="00397F77"/>
    <w:rsid w:val="003A066C"/>
    <w:rsid w:val="003A0B6C"/>
    <w:rsid w:val="003A113B"/>
    <w:rsid w:val="003A11E7"/>
    <w:rsid w:val="003A12DA"/>
    <w:rsid w:val="003A19AA"/>
    <w:rsid w:val="003A1D32"/>
    <w:rsid w:val="003A1D44"/>
    <w:rsid w:val="003A1EB9"/>
    <w:rsid w:val="003A249E"/>
    <w:rsid w:val="003A2BC8"/>
    <w:rsid w:val="003A31C1"/>
    <w:rsid w:val="003A3E08"/>
    <w:rsid w:val="003A3F02"/>
    <w:rsid w:val="003A417D"/>
    <w:rsid w:val="003A4497"/>
    <w:rsid w:val="003A5801"/>
    <w:rsid w:val="003A5F17"/>
    <w:rsid w:val="003A62D7"/>
    <w:rsid w:val="003A65AE"/>
    <w:rsid w:val="003A6D59"/>
    <w:rsid w:val="003A78C7"/>
    <w:rsid w:val="003B07CF"/>
    <w:rsid w:val="003B090B"/>
    <w:rsid w:val="003B0C6C"/>
    <w:rsid w:val="003B0D07"/>
    <w:rsid w:val="003B1286"/>
    <w:rsid w:val="003B1809"/>
    <w:rsid w:val="003B1E45"/>
    <w:rsid w:val="003B1F94"/>
    <w:rsid w:val="003B2A8C"/>
    <w:rsid w:val="003B2BC4"/>
    <w:rsid w:val="003B2D64"/>
    <w:rsid w:val="003B2E12"/>
    <w:rsid w:val="003B2E9A"/>
    <w:rsid w:val="003B3489"/>
    <w:rsid w:val="003B38CA"/>
    <w:rsid w:val="003B3F52"/>
    <w:rsid w:val="003B41C0"/>
    <w:rsid w:val="003B4591"/>
    <w:rsid w:val="003B45F1"/>
    <w:rsid w:val="003B51FD"/>
    <w:rsid w:val="003B53D9"/>
    <w:rsid w:val="003B666E"/>
    <w:rsid w:val="003B66BD"/>
    <w:rsid w:val="003B7214"/>
    <w:rsid w:val="003B77DD"/>
    <w:rsid w:val="003B78CF"/>
    <w:rsid w:val="003B7DA8"/>
    <w:rsid w:val="003B7EA7"/>
    <w:rsid w:val="003C03B9"/>
    <w:rsid w:val="003C0565"/>
    <w:rsid w:val="003C0A8E"/>
    <w:rsid w:val="003C114D"/>
    <w:rsid w:val="003C2A57"/>
    <w:rsid w:val="003C2F2C"/>
    <w:rsid w:val="003C3209"/>
    <w:rsid w:val="003C3475"/>
    <w:rsid w:val="003C3D05"/>
    <w:rsid w:val="003C3F8D"/>
    <w:rsid w:val="003C410E"/>
    <w:rsid w:val="003C429E"/>
    <w:rsid w:val="003C48A8"/>
    <w:rsid w:val="003C497E"/>
    <w:rsid w:val="003C4E10"/>
    <w:rsid w:val="003C51E6"/>
    <w:rsid w:val="003C54F7"/>
    <w:rsid w:val="003C5731"/>
    <w:rsid w:val="003C5800"/>
    <w:rsid w:val="003C5994"/>
    <w:rsid w:val="003C65FA"/>
    <w:rsid w:val="003C6902"/>
    <w:rsid w:val="003C6BB6"/>
    <w:rsid w:val="003C6D37"/>
    <w:rsid w:val="003C7A4B"/>
    <w:rsid w:val="003D03EA"/>
    <w:rsid w:val="003D086C"/>
    <w:rsid w:val="003D1D49"/>
    <w:rsid w:val="003D2A77"/>
    <w:rsid w:val="003D2B78"/>
    <w:rsid w:val="003D2C46"/>
    <w:rsid w:val="003D34C0"/>
    <w:rsid w:val="003D54B9"/>
    <w:rsid w:val="003D5B5F"/>
    <w:rsid w:val="003D6994"/>
    <w:rsid w:val="003D6A17"/>
    <w:rsid w:val="003D6D76"/>
    <w:rsid w:val="003D7B7E"/>
    <w:rsid w:val="003D7C43"/>
    <w:rsid w:val="003E0B8E"/>
    <w:rsid w:val="003E0D77"/>
    <w:rsid w:val="003E19DB"/>
    <w:rsid w:val="003E1A97"/>
    <w:rsid w:val="003E1CA9"/>
    <w:rsid w:val="003E20D5"/>
    <w:rsid w:val="003E256F"/>
    <w:rsid w:val="003E27C0"/>
    <w:rsid w:val="003E2A0C"/>
    <w:rsid w:val="003E2FB2"/>
    <w:rsid w:val="003E30CA"/>
    <w:rsid w:val="003E337A"/>
    <w:rsid w:val="003E341B"/>
    <w:rsid w:val="003E3C83"/>
    <w:rsid w:val="003E3D2A"/>
    <w:rsid w:val="003E4536"/>
    <w:rsid w:val="003E4DF8"/>
    <w:rsid w:val="003E50AC"/>
    <w:rsid w:val="003E5251"/>
    <w:rsid w:val="003E5751"/>
    <w:rsid w:val="003E602E"/>
    <w:rsid w:val="003E612A"/>
    <w:rsid w:val="003E6147"/>
    <w:rsid w:val="003E63B9"/>
    <w:rsid w:val="003E648E"/>
    <w:rsid w:val="003E64C5"/>
    <w:rsid w:val="003E64CF"/>
    <w:rsid w:val="003E78E1"/>
    <w:rsid w:val="003E7FF7"/>
    <w:rsid w:val="003F04CD"/>
    <w:rsid w:val="003F07C6"/>
    <w:rsid w:val="003F0D00"/>
    <w:rsid w:val="003F124C"/>
    <w:rsid w:val="003F2F23"/>
    <w:rsid w:val="003F302A"/>
    <w:rsid w:val="003F32F2"/>
    <w:rsid w:val="003F3DC1"/>
    <w:rsid w:val="003F3ECD"/>
    <w:rsid w:val="003F424B"/>
    <w:rsid w:val="003F4650"/>
    <w:rsid w:val="003F51F4"/>
    <w:rsid w:val="003F55DD"/>
    <w:rsid w:val="003F56ED"/>
    <w:rsid w:val="003F5F3F"/>
    <w:rsid w:val="003F622E"/>
    <w:rsid w:val="003F627F"/>
    <w:rsid w:val="003F66A0"/>
    <w:rsid w:val="003F6D0C"/>
    <w:rsid w:val="003F6F5E"/>
    <w:rsid w:val="003F76A3"/>
    <w:rsid w:val="003F7A09"/>
    <w:rsid w:val="003F7A2F"/>
    <w:rsid w:val="0040012B"/>
    <w:rsid w:val="00400509"/>
    <w:rsid w:val="0040063C"/>
    <w:rsid w:val="00400C64"/>
    <w:rsid w:val="00400C86"/>
    <w:rsid w:val="00400DBA"/>
    <w:rsid w:val="004010DE"/>
    <w:rsid w:val="004012E1"/>
    <w:rsid w:val="004014EA"/>
    <w:rsid w:val="004014F9"/>
    <w:rsid w:val="00402194"/>
    <w:rsid w:val="00402348"/>
    <w:rsid w:val="004026D2"/>
    <w:rsid w:val="00402C9C"/>
    <w:rsid w:val="00402DE6"/>
    <w:rsid w:val="00403925"/>
    <w:rsid w:val="00404C04"/>
    <w:rsid w:val="00404ED6"/>
    <w:rsid w:val="0040538F"/>
    <w:rsid w:val="004059CB"/>
    <w:rsid w:val="00405B82"/>
    <w:rsid w:val="00405CC9"/>
    <w:rsid w:val="00405DD3"/>
    <w:rsid w:val="00406F8A"/>
    <w:rsid w:val="00407382"/>
    <w:rsid w:val="0040748E"/>
    <w:rsid w:val="00407669"/>
    <w:rsid w:val="004077F6"/>
    <w:rsid w:val="00407A9E"/>
    <w:rsid w:val="0041128F"/>
    <w:rsid w:val="00411614"/>
    <w:rsid w:val="00411C63"/>
    <w:rsid w:val="0041264D"/>
    <w:rsid w:val="00413167"/>
    <w:rsid w:val="004140A7"/>
    <w:rsid w:val="004148E1"/>
    <w:rsid w:val="00414C9B"/>
    <w:rsid w:val="0041573B"/>
    <w:rsid w:val="00416388"/>
    <w:rsid w:val="00416C33"/>
    <w:rsid w:val="00416FC3"/>
    <w:rsid w:val="00417022"/>
    <w:rsid w:val="00417E56"/>
    <w:rsid w:val="00420011"/>
    <w:rsid w:val="00420550"/>
    <w:rsid w:val="004206D4"/>
    <w:rsid w:val="0042090F"/>
    <w:rsid w:val="00421136"/>
    <w:rsid w:val="0042139A"/>
    <w:rsid w:val="004214A8"/>
    <w:rsid w:val="00421A52"/>
    <w:rsid w:val="00422963"/>
    <w:rsid w:val="004230BD"/>
    <w:rsid w:val="0042328E"/>
    <w:rsid w:val="004233F8"/>
    <w:rsid w:val="00423588"/>
    <w:rsid w:val="00423AF2"/>
    <w:rsid w:val="00423C6F"/>
    <w:rsid w:val="00423E51"/>
    <w:rsid w:val="00423F29"/>
    <w:rsid w:val="00424713"/>
    <w:rsid w:val="00424B83"/>
    <w:rsid w:val="00425002"/>
    <w:rsid w:val="004252F6"/>
    <w:rsid w:val="00425467"/>
    <w:rsid w:val="004254D2"/>
    <w:rsid w:val="00425647"/>
    <w:rsid w:val="00425EA1"/>
    <w:rsid w:val="004261EA"/>
    <w:rsid w:val="00426623"/>
    <w:rsid w:val="0042690A"/>
    <w:rsid w:val="00427170"/>
    <w:rsid w:val="00427431"/>
    <w:rsid w:val="00427B8F"/>
    <w:rsid w:val="00427B9F"/>
    <w:rsid w:val="00427CFD"/>
    <w:rsid w:val="00430A40"/>
    <w:rsid w:val="00430FE0"/>
    <w:rsid w:val="00430FF6"/>
    <w:rsid w:val="00431DC3"/>
    <w:rsid w:val="00432789"/>
    <w:rsid w:val="00433049"/>
    <w:rsid w:val="00433492"/>
    <w:rsid w:val="00433582"/>
    <w:rsid w:val="00433D39"/>
    <w:rsid w:val="00433D70"/>
    <w:rsid w:val="00434159"/>
    <w:rsid w:val="00434830"/>
    <w:rsid w:val="00434A80"/>
    <w:rsid w:val="004352E8"/>
    <w:rsid w:val="00435346"/>
    <w:rsid w:val="004353E3"/>
    <w:rsid w:val="0043548F"/>
    <w:rsid w:val="004354C2"/>
    <w:rsid w:val="004362F1"/>
    <w:rsid w:val="00436958"/>
    <w:rsid w:val="00436FF1"/>
    <w:rsid w:val="004371F2"/>
    <w:rsid w:val="0043727E"/>
    <w:rsid w:val="00437B9F"/>
    <w:rsid w:val="00437BF4"/>
    <w:rsid w:val="00440430"/>
    <w:rsid w:val="004407DE"/>
    <w:rsid w:val="00441020"/>
    <w:rsid w:val="004417D1"/>
    <w:rsid w:val="00441917"/>
    <w:rsid w:val="004423C1"/>
    <w:rsid w:val="0044240A"/>
    <w:rsid w:val="004424D3"/>
    <w:rsid w:val="0044341E"/>
    <w:rsid w:val="00443E8B"/>
    <w:rsid w:val="00444B9F"/>
    <w:rsid w:val="00445222"/>
    <w:rsid w:val="00445351"/>
    <w:rsid w:val="00445A02"/>
    <w:rsid w:val="004465E4"/>
    <w:rsid w:val="00446A7B"/>
    <w:rsid w:val="00446E0A"/>
    <w:rsid w:val="00447880"/>
    <w:rsid w:val="00450C6E"/>
    <w:rsid w:val="00450D1E"/>
    <w:rsid w:val="0045142D"/>
    <w:rsid w:val="00451461"/>
    <w:rsid w:val="004516F6"/>
    <w:rsid w:val="004518EE"/>
    <w:rsid w:val="00452553"/>
    <w:rsid w:val="00452B5B"/>
    <w:rsid w:val="00452FA3"/>
    <w:rsid w:val="004530A8"/>
    <w:rsid w:val="004531E8"/>
    <w:rsid w:val="004533C9"/>
    <w:rsid w:val="004537C3"/>
    <w:rsid w:val="004539FA"/>
    <w:rsid w:val="00454190"/>
    <w:rsid w:val="00454F17"/>
    <w:rsid w:val="00454F38"/>
    <w:rsid w:val="004554E1"/>
    <w:rsid w:val="004557C9"/>
    <w:rsid w:val="00456320"/>
    <w:rsid w:val="00456F6D"/>
    <w:rsid w:val="00457429"/>
    <w:rsid w:val="0045783B"/>
    <w:rsid w:val="00457CD0"/>
    <w:rsid w:val="00457FD1"/>
    <w:rsid w:val="00460F32"/>
    <w:rsid w:val="00460FE4"/>
    <w:rsid w:val="0046119C"/>
    <w:rsid w:val="004612FF"/>
    <w:rsid w:val="00461398"/>
    <w:rsid w:val="0046213D"/>
    <w:rsid w:val="0046293E"/>
    <w:rsid w:val="00463F0F"/>
    <w:rsid w:val="0046401D"/>
    <w:rsid w:val="00464F6E"/>
    <w:rsid w:val="00465279"/>
    <w:rsid w:val="00465386"/>
    <w:rsid w:val="00465620"/>
    <w:rsid w:val="00465767"/>
    <w:rsid w:val="00465A92"/>
    <w:rsid w:val="00465C2A"/>
    <w:rsid w:val="00465FAB"/>
    <w:rsid w:val="00466095"/>
    <w:rsid w:val="004660D0"/>
    <w:rsid w:val="00466150"/>
    <w:rsid w:val="004662C9"/>
    <w:rsid w:val="00466493"/>
    <w:rsid w:val="00466D44"/>
    <w:rsid w:val="00466FA8"/>
    <w:rsid w:val="0046726F"/>
    <w:rsid w:val="00467AEF"/>
    <w:rsid w:val="00467CEA"/>
    <w:rsid w:val="00470128"/>
    <w:rsid w:val="00470350"/>
    <w:rsid w:val="004706F3"/>
    <w:rsid w:val="004711FF"/>
    <w:rsid w:val="004712E8"/>
    <w:rsid w:val="00471D39"/>
    <w:rsid w:val="00471EDD"/>
    <w:rsid w:val="0047206F"/>
    <w:rsid w:val="00472514"/>
    <w:rsid w:val="00472647"/>
    <w:rsid w:val="0047273C"/>
    <w:rsid w:val="004743D9"/>
    <w:rsid w:val="00474677"/>
    <w:rsid w:val="0047491E"/>
    <w:rsid w:val="00474CAA"/>
    <w:rsid w:val="004755B0"/>
    <w:rsid w:val="00475639"/>
    <w:rsid w:val="0047563D"/>
    <w:rsid w:val="004757CC"/>
    <w:rsid w:val="00475986"/>
    <w:rsid w:val="00475A5A"/>
    <w:rsid w:val="00475C1F"/>
    <w:rsid w:val="00476185"/>
    <w:rsid w:val="004761FB"/>
    <w:rsid w:val="004767B5"/>
    <w:rsid w:val="00476AF6"/>
    <w:rsid w:val="00477E72"/>
    <w:rsid w:val="00480810"/>
    <w:rsid w:val="00481840"/>
    <w:rsid w:val="00481B09"/>
    <w:rsid w:val="00481B6D"/>
    <w:rsid w:val="004823D2"/>
    <w:rsid w:val="00482518"/>
    <w:rsid w:val="00482EE3"/>
    <w:rsid w:val="0048392A"/>
    <w:rsid w:val="00484608"/>
    <w:rsid w:val="0048485D"/>
    <w:rsid w:val="0048556B"/>
    <w:rsid w:val="004868B8"/>
    <w:rsid w:val="00486A7E"/>
    <w:rsid w:val="00487F69"/>
    <w:rsid w:val="00490D4E"/>
    <w:rsid w:val="00490E8E"/>
    <w:rsid w:val="00490F66"/>
    <w:rsid w:val="0049137B"/>
    <w:rsid w:val="00491843"/>
    <w:rsid w:val="00491F49"/>
    <w:rsid w:val="00492352"/>
    <w:rsid w:val="004925DB"/>
    <w:rsid w:val="00492BAE"/>
    <w:rsid w:val="00492F5A"/>
    <w:rsid w:val="00493546"/>
    <w:rsid w:val="00493956"/>
    <w:rsid w:val="0049429E"/>
    <w:rsid w:val="004943AF"/>
    <w:rsid w:val="00494A22"/>
    <w:rsid w:val="00494E0F"/>
    <w:rsid w:val="00495642"/>
    <w:rsid w:val="00495696"/>
    <w:rsid w:val="0049572F"/>
    <w:rsid w:val="0049578B"/>
    <w:rsid w:val="00495A5A"/>
    <w:rsid w:val="004963A7"/>
    <w:rsid w:val="00496C13"/>
    <w:rsid w:val="00496D2B"/>
    <w:rsid w:val="00497417"/>
    <w:rsid w:val="004976F1"/>
    <w:rsid w:val="00497742"/>
    <w:rsid w:val="004977D9"/>
    <w:rsid w:val="0049798E"/>
    <w:rsid w:val="00497BA7"/>
    <w:rsid w:val="004A0C6A"/>
    <w:rsid w:val="004A0E35"/>
    <w:rsid w:val="004A1077"/>
    <w:rsid w:val="004A1281"/>
    <w:rsid w:val="004A196F"/>
    <w:rsid w:val="004A1F32"/>
    <w:rsid w:val="004A20BB"/>
    <w:rsid w:val="004A222E"/>
    <w:rsid w:val="004A2D85"/>
    <w:rsid w:val="004A2F4E"/>
    <w:rsid w:val="004A30C9"/>
    <w:rsid w:val="004A3744"/>
    <w:rsid w:val="004A3800"/>
    <w:rsid w:val="004A395F"/>
    <w:rsid w:val="004A3A13"/>
    <w:rsid w:val="004A3F19"/>
    <w:rsid w:val="004A3FAB"/>
    <w:rsid w:val="004A448F"/>
    <w:rsid w:val="004A4B33"/>
    <w:rsid w:val="004A4B9F"/>
    <w:rsid w:val="004A4F9B"/>
    <w:rsid w:val="004A5E73"/>
    <w:rsid w:val="004A65FC"/>
    <w:rsid w:val="004A6E1A"/>
    <w:rsid w:val="004A71B4"/>
    <w:rsid w:val="004A735B"/>
    <w:rsid w:val="004A7450"/>
    <w:rsid w:val="004A799F"/>
    <w:rsid w:val="004A79BB"/>
    <w:rsid w:val="004B00BD"/>
    <w:rsid w:val="004B0516"/>
    <w:rsid w:val="004B0725"/>
    <w:rsid w:val="004B116A"/>
    <w:rsid w:val="004B17F9"/>
    <w:rsid w:val="004B183F"/>
    <w:rsid w:val="004B1BBD"/>
    <w:rsid w:val="004B1C59"/>
    <w:rsid w:val="004B2B31"/>
    <w:rsid w:val="004B32D1"/>
    <w:rsid w:val="004B369C"/>
    <w:rsid w:val="004B39B2"/>
    <w:rsid w:val="004B3EFB"/>
    <w:rsid w:val="004B46FD"/>
    <w:rsid w:val="004B530B"/>
    <w:rsid w:val="004B536B"/>
    <w:rsid w:val="004B54D1"/>
    <w:rsid w:val="004B579F"/>
    <w:rsid w:val="004B6139"/>
    <w:rsid w:val="004B7664"/>
    <w:rsid w:val="004B79A2"/>
    <w:rsid w:val="004C0474"/>
    <w:rsid w:val="004C110A"/>
    <w:rsid w:val="004C1179"/>
    <w:rsid w:val="004C1320"/>
    <w:rsid w:val="004C13D2"/>
    <w:rsid w:val="004C15C9"/>
    <w:rsid w:val="004C1998"/>
    <w:rsid w:val="004C279D"/>
    <w:rsid w:val="004C2D2A"/>
    <w:rsid w:val="004C2DF3"/>
    <w:rsid w:val="004C37CA"/>
    <w:rsid w:val="004C4838"/>
    <w:rsid w:val="004C4DB9"/>
    <w:rsid w:val="004C51EA"/>
    <w:rsid w:val="004C53CE"/>
    <w:rsid w:val="004C5496"/>
    <w:rsid w:val="004C5AAE"/>
    <w:rsid w:val="004C5D3C"/>
    <w:rsid w:val="004C5FA7"/>
    <w:rsid w:val="004C6073"/>
    <w:rsid w:val="004C69BC"/>
    <w:rsid w:val="004C6DF5"/>
    <w:rsid w:val="004C7861"/>
    <w:rsid w:val="004C7887"/>
    <w:rsid w:val="004C7C10"/>
    <w:rsid w:val="004D05F9"/>
    <w:rsid w:val="004D05FD"/>
    <w:rsid w:val="004D0985"/>
    <w:rsid w:val="004D0A8A"/>
    <w:rsid w:val="004D1068"/>
    <w:rsid w:val="004D1229"/>
    <w:rsid w:val="004D142E"/>
    <w:rsid w:val="004D1894"/>
    <w:rsid w:val="004D1C8F"/>
    <w:rsid w:val="004D1EB4"/>
    <w:rsid w:val="004D200A"/>
    <w:rsid w:val="004D2379"/>
    <w:rsid w:val="004D31DE"/>
    <w:rsid w:val="004D352A"/>
    <w:rsid w:val="004D354B"/>
    <w:rsid w:val="004D3EB1"/>
    <w:rsid w:val="004D4076"/>
    <w:rsid w:val="004D4090"/>
    <w:rsid w:val="004D42B6"/>
    <w:rsid w:val="004D490B"/>
    <w:rsid w:val="004D4E07"/>
    <w:rsid w:val="004D531E"/>
    <w:rsid w:val="004D5852"/>
    <w:rsid w:val="004D58FA"/>
    <w:rsid w:val="004D5921"/>
    <w:rsid w:val="004D6216"/>
    <w:rsid w:val="004D6219"/>
    <w:rsid w:val="004D698B"/>
    <w:rsid w:val="004D69C4"/>
    <w:rsid w:val="004D7AAF"/>
    <w:rsid w:val="004D7AC8"/>
    <w:rsid w:val="004E00E1"/>
    <w:rsid w:val="004E03A1"/>
    <w:rsid w:val="004E05A4"/>
    <w:rsid w:val="004E0D07"/>
    <w:rsid w:val="004E1105"/>
    <w:rsid w:val="004E1DB7"/>
    <w:rsid w:val="004E2273"/>
    <w:rsid w:val="004E244C"/>
    <w:rsid w:val="004E2F8D"/>
    <w:rsid w:val="004E36F3"/>
    <w:rsid w:val="004E3D04"/>
    <w:rsid w:val="004E3D51"/>
    <w:rsid w:val="004E3F9A"/>
    <w:rsid w:val="004E4A8B"/>
    <w:rsid w:val="004E561E"/>
    <w:rsid w:val="004E5877"/>
    <w:rsid w:val="004E5C7A"/>
    <w:rsid w:val="004E5D8A"/>
    <w:rsid w:val="004E6418"/>
    <w:rsid w:val="004E69DF"/>
    <w:rsid w:val="004E6C51"/>
    <w:rsid w:val="004E6F3C"/>
    <w:rsid w:val="004E6FAF"/>
    <w:rsid w:val="004E73C4"/>
    <w:rsid w:val="004E77AA"/>
    <w:rsid w:val="004F07FC"/>
    <w:rsid w:val="004F0F33"/>
    <w:rsid w:val="004F190F"/>
    <w:rsid w:val="004F1971"/>
    <w:rsid w:val="004F223F"/>
    <w:rsid w:val="004F268F"/>
    <w:rsid w:val="004F2E4A"/>
    <w:rsid w:val="004F350C"/>
    <w:rsid w:val="004F3777"/>
    <w:rsid w:val="004F3F1F"/>
    <w:rsid w:val="004F3F44"/>
    <w:rsid w:val="004F45FA"/>
    <w:rsid w:val="004F4B5D"/>
    <w:rsid w:val="004F4C34"/>
    <w:rsid w:val="004F5B56"/>
    <w:rsid w:val="004F5E45"/>
    <w:rsid w:val="004F601B"/>
    <w:rsid w:val="004F6221"/>
    <w:rsid w:val="004F6655"/>
    <w:rsid w:val="004F67E3"/>
    <w:rsid w:val="004F6D61"/>
    <w:rsid w:val="004F6E4A"/>
    <w:rsid w:val="004F707B"/>
    <w:rsid w:val="004F7503"/>
    <w:rsid w:val="004F7BA1"/>
    <w:rsid w:val="00500171"/>
    <w:rsid w:val="005001D6"/>
    <w:rsid w:val="0050034F"/>
    <w:rsid w:val="00500AD4"/>
    <w:rsid w:val="00501BE9"/>
    <w:rsid w:val="00501C40"/>
    <w:rsid w:val="00502279"/>
    <w:rsid w:val="0050287E"/>
    <w:rsid w:val="00502978"/>
    <w:rsid w:val="00503076"/>
    <w:rsid w:val="00504056"/>
    <w:rsid w:val="00504781"/>
    <w:rsid w:val="00504B73"/>
    <w:rsid w:val="00504EBC"/>
    <w:rsid w:val="00505AA7"/>
    <w:rsid w:val="00505DDD"/>
    <w:rsid w:val="005066B9"/>
    <w:rsid w:val="00507562"/>
    <w:rsid w:val="00507DD1"/>
    <w:rsid w:val="00510312"/>
    <w:rsid w:val="00510A89"/>
    <w:rsid w:val="00510DFC"/>
    <w:rsid w:val="00510F55"/>
    <w:rsid w:val="00512000"/>
    <w:rsid w:val="0051247E"/>
    <w:rsid w:val="00512622"/>
    <w:rsid w:val="00512B24"/>
    <w:rsid w:val="005131BF"/>
    <w:rsid w:val="0051348A"/>
    <w:rsid w:val="005137D4"/>
    <w:rsid w:val="0051392B"/>
    <w:rsid w:val="005139F0"/>
    <w:rsid w:val="005140A3"/>
    <w:rsid w:val="005143ED"/>
    <w:rsid w:val="005146E0"/>
    <w:rsid w:val="00514A35"/>
    <w:rsid w:val="00514A8C"/>
    <w:rsid w:val="00514AC7"/>
    <w:rsid w:val="00515055"/>
    <w:rsid w:val="0051517A"/>
    <w:rsid w:val="00515674"/>
    <w:rsid w:val="00515D63"/>
    <w:rsid w:val="00516467"/>
    <w:rsid w:val="0051762C"/>
    <w:rsid w:val="00517739"/>
    <w:rsid w:val="00517892"/>
    <w:rsid w:val="005201E2"/>
    <w:rsid w:val="00520724"/>
    <w:rsid w:val="00520886"/>
    <w:rsid w:val="00520ACA"/>
    <w:rsid w:val="00520C5D"/>
    <w:rsid w:val="00521D0A"/>
    <w:rsid w:val="00522060"/>
    <w:rsid w:val="00522C31"/>
    <w:rsid w:val="005233B6"/>
    <w:rsid w:val="00523512"/>
    <w:rsid w:val="00523589"/>
    <w:rsid w:val="00523702"/>
    <w:rsid w:val="0052391C"/>
    <w:rsid w:val="0052431D"/>
    <w:rsid w:val="0052446A"/>
    <w:rsid w:val="005248FF"/>
    <w:rsid w:val="0052493E"/>
    <w:rsid w:val="00524E5E"/>
    <w:rsid w:val="00524EF1"/>
    <w:rsid w:val="0052516B"/>
    <w:rsid w:val="005251FC"/>
    <w:rsid w:val="00525490"/>
    <w:rsid w:val="00525B16"/>
    <w:rsid w:val="00526378"/>
    <w:rsid w:val="0052662F"/>
    <w:rsid w:val="005266CB"/>
    <w:rsid w:val="0052786F"/>
    <w:rsid w:val="0053079F"/>
    <w:rsid w:val="00530B50"/>
    <w:rsid w:val="0053173E"/>
    <w:rsid w:val="00531AF3"/>
    <w:rsid w:val="00531CFF"/>
    <w:rsid w:val="005323C4"/>
    <w:rsid w:val="00532792"/>
    <w:rsid w:val="00533352"/>
    <w:rsid w:val="00533C63"/>
    <w:rsid w:val="0053431C"/>
    <w:rsid w:val="0053476E"/>
    <w:rsid w:val="005349F7"/>
    <w:rsid w:val="005351DB"/>
    <w:rsid w:val="00535E7D"/>
    <w:rsid w:val="0053623C"/>
    <w:rsid w:val="0053635B"/>
    <w:rsid w:val="005363F7"/>
    <w:rsid w:val="0053649E"/>
    <w:rsid w:val="005364B8"/>
    <w:rsid w:val="00536C4C"/>
    <w:rsid w:val="00536E53"/>
    <w:rsid w:val="00537127"/>
    <w:rsid w:val="0053717D"/>
    <w:rsid w:val="00537677"/>
    <w:rsid w:val="00537D90"/>
    <w:rsid w:val="00537E70"/>
    <w:rsid w:val="00540744"/>
    <w:rsid w:val="00540ACF"/>
    <w:rsid w:val="00540E38"/>
    <w:rsid w:val="0054118B"/>
    <w:rsid w:val="0054145F"/>
    <w:rsid w:val="005414A8"/>
    <w:rsid w:val="005417C1"/>
    <w:rsid w:val="00542000"/>
    <w:rsid w:val="00542149"/>
    <w:rsid w:val="0054228C"/>
    <w:rsid w:val="00542924"/>
    <w:rsid w:val="00543A8A"/>
    <w:rsid w:val="00543B50"/>
    <w:rsid w:val="00543D33"/>
    <w:rsid w:val="005443C7"/>
    <w:rsid w:val="00544DC7"/>
    <w:rsid w:val="00544DEF"/>
    <w:rsid w:val="00544FAA"/>
    <w:rsid w:val="0054510F"/>
    <w:rsid w:val="00545581"/>
    <w:rsid w:val="00545E63"/>
    <w:rsid w:val="005462C1"/>
    <w:rsid w:val="00546C76"/>
    <w:rsid w:val="00547267"/>
    <w:rsid w:val="005472E0"/>
    <w:rsid w:val="005473B9"/>
    <w:rsid w:val="00547935"/>
    <w:rsid w:val="00547FC2"/>
    <w:rsid w:val="005508C5"/>
    <w:rsid w:val="0055092B"/>
    <w:rsid w:val="00550934"/>
    <w:rsid w:val="00550952"/>
    <w:rsid w:val="005513BF"/>
    <w:rsid w:val="00551905"/>
    <w:rsid w:val="0055221C"/>
    <w:rsid w:val="00552DCA"/>
    <w:rsid w:val="00552EC7"/>
    <w:rsid w:val="00553110"/>
    <w:rsid w:val="00553587"/>
    <w:rsid w:val="00553C12"/>
    <w:rsid w:val="00553F83"/>
    <w:rsid w:val="00554D1F"/>
    <w:rsid w:val="005553FC"/>
    <w:rsid w:val="0055548A"/>
    <w:rsid w:val="00555676"/>
    <w:rsid w:val="00556155"/>
    <w:rsid w:val="0055648A"/>
    <w:rsid w:val="00556712"/>
    <w:rsid w:val="00557940"/>
    <w:rsid w:val="005604D8"/>
    <w:rsid w:val="005618E3"/>
    <w:rsid w:val="005620B3"/>
    <w:rsid w:val="0056278F"/>
    <w:rsid w:val="00562CA3"/>
    <w:rsid w:val="00563157"/>
    <w:rsid w:val="005640EA"/>
    <w:rsid w:val="00564B7F"/>
    <w:rsid w:val="00564C03"/>
    <w:rsid w:val="00564C72"/>
    <w:rsid w:val="00564CA9"/>
    <w:rsid w:val="00565058"/>
    <w:rsid w:val="005652F1"/>
    <w:rsid w:val="00565855"/>
    <w:rsid w:val="00566854"/>
    <w:rsid w:val="00567B7F"/>
    <w:rsid w:val="0057063E"/>
    <w:rsid w:val="00571F49"/>
    <w:rsid w:val="005724F0"/>
    <w:rsid w:val="00572583"/>
    <w:rsid w:val="00572C05"/>
    <w:rsid w:val="005745AC"/>
    <w:rsid w:val="00574635"/>
    <w:rsid w:val="005746C7"/>
    <w:rsid w:val="00574D8E"/>
    <w:rsid w:val="00574DE1"/>
    <w:rsid w:val="00575026"/>
    <w:rsid w:val="00575C3E"/>
    <w:rsid w:val="00575F3D"/>
    <w:rsid w:val="005762DA"/>
    <w:rsid w:val="005768CD"/>
    <w:rsid w:val="00576CC4"/>
    <w:rsid w:val="005778AC"/>
    <w:rsid w:val="00577CF7"/>
    <w:rsid w:val="0058055F"/>
    <w:rsid w:val="005810E0"/>
    <w:rsid w:val="00581A00"/>
    <w:rsid w:val="005824BA"/>
    <w:rsid w:val="0058250A"/>
    <w:rsid w:val="00583326"/>
    <w:rsid w:val="00583E36"/>
    <w:rsid w:val="005841BF"/>
    <w:rsid w:val="00585384"/>
    <w:rsid w:val="00585B3B"/>
    <w:rsid w:val="00585EDF"/>
    <w:rsid w:val="00586613"/>
    <w:rsid w:val="005866E5"/>
    <w:rsid w:val="00586918"/>
    <w:rsid w:val="00586A98"/>
    <w:rsid w:val="00586BD9"/>
    <w:rsid w:val="00586F8E"/>
    <w:rsid w:val="005900AD"/>
    <w:rsid w:val="00590468"/>
    <w:rsid w:val="005907EE"/>
    <w:rsid w:val="0059147C"/>
    <w:rsid w:val="00592050"/>
    <w:rsid w:val="00592356"/>
    <w:rsid w:val="00592536"/>
    <w:rsid w:val="00592645"/>
    <w:rsid w:val="00592B48"/>
    <w:rsid w:val="00593069"/>
    <w:rsid w:val="00593248"/>
    <w:rsid w:val="00593295"/>
    <w:rsid w:val="0059421F"/>
    <w:rsid w:val="00594EC9"/>
    <w:rsid w:val="005959B8"/>
    <w:rsid w:val="00595AFF"/>
    <w:rsid w:val="00595C16"/>
    <w:rsid w:val="00595F16"/>
    <w:rsid w:val="0059623A"/>
    <w:rsid w:val="0059647E"/>
    <w:rsid w:val="00596492"/>
    <w:rsid w:val="00596C30"/>
    <w:rsid w:val="0059715C"/>
    <w:rsid w:val="0059743C"/>
    <w:rsid w:val="005974EE"/>
    <w:rsid w:val="005975ED"/>
    <w:rsid w:val="00597F18"/>
    <w:rsid w:val="00597F80"/>
    <w:rsid w:val="00597FC3"/>
    <w:rsid w:val="005A03F3"/>
    <w:rsid w:val="005A045E"/>
    <w:rsid w:val="005A14FA"/>
    <w:rsid w:val="005A15A7"/>
    <w:rsid w:val="005A1C1A"/>
    <w:rsid w:val="005A1D12"/>
    <w:rsid w:val="005A1EFB"/>
    <w:rsid w:val="005A2C9B"/>
    <w:rsid w:val="005A2D75"/>
    <w:rsid w:val="005A2DF3"/>
    <w:rsid w:val="005A301D"/>
    <w:rsid w:val="005A3144"/>
    <w:rsid w:val="005A4106"/>
    <w:rsid w:val="005A56D4"/>
    <w:rsid w:val="005A5C2D"/>
    <w:rsid w:val="005A5D57"/>
    <w:rsid w:val="005A62CC"/>
    <w:rsid w:val="005A63B3"/>
    <w:rsid w:val="005A63D7"/>
    <w:rsid w:val="005A6AF6"/>
    <w:rsid w:val="005A716E"/>
    <w:rsid w:val="005A73C7"/>
    <w:rsid w:val="005A7AD9"/>
    <w:rsid w:val="005A7AE0"/>
    <w:rsid w:val="005A7C6F"/>
    <w:rsid w:val="005A7DF4"/>
    <w:rsid w:val="005B0271"/>
    <w:rsid w:val="005B0D5F"/>
    <w:rsid w:val="005B101A"/>
    <w:rsid w:val="005B12CC"/>
    <w:rsid w:val="005B193B"/>
    <w:rsid w:val="005B1EA5"/>
    <w:rsid w:val="005B1EA6"/>
    <w:rsid w:val="005B32AA"/>
    <w:rsid w:val="005B343A"/>
    <w:rsid w:val="005B388E"/>
    <w:rsid w:val="005B3B41"/>
    <w:rsid w:val="005B4543"/>
    <w:rsid w:val="005B4561"/>
    <w:rsid w:val="005B466E"/>
    <w:rsid w:val="005B47BA"/>
    <w:rsid w:val="005B4F8F"/>
    <w:rsid w:val="005B5B35"/>
    <w:rsid w:val="005B5D87"/>
    <w:rsid w:val="005B63CE"/>
    <w:rsid w:val="005B7138"/>
    <w:rsid w:val="005B787A"/>
    <w:rsid w:val="005B7919"/>
    <w:rsid w:val="005B7C8C"/>
    <w:rsid w:val="005B7FD2"/>
    <w:rsid w:val="005C0CC1"/>
    <w:rsid w:val="005C1AAF"/>
    <w:rsid w:val="005C1BD3"/>
    <w:rsid w:val="005C1CD5"/>
    <w:rsid w:val="005C1DAE"/>
    <w:rsid w:val="005C20FF"/>
    <w:rsid w:val="005C2AD9"/>
    <w:rsid w:val="005C2CBE"/>
    <w:rsid w:val="005C2CD1"/>
    <w:rsid w:val="005C309B"/>
    <w:rsid w:val="005C326D"/>
    <w:rsid w:val="005C459B"/>
    <w:rsid w:val="005C463A"/>
    <w:rsid w:val="005C472A"/>
    <w:rsid w:val="005C4AFD"/>
    <w:rsid w:val="005C4CC1"/>
    <w:rsid w:val="005C4EEB"/>
    <w:rsid w:val="005C53B5"/>
    <w:rsid w:val="005C5A12"/>
    <w:rsid w:val="005C5B7E"/>
    <w:rsid w:val="005C5D6E"/>
    <w:rsid w:val="005C623A"/>
    <w:rsid w:val="005C64EE"/>
    <w:rsid w:val="005C652A"/>
    <w:rsid w:val="005C65D1"/>
    <w:rsid w:val="005C6817"/>
    <w:rsid w:val="005C684F"/>
    <w:rsid w:val="005C694F"/>
    <w:rsid w:val="005C72D1"/>
    <w:rsid w:val="005C7316"/>
    <w:rsid w:val="005C7B42"/>
    <w:rsid w:val="005D0003"/>
    <w:rsid w:val="005D023D"/>
    <w:rsid w:val="005D045E"/>
    <w:rsid w:val="005D0F12"/>
    <w:rsid w:val="005D1183"/>
    <w:rsid w:val="005D16EE"/>
    <w:rsid w:val="005D1BDB"/>
    <w:rsid w:val="005D22EF"/>
    <w:rsid w:val="005D22FB"/>
    <w:rsid w:val="005D2381"/>
    <w:rsid w:val="005D23F1"/>
    <w:rsid w:val="005D3017"/>
    <w:rsid w:val="005D36DB"/>
    <w:rsid w:val="005D40DA"/>
    <w:rsid w:val="005D44B5"/>
    <w:rsid w:val="005D44BF"/>
    <w:rsid w:val="005D4654"/>
    <w:rsid w:val="005D512B"/>
    <w:rsid w:val="005D598F"/>
    <w:rsid w:val="005D5E4E"/>
    <w:rsid w:val="005D5FF0"/>
    <w:rsid w:val="005D6263"/>
    <w:rsid w:val="005D655A"/>
    <w:rsid w:val="005D66A8"/>
    <w:rsid w:val="005D6949"/>
    <w:rsid w:val="005D6D20"/>
    <w:rsid w:val="005D6EA8"/>
    <w:rsid w:val="005D6F70"/>
    <w:rsid w:val="005D748C"/>
    <w:rsid w:val="005D74D9"/>
    <w:rsid w:val="005D7913"/>
    <w:rsid w:val="005D7FD4"/>
    <w:rsid w:val="005E023C"/>
    <w:rsid w:val="005E096E"/>
    <w:rsid w:val="005E14E2"/>
    <w:rsid w:val="005E25C1"/>
    <w:rsid w:val="005E2E12"/>
    <w:rsid w:val="005E3A4A"/>
    <w:rsid w:val="005E3CC9"/>
    <w:rsid w:val="005E4085"/>
    <w:rsid w:val="005E4C8B"/>
    <w:rsid w:val="005E4E24"/>
    <w:rsid w:val="005E5011"/>
    <w:rsid w:val="005E5889"/>
    <w:rsid w:val="005E5ACD"/>
    <w:rsid w:val="005E5FBD"/>
    <w:rsid w:val="005E66B2"/>
    <w:rsid w:val="005E70CB"/>
    <w:rsid w:val="005E71F4"/>
    <w:rsid w:val="005E77A3"/>
    <w:rsid w:val="005E7F35"/>
    <w:rsid w:val="005F0331"/>
    <w:rsid w:val="005F06A9"/>
    <w:rsid w:val="005F075D"/>
    <w:rsid w:val="005F084D"/>
    <w:rsid w:val="005F0B50"/>
    <w:rsid w:val="005F0F26"/>
    <w:rsid w:val="005F12C3"/>
    <w:rsid w:val="005F1838"/>
    <w:rsid w:val="005F1948"/>
    <w:rsid w:val="005F2087"/>
    <w:rsid w:val="005F2252"/>
    <w:rsid w:val="005F2EDC"/>
    <w:rsid w:val="005F2F0D"/>
    <w:rsid w:val="005F45E1"/>
    <w:rsid w:val="005F4C4D"/>
    <w:rsid w:val="005F536A"/>
    <w:rsid w:val="005F569A"/>
    <w:rsid w:val="005F5A7B"/>
    <w:rsid w:val="005F646B"/>
    <w:rsid w:val="005F6872"/>
    <w:rsid w:val="005F68E3"/>
    <w:rsid w:val="005F6966"/>
    <w:rsid w:val="005F696D"/>
    <w:rsid w:val="005F69D1"/>
    <w:rsid w:val="005F6AFA"/>
    <w:rsid w:val="005F6CCB"/>
    <w:rsid w:val="005F6D10"/>
    <w:rsid w:val="005F799E"/>
    <w:rsid w:val="005F7DA9"/>
    <w:rsid w:val="00600C76"/>
    <w:rsid w:val="00600D5E"/>
    <w:rsid w:val="00600FAB"/>
    <w:rsid w:val="00600FF9"/>
    <w:rsid w:val="00602055"/>
    <w:rsid w:val="00602091"/>
    <w:rsid w:val="006023B4"/>
    <w:rsid w:val="0060247A"/>
    <w:rsid w:val="00602963"/>
    <w:rsid w:val="00603B01"/>
    <w:rsid w:val="00603B21"/>
    <w:rsid w:val="00604184"/>
    <w:rsid w:val="00604496"/>
    <w:rsid w:val="00604ABC"/>
    <w:rsid w:val="00604C67"/>
    <w:rsid w:val="006052E0"/>
    <w:rsid w:val="00605CC4"/>
    <w:rsid w:val="00606599"/>
    <w:rsid w:val="00606A9F"/>
    <w:rsid w:val="006074E2"/>
    <w:rsid w:val="006078CE"/>
    <w:rsid w:val="00607F3C"/>
    <w:rsid w:val="00610215"/>
    <w:rsid w:val="006107A8"/>
    <w:rsid w:val="00610821"/>
    <w:rsid w:val="00610B9A"/>
    <w:rsid w:val="00610C4F"/>
    <w:rsid w:val="006110CC"/>
    <w:rsid w:val="00611446"/>
    <w:rsid w:val="00611EAC"/>
    <w:rsid w:val="0061200F"/>
    <w:rsid w:val="00612963"/>
    <w:rsid w:val="006131D4"/>
    <w:rsid w:val="0061349E"/>
    <w:rsid w:val="0061363C"/>
    <w:rsid w:val="00613C28"/>
    <w:rsid w:val="00615B76"/>
    <w:rsid w:val="006161F6"/>
    <w:rsid w:val="0061673C"/>
    <w:rsid w:val="00616950"/>
    <w:rsid w:val="00617114"/>
    <w:rsid w:val="00617383"/>
    <w:rsid w:val="006174F8"/>
    <w:rsid w:val="006179D8"/>
    <w:rsid w:val="00620133"/>
    <w:rsid w:val="00620289"/>
    <w:rsid w:val="00620348"/>
    <w:rsid w:val="00620359"/>
    <w:rsid w:val="00620CBE"/>
    <w:rsid w:val="006210F8"/>
    <w:rsid w:val="0062158D"/>
    <w:rsid w:val="00621F99"/>
    <w:rsid w:val="00622276"/>
    <w:rsid w:val="00622984"/>
    <w:rsid w:val="00622B85"/>
    <w:rsid w:val="00622E6D"/>
    <w:rsid w:val="00622EA0"/>
    <w:rsid w:val="00623217"/>
    <w:rsid w:val="0062344E"/>
    <w:rsid w:val="0062411E"/>
    <w:rsid w:val="00625A60"/>
    <w:rsid w:val="00625F46"/>
    <w:rsid w:val="00626193"/>
    <w:rsid w:val="00626FEB"/>
    <w:rsid w:val="0062731F"/>
    <w:rsid w:val="00627436"/>
    <w:rsid w:val="00627669"/>
    <w:rsid w:val="00630078"/>
    <w:rsid w:val="0063041B"/>
    <w:rsid w:val="00630560"/>
    <w:rsid w:val="00630C86"/>
    <w:rsid w:val="00630F5C"/>
    <w:rsid w:val="006312ED"/>
    <w:rsid w:val="0063279A"/>
    <w:rsid w:val="00632F7E"/>
    <w:rsid w:val="00633063"/>
    <w:rsid w:val="0063330D"/>
    <w:rsid w:val="00633315"/>
    <w:rsid w:val="0063345B"/>
    <w:rsid w:val="00633C5E"/>
    <w:rsid w:val="00633E35"/>
    <w:rsid w:val="0063466B"/>
    <w:rsid w:val="006347A1"/>
    <w:rsid w:val="00634841"/>
    <w:rsid w:val="006353A0"/>
    <w:rsid w:val="00635741"/>
    <w:rsid w:val="00635EED"/>
    <w:rsid w:val="0063629C"/>
    <w:rsid w:val="006362DD"/>
    <w:rsid w:val="00636501"/>
    <w:rsid w:val="0063656E"/>
    <w:rsid w:val="00636CF0"/>
    <w:rsid w:val="006373F7"/>
    <w:rsid w:val="00637939"/>
    <w:rsid w:val="00637999"/>
    <w:rsid w:val="00637CDF"/>
    <w:rsid w:val="006413A9"/>
    <w:rsid w:val="006413FE"/>
    <w:rsid w:val="00642508"/>
    <w:rsid w:val="00642A9D"/>
    <w:rsid w:val="00642C96"/>
    <w:rsid w:val="00642F6F"/>
    <w:rsid w:val="006432A1"/>
    <w:rsid w:val="006438A0"/>
    <w:rsid w:val="006439F8"/>
    <w:rsid w:val="006443F2"/>
    <w:rsid w:val="0064443D"/>
    <w:rsid w:val="0064458C"/>
    <w:rsid w:val="00644661"/>
    <w:rsid w:val="00644BE7"/>
    <w:rsid w:val="00645861"/>
    <w:rsid w:val="0064761D"/>
    <w:rsid w:val="0065032C"/>
    <w:rsid w:val="00650352"/>
    <w:rsid w:val="00651020"/>
    <w:rsid w:val="00651216"/>
    <w:rsid w:val="00651D20"/>
    <w:rsid w:val="00651FFB"/>
    <w:rsid w:val="006529BB"/>
    <w:rsid w:val="00652FAD"/>
    <w:rsid w:val="00653045"/>
    <w:rsid w:val="00653222"/>
    <w:rsid w:val="006538AF"/>
    <w:rsid w:val="00653925"/>
    <w:rsid w:val="00655669"/>
    <w:rsid w:val="006557C9"/>
    <w:rsid w:val="006558A1"/>
    <w:rsid w:val="00657195"/>
    <w:rsid w:val="006576FD"/>
    <w:rsid w:val="00657CA7"/>
    <w:rsid w:val="0066048C"/>
    <w:rsid w:val="00660C06"/>
    <w:rsid w:val="00660CD1"/>
    <w:rsid w:val="00660E50"/>
    <w:rsid w:val="0066117F"/>
    <w:rsid w:val="00661192"/>
    <w:rsid w:val="00661306"/>
    <w:rsid w:val="0066158E"/>
    <w:rsid w:val="006619B4"/>
    <w:rsid w:val="00661C68"/>
    <w:rsid w:val="00661DD5"/>
    <w:rsid w:val="00662391"/>
    <w:rsid w:val="00662AFE"/>
    <w:rsid w:val="0066351B"/>
    <w:rsid w:val="00663725"/>
    <w:rsid w:val="00663996"/>
    <w:rsid w:val="00664374"/>
    <w:rsid w:val="006645D9"/>
    <w:rsid w:val="0066469F"/>
    <w:rsid w:val="00665187"/>
    <w:rsid w:val="0066521A"/>
    <w:rsid w:val="00665CF4"/>
    <w:rsid w:val="00665E9E"/>
    <w:rsid w:val="00666839"/>
    <w:rsid w:val="006677B0"/>
    <w:rsid w:val="00667811"/>
    <w:rsid w:val="006679DE"/>
    <w:rsid w:val="00667B25"/>
    <w:rsid w:val="00667E78"/>
    <w:rsid w:val="00670C32"/>
    <w:rsid w:val="006715F8"/>
    <w:rsid w:val="0067209B"/>
    <w:rsid w:val="00672617"/>
    <w:rsid w:val="00672763"/>
    <w:rsid w:val="00672E30"/>
    <w:rsid w:val="006747E4"/>
    <w:rsid w:val="0067487C"/>
    <w:rsid w:val="00674E6E"/>
    <w:rsid w:val="00674E84"/>
    <w:rsid w:val="00675373"/>
    <w:rsid w:val="0067547C"/>
    <w:rsid w:val="0067548E"/>
    <w:rsid w:val="006756F0"/>
    <w:rsid w:val="00675FF7"/>
    <w:rsid w:val="006767C9"/>
    <w:rsid w:val="0067726A"/>
    <w:rsid w:val="006776BD"/>
    <w:rsid w:val="00677C70"/>
    <w:rsid w:val="00677D77"/>
    <w:rsid w:val="00677F0C"/>
    <w:rsid w:val="006803B8"/>
    <w:rsid w:val="00680656"/>
    <w:rsid w:val="00680E73"/>
    <w:rsid w:val="00681291"/>
    <w:rsid w:val="0068129F"/>
    <w:rsid w:val="00681A9C"/>
    <w:rsid w:val="00681C3F"/>
    <w:rsid w:val="00681E25"/>
    <w:rsid w:val="00681EDD"/>
    <w:rsid w:val="0068257D"/>
    <w:rsid w:val="00682A89"/>
    <w:rsid w:val="00682F45"/>
    <w:rsid w:val="00682F9B"/>
    <w:rsid w:val="00682FA3"/>
    <w:rsid w:val="0068379E"/>
    <w:rsid w:val="00683949"/>
    <w:rsid w:val="00683A97"/>
    <w:rsid w:val="006842B1"/>
    <w:rsid w:val="006842D0"/>
    <w:rsid w:val="006842E7"/>
    <w:rsid w:val="006846AF"/>
    <w:rsid w:val="00684B17"/>
    <w:rsid w:val="00684E30"/>
    <w:rsid w:val="0068614F"/>
    <w:rsid w:val="006864E2"/>
    <w:rsid w:val="006866E6"/>
    <w:rsid w:val="00686C0E"/>
    <w:rsid w:val="00687050"/>
    <w:rsid w:val="006871D5"/>
    <w:rsid w:val="0068734D"/>
    <w:rsid w:val="0068747A"/>
    <w:rsid w:val="006874B1"/>
    <w:rsid w:val="0068764A"/>
    <w:rsid w:val="006905D9"/>
    <w:rsid w:val="00690C10"/>
    <w:rsid w:val="00692272"/>
    <w:rsid w:val="006922ED"/>
    <w:rsid w:val="006924C5"/>
    <w:rsid w:val="00692AC0"/>
    <w:rsid w:val="00692C62"/>
    <w:rsid w:val="00693053"/>
    <w:rsid w:val="006935CC"/>
    <w:rsid w:val="006938CF"/>
    <w:rsid w:val="00693C1F"/>
    <w:rsid w:val="00693C72"/>
    <w:rsid w:val="00693D32"/>
    <w:rsid w:val="00694306"/>
    <w:rsid w:val="006943F2"/>
    <w:rsid w:val="006944A0"/>
    <w:rsid w:val="00694D9A"/>
    <w:rsid w:val="006952D0"/>
    <w:rsid w:val="00695519"/>
    <w:rsid w:val="006959E5"/>
    <w:rsid w:val="00696B12"/>
    <w:rsid w:val="00696B4C"/>
    <w:rsid w:val="00696EFD"/>
    <w:rsid w:val="00696FA7"/>
    <w:rsid w:val="00697460"/>
    <w:rsid w:val="0069753E"/>
    <w:rsid w:val="00697913"/>
    <w:rsid w:val="00697B02"/>
    <w:rsid w:val="00697BA0"/>
    <w:rsid w:val="00697BAE"/>
    <w:rsid w:val="006A004D"/>
    <w:rsid w:val="006A1CA7"/>
    <w:rsid w:val="006A1D82"/>
    <w:rsid w:val="006A24D1"/>
    <w:rsid w:val="006A268B"/>
    <w:rsid w:val="006A272D"/>
    <w:rsid w:val="006A2864"/>
    <w:rsid w:val="006A2A74"/>
    <w:rsid w:val="006A37FE"/>
    <w:rsid w:val="006A5EAE"/>
    <w:rsid w:val="006A6E33"/>
    <w:rsid w:val="006A758D"/>
    <w:rsid w:val="006A7719"/>
    <w:rsid w:val="006A7722"/>
    <w:rsid w:val="006A780E"/>
    <w:rsid w:val="006B0081"/>
    <w:rsid w:val="006B08F5"/>
    <w:rsid w:val="006B0C01"/>
    <w:rsid w:val="006B1315"/>
    <w:rsid w:val="006B1A10"/>
    <w:rsid w:val="006B1BF4"/>
    <w:rsid w:val="006B1C17"/>
    <w:rsid w:val="006B1E02"/>
    <w:rsid w:val="006B2979"/>
    <w:rsid w:val="006B32EB"/>
    <w:rsid w:val="006B338D"/>
    <w:rsid w:val="006B351D"/>
    <w:rsid w:val="006B39B7"/>
    <w:rsid w:val="006B464F"/>
    <w:rsid w:val="006B4B5D"/>
    <w:rsid w:val="006B523A"/>
    <w:rsid w:val="006B525C"/>
    <w:rsid w:val="006B5826"/>
    <w:rsid w:val="006B5D26"/>
    <w:rsid w:val="006B6166"/>
    <w:rsid w:val="006B6B3A"/>
    <w:rsid w:val="006B6D55"/>
    <w:rsid w:val="006B6E16"/>
    <w:rsid w:val="006B6E6B"/>
    <w:rsid w:val="006B7312"/>
    <w:rsid w:val="006B74FA"/>
    <w:rsid w:val="006B7A3D"/>
    <w:rsid w:val="006C1160"/>
    <w:rsid w:val="006C12D0"/>
    <w:rsid w:val="006C1566"/>
    <w:rsid w:val="006C15BF"/>
    <w:rsid w:val="006C1D94"/>
    <w:rsid w:val="006C2F90"/>
    <w:rsid w:val="006C3F6F"/>
    <w:rsid w:val="006C4477"/>
    <w:rsid w:val="006C44C5"/>
    <w:rsid w:val="006C4A32"/>
    <w:rsid w:val="006C4F58"/>
    <w:rsid w:val="006C4FDD"/>
    <w:rsid w:val="006C5C63"/>
    <w:rsid w:val="006C69BC"/>
    <w:rsid w:val="006C6C04"/>
    <w:rsid w:val="006C6D06"/>
    <w:rsid w:val="006C70B7"/>
    <w:rsid w:val="006C7C0F"/>
    <w:rsid w:val="006C7FC8"/>
    <w:rsid w:val="006D091C"/>
    <w:rsid w:val="006D0E8B"/>
    <w:rsid w:val="006D128C"/>
    <w:rsid w:val="006D18D0"/>
    <w:rsid w:val="006D1AC9"/>
    <w:rsid w:val="006D20FA"/>
    <w:rsid w:val="006D2552"/>
    <w:rsid w:val="006D32E0"/>
    <w:rsid w:val="006D3352"/>
    <w:rsid w:val="006D3C0A"/>
    <w:rsid w:val="006D46B4"/>
    <w:rsid w:val="006D492A"/>
    <w:rsid w:val="006D4ABA"/>
    <w:rsid w:val="006D4AC2"/>
    <w:rsid w:val="006D4B78"/>
    <w:rsid w:val="006D4C60"/>
    <w:rsid w:val="006D4EDF"/>
    <w:rsid w:val="006D5456"/>
    <w:rsid w:val="006D56B6"/>
    <w:rsid w:val="006D590F"/>
    <w:rsid w:val="006D5C5E"/>
    <w:rsid w:val="006D615F"/>
    <w:rsid w:val="006D7191"/>
    <w:rsid w:val="006D7798"/>
    <w:rsid w:val="006D7806"/>
    <w:rsid w:val="006D7917"/>
    <w:rsid w:val="006D7AA4"/>
    <w:rsid w:val="006D7D1F"/>
    <w:rsid w:val="006E00DD"/>
    <w:rsid w:val="006E00FB"/>
    <w:rsid w:val="006E060B"/>
    <w:rsid w:val="006E0EAD"/>
    <w:rsid w:val="006E10F3"/>
    <w:rsid w:val="006E1114"/>
    <w:rsid w:val="006E19CF"/>
    <w:rsid w:val="006E1B18"/>
    <w:rsid w:val="006E26C5"/>
    <w:rsid w:val="006E3174"/>
    <w:rsid w:val="006E3A82"/>
    <w:rsid w:val="006E3AD0"/>
    <w:rsid w:val="006E3D7B"/>
    <w:rsid w:val="006E51AC"/>
    <w:rsid w:val="006E593D"/>
    <w:rsid w:val="006E5A43"/>
    <w:rsid w:val="006E5BE0"/>
    <w:rsid w:val="006E6279"/>
    <w:rsid w:val="006E68D5"/>
    <w:rsid w:val="006E6973"/>
    <w:rsid w:val="006E6C50"/>
    <w:rsid w:val="006E6E23"/>
    <w:rsid w:val="006E70E2"/>
    <w:rsid w:val="006E768C"/>
    <w:rsid w:val="006F0D60"/>
    <w:rsid w:val="006F0EAF"/>
    <w:rsid w:val="006F1307"/>
    <w:rsid w:val="006F15CE"/>
    <w:rsid w:val="006F17D0"/>
    <w:rsid w:val="006F2481"/>
    <w:rsid w:val="006F29BD"/>
    <w:rsid w:val="006F3059"/>
    <w:rsid w:val="006F319A"/>
    <w:rsid w:val="006F330D"/>
    <w:rsid w:val="006F33F5"/>
    <w:rsid w:val="006F3C32"/>
    <w:rsid w:val="006F3FD1"/>
    <w:rsid w:val="006F4060"/>
    <w:rsid w:val="006F477F"/>
    <w:rsid w:val="006F4B04"/>
    <w:rsid w:val="006F4C8D"/>
    <w:rsid w:val="006F4F2D"/>
    <w:rsid w:val="006F59C6"/>
    <w:rsid w:val="006F5CFE"/>
    <w:rsid w:val="006F6245"/>
    <w:rsid w:val="006F62CC"/>
    <w:rsid w:val="006F6818"/>
    <w:rsid w:val="006F73C7"/>
    <w:rsid w:val="006F7911"/>
    <w:rsid w:val="006F79DB"/>
    <w:rsid w:val="006F7DAC"/>
    <w:rsid w:val="007008B6"/>
    <w:rsid w:val="00700954"/>
    <w:rsid w:val="007009D1"/>
    <w:rsid w:val="00700D0C"/>
    <w:rsid w:val="00700E23"/>
    <w:rsid w:val="007016B8"/>
    <w:rsid w:val="00701942"/>
    <w:rsid w:val="00701B23"/>
    <w:rsid w:val="007020F1"/>
    <w:rsid w:val="00702E64"/>
    <w:rsid w:val="007036B4"/>
    <w:rsid w:val="007037CF"/>
    <w:rsid w:val="00703E2F"/>
    <w:rsid w:val="00704425"/>
    <w:rsid w:val="00704612"/>
    <w:rsid w:val="0070474D"/>
    <w:rsid w:val="00704A7C"/>
    <w:rsid w:val="00704C04"/>
    <w:rsid w:val="0070561D"/>
    <w:rsid w:val="0070586C"/>
    <w:rsid w:val="00705D09"/>
    <w:rsid w:val="007061C9"/>
    <w:rsid w:val="007073C8"/>
    <w:rsid w:val="00707698"/>
    <w:rsid w:val="007078C5"/>
    <w:rsid w:val="00707A7C"/>
    <w:rsid w:val="00707DFA"/>
    <w:rsid w:val="007109A4"/>
    <w:rsid w:val="007118FF"/>
    <w:rsid w:val="00711CD8"/>
    <w:rsid w:val="00711EB7"/>
    <w:rsid w:val="00712236"/>
    <w:rsid w:val="00712275"/>
    <w:rsid w:val="007133AE"/>
    <w:rsid w:val="00713B40"/>
    <w:rsid w:val="00713D00"/>
    <w:rsid w:val="00714CC9"/>
    <w:rsid w:val="007150BF"/>
    <w:rsid w:val="00715172"/>
    <w:rsid w:val="00716134"/>
    <w:rsid w:val="007161DA"/>
    <w:rsid w:val="00717287"/>
    <w:rsid w:val="00717393"/>
    <w:rsid w:val="00717625"/>
    <w:rsid w:val="0072055C"/>
    <w:rsid w:val="00720B2F"/>
    <w:rsid w:val="00720C2C"/>
    <w:rsid w:val="00721344"/>
    <w:rsid w:val="00721507"/>
    <w:rsid w:val="00721789"/>
    <w:rsid w:val="00721D58"/>
    <w:rsid w:val="00722173"/>
    <w:rsid w:val="007225FC"/>
    <w:rsid w:val="0072274F"/>
    <w:rsid w:val="00722A32"/>
    <w:rsid w:val="0072306B"/>
    <w:rsid w:val="00723222"/>
    <w:rsid w:val="007236F6"/>
    <w:rsid w:val="0072405A"/>
    <w:rsid w:val="007240A5"/>
    <w:rsid w:val="007241EB"/>
    <w:rsid w:val="00724A0A"/>
    <w:rsid w:val="007250AB"/>
    <w:rsid w:val="007250E1"/>
    <w:rsid w:val="00726745"/>
    <w:rsid w:val="00726B8B"/>
    <w:rsid w:val="00726C88"/>
    <w:rsid w:val="0072732D"/>
    <w:rsid w:val="0072759A"/>
    <w:rsid w:val="00727866"/>
    <w:rsid w:val="00727FC3"/>
    <w:rsid w:val="007301BF"/>
    <w:rsid w:val="00730388"/>
    <w:rsid w:val="00730915"/>
    <w:rsid w:val="007309C3"/>
    <w:rsid w:val="00730C7E"/>
    <w:rsid w:val="00730DF8"/>
    <w:rsid w:val="0073136A"/>
    <w:rsid w:val="007318BA"/>
    <w:rsid w:val="00731B5E"/>
    <w:rsid w:val="00732134"/>
    <w:rsid w:val="00732D6B"/>
    <w:rsid w:val="00733028"/>
    <w:rsid w:val="0073354F"/>
    <w:rsid w:val="007335F1"/>
    <w:rsid w:val="00733D01"/>
    <w:rsid w:val="007341DB"/>
    <w:rsid w:val="00734759"/>
    <w:rsid w:val="00734932"/>
    <w:rsid w:val="0073499D"/>
    <w:rsid w:val="00734C3C"/>
    <w:rsid w:val="00734C66"/>
    <w:rsid w:val="00734F0D"/>
    <w:rsid w:val="007353FC"/>
    <w:rsid w:val="00735537"/>
    <w:rsid w:val="0073592F"/>
    <w:rsid w:val="00735A93"/>
    <w:rsid w:val="00735CAC"/>
    <w:rsid w:val="007364A2"/>
    <w:rsid w:val="0073677A"/>
    <w:rsid w:val="00736BF7"/>
    <w:rsid w:val="007371E1"/>
    <w:rsid w:val="0073767B"/>
    <w:rsid w:val="0073784E"/>
    <w:rsid w:val="00737907"/>
    <w:rsid w:val="00740BEC"/>
    <w:rsid w:val="00741356"/>
    <w:rsid w:val="00741A5B"/>
    <w:rsid w:val="007425F0"/>
    <w:rsid w:val="00742818"/>
    <w:rsid w:val="007436E1"/>
    <w:rsid w:val="00743D3A"/>
    <w:rsid w:val="00744DA1"/>
    <w:rsid w:val="00745337"/>
    <w:rsid w:val="00745BD6"/>
    <w:rsid w:val="007463BE"/>
    <w:rsid w:val="00746531"/>
    <w:rsid w:val="00746A11"/>
    <w:rsid w:val="00746BE1"/>
    <w:rsid w:val="00746E08"/>
    <w:rsid w:val="007472C6"/>
    <w:rsid w:val="00747954"/>
    <w:rsid w:val="007505D6"/>
    <w:rsid w:val="00750866"/>
    <w:rsid w:val="0075121A"/>
    <w:rsid w:val="007512B5"/>
    <w:rsid w:val="007513D0"/>
    <w:rsid w:val="00751B44"/>
    <w:rsid w:val="00751D88"/>
    <w:rsid w:val="00752DF0"/>
    <w:rsid w:val="00752F3F"/>
    <w:rsid w:val="007533AF"/>
    <w:rsid w:val="007536F2"/>
    <w:rsid w:val="0075383E"/>
    <w:rsid w:val="00753907"/>
    <w:rsid w:val="00754263"/>
    <w:rsid w:val="007543D5"/>
    <w:rsid w:val="00754B16"/>
    <w:rsid w:val="00755315"/>
    <w:rsid w:val="007554D1"/>
    <w:rsid w:val="00755E91"/>
    <w:rsid w:val="00756A9A"/>
    <w:rsid w:val="00756C35"/>
    <w:rsid w:val="007570C0"/>
    <w:rsid w:val="00757784"/>
    <w:rsid w:val="00757914"/>
    <w:rsid w:val="007608E0"/>
    <w:rsid w:val="00760934"/>
    <w:rsid w:val="00760A4E"/>
    <w:rsid w:val="00761048"/>
    <w:rsid w:val="007610CB"/>
    <w:rsid w:val="007610F8"/>
    <w:rsid w:val="0076206F"/>
    <w:rsid w:val="00762ED8"/>
    <w:rsid w:val="00763344"/>
    <w:rsid w:val="0076397A"/>
    <w:rsid w:val="00763C30"/>
    <w:rsid w:val="0076493A"/>
    <w:rsid w:val="00764D3B"/>
    <w:rsid w:val="007650E0"/>
    <w:rsid w:val="00765988"/>
    <w:rsid w:val="00765C57"/>
    <w:rsid w:val="00765E77"/>
    <w:rsid w:val="00765FAF"/>
    <w:rsid w:val="007660A7"/>
    <w:rsid w:val="007663DC"/>
    <w:rsid w:val="0076657C"/>
    <w:rsid w:val="00766819"/>
    <w:rsid w:val="00766CDF"/>
    <w:rsid w:val="00766EA6"/>
    <w:rsid w:val="0076730A"/>
    <w:rsid w:val="00767AA4"/>
    <w:rsid w:val="00767C3B"/>
    <w:rsid w:val="00767C6C"/>
    <w:rsid w:val="00767E67"/>
    <w:rsid w:val="00770BE9"/>
    <w:rsid w:val="00771A32"/>
    <w:rsid w:val="00772001"/>
    <w:rsid w:val="007728DB"/>
    <w:rsid w:val="00772C4E"/>
    <w:rsid w:val="00772F7C"/>
    <w:rsid w:val="00773421"/>
    <w:rsid w:val="0077352D"/>
    <w:rsid w:val="00773A30"/>
    <w:rsid w:val="00773F16"/>
    <w:rsid w:val="00774034"/>
    <w:rsid w:val="00774055"/>
    <w:rsid w:val="0077435F"/>
    <w:rsid w:val="0077437C"/>
    <w:rsid w:val="00774774"/>
    <w:rsid w:val="00774E77"/>
    <w:rsid w:val="00774F36"/>
    <w:rsid w:val="00775442"/>
    <w:rsid w:val="007759EE"/>
    <w:rsid w:val="00775C37"/>
    <w:rsid w:val="00775D71"/>
    <w:rsid w:val="00776EC0"/>
    <w:rsid w:val="00777075"/>
    <w:rsid w:val="007772EE"/>
    <w:rsid w:val="0077772D"/>
    <w:rsid w:val="007777A9"/>
    <w:rsid w:val="00777C34"/>
    <w:rsid w:val="007800ED"/>
    <w:rsid w:val="00780836"/>
    <w:rsid w:val="00780BBF"/>
    <w:rsid w:val="0078151F"/>
    <w:rsid w:val="00782487"/>
    <w:rsid w:val="00782720"/>
    <w:rsid w:val="007837F5"/>
    <w:rsid w:val="00783891"/>
    <w:rsid w:val="00783BDE"/>
    <w:rsid w:val="00783C07"/>
    <w:rsid w:val="00783D01"/>
    <w:rsid w:val="00784580"/>
    <w:rsid w:val="00784981"/>
    <w:rsid w:val="00784FD7"/>
    <w:rsid w:val="00785CBE"/>
    <w:rsid w:val="00786138"/>
    <w:rsid w:val="00786F8A"/>
    <w:rsid w:val="00787136"/>
    <w:rsid w:val="00787563"/>
    <w:rsid w:val="0078769E"/>
    <w:rsid w:val="00787912"/>
    <w:rsid w:val="00787EDA"/>
    <w:rsid w:val="00790B17"/>
    <w:rsid w:val="00790B8B"/>
    <w:rsid w:val="0079112D"/>
    <w:rsid w:val="007913D2"/>
    <w:rsid w:val="0079165D"/>
    <w:rsid w:val="00791ACB"/>
    <w:rsid w:val="0079229F"/>
    <w:rsid w:val="00792E1E"/>
    <w:rsid w:val="00793076"/>
    <w:rsid w:val="00793583"/>
    <w:rsid w:val="0079374C"/>
    <w:rsid w:val="00794336"/>
    <w:rsid w:val="007944C6"/>
    <w:rsid w:val="007949ED"/>
    <w:rsid w:val="00795663"/>
    <w:rsid w:val="007956D0"/>
    <w:rsid w:val="007962AF"/>
    <w:rsid w:val="00796300"/>
    <w:rsid w:val="007963BE"/>
    <w:rsid w:val="00796752"/>
    <w:rsid w:val="007967D2"/>
    <w:rsid w:val="0079716F"/>
    <w:rsid w:val="007971A5"/>
    <w:rsid w:val="0079787A"/>
    <w:rsid w:val="00797D95"/>
    <w:rsid w:val="007A01E2"/>
    <w:rsid w:val="007A030B"/>
    <w:rsid w:val="007A0706"/>
    <w:rsid w:val="007A15E9"/>
    <w:rsid w:val="007A1708"/>
    <w:rsid w:val="007A1970"/>
    <w:rsid w:val="007A1975"/>
    <w:rsid w:val="007A1D5C"/>
    <w:rsid w:val="007A1DA9"/>
    <w:rsid w:val="007A20DD"/>
    <w:rsid w:val="007A20FC"/>
    <w:rsid w:val="007A22D3"/>
    <w:rsid w:val="007A25DB"/>
    <w:rsid w:val="007A2C4C"/>
    <w:rsid w:val="007A2E68"/>
    <w:rsid w:val="007A2EDC"/>
    <w:rsid w:val="007A4C86"/>
    <w:rsid w:val="007A5171"/>
    <w:rsid w:val="007A5580"/>
    <w:rsid w:val="007A5758"/>
    <w:rsid w:val="007A5829"/>
    <w:rsid w:val="007A63DC"/>
    <w:rsid w:val="007A651B"/>
    <w:rsid w:val="007A77A5"/>
    <w:rsid w:val="007A79CE"/>
    <w:rsid w:val="007B017A"/>
    <w:rsid w:val="007B051C"/>
    <w:rsid w:val="007B06B8"/>
    <w:rsid w:val="007B0A5B"/>
    <w:rsid w:val="007B0F57"/>
    <w:rsid w:val="007B10B2"/>
    <w:rsid w:val="007B1244"/>
    <w:rsid w:val="007B1528"/>
    <w:rsid w:val="007B1EC3"/>
    <w:rsid w:val="007B29E8"/>
    <w:rsid w:val="007B2C7B"/>
    <w:rsid w:val="007B2CDA"/>
    <w:rsid w:val="007B373F"/>
    <w:rsid w:val="007B3845"/>
    <w:rsid w:val="007B3EF7"/>
    <w:rsid w:val="007B414F"/>
    <w:rsid w:val="007B4A29"/>
    <w:rsid w:val="007B4B10"/>
    <w:rsid w:val="007B52CD"/>
    <w:rsid w:val="007B5379"/>
    <w:rsid w:val="007B5E4B"/>
    <w:rsid w:val="007B6892"/>
    <w:rsid w:val="007B7E5A"/>
    <w:rsid w:val="007B7EED"/>
    <w:rsid w:val="007C0084"/>
    <w:rsid w:val="007C063A"/>
    <w:rsid w:val="007C1237"/>
    <w:rsid w:val="007C1288"/>
    <w:rsid w:val="007C1C75"/>
    <w:rsid w:val="007C1D66"/>
    <w:rsid w:val="007C274B"/>
    <w:rsid w:val="007C2BEF"/>
    <w:rsid w:val="007C2D45"/>
    <w:rsid w:val="007C2D4E"/>
    <w:rsid w:val="007C31E4"/>
    <w:rsid w:val="007C3CD1"/>
    <w:rsid w:val="007C418F"/>
    <w:rsid w:val="007C44EF"/>
    <w:rsid w:val="007C46E3"/>
    <w:rsid w:val="007C4BAC"/>
    <w:rsid w:val="007C4C10"/>
    <w:rsid w:val="007C5489"/>
    <w:rsid w:val="007C5630"/>
    <w:rsid w:val="007C580C"/>
    <w:rsid w:val="007C5E9B"/>
    <w:rsid w:val="007C6022"/>
    <w:rsid w:val="007C61D9"/>
    <w:rsid w:val="007C6BC8"/>
    <w:rsid w:val="007C6E11"/>
    <w:rsid w:val="007C7575"/>
    <w:rsid w:val="007D051D"/>
    <w:rsid w:val="007D0A7B"/>
    <w:rsid w:val="007D0C33"/>
    <w:rsid w:val="007D1B26"/>
    <w:rsid w:val="007D1E33"/>
    <w:rsid w:val="007D1F29"/>
    <w:rsid w:val="007D2287"/>
    <w:rsid w:val="007D37A5"/>
    <w:rsid w:val="007D383D"/>
    <w:rsid w:val="007D4D1D"/>
    <w:rsid w:val="007D4D39"/>
    <w:rsid w:val="007D576F"/>
    <w:rsid w:val="007D5A5C"/>
    <w:rsid w:val="007D5BD1"/>
    <w:rsid w:val="007D60D2"/>
    <w:rsid w:val="007D6DF8"/>
    <w:rsid w:val="007D71DD"/>
    <w:rsid w:val="007D7289"/>
    <w:rsid w:val="007E0DB2"/>
    <w:rsid w:val="007E1EC5"/>
    <w:rsid w:val="007E1F40"/>
    <w:rsid w:val="007E2001"/>
    <w:rsid w:val="007E2126"/>
    <w:rsid w:val="007E23AF"/>
    <w:rsid w:val="007E2883"/>
    <w:rsid w:val="007E28A8"/>
    <w:rsid w:val="007E2A0E"/>
    <w:rsid w:val="007E3597"/>
    <w:rsid w:val="007E3EDF"/>
    <w:rsid w:val="007E436B"/>
    <w:rsid w:val="007E44B6"/>
    <w:rsid w:val="007E5C88"/>
    <w:rsid w:val="007E6368"/>
    <w:rsid w:val="007E692C"/>
    <w:rsid w:val="007E69C9"/>
    <w:rsid w:val="007E7150"/>
    <w:rsid w:val="007E740A"/>
    <w:rsid w:val="007E7854"/>
    <w:rsid w:val="007E793E"/>
    <w:rsid w:val="007E7AD4"/>
    <w:rsid w:val="007E7D89"/>
    <w:rsid w:val="007E7DA6"/>
    <w:rsid w:val="007F0707"/>
    <w:rsid w:val="007F07F2"/>
    <w:rsid w:val="007F0D26"/>
    <w:rsid w:val="007F1274"/>
    <w:rsid w:val="007F1FD2"/>
    <w:rsid w:val="007F2099"/>
    <w:rsid w:val="007F24FD"/>
    <w:rsid w:val="007F2871"/>
    <w:rsid w:val="007F3A18"/>
    <w:rsid w:val="007F3B60"/>
    <w:rsid w:val="007F4119"/>
    <w:rsid w:val="007F4FFE"/>
    <w:rsid w:val="007F54C4"/>
    <w:rsid w:val="007F5A79"/>
    <w:rsid w:val="007F60F6"/>
    <w:rsid w:val="007F6533"/>
    <w:rsid w:val="007F69DA"/>
    <w:rsid w:val="007F6A49"/>
    <w:rsid w:val="007F6B70"/>
    <w:rsid w:val="007F776B"/>
    <w:rsid w:val="007F7A86"/>
    <w:rsid w:val="00800A68"/>
    <w:rsid w:val="00800B8D"/>
    <w:rsid w:val="00800DBB"/>
    <w:rsid w:val="00800F6F"/>
    <w:rsid w:val="008016D9"/>
    <w:rsid w:val="00802358"/>
    <w:rsid w:val="00802844"/>
    <w:rsid w:val="00802D7E"/>
    <w:rsid w:val="00803499"/>
    <w:rsid w:val="00803586"/>
    <w:rsid w:val="00803D87"/>
    <w:rsid w:val="00803E9F"/>
    <w:rsid w:val="0080425D"/>
    <w:rsid w:val="0080460E"/>
    <w:rsid w:val="00804CF4"/>
    <w:rsid w:val="00805106"/>
    <w:rsid w:val="008053CF"/>
    <w:rsid w:val="0080546D"/>
    <w:rsid w:val="00806107"/>
    <w:rsid w:val="0080634E"/>
    <w:rsid w:val="008066E1"/>
    <w:rsid w:val="00806ED4"/>
    <w:rsid w:val="00807193"/>
    <w:rsid w:val="008072B8"/>
    <w:rsid w:val="00807648"/>
    <w:rsid w:val="00807B47"/>
    <w:rsid w:val="008101D2"/>
    <w:rsid w:val="0081075D"/>
    <w:rsid w:val="00810C8F"/>
    <w:rsid w:val="00810DA0"/>
    <w:rsid w:val="00811869"/>
    <w:rsid w:val="00812D82"/>
    <w:rsid w:val="00813BBF"/>
    <w:rsid w:val="00813F14"/>
    <w:rsid w:val="00814512"/>
    <w:rsid w:val="00814DFA"/>
    <w:rsid w:val="00814E45"/>
    <w:rsid w:val="00814F36"/>
    <w:rsid w:val="00814FEB"/>
    <w:rsid w:val="00815240"/>
    <w:rsid w:val="008155C1"/>
    <w:rsid w:val="00815A3B"/>
    <w:rsid w:val="00815EED"/>
    <w:rsid w:val="0081627F"/>
    <w:rsid w:val="0081691C"/>
    <w:rsid w:val="00816EBB"/>
    <w:rsid w:val="008178ED"/>
    <w:rsid w:val="00817DD6"/>
    <w:rsid w:val="00820362"/>
    <w:rsid w:val="00820381"/>
    <w:rsid w:val="008207A8"/>
    <w:rsid w:val="008207F0"/>
    <w:rsid w:val="00820B4E"/>
    <w:rsid w:val="00820DD2"/>
    <w:rsid w:val="008211DF"/>
    <w:rsid w:val="00821317"/>
    <w:rsid w:val="008220C4"/>
    <w:rsid w:val="00822122"/>
    <w:rsid w:val="0082280B"/>
    <w:rsid w:val="0082333B"/>
    <w:rsid w:val="00823A4D"/>
    <w:rsid w:val="00823C5C"/>
    <w:rsid w:val="00823DB8"/>
    <w:rsid w:val="00823EE7"/>
    <w:rsid w:val="008245AC"/>
    <w:rsid w:val="008245E2"/>
    <w:rsid w:val="00824ED5"/>
    <w:rsid w:val="00825820"/>
    <w:rsid w:val="00825C76"/>
    <w:rsid w:val="00825CB1"/>
    <w:rsid w:val="008262A9"/>
    <w:rsid w:val="00826326"/>
    <w:rsid w:val="0082666B"/>
    <w:rsid w:val="00826E6C"/>
    <w:rsid w:val="008279F9"/>
    <w:rsid w:val="00827D0D"/>
    <w:rsid w:val="0083033B"/>
    <w:rsid w:val="008304E9"/>
    <w:rsid w:val="0083062F"/>
    <w:rsid w:val="008309D5"/>
    <w:rsid w:val="00830A72"/>
    <w:rsid w:val="0083122B"/>
    <w:rsid w:val="00831384"/>
    <w:rsid w:val="008314EA"/>
    <w:rsid w:val="00832043"/>
    <w:rsid w:val="008321D8"/>
    <w:rsid w:val="00833EA3"/>
    <w:rsid w:val="00834462"/>
    <w:rsid w:val="00834796"/>
    <w:rsid w:val="008347CB"/>
    <w:rsid w:val="00834A33"/>
    <w:rsid w:val="00834E84"/>
    <w:rsid w:val="00835146"/>
    <w:rsid w:val="008356A6"/>
    <w:rsid w:val="00835BEC"/>
    <w:rsid w:val="00835C81"/>
    <w:rsid w:val="00835F27"/>
    <w:rsid w:val="008360D9"/>
    <w:rsid w:val="00836369"/>
    <w:rsid w:val="00836515"/>
    <w:rsid w:val="008365A1"/>
    <w:rsid w:val="00836BF0"/>
    <w:rsid w:val="0083714A"/>
    <w:rsid w:val="0083752F"/>
    <w:rsid w:val="00837766"/>
    <w:rsid w:val="008378A6"/>
    <w:rsid w:val="00837D21"/>
    <w:rsid w:val="00837D6B"/>
    <w:rsid w:val="00840267"/>
    <w:rsid w:val="008404E5"/>
    <w:rsid w:val="00840527"/>
    <w:rsid w:val="00840E07"/>
    <w:rsid w:val="008412B2"/>
    <w:rsid w:val="008413D5"/>
    <w:rsid w:val="00841A5E"/>
    <w:rsid w:val="00841B93"/>
    <w:rsid w:val="00842120"/>
    <w:rsid w:val="00842650"/>
    <w:rsid w:val="00842868"/>
    <w:rsid w:val="00842B2B"/>
    <w:rsid w:val="00842D54"/>
    <w:rsid w:val="00843609"/>
    <w:rsid w:val="008437E5"/>
    <w:rsid w:val="00844365"/>
    <w:rsid w:val="00844377"/>
    <w:rsid w:val="008449A5"/>
    <w:rsid w:val="00844FD1"/>
    <w:rsid w:val="00845299"/>
    <w:rsid w:val="008457B2"/>
    <w:rsid w:val="00845CA4"/>
    <w:rsid w:val="008467AA"/>
    <w:rsid w:val="0084712C"/>
    <w:rsid w:val="00847EE0"/>
    <w:rsid w:val="00850038"/>
    <w:rsid w:val="00850081"/>
    <w:rsid w:val="0085052E"/>
    <w:rsid w:val="0085063C"/>
    <w:rsid w:val="00850A70"/>
    <w:rsid w:val="0085154C"/>
    <w:rsid w:val="00851F80"/>
    <w:rsid w:val="00852526"/>
    <w:rsid w:val="008528AE"/>
    <w:rsid w:val="008528D3"/>
    <w:rsid w:val="00852960"/>
    <w:rsid w:val="00852AD7"/>
    <w:rsid w:val="00852EE4"/>
    <w:rsid w:val="00853157"/>
    <w:rsid w:val="00853B64"/>
    <w:rsid w:val="008543A0"/>
    <w:rsid w:val="008544BF"/>
    <w:rsid w:val="00854B01"/>
    <w:rsid w:val="00854C2E"/>
    <w:rsid w:val="00855237"/>
    <w:rsid w:val="00855355"/>
    <w:rsid w:val="00855415"/>
    <w:rsid w:val="008559E4"/>
    <w:rsid w:val="00855B5A"/>
    <w:rsid w:val="00855D1A"/>
    <w:rsid w:val="00856439"/>
    <w:rsid w:val="00856587"/>
    <w:rsid w:val="0085687E"/>
    <w:rsid w:val="00856FA4"/>
    <w:rsid w:val="00856FF2"/>
    <w:rsid w:val="008574FB"/>
    <w:rsid w:val="00857510"/>
    <w:rsid w:val="00860217"/>
    <w:rsid w:val="00860443"/>
    <w:rsid w:val="008604C8"/>
    <w:rsid w:val="00860B86"/>
    <w:rsid w:val="00860BAD"/>
    <w:rsid w:val="00861207"/>
    <w:rsid w:val="00861483"/>
    <w:rsid w:val="00861F85"/>
    <w:rsid w:val="00862337"/>
    <w:rsid w:val="00862917"/>
    <w:rsid w:val="00862B30"/>
    <w:rsid w:val="00862FED"/>
    <w:rsid w:val="00863B5D"/>
    <w:rsid w:val="00863DE6"/>
    <w:rsid w:val="00863E06"/>
    <w:rsid w:val="0086452D"/>
    <w:rsid w:val="0086473F"/>
    <w:rsid w:val="00864AB4"/>
    <w:rsid w:val="00865C6D"/>
    <w:rsid w:val="00865FF1"/>
    <w:rsid w:val="0086607E"/>
    <w:rsid w:val="008660B8"/>
    <w:rsid w:val="00866907"/>
    <w:rsid w:val="008702D0"/>
    <w:rsid w:val="0087035A"/>
    <w:rsid w:val="00870361"/>
    <w:rsid w:val="0087050D"/>
    <w:rsid w:val="00870C0E"/>
    <w:rsid w:val="008711BE"/>
    <w:rsid w:val="008718B9"/>
    <w:rsid w:val="0087195A"/>
    <w:rsid w:val="00871BE1"/>
    <w:rsid w:val="00871C28"/>
    <w:rsid w:val="00872B67"/>
    <w:rsid w:val="00872E27"/>
    <w:rsid w:val="00872E75"/>
    <w:rsid w:val="00872EC5"/>
    <w:rsid w:val="008731E2"/>
    <w:rsid w:val="00873202"/>
    <w:rsid w:val="00873B0A"/>
    <w:rsid w:val="00873E56"/>
    <w:rsid w:val="0087430B"/>
    <w:rsid w:val="00874E67"/>
    <w:rsid w:val="00874F20"/>
    <w:rsid w:val="008751F6"/>
    <w:rsid w:val="00875797"/>
    <w:rsid w:val="00875972"/>
    <w:rsid w:val="00875BED"/>
    <w:rsid w:val="0087606A"/>
    <w:rsid w:val="008761B7"/>
    <w:rsid w:val="0087660E"/>
    <w:rsid w:val="00876E9F"/>
    <w:rsid w:val="00876F2E"/>
    <w:rsid w:val="008771CE"/>
    <w:rsid w:val="008772A6"/>
    <w:rsid w:val="00877C78"/>
    <w:rsid w:val="00880257"/>
    <w:rsid w:val="00880356"/>
    <w:rsid w:val="008803B2"/>
    <w:rsid w:val="00880893"/>
    <w:rsid w:val="00880AED"/>
    <w:rsid w:val="00880D27"/>
    <w:rsid w:val="00880EBB"/>
    <w:rsid w:val="0088146F"/>
    <w:rsid w:val="0088163E"/>
    <w:rsid w:val="00881E21"/>
    <w:rsid w:val="008829D4"/>
    <w:rsid w:val="00882AFD"/>
    <w:rsid w:val="00882B82"/>
    <w:rsid w:val="0088390B"/>
    <w:rsid w:val="00883C60"/>
    <w:rsid w:val="008842AC"/>
    <w:rsid w:val="0088438E"/>
    <w:rsid w:val="008844DC"/>
    <w:rsid w:val="00884913"/>
    <w:rsid w:val="00884D0E"/>
    <w:rsid w:val="00884F17"/>
    <w:rsid w:val="00885C19"/>
    <w:rsid w:val="00886444"/>
    <w:rsid w:val="008866D0"/>
    <w:rsid w:val="0088688A"/>
    <w:rsid w:val="0088734E"/>
    <w:rsid w:val="0089026F"/>
    <w:rsid w:val="00890EA4"/>
    <w:rsid w:val="0089195E"/>
    <w:rsid w:val="00891C9F"/>
    <w:rsid w:val="00891D18"/>
    <w:rsid w:val="008927B6"/>
    <w:rsid w:val="00892F9A"/>
    <w:rsid w:val="0089389C"/>
    <w:rsid w:val="00894884"/>
    <w:rsid w:val="008950CA"/>
    <w:rsid w:val="008957C6"/>
    <w:rsid w:val="00895C35"/>
    <w:rsid w:val="00895D89"/>
    <w:rsid w:val="0089651A"/>
    <w:rsid w:val="00896885"/>
    <w:rsid w:val="00896B78"/>
    <w:rsid w:val="008976E1"/>
    <w:rsid w:val="00897B06"/>
    <w:rsid w:val="00897C7D"/>
    <w:rsid w:val="00897E61"/>
    <w:rsid w:val="008A059D"/>
    <w:rsid w:val="008A070C"/>
    <w:rsid w:val="008A08B7"/>
    <w:rsid w:val="008A1343"/>
    <w:rsid w:val="008A17D5"/>
    <w:rsid w:val="008A1D16"/>
    <w:rsid w:val="008A1EE4"/>
    <w:rsid w:val="008A1FBB"/>
    <w:rsid w:val="008A2023"/>
    <w:rsid w:val="008A24CC"/>
    <w:rsid w:val="008A2C3D"/>
    <w:rsid w:val="008A2F15"/>
    <w:rsid w:val="008A2F87"/>
    <w:rsid w:val="008A31F3"/>
    <w:rsid w:val="008A332D"/>
    <w:rsid w:val="008A3F66"/>
    <w:rsid w:val="008A4130"/>
    <w:rsid w:val="008A480F"/>
    <w:rsid w:val="008A4EC7"/>
    <w:rsid w:val="008A4F88"/>
    <w:rsid w:val="008A5061"/>
    <w:rsid w:val="008A5E92"/>
    <w:rsid w:val="008A61D6"/>
    <w:rsid w:val="008A6AD3"/>
    <w:rsid w:val="008B0199"/>
    <w:rsid w:val="008B03F8"/>
    <w:rsid w:val="008B048F"/>
    <w:rsid w:val="008B0787"/>
    <w:rsid w:val="008B0863"/>
    <w:rsid w:val="008B0E60"/>
    <w:rsid w:val="008B1023"/>
    <w:rsid w:val="008B1AAB"/>
    <w:rsid w:val="008B1E47"/>
    <w:rsid w:val="008B1E88"/>
    <w:rsid w:val="008B22CD"/>
    <w:rsid w:val="008B256D"/>
    <w:rsid w:val="008B3351"/>
    <w:rsid w:val="008B353B"/>
    <w:rsid w:val="008B35CD"/>
    <w:rsid w:val="008B394B"/>
    <w:rsid w:val="008B3D37"/>
    <w:rsid w:val="008B40C5"/>
    <w:rsid w:val="008B46CE"/>
    <w:rsid w:val="008B51CA"/>
    <w:rsid w:val="008B5649"/>
    <w:rsid w:val="008B5AE2"/>
    <w:rsid w:val="008B6FCA"/>
    <w:rsid w:val="008B6FD2"/>
    <w:rsid w:val="008B7020"/>
    <w:rsid w:val="008B7703"/>
    <w:rsid w:val="008B7779"/>
    <w:rsid w:val="008B7FF9"/>
    <w:rsid w:val="008C030D"/>
    <w:rsid w:val="008C0AF6"/>
    <w:rsid w:val="008C0FE5"/>
    <w:rsid w:val="008C14CC"/>
    <w:rsid w:val="008C1964"/>
    <w:rsid w:val="008C1B73"/>
    <w:rsid w:val="008C1F44"/>
    <w:rsid w:val="008C244A"/>
    <w:rsid w:val="008C2C9E"/>
    <w:rsid w:val="008C3239"/>
    <w:rsid w:val="008C38D2"/>
    <w:rsid w:val="008C3A66"/>
    <w:rsid w:val="008C428B"/>
    <w:rsid w:val="008C6A74"/>
    <w:rsid w:val="008C6C3B"/>
    <w:rsid w:val="008C7122"/>
    <w:rsid w:val="008D0D84"/>
    <w:rsid w:val="008D12D7"/>
    <w:rsid w:val="008D1312"/>
    <w:rsid w:val="008D13DB"/>
    <w:rsid w:val="008D1537"/>
    <w:rsid w:val="008D242C"/>
    <w:rsid w:val="008D2E61"/>
    <w:rsid w:val="008D3C90"/>
    <w:rsid w:val="008D40C0"/>
    <w:rsid w:val="008D4133"/>
    <w:rsid w:val="008D44C3"/>
    <w:rsid w:val="008D4CE8"/>
    <w:rsid w:val="008D4D09"/>
    <w:rsid w:val="008D5384"/>
    <w:rsid w:val="008D54FE"/>
    <w:rsid w:val="008D5685"/>
    <w:rsid w:val="008D5F38"/>
    <w:rsid w:val="008D6336"/>
    <w:rsid w:val="008D67D4"/>
    <w:rsid w:val="008D6DB8"/>
    <w:rsid w:val="008D6E83"/>
    <w:rsid w:val="008D7E0A"/>
    <w:rsid w:val="008D7FB5"/>
    <w:rsid w:val="008D7FCE"/>
    <w:rsid w:val="008E07CD"/>
    <w:rsid w:val="008E0856"/>
    <w:rsid w:val="008E0FFA"/>
    <w:rsid w:val="008E1305"/>
    <w:rsid w:val="008E1576"/>
    <w:rsid w:val="008E15DA"/>
    <w:rsid w:val="008E1702"/>
    <w:rsid w:val="008E193F"/>
    <w:rsid w:val="008E1A17"/>
    <w:rsid w:val="008E1F0C"/>
    <w:rsid w:val="008E2072"/>
    <w:rsid w:val="008E29BA"/>
    <w:rsid w:val="008E31FC"/>
    <w:rsid w:val="008E322E"/>
    <w:rsid w:val="008E3A93"/>
    <w:rsid w:val="008E3EBB"/>
    <w:rsid w:val="008E49DA"/>
    <w:rsid w:val="008E4A36"/>
    <w:rsid w:val="008E4F16"/>
    <w:rsid w:val="008E5DD0"/>
    <w:rsid w:val="008E63D9"/>
    <w:rsid w:val="008E6762"/>
    <w:rsid w:val="008E6B47"/>
    <w:rsid w:val="008E6EA3"/>
    <w:rsid w:val="008E733F"/>
    <w:rsid w:val="008E760C"/>
    <w:rsid w:val="008E7721"/>
    <w:rsid w:val="008E7BBC"/>
    <w:rsid w:val="008E7DEA"/>
    <w:rsid w:val="008F0620"/>
    <w:rsid w:val="008F0935"/>
    <w:rsid w:val="008F113F"/>
    <w:rsid w:val="008F1E6B"/>
    <w:rsid w:val="008F1EBC"/>
    <w:rsid w:val="008F2C33"/>
    <w:rsid w:val="008F315F"/>
    <w:rsid w:val="008F37FC"/>
    <w:rsid w:val="008F3E96"/>
    <w:rsid w:val="008F3EC5"/>
    <w:rsid w:val="008F4003"/>
    <w:rsid w:val="008F4172"/>
    <w:rsid w:val="008F42CB"/>
    <w:rsid w:val="008F4C76"/>
    <w:rsid w:val="008F4D22"/>
    <w:rsid w:val="008F4F0D"/>
    <w:rsid w:val="008F5956"/>
    <w:rsid w:val="008F5A36"/>
    <w:rsid w:val="008F6E6F"/>
    <w:rsid w:val="008F6FCF"/>
    <w:rsid w:val="008F769D"/>
    <w:rsid w:val="00900323"/>
    <w:rsid w:val="009003FB"/>
    <w:rsid w:val="00900A13"/>
    <w:rsid w:val="00900ABC"/>
    <w:rsid w:val="009019B6"/>
    <w:rsid w:val="00901E3E"/>
    <w:rsid w:val="009029C5"/>
    <w:rsid w:val="00902AB0"/>
    <w:rsid w:val="00902C85"/>
    <w:rsid w:val="00903658"/>
    <w:rsid w:val="00903D3D"/>
    <w:rsid w:val="00903DBF"/>
    <w:rsid w:val="00903E0E"/>
    <w:rsid w:val="0090424D"/>
    <w:rsid w:val="00904954"/>
    <w:rsid w:val="0090595C"/>
    <w:rsid w:val="00905CBC"/>
    <w:rsid w:val="00905D23"/>
    <w:rsid w:val="00905DBE"/>
    <w:rsid w:val="00906EDA"/>
    <w:rsid w:val="009072CA"/>
    <w:rsid w:val="0090761B"/>
    <w:rsid w:val="009079C6"/>
    <w:rsid w:val="0091072F"/>
    <w:rsid w:val="00910D22"/>
    <w:rsid w:val="00910F36"/>
    <w:rsid w:val="00910F8A"/>
    <w:rsid w:val="00911322"/>
    <w:rsid w:val="0091189D"/>
    <w:rsid w:val="00911904"/>
    <w:rsid w:val="00911F43"/>
    <w:rsid w:val="0091226C"/>
    <w:rsid w:val="00912D34"/>
    <w:rsid w:val="00912DC8"/>
    <w:rsid w:val="00912FE8"/>
    <w:rsid w:val="009138DE"/>
    <w:rsid w:val="00913990"/>
    <w:rsid w:val="00914110"/>
    <w:rsid w:val="00914273"/>
    <w:rsid w:val="009142D8"/>
    <w:rsid w:val="00914353"/>
    <w:rsid w:val="00914A44"/>
    <w:rsid w:val="00914C62"/>
    <w:rsid w:val="00914E2E"/>
    <w:rsid w:val="009156C5"/>
    <w:rsid w:val="00915701"/>
    <w:rsid w:val="0091571D"/>
    <w:rsid w:val="00915F65"/>
    <w:rsid w:val="00917911"/>
    <w:rsid w:val="00920CC9"/>
    <w:rsid w:val="00921CE7"/>
    <w:rsid w:val="0092216C"/>
    <w:rsid w:val="00922247"/>
    <w:rsid w:val="00922344"/>
    <w:rsid w:val="00922D82"/>
    <w:rsid w:val="00922F8B"/>
    <w:rsid w:val="009233D8"/>
    <w:rsid w:val="00923EE9"/>
    <w:rsid w:val="0092411A"/>
    <w:rsid w:val="00925254"/>
    <w:rsid w:val="009256F5"/>
    <w:rsid w:val="0092683B"/>
    <w:rsid w:val="0092748B"/>
    <w:rsid w:val="00927BB7"/>
    <w:rsid w:val="00930272"/>
    <w:rsid w:val="00930E40"/>
    <w:rsid w:val="00930FC0"/>
    <w:rsid w:val="00931881"/>
    <w:rsid w:val="00932067"/>
    <w:rsid w:val="00932E9B"/>
    <w:rsid w:val="00933310"/>
    <w:rsid w:val="0093341B"/>
    <w:rsid w:val="00933FF5"/>
    <w:rsid w:val="00934871"/>
    <w:rsid w:val="00934902"/>
    <w:rsid w:val="00934984"/>
    <w:rsid w:val="00934CAA"/>
    <w:rsid w:val="009352AA"/>
    <w:rsid w:val="00935C2A"/>
    <w:rsid w:val="00935DF8"/>
    <w:rsid w:val="00935EAC"/>
    <w:rsid w:val="00935ED7"/>
    <w:rsid w:val="0093612D"/>
    <w:rsid w:val="00936B38"/>
    <w:rsid w:val="00937424"/>
    <w:rsid w:val="00937D2F"/>
    <w:rsid w:val="009408B2"/>
    <w:rsid w:val="009411C3"/>
    <w:rsid w:val="00941473"/>
    <w:rsid w:val="0094205D"/>
    <w:rsid w:val="009423A0"/>
    <w:rsid w:val="00942B6F"/>
    <w:rsid w:val="00943005"/>
    <w:rsid w:val="00943268"/>
    <w:rsid w:val="00943AE9"/>
    <w:rsid w:val="00943CEC"/>
    <w:rsid w:val="0094411B"/>
    <w:rsid w:val="009441F6"/>
    <w:rsid w:val="009444DD"/>
    <w:rsid w:val="00944656"/>
    <w:rsid w:val="009450B9"/>
    <w:rsid w:val="009451CE"/>
    <w:rsid w:val="009459FD"/>
    <w:rsid w:val="00945C42"/>
    <w:rsid w:val="00945CB9"/>
    <w:rsid w:val="009462DA"/>
    <w:rsid w:val="009465C9"/>
    <w:rsid w:val="00947275"/>
    <w:rsid w:val="009474A9"/>
    <w:rsid w:val="00947758"/>
    <w:rsid w:val="00947CCF"/>
    <w:rsid w:val="00950262"/>
    <w:rsid w:val="00950A70"/>
    <w:rsid w:val="00950BE7"/>
    <w:rsid w:val="00951956"/>
    <w:rsid w:val="009525F4"/>
    <w:rsid w:val="00952F25"/>
    <w:rsid w:val="00953116"/>
    <w:rsid w:val="0095368F"/>
    <w:rsid w:val="00953D20"/>
    <w:rsid w:val="00953E73"/>
    <w:rsid w:val="00953E8A"/>
    <w:rsid w:val="00954425"/>
    <w:rsid w:val="00954725"/>
    <w:rsid w:val="00954EE5"/>
    <w:rsid w:val="00955668"/>
    <w:rsid w:val="00956455"/>
    <w:rsid w:val="00956634"/>
    <w:rsid w:val="00956892"/>
    <w:rsid w:val="00956FD1"/>
    <w:rsid w:val="009572EF"/>
    <w:rsid w:val="009573AA"/>
    <w:rsid w:val="0095759D"/>
    <w:rsid w:val="009576EA"/>
    <w:rsid w:val="00957C86"/>
    <w:rsid w:val="009602ED"/>
    <w:rsid w:val="00960883"/>
    <w:rsid w:val="00960EF3"/>
    <w:rsid w:val="00961240"/>
    <w:rsid w:val="0096160E"/>
    <w:rsid w:val="009616FB"/>
    <w:rsid w:val="00961935"/>
    <w:rsid w:val="00962027"/>
    <w:rsid w:val="00962E78"/>
    <w:rsid w:val="00962F82"/>
    <w:rsid w:val="00963754"/>
    <w:rsid w:val="00963AB3"/>
    <w:rsid w:val="00964FB5"/>
    <w:rsid w:val="00965387"/>
    <w:rsid w:val="00965D59"/>
    <w:rsid w:val="009663B8"/>
    <w:rsid w:val="00966413"/>
    <w:rsid w:val="009666E7"/>
    <w:rsid w:val="00966804"/>
    <w:rsid w:val="009673BE"/>
    <w:rsid w:val="009674A2"/>
    <w:rsid w:val="00967E9D"/>
    <w:rsid w:val="00970400"/>
    <w:rsid w:val="0097102F"/>
    <w:rsid w:val="0097155E"/>
    <w:rsid w:val="00971CB6"/>
    <w:rsid w:val="00972A81"/>
    <w:rsid w:val="00972C98"/>
    <w:rsid w:val="00972FF4"/>
    <w:rsid w:val="009734A9"/>
    <w:rsid w:val="00973811"/>
    <w:rsid w:val="0097474F"/>
    <w:rsid w:val="00974B7B"/>
    <w:rsid w:val="00974CD3"/>
    <w:rsid w:val="00974F67"/>
    <w:rsid w:val="009752BD"/>
    <w:rsid w:val="00975439"/>
    <w:rsid w:val="009755A6"/>
    <w:rsid w:val="00975A5C"/>
    <w:rsid w:val="00975C4C"/>
    <w:rsid w:val="00975DB4"/>
    <w:rsid w:val="00975F6A"/>
    <w:rsid w:val="009760F8"/>
    <w:rsid w:val="00976241"/>
    <w:rsid w:val="009768DC"/>
    <w:rsid w:val="009769CC"/>
    <w:rsid w:val="00976D64"/>
    <w:rsid w:val="00976F7E"/>
    <w:rsid w:val="00977F59"/>
    <w:rsid w:val="0098025D"/>
    <w:rsid w:val="009802C6"/>
    <w:rsid w:val="0098062F"/>
    <w:rsid w:val="00980893"/>
    <w:rsid w:val="00980E9F"/>
    <w:rsid w:val="009814BC"/>
    <w:rsid w:val="009815DF"/>
    <w:rsid w:val="00981F38"/>
    <w:rsid w:val="00982288"/>
    <w:rsid w:val="00982732"/>
    <w:rsid w:val="009828F4"/>
    <w:rsid w:val="009829BE"/>
    <w:rsid w:val="009829F4"/>
    <w:rsid w:val="0098347E"/>
    <w:rsid w:val="00983974"/>
    <w:rsid w:val="0098398B"/>
    <w:rsid w:val="00983A59"/>
    <w:rsid w:val="00984029"/>
    <w:rsid w:val="00984231"/>
    <w:rsid w:val="00984868"/>
    <w:rsid w:val="00984D99"/>
    <w:rsid w:val="00985539"/>
    <w:rsid w:val="0098556E"/>
    <w:rsid w:val="00985903"/>
    <w:rsid w:val="00986790"/>
    <w:rsid w:val="00987D36"/>
    <w:rsid w:val="00987E4F"/>
    <w:rsid w:val="00987E8D"/>
    <w:rsid w:val="009901B7"/>
    <w:rsid w:val="0099025F"/>
    <w:rsid w:val="0099035E"/>
    <w:rsid w:val="0099104F"/>
    <w:rsid w:val="009911B5"/>
    <w:rsid w:val="00991F2D"/>
    <w:rsid w:val="00992823"/>
    <w:rsid w:val="00992845"/>
    <w:rsid w:val="00992CB4"/>
    <w:rsid w:val="00992E0F"/>
    <w:rsid w:val="00992F00"/>
    <w:rsid w:val="009936AD"/>
    <w:rsid w:val="009939D9"/>
    <w:rsid w:val="00994029"/>
    <w:rsid w:val="00994DEC"/>
    <w:rsid w:val="00994F7D"/>
    <w:rsid w:val="00995163"/>
    <w:rsid w:val="009952F0"/>
    <w:rsid w:val="009952FB"/>
    <w:rsid w:val="00995490"/>
    <w:rsid w:val="009954E8"/>
    <w:rsid w:val="00995F4A"/>
    <w:rsid w:val="0099623E"/>
    <w:rsid w:val="009964E3"/>
    <w:rsid w:val="009967DE"/>
    <w:rsid w:val="00997035"/>
    <w:rsid w:val="00997283"/>
    <w:rsid w:val="009979DC"/>
    <w:rsid w:val="00997B09"/>
    <w:rsid w:val="009A0255"/>
    <w:rsid w:val="009A02C4"/>
    <w:rsid w:val="009A101C"/>
    <w:rsid w:val="009A1CBE"/>
    <w:rsid w:val="009A21A0"/>
    <w:rsid w:val="009A38B5"/>
    <w:rsid w:val="009A3AAC"/>
    <w:rsid w:val="009A3D13"/>
    <w:rsid w:val="009A4C2E"/>
    <w:rsid w:val="009A50BC"/>
    <w:rsid w:val="009A5AC9"/>
    <w:rsid w:val="009A5BE5"/>
    <w:rsid w:val="009A5CD2"/>
    <w:rsid w:val="009A6233"/>
    <w:rsid w:val="009A6D96"/>
    <w:rsid w:val="009A6E16"/>
    <w:rsid w:val="009A6E1F"/>
    <w:rsid w:val="009A6E62"/>
    <w:rsid w:val="009A7116"/>
    <w:rsid w:val="009A7481"/>
    <w:rsid w:val="009A782B"/>
    <w:rsid w:val="009A7B63"/>
    <w:rsid w:val="009A7EC0"/>
    <w:rsid w:val="009B00EA"/>
    <w:rsid w:val="009B0202"/>
    <w:rsid w:val="009B0791"/>
    <w:rsid w:val="009B0A2D"/>
    <w:rsid w:val="009B0AA1"/>
    <w:rsid w:val="009B14EC"/>
    <w:rsid w:val="009B1A37"/>
    <w:rsid w:val="009B1B8D"/>
    <w:rsid w:val="009B21A6"/>
    <w:rsid w:val="009B23CD"/>
    <w:rsid w:val="009B2594"/>
    <w:rsid w:val="009B38B3"/>
    <w:rsid w:val="009B3A0B"/>
    <w:rsid w:val="009B43F2"/>
    <w:rsid w:val="009B4773"/>
    <w:rsid w:val="009B47A3"/>
    <w:rsid w:val="009B47B5"/>
    <w:rsid w:val="009B4A84"/>
    <w:rsid w:val="009B4AD7"/>
    <w:rsid w:val="009B4AF7"/>
    <w:rsid w:val="009B4E91"/>
    <w:rsid w:val="009B4F23"/>
    <w:rsid w:val="009B52BD"/>
    <w:rsid w:val="009B5455"/>
    <w:rsid w:val="009B5C99"/>
    <w:rsid w:val="009B63C6"/>
    <w:rsid w:val="009B646B"/>
    <w:rsid w:val="009B64A5"/>
    <w:rsid w:val="009B6AA4"/>
    <w:rsid w:val="009B6B70"/>
    <w:rsid w:val="009B7043"/>
    <w:rsid w:val="009B70A5"/>
    <w:rsid w:val="009B7555"/>
    <w:rsid w:val="009B7F24"/>
    <w:rsid w:val="009C03B2"/>
    <w:rsid w:val="009C03CD"/>
    <w:rsid w:val="009C05C6"/>
    <w:rsid w:val="009C0E7D"/>
    <w:rsid w:val="009C1993"/>
    <w:rsid w:val="009C2458"/>
    <w:rsid w:val="009C2BA6"/>
    <w:rsid w:val="009C2D40"/>
    <w:rsid w:val="009C3AA3"/>
    <w:rsid w:val="009C4040"/>
    <w:rsid w:val="009C4AEF"/>
    <w:rsid w:val="009C5102"/>
    <w:rsid w:val="009C5442"/>
    <w:rsid w:val="009C56ED"/>
    <w:rsid w:val="009C58F3"/>
    <w:rsid w:val="009C5AED"/>
    <w:rsid w:val="009C5CDC"/>
    <w:rsid w:val="009C60C9"/>
    <w:rsid w:val="009C682B"/>
    <w:rsid w:val="009C6CCB"/>
    <w:rsid w:val="009C7892"/>
    <w:rsid w:val="009C7A05"/>
    <w:rsid w:val="009C7AC6"/>
    <w:rsid w:val="009C7E18"/>
    <w:rsid w:val="009C7FD8"/>
    <w:rsid w:val="009D036F"/>
    <w:rsid w:val="009D1533"/>
    <w:rsid w:val="009D22EC"/>
    <w:rsid w:val="009D29BA"/>
    <w:rsid w:val="009D2C37"/>
    <w:rsid w:val="009D2EBE"/>
    <w:rsid w:val="009D3260"/>
    <w:rsid w:val="009D343C"/>
    <w:rsid w:val="009D347F"/>
    <w:rsid w:val="009D4E69"/>
    <w:rsid w:val="009D5161"/>
    <w:rsid w:val="009D534C"/>
    <w:rsid w:val="009D5731"/>
    <w:rsid w:val="009D5DB3"/>
    <w:rsid w:val="009D5DFE"/>
    <w:rsid w:val="009D65DE"/>
    <w:rsid w:val="009D697E"/>
    <w:rsid w:val="009D7771"/>
    <w:rsid w:val="009D7C32"/>
    <w:rsid w:val="009D7CB6"/>
    <w:rsid w:val="009E00E0"/>
    <w:rsid w:val="009E09C5"/>
    <w:rsid w:val="009E0C18"/>
    <w:rsid w:val="009E1DB5"/>
    <w:rsid w:val="009E25BE"/>
    <w:rsid w:val="009E26ED"/>
    <w:rsid w:val="009E26FB"/>
    <w:rsid w:val="009E2A0D"/>
    <w:rsid w:val="009E2E27"/>
    <w:rsid w:val="009E3166"/>
    <w:rsid w:val="009E33A0"/>
    <w:rsid w:val="009E3F1A"/>
    <w:rsid w:val="009E411D"/>
    <w:rsid w:val="009E43C7"/>
    <w:rsid w:val="009E45F5"/>
    <w:rsid w:val="009E46B1"/>
    <w:rsid w:val="009E51B7"/>
    <w:rsid w:val="009E5830"/>
    <w:rsid w:val="009E5D19"/>
    <w:rsid w:val="009E6001"/>
    <w:rsid w:val="009E6163"/>
    <w:rsid w:val="009E6229"/>
    <w:rsid w:val="009E6A37"/>
    <w:rsid w:val="009E6CF1"/>
    <w:rsid w:val="009E7374"/>
    <w:rsid w:val="009E7431"/>
    <w:rsid w:val="009E75AD"/>
    <w:rsid w:val="009F0101"/>
    <w:rsid w:val="009F0733"/>
    <w:rsid w:val="009F093F"/>
    <w:rsid w:val="009F0B93"/>
    <w:rsid w:val="009F0DB3"/>
    <w:rsid w:val="009F14A2"/>
    <w:rsid w:val="009F1D10"/>
    <w:rsid w:val="009F22A6"/>
    <w:rsid w:val="009F2B9D"/>
    <w:rsid w:val="009F2DB7"/>
    <w:rsid w:val="009F2E22"/>
    <w:rsid w:val="009F3239"/>
    <w:rsid w:val="009F3883"/>
    <w:rsid w:val="009F38F2"/>
    <w:rsid w:val="009F3AB7"/>
    <w:rsid w:val="009F3D5D"/>
    <w:rsid w:val="009F3E3B"/>
    <w:rsid w:val="009F3EDF"/>
    <w:rsid w:val="009F4856"/>
    <w:rsid w:val="009F5192"/>
    <w:rsid w:val="009F54A0"/>
    <w:rsid w:val="009F671C"/>
    <w:rsid w:val="009F6946"/>
    <w:rsid w:val="009F6992"/>
    <w:rsid w:val="009F6BA3"/>
    <w:rsid w:val="009F6BA6"/>
    <w:rsid w:val="009F70FD"/>
    <w:rsid w:val="009F7982"/>
    <w:rsid w:val="00A0113B"/>
    <w:rsid w:val="00A0183A"/>
    <w:rsid w:val="00A0242F"/>
    <w:rsid w:val="00A0304F"/>
    <w:rsid w:val="00A03CC2"/>
    <w:rsid w:val="00A041D8"/>
    <w:rsid w:val="00A049AA"/>
    <w:rsid w:val="00A049AB"/>
    <w:rsid w:val="00A056A4"/>
    <w:rsid w:val="00A05B4E"/>
    <w:rsid w:val="00A05F1B"/>
    <w:rsid w:val="00A06030"/>
    <w:rsid w:val="00A06601"/>
    <w:rsid w:val="00A10266"/>
    <w:rsid w:val="00A1089B"/>
    <w:rsid w:val="00A10C6C"/>
    <w:rsid w:val="00A11655"/>
    <w:rsid w:val="00A116B3"/>
    <w:rsid w:val="00A116EC"/>
    <w:rsid w:val="00A11A10"/>
    <w:rsid w:val="00A12336"/>
    <w:rsid w:val="00A12383"/>
    <w:rsid w:val="00A12A09"/>
    <w:rsid w:val="00A12ADE"/>
    <w:rsid w:val="00A12F6C"/>
    <w:rsid w:val="00A13E33"/>
    <w:rsid w:val="00A14157"/>
    <w:rsid w:val="00A146FA"/>
    <w:rsid w:val="00A1491F"/>
    <w:rsid w:val="00A14A91"/>
    <w:rsid w:val="00A14D9C"/>
    <w:rsid w:val="00A150D6"/>
    <w:rsid w:val="00A15346"/>
    <w:rsid w:val="00A15640"/>
    <w:rsid w:val="00A168F6"/>
    <w:rsid w:val="00A16FB3"/>
    <w:rsid w:val="00A16FEE"/>
    <w:rsid w:val="00A1799E"/>
    <w:rsid w:val="00A17AEA"/>
    <w:rsid w:val="00A17BE6"/>
    <w:rsid w:val="00A20361"/>
    <w:rsid w:val="00A2041A"/>
    <w:rsid w:val="00A205CC"/>
    <w:rsid w:val="00A20B2E"/>
    <w:rsid w:val="00A20BD8"/>
    <w:rsid w:val="00A211A7"/>
    <w:rsid w:val="00A21251"/>
    <w:rsid w:val="00A22CE9"/>
    <w:rsid w:val="00A22CFA"/>
    <w:rsid w:val="00A23E72"/>
    <w:rsid w:val="00A240D3"/>
    <w:rsid w:val="00A24F9E"/>
    <w:rsid w:val="00A25072"/>
    <w:rsid w:val="00A2510C"/>
    <w:rsid w:val="00A25412"/>
    <w:rsid w:val="00A25A20"/>
    <w:rsid w:val="00A25E00"/>
    <w:rsid w:val="00A261F3"/>
    <w:rsid w:val="00A265D5"/>
    <w:rsid w:val="00A26750"/>
    <w:rsid w:val="00A26BF8"/>
    <w:rsid w:val="00A27274"/>
    <w:rsid w:val="00A27568"/>
    <w:rsid w:val="00A27A25"/>
    <w:rsid w:val="00A27AF6"/>
    <w:rsid w:val="00A27C70"/>
    <w:rsid w:val="00A27CF1"/>
    <w:rsid w:val="00A27D6C"/>
    <w:rsid w:val="00A30467"/>
    <w:rsid w:val="00A312E1"/>
    <w:rsid w:val="00A31414"/>
    <w:rsid w:val="00A31563"/>
    <w:rsid w:val="00A315FC"/>
    <w:rsid w:val="00A31B9C"/>
    <w:rsid w:val="00A320C3"/>
    <w:rsid w:val="00A323D0"/>
    <w:rsid w:val="00A3281B"/>
    <w:rsid w:val="00A32998"/>
    <w:rsid w:val="00A32E40"/>
    <w:rsid w:val="00A333C9"/>
    <w:rsid w:val="00A34330"/>
    <w:rsid w:val="00A34AC1"/>
    <w:rsid w:val="00A350DB"/>
    <w:rsid w:val="00A3596D"/>
    <w:rsid w:val="00A35E5A"/>
    <w:rsid w:val="00A3672A"/>
    <w:rsid w:val="00A3689A"/>
    <w:rsid w:val="00A370BE"/>
    <w:rsid w:val="00A37484"/>
    <w:rsid w:val="00A37940"/>
    <w:rsid w:val="00A40391"/>
    <w:rsid w:val="00A40C39"/>
    <w:rsid w:val="00A40E75"/>
    <w:rsid w:val="00A4177E"/>
    <w:rsid w:val="00A418AA"/>
    <w:rsid w:val="00A420E1"/>
    <w:rsid w:val="00A42156"/>
    <w:rsid w:val="00A42B24"/>
    <w:rsid w:val="00A42DCA"/>
    <w:rsid w:val="00A4325A"/>
    <w:rsid w:val="00A43618"/>
    <w:rsid w:val="00A437FD"/>
    <w:rsid w:val="00A4430A"/>
    <w:rsid w:val="00A44444"/>
    <w:rsid w:val="00A4466E"/>
    <w:rsid w:val="00A44F8B"/>
    <w:rsid w:val="00A45A8B"/>
    <w:rsid w:val="00A46D7D"/>
    <w:rsid w:val="00A46D83"/>
    <w:rsid w:val="00A46DE3"/>
    <w:rsid w:val="00A46E24"/>
    <w:rsid w:val="00A47255"/>
    <w:rsid w:val="00A4755F"/>
    <w:rsid w:val="00A475D4"/>
    <w:rsid w:val="00A47D25"/>
    <w:rsid w:val="00A511D6"/>
    <w:rsid w:val="00A51205"/>
    <w:rsid w:val="00A51D42"/>
    <w:rsid w:val="00A52091"/>
    <w:rsid w:val="00A5253E"/>
    <w:rsid w:val="00A52AB4"/>
    <w:rsid w:val="00A52D2A"/>
    <w:rsid w:val="00A53429"/>
    <w:rsid w:val="00A54BEC"/>
    <w:rsid w:val="00A55713"/>
    <w:rsid w:val="00A5593C"/>
    <w:rsid w:val="00A55B4D"/>
    <w:rsid w:val="00A55B84"/>
    <w:rsid w:val="00A561A5"/>
    <w:rsid w:val="00A5745B"/>
    <w:rsid w:val="00A57822"/>
    <w:rsid w:val="00A57D48"/>
    <w:rsid w:val="00A60151"/>
    <w:rsid w:val="00A604E0"/>
    <w:rsid w:val="00A60874"/>
    <w:rsid w:val="00A61543"/>
    <w:rsid w:val="00A62004"/>
    <w:rsid w:val="00A62736"/>
    <w:rsid w:val="00A6298B"/>
    <w:rsid w:val="00A63F46"/>
    <w:rsid w:val="00A6455E"/>
    <w:rsid w:val="00A64A0B"/>
    <w:rsid w:val="00A64F2B"/>
    <w:rsid w:val="00A66261"/>
    <w:rsid w:val="00A6628D"/>
    <w:rsid w:val="00A6676E"/>
    <w:rsid w:val="00A66B13"/>
    <w:rsid w:val="00A66C22"/>
    <w:rsid w:val="00A66D55"/>
    <w:rsid w:val="00A672C0"/>
    <w:rsid w:val="00A67396"/>
    <w:rsid w:val="00A6759E"/>
    <w:rsid w:val="00A67FCF"/>
    <w:rsid w:val="00A71345"/>
    <w:rsid w:val="00A71564"/>
    <w:rsid w:val="00A71CD9"/>
    <w:rsid w:val="00A72E2D"/>
    <w:rsid w:val="00A7305B"/>
    <w:rsid w:val="00A7323B"/>
    <w:rsid w:val="00A73542"/>
    <w:rsid w:val="00A73615"/>
    <w:rsid w:val="00A737BC"/>
    <w:rsid w:val="00A73D95"/>
    <w:rsid w:val="00A73F2B"/>
    <w:rsid w:val="00A742C2"/>
    <w:rsid w:val="00A74516"/>
    <w:rsid w:val="00A74DA9"/>
    <w:rsid w:val="00A750B8"/>
    <w:rsid w:val="00A75293"/>
    <w:rsid w:val="00A7537A"/>
    <w:rsid w:val="00A753DE"/>
    <w:rsid w:val="00A75BA4"/>
    <w:rsid w:val="00A75E3D"/>
    <w:rsid w:val="00A75ECA"/>
    <w:rsid w:val="00A75F9E"/>
    <w:rsid w:val="00A7667D"/>
    <w:rsid w:val="00A76948"/>
    <w:rsid w:val="00A7757A"/>
    <w:rsid w:val="00A7772F"/>
    <w:rsid w:val="00A77850"/>
    <w:rsid w:val="00A77EF9"/>
    <w:rsid w:val="00A77EFD"/>
    <w:rsid w:val="00A804A1"/>
    <w:rsid w:val="00A80981"/>
    <w:rsid w:val="00A809E5"/>
    <w:rsid w:val="00A80FC0"/>
    <w:rsid w:val="00A816DC"/>
    <w:rsid w:val="00A81BDE"/>
    <w:rsid w:val="00A82043"/>
    <w:rsid w:val="00A827C0"/>
    <w:rsid w:val="00A827CC"/>
    <w:rsid w:val="00A839CE"/>
    <w:rsid w:val="00A83AC4"/>
    <w:rsid w:val="00A83CE7"/>
    <w:rsid w:val="00A8457B"/>
    <w:rsid w:val="00A849BF"/>
    <w:rsid w:val="00A84CED"/>
    <w:rsid w:val="00A84F1A"/>
    <w:rsid w:val="00A8568C"/>
    <w:rsid w:val="00A857B1"/>
    <w:rsid w:val="00A857C8"/>
    <w:rsid w:val="00A8599E"/>
    <w:rsid w:val="00A85F6D"/>
    <w:rsid w:val="00A86377"/>
    <w:rsid w:val="00A86C59"/>
    <w:rsid w:val="00A86D57"/>
    <w:rsid w:val="00A87293"/>
    <w:rsid w:val="00A87E7C"/>
    <w:rsid w:val="00A903A2"/>
    <w:rsid w:val="00A903E4"/>
    <w:rsid w:val="00A906EF"/>
    <w:rsid w:val="00A90815"/>
    <w:rsid w:val="00A90CAA"/>
    <w:rsid w:val="00A91EA3"/>
    <w:rsid w:val="00A92433"/>
    <w:rsid w:val="00A92873"/>
    <w:rsid w:val="00A934C8"/>
    <w:rsid w:val="00A93F49"/>
    <w:rsid w:val="00A949B0"/>
    <w:rsid w:val="00A9502A"/>
    <w:rsid w:val="00A95ABE"/>
    <w:rsid w:val="00A966A7"/>
    <w:rsid w:val="00A96AA1"/>
    <w:rsid w:val="00A96FE4"/>
    <w:rsid w:val="00A97081"/>
    <w:rsid w:val="00A97452"/>
    <w:rsid w:val="00A97962"/>
    <w:rsid w:val="00A97AEB"/>
    <w:rsid w:val="00A97B35"/>
    <w:rsid w:val="00A97D66"/>
    <w:rsid w:val="00A97EBD"/>
    <w:rsid w:val="00AA0080"/>
    <w:rsid w:val="00AA00C3"/>
    <w:rsid w:val="00AA05E8"/>
    <w:rsid w:val="00AA0B6F"/>
    <w:rsid w:val="00AA0C31"/>
    <w:rsid w:val="00AA1F71"/>
    <w:rsid w:val="00AA2921"/>
    <w:rsid w:val="00AA2961"/>
    <w:rsid w:val="00AA382F"/>
    <w:rsid w:val="00AA38AE"/>
    <w:rsid w:val="00AA3D1D"/>
    <w:rsid w:val="00AA4DE0"/>
    <w:rsid w:val="00AA4E3B"/>
    <w:rsid w:val="00AA4E9E"/>
    <w:rsid w:val="00AA5E35"/>
    <w:rsid w:val="00AA6766"/>
    <w:rsid w:val="00AA726E"/>
    <w:rsid w:val="00AA73DF"/>
    <w:rsid w:val="00AA7590"/>
    <w:rsid w:val="00AA7809"/>
    <w:rsid w:val="00AA7BC5"/>
    <w:rsid w:val="00AA7BD5"/>
    <w:rsid w:val="00AA7F05"/>
    <w:rsid w:val="00AA7F0C"/>
    <w:rsid w:val="00AB036B"/>
    <w:rsid w:val="00AB0904"/>
    <w:rsid w:val="00AB0DC9"/>
    <w:rsid w:val="00AB11B0"/>
    <w:rsid w:val="00AB1520"/>
    <w:rsid w:val="00AB181D"/>
    <w:rsid w:val="00AB1A91"/>
    <w:rsid w:val="00AB236F"/>
    <w:rsid w:val="00AB2539"/>
    <w:rsid w:val="00AB296E"/>
    <w:rsid w:val="00AB2ECF"/>
    <w:rsid w:val="00AB337A"/>
    <w:rsid w:val="00AB37C5"/>
    <w:rsid w:val="00AB38C7"/>
    <w:rsid w:val="00AB39B6"/>
    <w:rsid w:val="00AB3A9A"/>
    <w:rsid w:val="00AB3E67"/>
    <w:rsid w:val="00AB4025"/>
    <w:rsid w:val="00AB41AF"/>
    <w:rsid w:val="00AB4488"/>
    <w:rsid w:val="00AB46D0"/>
    <w:rsid w:val="00AB4F6C"/>
    <w:rsid w:val="00AB50D3"/>
    <w:rsid w:val="00AB553C"/>
    <w:rsid w:val="00AB5DF1"/>
    <w:rsid w:val="00AB5EA2"/>
    <w:rsid w:val="00AB5ECF"/>
    <w:rsid w:val="00AB61A0"/>
    <w:rsid w:val="00AB624C"/>
    <w:rsid w:val="00AB6E44"/>
    <w:rsid w:val="00AB6F2B"/>
    <w:rsid w:val="00AB70AA"/>
    <w:rsid w:val="00AB7E20"/>
    <w:rsid w:val="00AB7F03"/>
    <w:rsid w:val="00AC0EE5"/>
    <w:rsid w:val="00AC10FE"/>
    <w:rsid w:val="00AC19E6"/>
    <w:rsid w:val="00AC1C55"/>
    <w:rsid w:val="00AC1E62"/>
    <w:rsid w:val="00AC1FFB"/>
    <w:rsid w:val="00AC28D2"/>
    <w:rsid w:val="00AC2A65"/>
    <w:rsid w:val="00AC2AE3"/>
    <w:rsid w:val="00AC3C7D"/>
    <w:rsid w:val="00AC4329"/>
    <w:rsid w:val="00AC44B8"/>
    <w:rsid w:val="00AC45E6"/>
    <w:rsid w:val="00AC4722"/>
    <w:rsid w:val="00AC4DB8"/>
    <w:rsid w:val="00AC5EF3"/>
    <w:rsid w:val="00AC60FE"/>
    <w:rsid w:val="00AC624C"/>
    <w:rsid w:val="00AC628F"/>
    <w:rsid w:val="00AC6BBC"/>
    <w:rsid w:val="00AC6ECE"/>
    <w:rsid w:val="00AD0437"/>
    <w:rsid w:val="00AD0456"/>
    <w:rsid w:val="00AD0D98"/>
    <w:rsid w:val="00AD0EB4"/>
    <w:rsid w:val="00AD0F79"/>
    <w:rsid w:val="00AD1443"/>
    <w:rsid w:val="00AD1897"/>
    <w:rsid w:val="00AD192A"/>
    <w:rsid w:val="00AD1B2B"/>
    <w:rsid w:val="00AD2050"/>
    <w:rsid w:val="00AD2A0C"/>
    <w:rsid w:val="00AD2F9C"/>
    <w:rsid w:val="00AD35DD"/>
    <w:rsid w:val="00AD36A4"/>
    <w:rsid w:val="00AD3980"/>
    <w:rsid w:val="00AD3B8A"/>
    <w:rsid w:val="00AD46C2"/>
    <w:rsid w:val="00AD482A"/>
    <w:rsid w:val="00AD483A"/>
    <w:rsid w:val="00AD5AAF"/>
    <w:rsid w:val="00AD5EA7"/>
    <w:rsid w:val="00AD668D"/>
    <w:rsid w:val="00AD67EF"/>
    <w:rsid w:val="00AD6F67"/>
    <w:rsid w:val="00AD70CC"/>
    <w:rsid w:val="00AD71F9"/>
    <w:rsid w:val="00AD73A7"/>
    <w:rsid w:val="00AD78BB"/>
    <w:rsid w:val="00AD79CA"/>
    <w:rsid w:val="00AD7BB4"/>
    <w:rsid w:val="00AE0FA9"/>
    <w:rsid w:val="00AE14EF"/>
    <w:rsid w:val="00AE3157"/>
    <w:rsid w:val="00AE3A3B"/>
    <w:rsid w:val="00AE3E5B"/>
    <w:rsid w:val="00AE3F15"/>
    <w:rsid w:val="00AE41AA"/>
    <w:rsid w:val="00AE453C"/>
    <w:rsid w:val="00AE45A6"/>
    <w:rsid w:val="00AE49EB"/>
    <w:rsid w:val="00AE4C80"/>
    <w:rsid w:val="00AE5137"/>
    <w:rsid w:val="00AE52AB"/>
    <w:rsid w:val="00AE55BB"/>
    <w:rsid w:val="00AE5935"/>
    <w:rsid w:val="00AE5DF9"/>
    <w:rsid w:val="00AE6E51"/>
    <w:rsid w:val="00AE7B72"/>
    <w:rsid w:val="00AE7FE5"/>
    <w:rsid w:val="00AF0AAB"/>
    <w:rsid w:val="00AF1125"/>
    <w:rsid w:val="00AF1421"/>
    <w:rsid w:val="00AF1EFD"/>
    <w:rsid w:val="00AF20FA"/>
    <w:rsid w:val="00AF24A7"/>
    <w:rsid w:val="00AF2909"/>
    <w:rsid w:val="00AF3219"/>
    <w:rsid w:val="00AF3225"/>
    <w:rsid w:val="00AF3463"/>
    <w:rsid w:val="00AF3AF1"/>
    <w:rsid w:val="00AF3E02"/>
    <w:rsid w:val="00AF3F10"/>
    <w:rsid w:val="00AF3FE5"/>
    <w:rsid w:val="00AF4214"/>
    <w:rsid w:val="00AF45A8"/>
    <w:rsid w:val="00AF4937"/>
    <w:rsid w:val="00AF5994"/>
    <w:rsid w:val="00AF5ECF"/>
    <w:rsid w:val="00AF5EDC"/>
    <w:rsid w:val="00AF6275"/>
    <w:rsid w:val="00AF65A4"/>
    <w:rsid w:val="00AF67E4"/>
    <w:rsid w:val="00AF6ACB"/>
    <w:rsid w:val="00AF6B1E"/>
    <w:rsid w:val="00AF7287"/>
    <w:rsid w:val="00B00462"/>
    <w:rsid w:val="00B00C64"/>
    <w:rsid w:val="00B00C94"/>
    <w:rsid w:val="00B011AF"/>
    <w:rsid w:val="00B019FF"/>
    <w:rsid w:val="00B01D3B"/>
    <w:rsid w:val="00B0213C"/>
    <w:rsid w:val="00B027DA"/>
    <w:rsid w:val="00B02A0C"/>
    <w:rsid w:val="00B034CE"/>
    <w:rsid w:val="00B0392F"/>
    <w:rsid w:val="00B040BA"/>
    <w:rsid w:val="00B04119"/>
    <w:rsid w:val="00B0414A"/>
    <w:rsid w:val="00B04937"/>
    <w:rsid w:val="00B04DCE"/>
    <w:rsid w:val="00B06428"/>
    <w:rsid w:val="00B06975"/>
    <w:rsid w:val="00B06DDF"/>
    <w:rsid w:val="00B071F4"/>
    <w:rsid w:val="00B073DE"/>
    <w:rsid w:val="00B076FD"/>
    <w:rsid w:val="00B077D3"/>
    <w:rsid w:val="00B079AC"/>
    <w:rsid w:val="00B07E93"/>
    <w:rsid w:val="00B07FDE"/>
    <w:rsid w:val="00B10627"/>
    <w:rsid w:val="00B10EB4"/>
    <w:rsid w:val="00B10FED"/>
    <w:rsid w:val="00B115B7"/>
    <w:rsid w:val="00B117E6"/>
    <w:rsid w:val="00B11889"/>
    <w:rsid w:val="00B118AD"/>
    <w:rsid w:val="00B118D6"/>
    <w:rsid w:val="00B11966"/>
    <w:rsid w:val="00B12168"/>
    <w:rsid w:val="00B1275D"/>
    <w:rsid w:val="00B12B9D"/>
    <w:rsid w:val="00B12CE3"/>
    <w:rsid w:val="00B1318F"/>
    <w:rsid w:val="00B13B08"/>
    <w:rsid w:val="00B13C5D"/>
    <w:rsid w:val="00B13F0C"/>
    <w:rsid w:val="00B148A6"/>
    <w:rsid w:val="00B14E5A"/>
    <w:rsid w:val="00B157F5"/>
    <w:rsid w:val="00B15818"/>
    <w:rsid w:val="00B15877"/>
    <w:rsid w:val="00B15DF5"/>
    <w:rsid w:val="00B16577"/>
    <w:rsid w:val="00B16CA4"/>
    <w:rsid w:val="00B179A5"/>
    <w:rsid w:val="00B17AF4"/>
    <w:rsid w:val="00B20058"/>
    <w:rsid w:val="00B200DD"/>
    <w:rsid w:val="00B20493"/>
    <w:rsid w:val="00B204C9"/>
    <w:rsid w:val="00B20BFB"/>
    <w:rsid w:val="00B21143"/>
    <w:rsid w:val="00B21227"/>
    <w:rsid w:val="00B21302"/>
    <w:rsid w:val="00B21908"/>
    <w:rsid w:val="00B21D2A"/>
    <w:rsid w:val="00B21FAB"/>
    <w:rsid w:val="00B2238B"/>
    <w:rsid w:val="00B22967"/>
    <w:rsid w:val="00B22990"/>
    <w:rsid w:val="00B23117"/>
    <w:rsid w:val="00B23B86"/>
    <w:rsid w:val="00B24208"/>
    <w:rsid w:val="00B2422A"/>
    <w:rsid w:val="00B24437"/>
    <w:rsid w:val="00B24517"/>
    <w:rsid w:val="00B24687"/>
    <w:rsid w:val="00B24B83"/>
    <w:rsid w:val="00B25953"/>
    <w:rsid w:val="00B25ABC"/>
    <w:rsid w:val="00B25EF7"/>
    <w:rsid w:val="00B263FD"/>
    <w:rsid w:val="00B269B2"/>
    <w:rsid w:val="00B27DC3"/>
    <w:rsid w:val="00B30896"/>
    <w:rsid w:val="00B30BAD"/>
    <w:rsid w:val="00B30C69"/>
    <w:rsid w:val="00B3196B"/>
    <w:rsid w:val="00B321AE"/>
    <w:rsid w:val="00B3236C"/>
    <w:rsid w:val="00B33424"/>
    <w:rsid w:val="00B33FC7"/>
    <w:rsid w:val="00B34CEF"/>
    <w:rsid w:val="00B35047"/>
    <w:rsid w:val="00B359F0"/>
    <w:rsid w:val="00B36031"/>
    <w:rsid w:val="00B36C3F"/>
    <w:rsid w:val="00B36D6A"/>
    <w:rsid w:val="00B36F68"/>
    <w:rsid w:val="00B37189"/>
    <w:rsid w:val="00B402C4"/>
    <w:rsid w:val="00B40538"/>
    <w:rsid w:val="00B4089D"/>
    <w:rsid w:val="00B40BD7"/>
    <w:rsid w:val="00B4172D"/>
    <w:rsid w:val="00B421BA"/>
    <w:rsid w:val="00B42342"/>
    <w:rsid w:val="00B423F3"/>
    <w:rsid w:val="00B42E20"/>
    <w:rsid w:val="00B42FA0"/>
    <w:rsid w:val="00B430F5"/>
    <w:rsid w:val="00B4336F"/>
    <w:rsid w:val="00B435C9"/>
    <w:rsid w:val="00B4551F"/>
    <w:rsid w:val="00B45551"/>
    <w:rsid w:val="00B457D0"/>
    <w:rsid w:val="00B45D6D"/>
    <w:rsid w:val="00B45FA4"/>
    <w:rsid w:val="00B466E6"/>
    <w:rsid w:val="00B46D3E"/>
    <w:rsid w:val="00B4722E"/>
    <w:rsid w:val="00B4725E"/>
    <w:rsid w:val="00B472BB"/>
    <w:rsid w:val="00B4754A"/>
    <w:rsid w:val="00B4755C"/>
    <w:rsid w:val="00B47626"/>
    <w:rsid w:val="00B47706"/>
    <w:rsid w:val="00B4790A"/>
    <w:rsid w:val="00B4793A"/>
    <w:rsid w:val="00B5031A"/>
    <w:rsid w:val="00B5043E"/>
    <w:rsid w:val="00B50887"/>
    <w:rsid w:val="00B50AAB"/>
    <w:rsid w:val="00B5135C"/>
    <w:rsid w:val="00B51A4B"/>
    <w:rsid w:val="00B51F97"/>
    <w:rsid w:val="00B52693"/>
    <w:rsid w:val="00B52C14"/>
    <w:rsid w:val="00B52F29"/>
    <w:rsid w:val="00B5347B"/>
    <w:rsid w:val="00B55368"/>
    <w:rsid w:val="00B554DB"/>
    <w:rsid w:val="00B5555A"/>
    <w:rsid w:val="00B55654"/>
    <w:rsid w:val="00B55D1F"/>
    <w:rsid w:val="00B56271"/>
    <w:rsid w:val="00B57269"/>
    <w:rsid w:val="00B579AD"/>
    <w:rsid w:val="00B57B38"/>
    <w:rsid w:val="00B60061"/>
    <w:rsid w:val="00B600D8"/>
    <w:rsid w:val="00B60B61"/>
    <w:rsid w:val="00B61023"/>
    <w:rsid w:val="00B61050"/>
    <w:rsid w:val="00B611ED"/>
    <w:rsid w:val="00B612C3"/>
    <w:rsid w:val="00B61DFF"/>
    <w:rsid w:val="00B629E2"/>
    <w:rsid w:val="00B62AFB"/>
    <w:rsid w:val="00B6339C"/>
    <w:rsid w:val="00B63F7B"/>
    <w:rsid w:val="00B64BF6"/>
    <w:rsid w:val="00B65233"/>
    <w:rsid w:val="00B65D61"/>
    <w:rsid w:val="00B65D70"/>
    <w:rsid w:val="00B66473"/>
    <w:rsid w:val="00B6654D"/>
    <w:rsid w:val="00B66FA6"/>
    <w:rsid w:val="00B672D8"/>
    <w:rsid w:val="00B70543"/>
    <w:rsid w:val="00B7087F"/>
    <w:rsid w:val="00B71185"/>
    <w:rsid w:val="00B71244"/>
    <w:rsid w:val="00B715BF"/>
    <w:rsid w:val="00B71605"/>
    <w:rsid w:val="00B7175D"/>
    <w:rsid w:val="00B724E4"/>
    <w:rsid w:val="00B72556"/>
    <w:rsid w:val="00B727FA"/>
    <w:rsid w:val="00B72A93"/>
    <w:rsid w:val="00B7337D"/>
    <w:rsid w:val="00B738DD"/>
    <w:rsid w:val="00B745D6"/>
    <w:rsid w:val="00B74F0C"/>
    <w:rsid w:val="00B7556F"/>
    <w:rsid w:val="00B75FCB"/>
    <w:rsid w:val="00B7611E"/>
    <w:rsid w:val="00B7635D"/>
    <w:rsid w:val="00B7684C"/>
    <w:rsid w:val="00B76FF5"/>
    <w:rsid w:val="00B77045"/>
    <w:rsid w:val="00B77377"/>
    <w:rsid w:val="00B775F1"/>
    <w:rsid w:val="00B7765A"/>
    <w:rsid w:val="00B800A6"/>
    <w:rsid w:val="00B8036E"/>
    <w:rsid w:val="00B80FB4"/>
    <w:rsid w:val="00B812F9"/>
    <w:rsid w:val="00B8145B"/>
    <w:rsid w:val="00B81544"/>
    <w:rsid w:val="00B817EB"/>
    <w:rsid w:val="00B81D70"/>
    <w:rsid w:val="00B823D0"/>
    <w:rsid w:val="00B82436"/>
    <w:rsid w:val="00B8248C"/>
    <w:rsid w:val="00B825CB"/>
    <w:rsid w:val="00B825D1"/>
    <w:rsid w:val="00B82A68"/>
    <w:rsid w:val="00B82D05"/>
    <w:rsid w:val="00B83088"/>
    <w:rsid w:val="00B83094"/>
    <w:rsid w:val="00B83944"/>
    <w:rsid w:val="00B83C01"/>
    <w:rsid w:val="00B844F3"/>
    <w:rsid w:val="00B84B52"/>
    <w:rsid w:val="00B84B7F"/>
    <w:rsid w:val="00B8501F"/>
    <w:rsid w:val="00B85177"/>
    <w:rsid w:val="00B85438"/>
    <w:rsid w:val="00B867F8"/>
    <w:rsid w:val="00B868B7"/>
    <w:rsid w:val="00B8797E"/>
    <w:rsid w:val="00B87A9A"/>
    <w:rsid w:val="00B90034"/>
    <w:rsid w:val="00B90A09"/>
    <w:rsid w:val="00B90D06"/>
    <w:rsid w:val="00B90EC5"/>
    <w:rsid w:val="00B915A0"/>
    <w:rsid w:val="00B91A67"/>
    <w:rsid w:val="00B9217A"/>
    <w:rsid w:val="00B92213"/>
    <w:rsid w:val="00B9264E"/>
    <w:rsid w:val="00B92F42"/>
    <w:rsid w:val="00B93991"/>
    <w:rsid w:val="00B93B73"/>
    <w:rsid w:val="00B93E5F"/>
    <w:rsid w:val="00B94499"/>
    <w:rsid w:val="00B95064"/>
    <w:rsid w:val="00B953D2"/>
    <w:rsid w:val="00B953F2"/>
    <w:rsid w:val="00B9555B"/>
    <w:rsid w:val="00B955C5"/>
    <w:rsid w:val="00B9584D"/>
    <w:rsid w:val="00B95AAC"/>
    <w:rsid w:val="00B960F7"/>
    <w:rsid w:val="00B9613D"/>
    <w:rsid w:val="00B961A0"/>
    <w:rsid w:val="00B961E6"/>
    <w:rsid w:val="00B9639B"/>
    <w:rsid w:val="00B96D8E"/>
    <w:rsid w:val="00B96DE7"/>
    <w:rsid w:val="00B96EAC"/>
    <w:rsid w:val="00B97375"/>
    <w:rsid w:val="00BA0678"/>
    <w:rsid w:val="00BA0AFA"/>
    <w:rsid w:val="00BA0CD2"/>
    <w:rsid w:val="00BA1688"/>
    <w:rsid w:val="00BA2216"/>
    <w:rsid w:val="00BA26D2"/>
    <w:rsid w:val="00BA2B94"/>
    <w:rsid w:val="00BA3204"/>
    <w:rsid w:val="00BA3649"/>
    <w:rsid w:val="00BA395F"/>
    <w:rsid w:val="00BA39CF"/>
    <w:rsid w:val="00BA4771"/>
    <w:rsid w:val="00BA49CA"/>
    <w:rsid w:val="00BA5878"/>
    <w:rsid w:val="00BA59B3"/>
    <w:rsid w:val="00BA5A17"/>
    <w:rsid w:val="00BA5DA2"/>
    <w:rsid w:val="00BA60D0"/>
    <w:rsid w:val="00BA68A1"/>
    <w:rsid w:val="00BA6C0C"/>
    <w:rsid w:val="00BA75D3"/>
    <w:rsid w:val="00BA7882"/>
    <w:rsid w:val="00BB0D96"/>
    <w:rsid w:val="00BB1705"/>
    <w:rsid w:val="00BB186C"/>
    <w:rsid w:val="00BB1BB5"/>
    <w:rsid w:val="00BB1F32"/>
    <w:rsid w:val="00BB233D"/>
    <w:rsid w:val="00BB23CB"/>
    <w:rsid w:val="00BB26C4"/>
    <w:rsid w:val="00BB277D"/>
    <w:rsid w:val="00BB2A6D"/>
    <w:rsid w:val="00BB2C49"/>
    <w:rsid w:val="00BB2D07"/>
    <w:rsid w:val="00BB2E8E"/>
    <w:rsid w:val="00BB3067"/>
    <w:rsid w:val="00BB33A5"/>
    <w:rsid w:val="00BB3AE8"/>
    <w:rsid w:val="00BB3ECD"/>
    <w:rsid w:val="00BB4864"/>
    <w:rsid w:val="00BB5052"/>
    <w:rsid w:val="00BB5C77"/>
    <w:rsid w:val="00BB771D"/>
    <w:rsid w:val="00BC015C"/>
    <w:rsid w:val="00BC048F"/>
    <w:rsid w:val="00BC0B24"/>
    <w:rsid w:val="00BC0D92"/>
    <w:rsid w:val="00BC19A7"/>
    <w:rsid w:val="00BC1EE8"/>
    <w:rsid w:val="00BC2818"/>
    <w:rsid w:val="00BC2CEE"/>
    <w:rsid w:val="00BC380D"/>
    <w:rsid w:val="00BC3C83"/>
    <w:rsid w:val="00BC4815"/>
    <w:rsid w:val="00BC4A55"/>
    <w:rsid w:val="00BC4A7B"/>
    <w:rsid w:val="00BC4D5F"/>
    <w:rsid w:val="00BC5439"/>
    <w:rsid w:val="00BC5E99"/>
    <w:rsid w:val="00BC60E8"/>
    <w:rsid w:val="00BC69DB"/>
    <w:rsid w:val="00BC6C4F"/>
    <w:rsid w:val="00BC6F35"/>
    <w:rsid w:val="00BC7036"/>
    <w:rsid w:val="00BC70CE"/>
    <w:rsid w:val="00BC715E"/>
    <w:rsid w:val="00BC7980"/>
    <w:rsid w:val="00BC7BE7"/>
    <w:rsid w:val="00BC7BFE"/>
    <w:rsid w:val="00BD055B"/>
    <w:rsid w:val="00BD0A7A"/>
    <w:rsid w:val="00BD0BC0"/>
    <w:rsid w:val="00BD0DEF"/>
    <w:rsid w:val="00BD0FDA"/>
    <w:rsid w:val="00BD10D5"/>
    <w:rsid w:val="00BD1235"/>
    <w:rsid w:val="00BD254A"/>
    <w:rsid w:val="00BD30E1"/>
    <w:rsid w:val="00BD34C2"/>
    <w:rsid w:val="00BD454A"/>
    <w:rsid w:val="00BD4D10"/>
    <w:rsid w:val="00BD4EE8"/>
    <w:rsid w:val="00BD65A7"/>
    <w:rsid w:val="00BD6F4A"/>
    <w:rsid w:val="00BD7487"/>
    <w:rsid w:val="00BD749D"/>
    <w:rsid w:val="00BD7752"/>
    <w:rsid w:val="00BD7866"/>
    <w:rsid w:val="00BE0202"/>
    <w:rsid w:val="00BE020B"/>
    <w:rsid w:val="00BE048F"/>
    <w:rsid w:val="00BE0B35"/>
    <w:rsid w:val="00BE0C05"/>
    <w:rsid w:val="00BE192F"/>
    <w:rsid w:val="00BE1F45"/>
    <w:rsid w:val="00BE321B"/>
    <w:rsid w:val="00BE37EA"/>
    <w:rsid w:val="00BE39BE"/>
    <w:rsid w:val="00BE487E"/>
    <w:rsid w:val="00BE511B"/>
    <w:rsid w:val="00BE54CF"/>
    <w:rsid w:val="00BE5526"/>
    <w:rsid w:val="00BE665A"/>
    <w:rsid w:val="00BE7676"/>
    <w:rsid w:val="00BE7800"/>
    <w:rsid w:val="00BE7836"/>
    <w:rsid w:val="00BE79BF"/>
    <w:rsid w:val="00BE7A04"/>
    <w:rsid w:val="00BF0096"/>
    <w:rsid w:val="00BF00AF"/>
    <w:rsid w:val="00BF02C6"/>
    <w:rsid w:val="00BF0613"/>
    <w:rsid w:val="00BF0839"/>
    <w:rsid w:val="00BF09B1"/>
    <w:rsid w:val="00BF0B67"/>
    <w:rsid w:val="00BF0CD6"/>
    <w:rsid w:val="00BF128D"/>
    <w:rsid w:val="00BF13C2"/>
    <w:rsid w:val="00BF13FC"/>
    <w:rsid w:val="00BF1644"/>
    <w:rsid w:val="00BF165D"/>
    <w:rsid w:val="00BF2885"/>
    <w:rsid w:val="00BF2967"/>
    <w:rsid w:val="00BF2D23"/>
    <w:rsid w:val="00BF3117"/>
    <w:rsid w:val="00BF38C8"/>
    <w:rsid w:val="00BF3E7D"/>
    <w:rsid w:val="00BF42CC"/>
    <w:rsid w:val="00BF4A20"/>
    <w:rsid w:val="00BF4D86"/>
    <w:rsid w:val="00BF4DCD"/>
    <w:rsid w:val="00BF4EA9"/>
    <w:rsid w:val="00BF549E"/>
    <w:rsid w:val="00BF56FE"/>
    <w:rsid w:val="00BF5AAA"/>
    <w:rsid w:val="00BF5EDA"/>
    <w:rsid w:val="00BF609F"/>
    <w:rsid w:val="00BF64FB"/>
    <w:rsid w:val="00BF6514"/>
    <w:rsid w:val="00BF69AB"/>
    <w:rsid w:val="00BF74D0"/>
    <w:rsid w:val="00BF758C"/>
    <w:rsid w:val="00BF75CC"/>
    <w:rsid w:val="00BF7EB0"/>
    <w:rsid w:val="00C009AD"/>
    <w:rsid w:val="00C0106E"/>
    <w:rsid w:val="00C0152E"/>
    <w:rsid w:val="00C01E92"/>
    <w:rsid w:val="00C020C2"/>
    <w:rsid w:val="00C022CF"/>
    <w:rsid w:val="00C02553"/>
    <w:rsid w:val="00C025E6"/>
    <w:rsid w:val="00C040B1"/>
    <w:rsid w:val="00C04756"/>
    <w:rsid w:val="00C0487F"/>
    <w:rsid w:val="00C04CC2"/>
    <w:rsid w:val="00C05457"/>
    <w:rsid w:val="00C05F64"/>
    <w:rsid w:val="00C062FB"/>
    <w:rsid w:val="00C06625"/>
    <w:rsid w:val="00C0673A"/>
    <w:rsid w:val="00C0681D"/>
    <w:rsid w:val="00C06D91"/>
    <w:rsid w:val="00C070A3"/>
    <w:rsid w:val="00C0752A"/>
    <w:rsid w:val="00C10809"/>
    <w:rsid w:val="00C10982"/>
    <w:rsid w:val="00C11191"/>
    <w:rsid w:val="00C11202"/>
    <w:rsid w:val="00C11DD6"/>
    <w:rsid w:val="00C1213C"/>
    <w:rsid w:val="00C126E0"/>
    <w:rsid w:val="00C12D66"/>
    <w:rsid w:val="00C12E4E"/>
    <w:rsid w:val="00C1405F"/>
    <w:rsid w:val="00C142DD"/>
    <w:rsid w:val="00C14C6D"/>
    <w:rsid w:val="00C1513B"/>
    <w:rsid w:val="00C15278"/>
    <w:rsid w:val="00C15406"/>
    <w:rsid w:val="00C15550"/>
    <w:rsid w:val="00C157CD"/>
    <w:rsid w:val="00C159C8"/>
    <w:rsid w:val="00C15B10"/>
    <w:rsid w:val="00C16A62"/>
    <w:rsid w:val="00C16FA4"/>
    <w:rsid w:val="00C17E93"/>
    <w:rsid w:val="00C17F6B"/>
    <w:rsid w:val="00C17F90"/>
    <w:rsid w:val="00C20D8F"/>
    <w:rsid w:val="00C215E9"/>
    <w:rsid w:val="00C2231A"/>
    <w:rsid w:val="00C22B64"/>
    <w:rsid w:val="00C22B7C"/>
    <w:rsid w:val="00C246B4"/>
    <w:rsid w:val="00C24A6C"/>
    <w:rsid w:val="00C24B21"/>
    <w:rsid w:val="00C24C79"/>
    <w:rsid w:val="00C24EA4"/>
    <w:rsid w:val="00C250CD"/>
    <w:rsid w:val="00C258C8"/>
    <w:rsid w:val="00C25921"/>
    <w:rsid w:val="00C25964"/>
    <w:rsid w:val="00C2596E"/>
    <w:rsid w:val="00C25988"/>
    <w:rsid w:val="00C2679F"/>
    <w:rsid w:val="00C268C2"/>
    <w:rsid w:val="00C27D42"/>
    <w:rsid w:val="00C27E90"/>
    <w:rsid w:val="00C30018"/>
    <w:rsid w:val="00C305A7"/>
    <w:rsid w:val="00C3151B"/>
    <w:rsid w:val="00C31F73"/>
    <w:rsid w:val="00C3205D"/>
    <w:rsid w:val="00C3208F"/>
    <w:rsid w:val="00C321D1"/>
    <w:rsid w:val="00C32C02"/>
    <w:rsid w:val="00C32D6C"/>
    <w:rsid w:val="00C3317C"/>
    <w:rsid w:val="00C333F9"/>
    <w:rsid w:val="00C33E55"/>
    <w:rsid w:val="00C33F3F"/>
    <w:rsid w:val="00C33FD0"/>
    <w:rsid w:val="00C34557"/>
    <w:rsid w:val="00C34FBA"/>
    <w:rsid w:val="00C352A9"/>
    <w:rsid w:val="00C354B4"/>
    <w:rsid w:val="00C3556E"/>
    <w:rsid w:val="00C35C96"/>
    <w:rsid w:val="00C371C9"/>
    <w:rsid w:val="00C37632"/>
    <w:rsid w:val="00C377BA"/>
    <w:rsid w:val="00C37A54"/>
    <w:rsid w:val="00C402F8"/>
    <w:rsid w:val="00C408DF"/>
    <w:rsid w:val="00C40A13"/>
    <w:rsid w:val="00C40AA9"/>
    <w:rsid w:val="00C40B07"/>
    <w:rsid w:val="00C40DF0"/>
    <w:rsid w:val="00C410B4"/>
    <w:rsid w:val="00C414A1"/>
    <w:rsid w:val="00C421C6"/>
    <w:rsid w:val="00C427ED"/>
    <w:rsid w:val="00C42BFF"/>
    <w:rsid w:val="00C42E98"/>
    <w:rsid w:val="00C43270"/>
    <w:rsid w:val="00C43AF4"/>
    <w:rsid w:val="00C4458F"/>
    <w:rsid w:val="00C4567E"/>
    <w:rsid w:val="00C45D81"/>
    <w:rsid w:val="00C46095"/>
    <w:rsid w:val="00C47158"/>
    <w:rsid w:val="00C47A19"/>
    <w:rsid w:val="00C5017C"/>
    <w:rsid w:val="00C502D7"/>
    <w:rsid w:val="00C506C9"/>
    <w:rsid w:val="00C5082A"/>
    <w:rsid w:val="00C50925"/>
    <w:rsid w:val="00C50927"/>
    <w:rsid w:val="00C50BD8"/>
    <w:rsid w:val="00C50C52"/>
    <w:rsid w:val="00C51570"/>
    <w:rsid w:val="00C52145"/>
    <w:rsid w:val="00C527CC"/>
    <w:rsid w:val="00C52846"/>
    <w:rsid w:val="00C52BFD"/>
    <w:rsid w:val="00C52D49"/>
    <w:rsid w:val="00C52E27"/>
    <w:rsid w:val="00C52E9B"/>
    <w:rsid w:val="00C52FBB"/>
    <w:rsid w:val="00C539E6"/>
    <w:rsid w:val="00C53C2B"/>
    <w:rsid w:val="00C54064"/>
    <w:rsid w:val="00C54813"/>
    <w:rsid w:val="00C54C3A"/>
    <w:rsid w:val="00C54C94"/>
    <w:rsid w:val="00C54D03"/>
    <w:rsid w:val="00C552EF"/>
    <w:rsid w:val="00C56659"/>
    <w:rsid w:val="00C56951"/>
    <w:rsid w:val="00C56B21"/>
    <w:rsid w:val="00C56B7B"/>
    <w:rsid w:val="00C56BC5"/>
    <w:rsid w:val="00C57AE7"/>
    <w:rsid w:val="00C57B5F"/>
    <w:rsid w:val="00C57FBA"/>
    <w:rsid w:val="00C57FC6"/>
    <w:rsid w:val="00C60238"/>
    <w:rsid w:val="00C61417"/>
    <w:rsid w:val="00C61E53"/>
    <w:rsid w:val="00C626C4"/>
    <w:rsid w:val="00C6314E"/>
    <w:rsid w:val="00C6394A"/>
    <w:rsid w:val="00C640CF"/>
    <w:rsid w:val="00C643B3"/>
    <w:rsid w:val="00C64473"/>
    <w:rsid w:val="00C6482D"/>
    <w:rsid w:val="00C64B8D"/>
    <w:rsid w:val="00C653AB"/>
    <w:rsid w:val="00C6552F"/>
    <w:rsid w:val="00C65B75"/>
    <w:rsid w:val="00C66200"/>
    <w:rsid w:val="00C66265"/>
    <w:rsid w:val="00C66577"/>
    <w:rsid w:val="00C666B7"/>
    <w:rsid w:val="00C66921"/>
    <w:rsid w:val="00C66F57"/>
    <w:rsid w:val="00C67A69"/>
    <w:rsid w:val="00C7158C"/>
    <w:rsid w:val="00C71A4F"/>
    <w:rsid w:val="00C7227A"/>
    <w:rsid w:val="00C72CC1"/>
    <w:rsid w:val="00C73507"/>
    <w:rsid w:val="00C739D9"/>
    <w:rsid w:val="00C73A96"/>
    <w:rsid w:val="00C75085"/>
    <w:rsid w:val="00C75537"/>
    <w:rsid w:val="00C756A4"/>
    <w:rsid w:val="00C766A3"/>
    <w:rsid w:val="00C7675E"/>
    <w:rsid w:val="00C768F9"/>
    <w:rsid w:val="00C76F38"/>
    <w:rsid w:val="00C778AD"/>
    <w:rsid w:val="00C77ADF"/>
    <w:rsid w:val="00C8055F"/>
    <w:rsid w:val="00C8065C"/>
    <w:rsid w:val="00C80952"/>
    <w:rsid w:val="00C81025"/>
    <w:rsid w:val="00C81C0F"/>
    <w:rsid w:val="00C82202"/>
    <w:rsid w:val="00C82299"/>
    <w:rsid w:val="00C8234B"/>
    <w:rsid w:val="00C82BA9"/>
    <w:rsid w:val="00C82F9F"/>
    <w:rsid w:val="00C82FAB"/>
    <w:rsid w:val="00C830A9"/>
    <w:rsid w:val="00C83827"/>
    <w:rsid w:val="00C83DB0"/>
    <w:rsid w:val="00C840DC"/>
    <w:rsid w:val="00C843E3"/>
    <w:rsid w:val="00C8462D"/>
    <w:rsid w:val="00C84E37"/>
    <w:rsid w:val="00C8530E"/>
    <w:rsid w:val="00C854A1"/>
    <w:rsid w:val="00C85AE6"/>
    <w:rsid w:val="00C85C17"/>
    <w:rsid w:val="00C860E0"/>
    <w:rsid w:val="00C86E42"/>
    <w:rsid w:val="00C86FF8"/>
    <w:rsid w:val="00C87452"/>
    <w:rsid w:val="00C87585"/>
    <w:rsid w:val="00C87604"/>
    <w:rsid w:val="00C87AB9"/>
    <w:rsid w:val="00C87EBA"/>
    <w:rsid w:val="00C87F68"/>
    <w:rsid w:val="00C87FA1"/>
    <w:rsid w:val="00C90B84"/>
    <w:rsid w:val="00C90C54"/>
    <w:rsid w:val="00C90EBE"/>
    <w:rsid w:val="00C90FF2"/>
    <w:rsid w:val="00C913AB"/>
    <w:rsid w:val="00C91A61"/>
    <w:rsid w:val="00C91D85"/>
    <w:rsid w:val="00C91DFE"/>
    <w:rsid w:val="00C92156"/>
    <w:rsid w:val="00C9250E"/>
    <w:rsid w:val="00C9269F"/>
    <w:rsid w:val="00C932D9"/>
    <w:rsid w:val="00C93A2B"/>
    <w:rsid w:val="00C94040"/>
    <w:rsid w:val="00C940E0"/>
    <w:rsid w:val="00C9439C"/>
    <w:rsid w:val="00C9479F"/>
    <w:rsid w:val="00C94D11"/>
    <w:rsid w:val="00C95472"/>
    <w:rsid w:val="00C95B98"/>
    <w:rsid w:val="00C95D59"/>
    <w:rsid w:val="00C96313"/>
    <w:rsid w:val="00C9657F"/>
    <w:rsid w:val="00C96639"/>
    <w:rsid w:val="00C96832"/>
    <w:rsid w:val="00C968C4"/>
    <w:rsid w:val="00C96B2C"/>
    <w:rsid w:val="00C970CE"/>
    <w:rsid w:val="00C976F3"/>
    <w:rsid w:val="00C9782C"/>
    <w:rsid w:val="00CA0000"/>
    <w:rsid w:val="00CA1299"/>
    <w:rsid w:val="00CA1525"/>
    <w:rsid w:val="00CA1576"/>
    <w:rsid w:val="00CA1652"/>
    <w:rsid w:val="00CA1966"/>
    <w:rsid w:val="00CA198D"/>
    <w:rsid w:val="00CA1E8C"/>
    <w:rsid w:val="00CA1EBB"/>
    <w:rsid w:val="00CA2095"/>
    <w:rsid w:val="00CA20F8"/>
    <w:rsid w:val="00CA24E2"/>
    <w:rsid w:val="00CA27E9"/>
    <w:rsid w:val="00CA291C"/>
    <w:rsid w:val="00CA2977"/>
    <w:rsid w:val="00CA2CE0"/>
    <w:rsid w:val="00CA2E5C"/>
    <w:rsid w:val="00CA3115"/>
    <w:rsid w:val="00CA33B2"/>
    <w:rsid w:val="00CA39FA"/>
    <w:rsid w:val="00CA3BDE"/>
    <w:rsid w:val="00CA4482"/>
    <w:rsid w:val="00CA4EDF"/>
    <w:rsid w:val="00CA60DC"/>
    <w:rsid w:val="00CA6231"/>
    <w:rsid w:val="00CA729F"/>
    <w:rsid w:val="00CA7308"/>
    <w:rsid w:val="00CA76E7"/>
    <w:rsid w:val="00CA79BA"/>
    <w:rsid w:val="00CA7EFE"/>
    <w:rsid w:val="00CB0B72"/>
    <w:rsid w:val="00CB0BED"/>
    <w:rsid w:val="00CB0CA3"/>
    <w:rsid w:val="00CB0E30"/>
    <w:rsid w:val="00CB14D2"/>
    <w:rsid w:val="00CB1B5F"/>
    <w:rsid w:val="00CB1F80"/>
    <w:rsid w:val="00CB2987"/>
    <w:rsid w:val="00CB2E82"/>
    <w:rsid w:val="00CB347A"/>
    <w:rsid w:val="00CB38A3"/>
    <w:rsid w:val="00CB3A65"/>
    <w:rsid w:val="00CB3B9D"/>
    <w:rsid w:val="00CB3C25"/>
    <w:rsid w:val="00CB40E1"/>
    <w:rsid w:val="00CB4450"/>
    <w:rsid w:val="00CB48E6"/>
    <w:rsid w:val="00CB4E84"/>
    <w:rsid w:val="00CB4F2C"/>
    <w:rsid w:val="00CB5205"/>
    <w:rsid w:val="00CB5686"/>
    <w:rsid w:val="00CB5D50"/>
    <w:rsid w:val="00CB5FC8"/>
    <w:rsid w:val="00CB5FF6"/>
    <w:rsid w:val="00CB6087"/>
    <w:rsid w:val="00CB61F5"/>
    <w:rsid w:val="00CB6556"/>
    <w:rsid w:val="00CB6B32"/>
    <w:rsid w:val="00CB7086"/>
    <w:rsid w:val="00CB70C8"/>
    <w:rsid w:val="00CB758B"/>
    <w:rsid w:val="00CB7C7D"/>
    <w:rsid w:val="00CC06F4"/>
    <w:rsid w:val="00CC083D"/>
    <w:rsid w:val="00CC0928"/>
    <w:rsid w:val="00CC0BCB"/>
    <w:rsid w:val="00CC0CC7"/>
    <w:rsid w:val="00CC0D4C"/>
    <w:rsid w:val="00CC0FF7"/>
    <w:rsid w:val="00CC1408"/>
    <w:rsid w:val="00CC14DC"/>
    <w:rsid w:val="00CC1808"/>
    <w:rsid w:val="00CC1AAE"/>
    <w:rsid w:val="00CC2647"/>
    <w:rsid w:val="00CC2B0E"/>
    <w:rsid w:val="00CC2D3D"/>
    <w:rsid w:val="00CC30D9"/>
    <w:rsid w:val="00CC3111"/>
    <w:rsid w:val="00CC33BF"/>
    <w:rsid w:val="00CC3785"/>
    <w:rsid w:val="00CC465F"/>
    <w:rsid w:val="00CC4816"/>
    <w:rsid w:val="00CC493A"/>
    <w:rsid w:val="00CC4949"/>
    <w:rsid w:val="00CC49E9"/>
    <w:rsid w:val="00CC4B7C"/>
    <w:rsid w:val="00CC542B"/>
    <w:rsid w:val="00CC56A7"/>
    <w:rsid w:val="00CC5890"/>
    <w:rsid w:val="00CC5D71"/>
    <w:rsid w:val="00CC61F1"/>
    <w:rsid w:val="00CC6E56"/>
    <w:rsid w:val="00CC70E8"/>
    <w:rsid w:val="00CC7359"/>
    <w:rsid w:val="00CC76A4"/>
    <w:rsid w:val="00CC7790"/>
    <w:rsid w:val="00CC7F10"/>
    <w:rsid w:val="00CD0586"/>
    <w:rsid w:val="00CD07D2"/>
    <w:rsid w:val="00CD089F"/>
    <w:rsid w:val="00CD08FF"/>
    <w:rsid w:val="00CD0BF3"/>
    <w:rsid w:val="00CD0DAF"/>
    <w:rsid w:val="00CD0F7D"/>
    <w:rsid w:val="00CD0FBD"/>
    <w:rsid w:val="00CD180D"/>
    <w:rsid w:val="00CD2325"/>
    <w:rsid w:val="00CD33B3"/>
    <w:rsid w:val="00CD3693"/>
    <w:rsid w:val="00CD3A48"/>
    <w:rsid w:val="00CD3D94"/>
    <w:rsid w:val="00CD3FFF"/>
    <w:rsid w:val="00CD420C"/>
    <w:rsid w:val="00CD4FB8"/>
    <w:rsid w:val="00CD53B4"/>
    <w:rsid w:val="00CD550E"/>
    <w:rsid w:val="00CD5BF9"/>
    <w:rsid w:val="00CD5E27"/>
    <w:rsid w:val="00CD73B3"/>
    <w:rsid w:val="00CD781D"/>
    <w:rsid w:val="00CD7CD2"/>
    <w:rsid w:val="00CE086B"/>
    <w:rsid w:val="00CE177E"/>
    <w:rsid w:val="00CE19B8"/>
    <w:rsid w:val="00CE1D5B"/>
    <w:rsid w:val="00CE1FFD"/>
    <w:rsid w:val="00CE22C3"/>
    <w:rsid w:val="00CE2752"/>
    <w:rsid w:val="00CE28CD"/>
    <w:rsid w:val="00CE2D45"/>
    <w:rsid w:val="00CE368C"/>
    <w:rsid w:val="00CE413F"/>
    <w:rsid w:val="00CE42FE"/>
    <w:rsid w:val="00CE4601"/>
    <w:rsid w:val="00CE4C63"/>
    <w:rsid w:val="00CE5B7D"/>
    <w:rsid w:val="00CE5CDD"/>
    <w:rsid w:val="00CE61DE"/>
    <w:rsid w:val="00CE63C6"/>
    <w:rsid w:val="00CE6625"/>
    <w:rsid w:val="00CE68E0"/>
    <w:rsid w:val="00CE7222"/>
    <w:rsid w:val="00CE7508"/>
    <w:rsid w:val="00CF030D"/>
    <w:rsid w:val="00CF0425"/>
    <w:rsid w:val="00CF0647"/>
    <w:rsid w:val="00CF1846"/>
    <w:rsid w:val="00CF1ADD"/>
    <w:rsid w:val="00CF1D77"/>
    <w:rsid w:val="00CF2527"/>
    <w:rsid w:val="00CF26CC"/>
    <w:rsid w:val="00CF284E"/>
    <w:rsid w:val="00CF2BD2"/>
    <w:rsid w:val="00CF2DE7"/>
    <w:rsid w:val="00CF2FCB"/>
    <w:rsid w:val="00CF31A0"/>
    <w:rsid w:val="00CF395E"/>
    <w:rsid w:val="00CF4154"/>
    <w:rsid w:val="00CF536B"/>
    <w:rsid w:val="00CF58A9"/>
    <w:rsid w:val="00CF64D6"/>
    <w:rsid w:val="00CF6C3C"/>
    <w:rsid w:val="00CF758F"/>
    <w:rsid w:val="00CF7971"/>
    <w:rsid w:val="00D00899"/>
    <w:rsid w:val="00D00A2C"/>
    <w:rsid w:val="00D00E1D"/>
    <w:rsid w:val="00D010E9"/>
    <w:rsid w:val="00D01269"/>
    <w:rsid w:val="00D01445"/>
    <w:rsid w:val="00D0151A"/>
    <w:rsid w:val="00D01BC3"/>
    <w:rsid w:val="00D0224C"/>
    <w:rsid w:val="00D022BB"/>
    <w:rsid w:val="00D0258A"/>
    <w:rsid w:val="00D02763"/>
    <w:rsid w:val="00D03178"/>
    <w:rsid w:val="00D0324E"/>
    <w:rsid w:val="00D0393F"/>
    <w:rsid w:val="00D03E08"/>
    <w:rsid w:val="00D03F54"/>
    <w:rsid w:val="00D03FE6"/>
    <w:rsid w:val="00D0421D"/>
    <w:rsid w:val="00D04B1E"/>
    <w:rsid w:val="00D055AA"/>
    <w:rsid w:val="00D05888"/>
    <w:rsid w:val="00D05E75"/>
    <w:rsid w:val="00D05FFD"/>
    <w:rsid w:val="00D06223"/>
    <w:rsid w:val="00D06A54"/>
    <w:rsid w:val="00D06B15"/>
    <w:rsid w:val="00D06BDA"/>
    <w:rsid w:val="00D06CC5"/>
    <w:rsid w:val="00D0705F"/>
    <w:rsid w:val="00D07872"/>
    <w:rsid w:val="00D07BC5"/>
    <w:rsid w:val="00D07E8D"/>
    <w:rsid w:val="00D10471"/>
    <w:rsid w:val="00D1080E"/>
    <w:rsid w:val="00D10A34"/>
    <w:rsid w:val="00D10D27"/>
    <w:rsid w:val="00D10D38"/>
    <w:rsid w:val="00D11171"/>
    <w:rsid w:val="00D126A7"/>
    <w:rsid w:val="00D1293A"/>
    <w:rsid w:val="00D13177"/>
    <w:rsid w:val="00D140AB"/>
    <w:rsid w:val="00D14233"/>
    <w:rsid w:val="00D15285"/>
    <w:rsid w:val="00D1659E"/>
    <w:rsid w:val="00D172CA"/>
    <w:rsid w:val="00D176AA"/>
    <w:rsid w:val="00D178C5"/>
    <w:rsid w:val="00D20904"/>
    <w:rsid w:val="00D20C1D"/>
    <w:rsid w:val="00D212FD"/>
    <w:rsid w:val="00D21776"/>
    <w:rsid w:val="00D21EB2"/>
    <w:rsid w:val="00D227E2"/>
    <w:rsid w:val="00D228D9"/>
    <w:rsid w:val="00D22A07"/>
    <w:rsid w:val="00D2364F"/>
    <w:rsid w:val="00D238FC"/>
    <w:rsid w:val="00D25CCB"/>
    <w:rsid w:val="00D26441"/>
    <w:rsid w:val="00D2787F"/>
    <w:rsid w:val="00D301FC"/>
    <w:rsid w:val="00D30312"/>
    <w:rsid w:val="00D30A77"/>
    <w:rsid w:val="00D30A98"/>
    <w:rsid w:val="00D31481"/>
    <w:rsid w:val="00D31862"/>
    <w:rsid w:val="00D32119"/>
    <w:rsid w:val="00D334CC"/>
    <w:rsid w:val="00D33AED"/>
    <w:rsid w:val="00D343EF"/>
    <w:rsid w:val="00D34401"/>
    <w:rsid w:val="00D34534"/>
    <w:rsid w:val="00D34F44"/>
    <w:rsid w:val="00D359A8"/>
    <w:rsid w:val="00D35FCA"/>
    <w:rsid w:val="00D35FFB"/>
    <w:rsid w:val="00D373A7"/>
    <w:rsid w:val="00D37567"/>
    <w:rsid w:val="00D37672"/>
    <w:rsid w:val="00D37751"/>
    <w:rsid w:val="00D37883"/>
    <w:rsid w:val="00D37E27"/>
    <w:rsid w:val="00D414E6"/>
    <w:rsid w:val="00D415A9"/>
    <w:rsid w:val="00D416B5"/>
    <w:rsid w:val="00D41EE3"/>
    <w:rsid w:val="00D41FB5"/>
    <w:rsid w:val="00D422B8"/>
    <w:rsid w:val="00D42406"/>
    <w:rsid w:val="00D428FD"/>
    <w:rsid w:val="00D42E0F"/>
    <w:rsid w:val="00D43BDD"/>
    <w:rsid w:val="00D446B1"/>
    <w:rsid w:val="00D44A2C"/>
    <w:rsid w:val="00D452A3"/>
    <w:rsid w:val="00D452B1"/>
    <w:rsid w:val="00D46165"/>
    <w:rsid w:val="00D4643A"/>
    <w:rsid w:val="00D466F2"/>
    <w:rsid w:val="00D46D88"/>
    <w:rsid w:val="00D47592"/>
    <w:rsid w:val="00D47998"/>
    <w:rsid w:val="00D50201"/>
    <w:rsid w:val="00D50278"/>
    <w:rsid w:val="00D50FF6"/>
    <w:rsid w:val="00D511F2"/>
    <w:rsid w:val="00D51765"/>
    <w:rsid w:val="00D52BAD"/>
    <w:rsid w:val="00D52CCC"/>
    <w:rsid w:val="00D53C41"/>
    <w:rsid w:val="00D54010"/>
    <w:rsid w:val="00D54557"/>
    <w:rsid w:val="00D546EC"/>
    <w:rsid w:val="00D547C7"/>
    <w:rsid w:val="00D54DCE"/>
    <w:rsid w:val="00D550E5"/>
    <w:rsid w:val="00D55185"/>
    <w:rsid w:val="00D55575"/>
    <w:rsid w:val="00D556E5"/>
    <w:rsid w:val="00D571FD"/>
    <w:rsid w:val="00D572B8"/>
    <w:rsid w:val="00D5743A"/>
    <w:rsid w:val="00D57AA4"/>
    <w:rsid w:val="00D606FD"/>
    <w:rsid w:val="00D60D2C"/>
    <w:rsid w:val="00D60D5D"/>
    <w:rsid w:val="00D61244"/>
    <w:rsid w:val="00D62465"/>
    <w:rsid w:val="00D62508"/>
    <w:rsid w:val="00D62C3D"/>
    <w:rsid w:val="00D62C90"/>
    <w:rsid w:val="00D6357D"/>
    <w:rsid w:val="00D636BB"/>
    <w:rsid w:val="00D64406"/>
    <w:rsid w:val="00D646EB"/>
    <w:rsid w:val="00D649F7"/>
    <w:rsid w:val="00D64BBB"/>
    <w:rsid w:val="00D64EEA"/>
    <w:rsid w:val="00D6502E"/>
    <w:rsid w:val="00D65238"/>
    <w:rsid w:val="00D655DC"/>
    <w:rsid w:val="00D65738"/>
    <w:rsid w:val="00D65B3A"/>
    <w:rsid w:val="00D65DBC"/>
    <w:rsid w:val="00D66036"/>
    <w:rsid w:val="00D66EEA"/>
    <w:rsid w:val="00D67427"/>
    <w:rsid w:val="00D67B9B"/>
    <w:rsid w:val="00D700AA"/>
    <w:rsid w:val="00D709FD"/>
    <w:rsid w:val="00D70DC2"/>
    <w:rsid w:val="00D71E22"/>
    <w:rsid w:val="00D727A7"/>
    <w:rsid w:val="00D7339A"/>
    <w:rsid w:val="00D73FFE"/>
    <w:rsid w:val="00D74089"/>
    <w:rsid w:val="00D742E1"/>
    <w:rsid w:val="00D746F0"/>
    <w:rsid w:val="00D74CFF"/>
    <w:rsid w:val="00D750BA"/>
    <w:rsid w:val="00D751AC"/>
    <w:rsid w:val="00D759E2"/>
    <w:rsid w:val="00D75BC0"/>
    <w:rsid w:val="00D75C69"/>
    <w:rsid w:val="00D75FE4"/>
    <w:rsid w:val="00D76175"/>
    <w:rsid w:val="00D763CF"/>
    <w:rsid w:val="00D76661"/>
    <w:rsid w:val="00D76B16"/>
    <w:rsid w:val="00D774F5"/>
    <w:rsid w:val="00D77967"/>
    <w:rsid w:val="00D779C4"/>
    <w:rsid w:val="00D77EBD"/>
    <w:rsid w:val="00D77FB9"/>
    <w:rsid w:val="00D8001E"/>
    <w:rsid w:val="00D80072"/>
    <w:rsid w:val="00D80301"/>
    <w:rsid w:val="00D80B0F"/>
    <w:rsid w:val="00D8154D"/>
    <w:rsid w:val="00D81B04"/>
    <w:rsid w:val="00D81CE1"/>
    <w:rsid w:val="00D81D70"/>
    <w:rsid w:val="00D82031"/>
    <w:rsid w:val="00D82928"/>
    <w:rsid w:val="00D83086"/>
    <w:rsid w:val="00D83596"/>
    <w:rsid w:val="00D83769"/>
    <w:rsid w:val="00D83BF3"/>
    <w:rsid w:val="00D84348"/>
    <w:rsid w:val="00D8454C"/>
    <w:rsid w:val="00D84A6B"/>
    <w:rsid w:val="00D84CAD"/>
    <w:rsid w:val="00D85970"/>
    <w:rsid w:val="00D85C74"/>
    <w:rsid w:val="00D868BB"/>
    <w:rsid w:val="00D87715"/>
    <w:rsid w:val="00D87752"/>
    <w:rsid w:val="00D878C7"/>
    <w:rsid w:val="00D878C9"/>
    <w:rsid w:val="00D87BCB"/>
    <w:rsid w:val="00D87CEF"/>
    <w:rsid w:val="00D87FEF"/>
    <w:rsid w:val="00D90334"/>
    <w:rsid w:val="00D90A1D"/>
    <w:rsid w:val="00D90D53"/>
    <w:rsid w:val="00D90E3C"/>
    <w:rsid w:val="00D90E60"/>
    <w:rsid w:val="00D915C4"/>
    <w:rsid w:val="00D91EDA"/>
    <w:rsid w:val="00D92411"/>
    <w:rsid w:val="00D92A65"/>
    <w:rsid w:val="00D935AD"/>
    <w:rsid w:val="00D93819"/>
    <w:rsid w:val="00D94DD7"/>
    <w:rsid w:val="00D94E6C"/>
    <w:rsid w:val="00D94F43"/>
    <w:rsid w:val="00D95014"/>
    <w:rsid w:val="00D9518D"/>
    <w:rsid w:val="00D95672"/>
    <w:rsid w:val="00D95848"/>
    <w:rsid w:val="00D95AA9"/>
    <w:rsid w:val="00D96047"/>
    <w:rsid w:val="00D961A3"/>
    <w:rsid w:val="00D9679B"/>
    <w:rsid w:val="00D96B63"/>
    <w:rsid w:val="00D96C6A"/>
    <w:rsid w:val="00D973D0"/>
    <w:rsid w:val="00D97BA4"/>
    <w:rsid w:val="00D97E00"/>
    <w:rsid w:val="00DA0128"/>
    <w:rsid w:val="00DA11D4"/>
    <w:rsid w:val="00DA1D5E"/>
    <w:rsid w:val="00DA1D67"/>
    <w:rsid w:val="00DA233C"/>
    <w:rsid w:val="00DA255F"/>
    <w:rsid w:val="00DA29D3"/>
    <w:rsid w:val="00DA35C5"/>
    <w:rsid w:val="00DA43EF"/>
    <w:rsid w:val="00DA444B"/>
    <w:rsid w:val="00DA4CCD"/>
    <w:rsid w:val="00DA55D8"/>
    <w:rsid w:val="00DA57E1"/>
    <w:rsid w:val="00DA606B"/>
    <w:rsid w:val="00DA6137"/>
    <w:rsid w:val="00DA67AF"/>
    <w:rsid w:val="00DA6817"/>
    <w:rsid w:val="00DA6992"/>
    <w:rsid w:val="00DA7150"/>
    <w:rsid w:val="00DA721A"/>
    <w:rsid w:val="00DA7222"/>
    <w:rsid w:val="00DA7F89"/>
    <w:rsid w:val="00DB185C"/>
    <w:rsid w:val="00DB1E1B"/>
    <w:rsid w:val="00DB2281"/>
    <w:rsid w:val="00DB2ABF"/>
    <w:rsid w:val="00DB387B"/>
    <w:rsid w:val="00DB38DE"/>
    <w:rsid w:val="00DB3B40"/>
    <w:rsid w:val="00DB3BB2"/>
    <w:rsid w:val="00DB3FD7"/>
    <w:rsid w:val="00DB41CD"/>
    <w:rsid w:val="00DB4659"/>
    <w:rsid w:val="00DB46E9"/>
    <w:rsid w:val="00DB4871"/>
    <w:rsid w:val="00DB4CF3"/>
    <w:rsid w:val="00DB509E"/>
    <w:rsid w:val="00DB50A3"/>
    <w:rsid w:val="00DB57B4"/>
    <w:rsid w:val="00DB598D"/>
    <w:rsid w:val="00DB6873"/>
    <w:rsid w:val="00DB752F"/>
    <w:rsid w:val="00DB77C9"/>
    <w:rsid w:val="00DC0047"/>
    <w:rsid w:val="00DC0B28"/>
    <w:rsid w:val="00DC0CC5"/>
    <w:rsid w:val="00DC1232"/>
    <w:rsid w:val="00DC1589"/>
    <w:rsid w:val="00DC1807"/>
    <w:rsid w:val="00DC2ACC"/>
    <w:rsid w:val="00DC2BC7"/>
    <w:rsid w:val="00DC3F62"/>
    <w:rsid w:val="00DC3F8D"/>
    <w:rsid w:val="00DC4378"/>
    <w:rsid w:val="00DC4382"/>
    <w:rsid w:val="00DC4D77"/>
    <w:rsid w:val="00DC51EA"/>
    <w:rsid w:val="00DC552E"/>
    <w:rsid w:val="00DC577B"/>
    <w:rsid w:val="00DC5C97"/>
    <w:rsid w:val="00DC65D7"/>
    <w:rsid w:val="00DC699A"/>
    <w:rsid w:val="00DC6BAE"/>
    <w:rsid w:val="00DC721A"/>
    <w:rsid w:val="00DC73CF"/>
    <w:rsid w:val="00DC772B"/>
    <w:rsid w:val="00DC7E98"/>
    <w:rsid w:val="00DD119C"/>
    <w:rsid w:val="00DD1785"/>
    <w:rsid w:val="00DD18A7"/>
    <w:rsid w:val="00DD19C3"/>
    <w:rsid w:val="00DD1EFC"/>
    <w:rsid w:val="00DD2633"/>
    <w:rsid w:val="00DD2652"/>
    <w:rsid w:val="00DD2775"/>
    <w:rsid w:val="00DD2D35"/>
    <w:rsid w:val="00DD2E3A"/>
    <w:rsid w:val="00DD31F0"/>
    <w:rsid w:val="00DD352F"/>
    <w:rsid w:val="00DD3CB4"/>
    <w:rsid w:val="00DD4054"/>
    <w:rsid w:val="00DD41E1"/>
    <w:rsid w:val="00DD41E2"/>
    <w:rsid w:val="00DD43D6"/>
    <w:rsid w:val="00DD49CE"/>
    <w:rsid w:val="00DD4A7B"/>
    <w:rsid w:val="00DD570C"/>
    <w:rsid w:val="00DD59AD"/>
    <w:rsid w:val="00DD60D3"/>
    <w:rsid w:val="00DD6DCF"/>
    <w:rsid w:val="00DD6F74"/>
    <w:rsid w:val="00DD70BE"/>
    <w:rsid w:val="00DD755E"/>
    <w:rsid w:val="00DE00E9"/>
    <w:rsid w:val="00DE04CD"/>
    <w:rsid w:val="00DE063B"/>
    <w:rsid w:val="00DE0649"/>
    <w:rsid w:val="00DE13E4"/>
    <w:rsid w:val="00DE24CD"/>
    <w:rsid w:val="00DE2E56"/>
    <w:rsid w:val="00DE2F0A"/>
    <w:rsid w:val="00DE3574"/>
    <w:rsid w:val="00DE3A13"/>
    <w:rsid w:val="00DE4500"/>
    <w:rsid w:val="00DE453F"/>
    <w:rsid w:val="00DE5294"/>
    <w:rsid w:val="00DE586B"/>
    <w:rsid w:val="00DE68AA"/>
    <w:rsid w:val="00DE6EE4"/>
    <w:rsid w:val="00DE71B4"/>
    <w:rsid w:val="00DE75DA"/>
    <w:rsid w:val="00DF03CC"/>
    <w:rsid w:val="00DF099F"/>
    <w:rsid w:val="00DF1090"/>
    <w:rsid w:val="00DF11B7"/>
    <w:rsid w:val="00DF11C9"/>
    <w:rsid w:val="00DF129F"/>
    <w:rsid w:val="00DF1743"/>
    <w:rsid w:val="00DF1C2F"/>
    <w:rsid w:val="00DF1CB1"/>
    <w:rsid w:val="00DF24BA"/>
    <w:rsid w:val="00DF2D94"/>
    <w:rsid w:val="00DF2F65"/>
    <w:rsid w:val="00DF3E42"/>
    <w:rsid w:val="00DF54D5"/>
    <w:rsid w:val="00DF5903"/>
    <w:rsid w:val="00DF592F"/>
    <w:rsid w:val="00DF5E89"/>
    <w:rsid w:val="00DF5EE1"/>
    <w:rsid w:val="00DF6031"/>
    <w:rsid w:val="00DF6043"/>
    <w:rsid w:val="00DF6151"/>
    <w:rsid w:val="00DF66A2"/>
    <w:rsid w:val="00DF6753"/>
    <w:rsid w:val="00DF6BD9"/>
    <w:rsid w:val="00DF7041"/>
    <w:rsid w:val="00DF7095"/>
    <w:rsid w:val="00DF7490"/>
    <w:rsid w:val="00DF7FE1"/>
    <w:rsid w:val="00E00484"/>
    <w:rsid w:val="00E004EB"/>
    <w:rsid w:val="00E0067F"/>
    <w:rsid w:val="00E01D65"/>
    <w:rsid w:val="00E02145"/>
    <w:rsid w:val="00E02856"/>
    <w:rsid w:val="00E02864"/>
    <w:rsid w:val="00E029D4"/>
    <w:rsid w:val="00E02FA6"/>
    <w:rsid w:val="00E032B5"/>
    <w:rsid w:val="00E0344A"/>
    <w:rsid w:val="00E03735"/>
    <w:rsid w:val="00E039E4"/>
    <w:rsid w:val="00E03CB3"/>
    <w:rsid w:val="00E03F63"/>
    <w:rsid w:val="00E043E6"/>
    <w:rsid w:val="00E04A0E"/>
    <w:rsid w:val="00E04ACE"/>
    <w:rsid w:val="00E0546B"/>
    <w:rsid w:val="00E06372"/>
    <w:rsid w:val="00E06618"/>
    <w:rsid w:val="00E066E2"/>
    <w:rsid w:val="00E06763"/>
    <w:rsid w:val="00E06F3F"/>
    <w:rsid w:val="00E071D0"/>
    <w:rsid w:val="00E0764A"/>
    <w:rsid w:val="00E10073"/>
    <w:rsid w:val="00E10560"/>
    <w:rsid w:val="00E11C10"/>
    <w:rsid w:val="00E12833"/>
    <w:rsid w:val="00E12AB0"/>
    <w:rsid w:val="00E131B4"/>
    <w:rsid w:val="00E13353"/>
    <w:rsid w:val="00E13404"/>
    <w:rsid w:val="00E136FF"/>
    <w:rsid w:val="00E13CD1"/>
    <w:rsid w:val="00E13E5B"/>
    <w:rsid w:val="00E14594"/>
    <w:rsid w:val="00E148CA"/>
    <w:rsid w:val="00E14D3D"/>
    <w:rsid w:val="00E156ED"/>
    <w:rsid w:val="00E16A1F"/>
    <w:rsid w:val="00E16AB6"/>
    <w:rsid w:val="00E16F28"/>
    <w:rsid w:val="00E17102"/>
    <w:rsid w:val="00E174E8"/>
    <w:rsid w:val="00E17834"/>
    <w:rsid w:val="00E17933"/>
    <w:rsid w:val="00E17A58"/>
    <w:rsid w:val="00E17CD7"/>
    <w:rsid w:val="00E20131"/>
    <w:rsid w:val="00E20157"/>
    <w:rsid w:val="00E20238"/>
    <w:rsid w:val="00E2042E"/>
    <w:rsid w:val="00E2044B"/>
    <w:rsid w:val="00E208D8"/>
    <w:rsid w:val="00E208EF"/>
    <w:rsid w:val="00E21200"/>
    <w:rsid w:val="00E21E80"/>
    <w:rsid w:val="00E21EEA"/>
    <w:rsid w:val="00E2234F"/>
    <w:rsid w:val="00E22361"/>
    <w:rsid w:val="00E22997"/>
    <w:rsid w:val="00E236A6"/>
    <w:rsid w:val="00E244FD"/>
    <w:rsid w:val="00E2476B"/>
    <w:rsid w:val="00E24C74"/>
    <w:rsid w:val="00E251D5"/>
    <w:rsid w:val="00E255C6"/>
    <w:rsid w:val="00E25CDB"/>
    <w:rsid w:val="00E26977"/>
    <w:rsid w:val="00E26D06"/>
    <w:rsid w:val="00E27481"/>
    <w:rsid w:val="00E27601"/>
    <w:rsid w:val="00E27CC1"/>
    <w:rsid w:val="00E31642"/>
    <w:rsid w:val="00E3189C"/>
    <w:rsid w:val="00E31935"/>
    <w:rsid w:val="00E31B3C"/>
    <w:rsid w:val="00E31CC7"/>
    <w:rsid w:val="00E32023"/>
    <w:rsid w:val="00E3243D"/>
    <w:rsid w:val="00E3280E"/>
    <w:rsid w:val="00E32A83"/>
    <w:rsid w:val="00E32DBA"/>
    <w:rsid w:val="00E3358C"/>
    <w:rsid w:val="00E33B42"/>
    <w:rsid w:val="00E34197"/>
    <w:rsid w:val="00E3437B"/>
    <w:rsid w:val="00E3512C"/>
    <w:rsid w:val="00E3560B"/>
    <w:rsid w:val="00E36559"/>
    <w:rsid w:val="00E41127"/>
    <w:rsid w:val="00E41175"/>
    <w:rsid w:val="00E42052"/>
    <w:rsid w:val="00E42889"/>
    <w:rsid w:val="00E42C98"/>
    <w:rsid w:val="00E42FAA"/>
    <w:rsid w:val="00E42FF0"/>
    <w:rsid w:val="00E4304A"/>
    <w:rsid w:val="00E435C2"/>
    <w:rsid w:val="00E43916"/>
    <w:rsid w:val="00E4395A"/>
    <w:rsid w:val="00E44307"/>
    <w:rsid w:val="00E445A0"/>
    <w:rsid w:val="00E44629"/>
    <w:rsid w:val="00E459D8"/>
    <w:rsid w:val="00E45F90"/>
    <w:rsid w:val="00E46008"/>
    <w:rsid w:val="00E46EE8"/>
    <w:rsid w:val="00E46FFC"/>
    <w:rsid w:val="00E47045"/>
    <w:rsid w:val="00E475DE"/>
    <w:rsid w:val="00E4766C"/>
    <w:rsid w:val="00E47C9E"/>
    <w:rsid w:val="00E5056E"/>
    <w:rsid w:val="00E506AD"/>
    <w:rsid w:val="00E51422"/>
    <w:rsid w:val="00E51591"/>
    <w:rsid w:val="00E52532"/>
    <w:rsid w:val="00E54407"/>
    <w:rsid w:val="00E5449B"/>
    <w:rsid w:val="00E54C22"/>
    <w:rsid w:val="00E54D98"/>
    <w:rsid w:val="00E550AA"/>
    <w:rsid w:val="00E55EDD"/>
    <w:rsid w:val="00E560A8"/>
    <w:rsid w:val="00E569C7"/>
    <w:rsid w:val="00E57340"/>
    <w:rsid w:val="00E57715"/>
    <w:rsid w:val="00E6006C"/>
    <w:rsid w:val="00E60605"/>
    <w:rsid w:val="00E607D4"/>
    <w:rsid w:val="00E60868"/>
    <w:rsid w:val="00E61143"/>
    <w:rsid w:val="00E6245D"/>
    <w:rsid w:val="00E63046"/>
    <w:rsid w:val="00E63086"/>
    <w:rsid w:val="00E63671"/>
    <w:rsid w:val="00E63777"/>
    <w:rsid w:val="00E63935"/>
    <w:rsid w:val="00E63B27"/>
    <w:rsid w:val="00E6436D"/>
    <w:rsid w:val="00E6478A"/>
    <w:rsid w:val="00E64DDE"/>
    <w:rsid w:val="00E64EA3"/>
    <w:rsid w:val="00E6508E"/>
    <w:rsid w:val="00E65B2D"/>
    <w:rsid w:val="00E65E3D"/>
    <w:rsid w:val="00E66291"/>
    <w:rsid w:val="00E662B9"/>
    <w:rsid w:val="00E664EB"/>
    <w:rsid w:val="00E66705"/>
    <w:rsid w:val="00E66CE7"/>
    <w:rsid w:val="00E6760B"/>
    <w:rsid w:val="00E679FD"/>
    <w:rsid w:val="00E67A56"/>
    <w:rsid w:val="00E70D22"/>
    <w:rsid w:val="00E70EF2"/>
    <w:rsid w:val="00E711F7"/>
    <w:rsid w:val="00E71240"/>
    <w:rsid w:val="00E71D69"/>
    <w:rsid w:val="00E72112"/>
    <w:rsid w:val="00E7215E"/>
    <w:rsid w:val="00E722F5"/>
    <w:rsid w:val="00E7257E"/>
    <w:rsid w:val="00E72759"/>
    <w:rsid w:val="00E7292E"/>
    <w:rsid w:val="00E73164"/>
    <w:rsid w:val="00E73848"/>
    <w:rsid w:val="00E738AC"/>
    <w:rsid w:val="00E73F5D"/>
    <w:rsid w:val="00E74145"/>
    <w:rsid w:val="00E7440F"/>
    <w:rsid w:val="00E74748"/>
    <w:rsid w:val="00E75A35"/>
    <w:rsid w:val="00E75E2D"/>
    <w:rsid w:val="00E75F2D"/>
    <w:rsid w:val="00E76714"/>
    <w:rsid w:val="00E771EA"/>
    <w:rsid w:val="00E773E1"/>
    <w:rsid w:val="00E7759E"/>
    <w:rsid w:val="00E77634"/>
    <w:rsid w:val="00E77935"/>
    <w:rsid w:val="00E77A03"/>
    <w:rsid w:val="00E80146"/>
    <w:rsid w:val="00E80437"/>
    <w:rsid w:val="00E804B0"/>
    <w:rsid w:val="00E8088C"/>
    <w:rsid w:val="00E808E5"/>
    <w:rsid w:val="00E80969"/>
    <w:rsid w:val="00E80C88"/>
    <w:rsid w:val="00E80D09"/>
    <w:rsid w:val="00E8103A"/>
    <w:rsid w:val="00E8126D"/>
    <w:rsid w:val="00E8171F"/>
    <w:rsid w:val="00E81CF2"/>
    <w:rsid w:val="00E81ECC"/>
    <w:rsid w:val="00E825DA"/>
    <w:rsid w:val="00E82B8F"/>
    <w:rsid w:val="00E82B94"/>
    <w:rsid w:val="00E82D21"/>
    <w:rsid w:val="00E8372E"/>
    <w:rsid w:val="00E83CC0"/>
    <w:rsid w:val="00E840C3"/>
    <w:rsid w:val="00E844A6"/>
    <w:rsid w:val="00E844B3"/>
    <w:rsid w:val="00E84E97"/>
    <w:rsid w:val="00E86159"/>
    <w:rsid w:val="00E8627A"/>
    <w:rsid w:val="00E8741A"/>
    <w:rsid w:val="00E87656"/>
    <w:rsid w:val="00E877E0"/>
    <w:rsid w:val="00E87A16"/>
    <w:rsid w:val="00E87ED9"/>
    <w:rsid w:val="00E905E5"/>
    <w:rsid w:val="00E90BFE"/>
    <w:rsid w:val="00E90F1F"/>
    <w:rsid w:val="00E91160"/>
    <w:rsid w:val="00E9158D"/>
    <w:rsid w:val="00E9192D"/>
    <w:rsid w:val="00E91E16"/>
    <w:rsid w:val="00E923FA"/>
    <w:rsid w:val="00E92709"/>
    <w:rsid w:val="00E92ACA"/>
    <w:rsid w:val="00E92E69"/>
    <w:rsid w:val="00E930DD"/>
    <w:rsid w:val="00E93138"/>
    <w:rsid w:val="00E936DD"/>
    <w:rsid w:val="00E93A49"/>
    <w:rsid w:val="00E93D3D"/>
    <w:rsid w:val="00E93D54"/>
    <w:rsid w:val="00E93E45"/>
    <w:rsid w:val="00E94BFD"/>
    <w:rsid w:val="00E94F9D"/>
    <w:rsid w:val="00E95720"/>
    <w:rsid w:val="00E957E4"/>
    <w:rsid w:val="00E96758"/>
    <w:rsid w:val="00E96760"/>
    <w:rsid w:val="00E96A4B"/>
    <w:rsid w:val="00E96DE7"/>
    <w:rsid w:val="00EA0032"/>
    <w:rsid w:val="00EA07EC"/>
    <w:rsid w:val="00EA0F9E"/>
    <w:rsid w:val="00EA10B4"/>
    <w:rsid w:val="00EA11CE"/>
    <w:rsid w:val="00EA18A6"/>
    <w:rsid w:val="00EA1BC9"/>
    <w:rsid w:val="00EA1C9A"/>
    <w:rsid w:val="00EA386A"/>
    <w:rsid w:val="00EA3C76"/>
    <w:rsid w:val="00EA414F"/>
    <w:rsid w:val="00EA4EF9"/>
    <w:rsid w:val="00EA51DC"/>
    <w:rsid w:val="00EA51EE"/>
    <w:rsid w:val="00EA528B"/>
    <w:rsid w:val="00EA6109"/>
    <w:rsid w:val="00EA63AC"/>
    <w:rsid w:val="00EA6429"/>
    <w:rsid w:val="00EA759A"/>
    <w:rsid w:val="00EA76F8"/>
    <w:rsid w:val="00EA776B"/>
    <w:rsid w:val="00EA7872"/>
    <w:rsid w:val="00EA7A2A"/>
    <w:rsid w:val="00EA7B97"/>
    <w:rsid w:val="00EA7C5E"/>
    <w:rsid w:val="00EB0580"/>
    <w:rsid w:val="00EB0924"/>
    <w:rsid w:val="00EB0E7C"/>
    <w:rsid w:val="00EB1A1A"/>
    <w:rsid w:val="00EB27E8"/>
    <w:rsid w:val="00EB2935"/>
    <w:rsid w:val="00EB3352"/>
    <w:rsid w:val="00EB3941"/>
    <w:rsid w:val="00EB3E81"/>
    <w:rsid w:val="00EB4311"/>
    <w:rsid w:val="00EB4551"/>
    <w:rsid w:val="00EB4A53"/>
    <w:rsid w:val="00EB4BC5"/>
    <w:rsid w:val="00EB4D69"/>
    <w:rsid w:val="00EB53CD"/>
    <w:rsid w:val="00EB5862"/>
    <w:rsid w:val="00EB595B"/>
    <w:rsid w:val="00EB599B"/>
    <w:rsid w:val="00EB5F13"/>
    <w:rsid w:val="00EB5F46"/>
    <w:rsid w:val="00EB67B5"/>
    <w:rsid w:val="00EB69CF"/>
    <w:rsid w:val="00EB6A54"/>
    <w:rsid w:val="00EB6BDC"/>
    <w:rsid w:val="00EB6CB8"/>
    <w:rsid w:val="00EB6FC1"/>
    <w:rsid w:val="00EB7020"/>
    <w:rsid w:val="00EB7296"/>
    <w:rsid w:val="00EB73B9"/>
    <w:rsid w:val="00EB7537"/>
    <w:rsid w:val="00EB759A"/>
    <w:rsid w:val="00EB7B75"/>
    <w:rsid w:val="00EB7BBB"/>
    <w:rsid w:val="00EC0F49"/>
    <w:rsid w:val="00EC109C"/>
    <w:rsid w:val="00EC1853"/>
    <w:rsid w:val="00EC1C72"/>
    <w:rsid w:val="00EC1C9B"/>
    <w:rsid w:val="00EC1E5A"/>
    <w:rsid w:val="00EC20B5"/>
    <w:rsid w:val="00EC2557"/>
    <w:rsid w:val="00EC31C0"/>
    <w:rsid w:val="00EC34E4"/>
    <w:rsid w:val="00EC38D9"/>
    <w:rsid w:val="00EC3A35"/>
    <w:rsid w:val="00EC3C15"/>
    <w:rsid w:val="00EC431B"/>
    <w:rsid w:val="00EC472C"/>
    <w:rsid w:val="00EC4782"/>
    <w:rsid w:val="00EC4839"/>
    <w:rsid w:val="00EC4972"/>
    <w:rsid w:val="00EC5B27"/>
    <w:rsid w:val="00EC5F0B"/>
    <w:rsid w:val="00EC695C"/>
    <w:rsid w:val="00EC6A51"/>
    <w:rsid w:val="00EC6E75"/>
    <w:rsid w:val="00EC6FB1"/>
    <w:rsid w:val="00EC72D0"/>
    <w:rsid w:val="00EC7687"/>
    <w:rsid w:val="00EC76E1"/>
    <w:rsid w:val="00ED0822"/>
    <w:rsid w:val="00ED103F"/>
    <w:rsid w:val="00ED1304"/>
    <w:rsid w:val="00ED1C15"/>
    <w:rsid w:val="00ED255C"/>
    <w:rsid w:val="00ED2CE3"/>
    <w:rsid w:val="00ED2F6A"/>
    <w:rsid w:val="00ED335B"/>
    <w:rsid w:val="00ED379E"/>
    <w:rsid w:val="00ED389A"/>
    <w:rsid w:val="00ED4A8E"/>
    <w:rsid w:val="00ED4BF8"/>
    <w:rsid w:val="00ED50DD"/>
    <w:rsid w:val="00ED52F3"/>
    <w:rsid w:val="00ED5B9A"/>
    <w:rsid w:val="00ED5C5A"/>
    <w:rsid w:val="00ED5EEA"/>
    <w:rsid w:val="00ED64E9"/>
    <w:rsid w:val="00ED66E8"/>
    <w:rsid w:val="00ED6DF1"/>
    <w:rsid w:val="00ED73C4"/>
    <w:rsid w:val="00ED75EB"/>
    <w:rsid w:val="00ED7770"/>
    <w:rsid w:val="00ED7A97"/>
    <w:rsid w:val="00ED7B2B"/>
    <w:rsid w:val="00EE030C"/>
    <w:rsid w:val="00EE0975"/>
    <w:rsid w:val="00EE09A0"/>
    <w:rsid w:val="00EE0B5D"/>
    <w:rsid w:val="00EE0ED3"/>
    <w:rsid w:val="00EE15AF"/>
    <w:rsid w:val="00EE16BE"/>
    <w:rsid w:val="00EE1773"/>
    <w:rsid w:val="00EE1E2C"/>
    <w:rsid w:val="00EE26BA"/>
    <w:rsid w:val="00EE397C"/>
    <w:rsid w:val="00EE3A7C"/>
    <w:rsid w:val="00EE3E67"/>
    <w:rsid w:val="00EE492A"/>
    <w:rsid w:val="00EE4B14"/>
    <w:rsid w:val="00EE4BE4"/>
    <w:rsid w:val="00EE5B15"/>
    <w:rsid w:val="00EE5CA7"/>
    <w:rsid w:val="00EE6C28"/>
    <w:rsid w:val="00EE792C"/>
    <w:rsid w:val="00EE7FEC"/>
    <w:rsid w:val="00EF00FA"/>
    <w:rsid w:val="00EF086A"/>
    <w:rsid w:val="00EF0A81"/>
    <w:rsid w:val="00EF0ABD"/>
    <w:rsid w:val="00EF2044"/>
    <w:rsid w:val="00EF216B"/>
    <w:rsid w:val="00EF2603"/>
    <w:rsid w:val="00EF271A"/>
    <w:rsid w:val="00EF383F"/>
    <w:rsid w:val="00EF3C20"/>
    <w:rsid w:val="00EF3F79"/>
    <w:rsid w:val="00EF446F"/>
    <w:rsid w:val="00EF4607"/>
    <w:rsid w:val="00EF57E2"/>
    <w:rsid w:val="00EF5BAA"/>
    <w:rsid w:val="00EF5E45"/>
    <w:rsid w:val="00EF7850"/>
    <w:rsid w:val="00EF7B2C"/>
    <w:rsid w:val="00F004E6"/>
    <w:rsid w:val="00F0078F"/>
    <w:rsid w:val="00F00A6A"/>
    <w:rsid w:val="00F0159F"/>
    <w:rsid w:val="00F01617"/>
    <w:rsid w:val="00F01674"/>
    <w:rsid w:val="00F0186A"/>
    <w:rsid w:val="00F019A8"/>
    <w:rsid w:val="00F01ACF"/>
    <w:rsid w:val="00F01EE8"/>
    <w:rsid w:val="00F028FA"/>
    <w:rsid w:val="00F02D0B"/>
    <w:rsid w:val="00F03169"/>
    <w:rsid w:val="00F032B4"/>
    <w:rsid w:val="00F0362C"/>
    <w:rsid w:val="00F03642"/>
    <w:rsid w:val="00F03730"/>
    <w:rsid w:val="00F03B56"/>
    <w:rsid w:val="00F03B64"/>
    <w:rsid w:val="00F03D45"/>
    <w:rsid w:val="00F04126"/>
    <w:rsid w:val="00F04186"/>
    <w:rsid w:val="00F04223"/>
    <w:rsid w:val="00F04683"/>
    <w:rsid w:val="00F04D80"/>
    <w:rsid w:val="00F05132"/>
    <w:rsid w:val="00F05A6F"/>
    <w:rsid w:val="00F0623C"/>
    <w:rsid w:val="00F063B1"/>
    <w:rsid w:val="00F065D5"/>
    <w:rsid w:val="00F06747"/>
    <w:rsid w:val="00F07391"/>
    <w:rsid w:val="00F073F3"/>
    <w:rsid w:val="00F0784A"/>
    <w:rsid w:val="00F07867"/>
    <w:rsid w:val="00F106D0"/>
    <w:rsid w:val="00F10C5B"/>
    <w:rsid w:val="00F10F3A"/>
    <w:rsid w:val="00F111E5"/>
    <w:rsid w:val="00F117DB"/>
    <w:rsid w:val="00F12410"/>
    <w:rsid w:val="00F12674"/>
    <w:rsid w:val="00F12C45"/>
    <w:rsid w:val="00F141C2"/>
    <w:rsid w:val="00F1421F"/>
    <w:rsid w:val="00F14A5D"/>
    <w:rsid w:val="00F151F7"/>
    <w:rsid w:val="00F15CC7"/>
    <w:rsid w:val="00F163EA"/>
    <w:rsid w:val="00F166B4"/>
    <w:rsid w:val="00F16B44"/>
    <w:rsid w:val="00F16D0E"/>
    <w:rsid w:val="00F16D4F"/>
    <w:rsid w:val="00F16DC5"/>
    <w:rsid w:val="00F1711E"/>
    <w:rsid w:val="00F1799D"/>
    <w:rsid w:val="00F17B11"/>
    <w:rsid w:val="00F200B4"/>
    <w:rsid w:val="00F20E3B"/>
    <w:rsid w:val="00F21865"/>
    <w:rsid w:val="00F2291F"/>
    <w:rsid w:val="00F229B5"/>
    <w:rsid w:val="00F23023"/>
    <w:rsid w:val="00F23317"/>
    <w:rsid w:val="00F2335E"/>
    <w:rsid w:val="00F236ED"/>
    <w:rsid w:val="00F23DAF"/>
    <w:rsid w:val="00F23DFA"/>
    <w:rsid w:val="00F24826"/>
    <w:rsid w:val="00F25116"/>
    <w:rsid w:val="00F2515C"/>
    <w:rsid w:val="00F25527"/>
    <w:rsid w:val="00F25FC2"/>
    <w:rsid w:val="00F25FC8"/>
    <w:rsid w:val="00F269ED"/>
    <w:rsid w:val="00F2752F"/>
    <w:rsid w:val="00F27609"/>
    <w:rsid w:val="00F27E5A"/>
    <w:rsid w:val="00F30F8C"/>
    <w:rsid w:val="00F3111A"/>
    <w:rsid w:val="00F3136B"/>
    <w:rsid w:val="00F315E4"/>
    <w:rsid w:val="00F31F19"/>
    <w:rsid w:val="00F32820"/>
    <w:rsid w:val="00F32BA2"/>
    <w:rsid w:val="00F33308"/>
    <w:rsid w:val="00F3365F"/>
    <w:rsid w:val="00F3371C"/>
    <w:rsid w:val="00F337ED"/>
    <w:rsid w:val="00F33CE5"/>
    <w:rsid w:val="00F33DC5"/>
    <w:rsid w:val="00F345F1"/>
    <w:rsid w:val="00F3474A"/>
    <w:rsid w:val="00F350E4"/>
    <w:rsid w:val="00F35365"/>
    <w:rsid w:val="00F361FD"/>
    <w:rsid w:val="00F3629F"/>
    <w:rsid w:val="00F3719C"/>
    <w:rsid w:val="00F37632"/>
    <w:rsid w:val="00F402E5"/>
    <w:rsid w:val="00F40320"/>
    <w:rsid w:val="00F40344"/>
    <w:rsid w:val="00F40486"/>
    <w:rsid w:val="00F410B8"/>
    <w:rsid w:val="00F4128B"/>
    <w:rsid w:val="00F412CC"/>
    <w:rsid w:val="00F412F8"/>
    <w:rsid w:val="00F42522"/>
    <w:rsid w:val="00F42FA4"/>
    <w:rsid w:val="00F438A1"/>
    <w:rsid w:val="00F43ECF"/>
    <w:rsid w:val="00F444AC"/>
    <w:rsid w:val="00F446D9"/>
    <w:rsid w:val="00F447BF"/>
    <w:rsid w:val="00F44D4B"/>
    <w:rsid w:val="00F44D6C"/>
    <w:rsid w:val="00F44EDB"/>
    <w:rsid w:val="00F4524B"/>
    <w:rsid w:val="00F45610"/>
    <w:rsid w:val="00F4563D"/>
    <w:rsid w:val="00F456EF"/>
    <w:rsid w:val="00F45953"/>
    <w:rsid w:val="00F46857"/>
    <w:rsid w:val="00F4690A"/>
    <w:rsid w:val="00F47125"/>
    <w:rsid w:val="00F47777"/>
    <w:rsid w:val="00F47F81"/>
    <w:rsid w:val="00F47FE0"/>
    <w:rsid w:val="00F504FB"/>
    <w:rsid w:val="00F50E13"/>
    <w:rsid w:val="00F50FED"/>
    <w:rsid w:val="00F51097"/>
    <w:rsid w:val="00F52058"/>
    <w:rsid w:val="00F520AA"/>
    <w:rsid w:val="00F5243F"/>
    <w:rsid w:val="00F52A07"/>
    <w:rsid w:val="00F52A55"/>
    <w:rsid w:val="00F52A8F"/>
    <w:rsid w:val="00F52E3F"/>
    <w:rsid w:val="00F53245"/>
    <w:rsid w:val="00F53937"/>
    <w:rsid w:val="00F53CCF"/>
    <w:rsid w:val="00F53D35"/>
    <w:rsid w:val="00F55C1C"/>
    <w:rsid w:val="00F55C6C"/>
    <w:rsid w:val="00F56F7B"/>
    <w:rsid w:val="00F57332"/>
    <w:rsid w:val="00F57528"/>
    <w:rsid w:val="00F57529"/>
    <w:rsid w:val="00F57E60"/>
    <w:rsid w:val="00F6113E"/>
    <w:rsid w:val="00F61242"/>
    <w:rsid w:val="00F6179E"/>
    <w:rsid w:val="00F61997"/>
    <w:rsid w:val="00F61D74"/>
    <w:rsid w:val="00F62187"/>
    <w:rsid w:val="00F62C30"/>
    <w:rsid w:val="00F62FDC"/>
    <w:rsid w:val="00F63361"/>
    <w:rsid w:val="00F6349D"/>
    <w:rsid w:val="00F63676"/>
    <w:rsid w:val="00F6370E"/>
    <w:rsid w:val="00F63C14"/>
    <w:rsid w:val="00F64143"/>
    <w:rsid w:val="00F64443"/>
    <w:rsid w:val="00F646BA"/>
    <w:rsid w:val="00F64E23"/>
    <w:rsid w:val="00F64EED"/>
    <w:rsid w:val="00F64F7A"/>
    <w:rsid w:val="00F65917"/>
    <w:rsid w:val="00F6599B"/>
    <w:rsid w:val="00F65FA3"/>
    <w:rsid w:val="00F6610E"/>
    <w:rsid w:val="00F66370"/>
    <w:rsid w:val="00F664E8"/>
    <w:rsid w:val="00F66B78"/>
    <w:rsid w:val="00F67410"/>
    <w:rsid w:val="00F67584"/>
    <w:rsid w:val="00F67ADA"/>
    <w:rsid w:val="00F67ED7"/>
    <w:rsid w:val="00F67FA9"/>
    <w:rsid w:val="00F7023A"/>
    <w:rsid w:val="00F7067D"/>
    <w:rsid w:val="00F70EAD"/>
    <w:rsid w:val="00F71040"/>
    <w:rsid w:val="00F710C7"/>
    <w:rsid w:val="00F712D8"/>
    <w:rsid w:val="00F72AE1"/>
    <w:rsid w:val="00F73065"/>
    <w:rsid w:val="00F73484"/>
    <w:rsid w:val="00F73596"/>
    <w:rsid w:val="00F73B2C"/>
    <w:rsid w:val="00F73C10"/>
    <w:rsid w:val="00F7437C"/>
    <w:rsid w:val="00F74539"/>
    <w:rsid w:val="00F7493E"/>
    <w:rsid w:val="00F74C71"/>
    <w:rsid w:val="00F75668"/>
    <w:rsid w:val="00F75D8C"/>
    <w:rsid w:val="00F763A7"/>
    <w:rsid w:val="00F76706"/>
    <w:rsid w:val="00F76B77"/>
    <w:rsid w:val="00F76F48"/>
    <w:rsid w:val="00F77829"/>
    <w:rsid w:val="00F77CC1"/>
    <w:rsid w:val="00F800A3"/>
    <w:rsid w:val="00F80463"/>
    <w:rsid w:val="00F80EDF"/>
    <w:rsid w:val="00F818EF"/>
    <w:rsid w:val="00F81936"/>
    <w:rsid w:val="00F81A2B"/>
    <w:rsid w:val="00F81B35"/>
    <w:rsid w:val="00F82026"/>
    <w:rsid w:val="00F82C85"/>
    <w:rsid w:val="00F83E9E"/>
    <w:rsid w:val="00F83F71"/>
    <w:rsid w:val="00F84C61"/>
    <w:rsid w:val="00F85012"/>
    <w:rsid w:val="00F85AAC"/>
    <w:rsid w:val="00F8636D"/>
    <w:rsid w:val="00F8650F"/>
    <w:rsid w:val="00F86714"/>
    <w:rsid w:val="00F86D42"/>
    <w:rsid w:val="00F86D7A"/>
    <w:rsid w:val="00F86DA8"/>
    <w:rsid w:val="00F876FF"/>
    <w:rsid w:val="00F906EA"/>
    <w:rsid w:val="00F907A2"/>
    <w:rsid w:val="00F90D93"/>
    <w:rsid w:val="00F911EA"/>
    <w:rsid w:val="00F9178B"/>
    <w:rsid w:val="00F919BD"/>
    <w:rsid w:val="00F9308B"/>
    <w:rsid w:val="00F946B6"/>
    <w:rsid w:val="00F94A43"/>
    <w:rsid w:val="00F94C8D"/>
    <w:rsid w:val="00F9591E"/>
    <w:rsid w:val="00F95AFE"/>
    <w:rsid w:val="00F95B3B"/>
    <w:rsid w:val="00F95D81"/>
    <w:rsid w:val="00F960C9"/>
    <w:rsid w:val="00F963F4"/>
    <w:rsid w:val="00F9647D"/>
    <w:rsid w:val="00F96716"/>
    <w:rsid w:val="00F96907"/>
    <w:rsid w:val="00F9730A"/>
    <w:rsid w:val="00F97979"/>
    <w:rsid w:val="00F979EE"/>
    <w:rsid w:val="00F97CC8"/>
    <w:rsid w:val="00FA09CB"/>
    <w:rsid w:val="00FA0BA2"/>
    <w:rsid w:val="00FA1717"/>
    <w:rsid w:val="00FA18E0"/>
    <w:rsid w:val="00FA19B5"/>
    <w:rsid w:val="00FA1DC4"/>
    <w:rsid w:val="00FA2BF7"/>
    <w:rsid w:val="00FA2D04"/>
    <w:rsid w:val="00FA3271"/>
    <w:rsid w:val="00FA3C02"/>
    <w:rsid w:val="00FA463F"/>
    <w:rsid w:val="00FA474B"/>
    <w:rsid w:val="00FA47EB"/>
    <w:rsid w:val="00FA47F0"/>
    <w:rsid w:val="00FA483C"/>
    <w:rsid w:val="00FA5531"/>
    <w:rsid w:val="00FA5C02"/>
    <w:rsid w:val="00FA645B"/>
    <w:rsid w:val="00FA6924"/>
    <w:rsid w:val="00FA7094"/>
    <w:rsid w:val="00FA749D"/>
    <w:rsid w:val="00FA793C"/>
    <w:rsid w:val="00FA7A6B"/>
    <w:rsid w:val="00FA7CD8"/>
    <w:rsid w:val="00FA7CF1"/>
    <w:rsid w:val="00FB080E"/>
    <w:rsid w:val="00FB0C65"/>
    <w:rsid w:val="00FB15F3"/>
    <w:rsid w:val="00FB2B72"/>
    <w:rsid w:val="00FB2D4F"/>
    <w:rsid w:val="00FB302A"/>
    <w:rsid w:val="00FB39E3"/>
    <w:rsid w:val="00FB4322"/>
    <w:rsid w:val="00FB4DDE"/>
    <w:rsid w:val="00FB4F09"/>
    <w:rsid w:val="00FB4F9C"/>
    <w:rsid w:val="00FB52C0"/>
    <w:rsid w:val="00FB580D"/>
    <w:rsid w:val="00FB58A4"/>
    <w:rsid w:val="00FB59A8"/>
    <w:rsid w:val="00FB5BB2"/>
    <w:rsid w:val="00FB5F23"/>
    <w:rsid w:val="00FB6039"/>
    <w:rsid w:val="00FB70BB"/>
    <w:rsid w:val="00FB7265"/>
    <w:rsid w:val="00FB7490"/>
    <w:rsid w:val="00FB74AA"/>
    <w:rsid w:val="00FB76E4"/>
    <w:rsid w:val="00FB77D4"/>
    <w:rsid w:val="00FB7AEB"/>
    <w:rsid w:val="00FB7BA3"/>
    <w:rsid w:val="00FC0220"/>
    <w:rsid w:val="00FC0E9C"/>
    <w:rsid w:val="00FC0F3C"/>
    <w:rsid w:val="00FC10C2"/>
    <w:rsid w:val="00FC1868"/>
    <w:rsid w:val="00FC1DA0"/>
    <w:rsid w:val="00FC21C7"/>
    <w:rsid w:val="00FC247B"/>
    <w:rsid w:val="00FC3AAF"/>
    <w:rsid w:val="00FC401D"/>
    <w:rsid w:val="00FC417D"/>
    <w:rsid w:val="00FC41AF"/>
    <w:rsid w:val="00FC4AD2"/>
    <w:rsid w:val="00FC50A3"/>
    <w:rsid w:val="00FC52C7"/>
    <w:rsid w:val="00FC5522"/>
    <w:rsid w:val="00FC55DA"/>
    <w:rsid w:val="00FC58BE"/>
    <w:rsid w:val="00FC58E0"/>
    <w:rsid w:val="00FC59C3"/>
    <w:rsid w:val="00FC6151"/>
    <w:rsid w:val="00FC62BF"/>
    <w:rsid w:val="00FC62D1"/>
    <w:rsid w:val="00FC6409"/>
    <w:rsid w:val="00FC68F2"/>
    <w:rsid w:val="00FC7218"/>
    <w:rsid w:val="00FC7287"/>
    <w:rsid w:val="00FC7406"/>
    <w:rsid w:val="00FC7BBA"/>
    <w:rsid w:val="00FD091A"/>
    <w:rsid w:val="00FD1110"/>
    <w:rsid w:val="00FD176A"/>
    <w:rsid w:val="00FD1B69"/>
    <w:rsid w:val="00FD1FC1"/>
    <w:rsid w:val="00FD28BA"/>
    <w:rsid w:val="00FD28DB"/>
    <w:rsid w:val="00FD324B"/>
    <w:rsid w:val="00FD4053"/>
    <w:rsid w:val="00FD4159"/>
    <w:rsid w:val="00FD430E"/>
    <w:rsid w:val="00FD4694"/>
    <w:rsid w:val="00FD4701"/>
    <w:rsid w:val="00FD4BEA"/>
    <w:rsid w:val="00FD4F8B"/>
    <w:rsid w:val="00FD5A57"/>
    <w:rsid w:val="00FD64C5"/>
    <w:rsid w:val="00FD64F4"/>
    <w:rsid w:val="00FD65F2"/>
    <w:rsid w:val="00FD697F"/>
    <w:rsid w:val="00FD6CCC"/>
    <w:rsid w:val="00FD7201"/>
    <w:rsid w:val="00FD7C41"/>
    <w:rsid w:val="00FD7D72"/>
    <w:rsid w:val="00FE001D"/>
    <w:rsid w:val="00FE035D"/>
    <w:rsid w:val="00FE0C58"/>
    <w:rsid w:val="00FE1085"/>
    <w:rsid w:val="00FE11FB"/>
    <w:rsid w:val="00FE1D99"/>
    <w:rsid w:val="00FE2827"/>
    <w:rsid w:val="00FE284E"/>
    <w:rsid w:val="00FE2CF4"/>
    <w:rsid w:val="00FE4379"/>
    <w:rsid w:val="00FE4DF7"/>
    <w:rsid w:val="00FE50E7"/>
    <w:rsid w:val="00FE527A"/>
    <w:rsid w:val="00FE677F"/>
    <w:rsid w:val="00FE6AFF"/>
    <w:rsid w:val="00FE6BDC"/>
    <w:rsid w:val="00FE7CC1"/>
    <w:rsid w:val="00FE7D6B"/>
    <w:rsid w:val="00FF0EC2"/>
    <w:rsid w:val="00FF1893"/>
    <w:rsid w:val="00FF1AA8"/>
    <w:rsid w:val="00FF2A0F"/>
    <w:rsid w:val="00FF3327"/>
    <w:rsid w:val="00FF3541"/>
    <w:rsid w:val="00FF374D"/>
    <w:rsid w:val="00FF3A2D"/>
    <w:rsid w:val="00FF3D3E"/>
    <w:rsid w:val="00FF42A6"/>
    <w:rsid w:val="00FF48AB"/>
    <w:rsid w:val="00FF555A"/>
    <w:rsid w:val="00FF5673"/>
    <w:rsid w:val="00FF58A6"/>
    <w:rsid w:val="00FF6726"/>
    <w:rsid w:val="00FF69AD"/>
    <w:rsid w:val="00FF6EFD"/>
    <w:rsid w:val="00FF7698"/>
    <w:rsid w:val="00FF7705"/>
    <w:rsid w:val="00FF7969"/>
    <w:rsid w:val="00FF7A5B"/>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65E08B"/>
  <w15:chartTrackingRefBased/>
  <w15:docId w15:val="{B2FF41C4-C267-4D20-8AA8-8F88D6015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C640CF"/>
    <w:pPr>
      <w:keepNext/>
      <w:keepLines/>
      <w:numPr>
        <w:numId w:val="44"/>
      </w:numPr>
      <w:adjustRightInd w:val="0"/>
      <w:snapToGrid w:val="0"/>
      <w:spacing w:beforeLines="100" w:before="100" w:afterLines="100" w:after="100"/>
      <w:jc w:val="center"/>
      <w:outlineLvl w:val="0"/>
    </w:pPr>
    <w:rPr>
      <w:rFonts w:eastAsia="黑体"/>
      <w:bCs/>
      <w:kern w:val="44"/>
      <w:sz w:val="44"/>
      <w:szCs w:val="44"/>
    </w:rPr>
  </w:style>
  <w:style w:type="paragraph" w:styleId="2">
    <w:name w:val="heading 2"/>
    <w:aliases w:val="标题 2——shenjh"/>
    <w:basedOn w:val="1"/>
    <w:next w:val="a"/>
    <w:qFormat/>
    <w:rsid w:val="001F2B1C"/>
    <w:pPr>
      <w:numPr>
        <w:ilvl w:val="1"/>
      </w:numPr>
      <w:spacing w:beforeLines="50" w:before="50" w:afterLines="50" w:after="50"/>
      <w:jc w:val="left"/>
      <w:outlineLvl w:val="1"/>
    </w:pPr>
    <w:rPr>
      <w:sz w:val="32"/>
      <w:szCs w:val="32"/>
    </w:rPr>
  </w:style>
  <w:style w:type="paragraph" w:styleId="3">
    <w:name w:val="heading 3"/>
    <w:basedOn w:val="2"/>
    <w:next w:val="a"/>
    <w:link w:val="3Char"/>
    <w:qFormat/>
    <w:pPr>
      <w:numPr>
        <w:ilvl w:val="2"/>
      </w:numPr>
      <w:outlineLvl w:val="2"/>
    </w:pPr>
    <w:rPr>
      <w:sz w:val="28"/>
    </w:rPr>
  </w:style>
  <w:style w:type="paragraph" w:styleId="4">
    <w:name w:val="heading 4"/>
    <w:basedOn w:val="a"/>
    <w:next w:val="a"/>
    <w:qFormat/>
    <w:pPr>
      <w:keepNext/>
      <w:keepLines/>
      <w:numPr>
        <w:ilvl w:val="3"/>
        <w:numId w:val="44"/>
      </w:numPr>
      <w:spacing w:line="437" w:lineRule="auto"/>
      <w:outlineLvl w:val="3"/>
    </w:pPr>
    <w:rPr>
      <w:rFonts w:eastAsia="黑体"/>
      <w:bCs/>
      <w:sz w:val="24"/>
      <w:szCs w:val="28"/>
    </w:rPr>
  </w:style>
  <w:style w:type="paragraph" w:styleId="5">
    <w:name w:val="heading 5"/>
    <w:basedOn w:val="a"/>
    <w:next w:val="a"/>
    <w:qFormat/>
    <w:pPr>
      <w:keepNext/>
      <w:numPr>
        <w:ilvl w:val="4"/>
        <w:numId w:val="44"/>
      </w:numPr>
      <w:outlineLvl w:val="4"/>
    </w:pPr>
    <w:rPr>
      <w:b/>
      <w:bCs/>
      <w:sz w:val="24"/>
    </w:rPr>
  </w:style>
  <w:style w:type="paragraph" w:styleId="6">
    <w:name w:val="heading 6"/>
    <w:basedOn w:val="a"/>
    <w:next w:val="a"/>
    <w:qFormat/>
    <w:pPr>
      <w:keepNext/>
      <w:keepLines/>
      <w:numPr>
        <w:ilvl w:val="5"/>
        <w:numId w:val="44"/>
      </w:numPr>
      <w:spacing w:before="240" w:after="64" w:line="317" w:lineRule="auto"/>
      <w:outlineLvl w:val="5"/>
    </w:pPr>
    <w:rPr>
      <w:rFonts w:ascii="Arial" w:eastAsia="黑体" w:hAnsi="Arial"/>
      <w:b/>
      <w:bCs/>
      <w:sz w:val="24"/>
    </w:rPr>
  </w:style>
  <w:style w:type="paragraph" w:styleId="7">
    <w:name w:val="heading 7"/>
    <w:basedOn w:val="a"/>
    <w:next w:val="a"/>
    <w:qFormat/>
    <w:pPr>
      <w:keepNext/>
      <w:keepLines/>
      <w:numPr>
        <w:ilvl w:val="6"/>
        <w:numId w:val="44"/>
      </w:numPr>
      <w:spacing w:before="240" w:after="64" w:line="317" w:lineRule="auto"/>
      <w:outlineLvl w:val="6"/>
    </w:pPr>
    <w:rPr>
      <w:b/>
      <w:bCs/>
      <w:sz w:val="24"/>
    </w:rPr>
  </w:style>
  <w:style w:type="paragraph" w:styleId="8">
    <w:name w:val="heading 8"/>
    <w:basedOn w:val="a"/>
    <w:next w:val="a"/>
    <w:qFormat/>
    <w:pPr>
      <w:keepNext/>
      <w:keepLines/>
      <w:numPr>
        <w:ilvl w:val="7"/>
        <w:numId w:val="44"/>
      </w:numPr>
      <w:spacing w:before="240" w:after="64" w:line="317" w:lineRule="auto"/>
      <w:outlineLvl w:val="7"/>
    </w:pPr>
    <w:rPr>
      <w:rFonts w:ascii="Arial" w:eastAsia="黑体" w:hAnsi="Arial"/>
      <w:sz w:val="24"/>
    </w:rPr>
  </w:style>
  <w:style w:type="paragraph" w:styleId="9">
    <w:name w:val="heading 9"/>
    <w:basedOn w:val="a"/>
    <w:next w:val="a"/>
    <w:qFormat/>
    <w:pPr>
      <w:keepNext/>
      <w:keepLines/>
      <w:numPr>
        <w:ilvl w:val="8"/>
        <w:numId w:val="44"/>
      </w:numPr>
      <w:spacing w:before="240" w:after="64" w:line="317"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customStyle="1" w:styleId="CharChar">
    <w:name w:val="图注英 Char Char"/>
    <w:link w:val="a4"/>
    <w:rPr>
      <w:rFonts w:cs="宋体"/>
      <w:kern w:val="2"/>
      <w:sz w:val="21"/>
      <w:szCs w:val="24"/>
      <w:lang w:val="en-US" w:eastAsia="zh-CN" w:bidi="ar-SA"/>
    </w:rPr>
  </w:style>
  <w:style w:type="character" w:customStyle="1" w:styleId="myChar">
    <w:name w:val="my_正文 Char"/>
    <w:link w:val="my"/>
    <w:rsid w:val="00AF5EDC"/>
    <w:rPr>
      <w:kern w:val="2"/>
      <w:sz w:val="24"/>
      <w:szCs w:val="24"/>
      <w:lang w:bidi="ar-SA"/>
    </w:rPr>
  </w:style>
  <w:style w:type="character" w:customStyle="1" w:styleId="CharChar0">
    <w:name w:val="表头英文 Char Char"/>
    <w:link w:val="a5"/>
  </w:style>
  <w:style w:type="character" w:customStyle="1" w:styleId="CharChar1">
    <w:name w:val="表内容 Char Char"/>
    <w:link w:val="a6"/>
    <w:rPr>
      <w:kern w:val="2"/>
      <w:sz w:val="24"/>
      <w:szCs w:val="24"/>
      <w:lang w:val="en-US" w:eastAsia="zh-CN" w:bidi="ar-SA"/>
    </w:rPr>
  </w:style>
  <w:style w:type="character" w:customStyle="1" w:styleId="CharChar2">
    <w:name w:val="中文关键词内容 Char Char"/>
    <w:link w:val="a7"/>
    <w:rPr>
      <w:rFonts w:cs="Arial"/>
      <w:kern w:val="44"/>
      <w:sz w:val="24"/>
      <w:szCs w:val="44"/>
      <w:lang w:val="en-US" w:eastAsia="zh-CN" w:bidi="ar-SA"/>
    </w:rPr>
  </w:style>
  <w:style w:type="character" w:customStyle="1" w:styleId="CharChar3">
    <w:name w:val="图注中文 Char Char"/>
    <w:basedOn w:val="CharChar"/>
    <w:link w:val="a8"/>
    <w:rPr>
      <w:rFonts w:cs="宋体"/>
      <w:kern w:val="2"/>
      <w:sz w:val="21"/>
      <w:szCs w:val="24"/>
      <w:lang w:val="en-US" w:eastAsia="zh-CN" w:bidi="ar-SA"/>
    </w:rPr>
  </w:style>
  <w:style w:type="character" w:customStyle="1" w:styleId="qyy">
    <w:name w:val="qyy中文关键词"/>
    <w:rPr>
      <w:rFonts w:eastAsia="黑体"/>
      <w:sz w:val="24"/>
    </w:rPr>
  </w:style>
  <w:style w:type="character" w:customStyle="1" w:styleId="newmyCharChar">
    <w:name w:val="newmy正文 +变量 倾斜 Char Char"/>
    <w:link w:val="newmy"/>
    <w:rPr>
      <w:i/>
      <w:iCs/>
      <w:kern w:val="2"/>
      <w:sz w:val="24"/>
      <w:szCs w:val="24"/>
      <w:lang w:val="en-US" w:eastAsia="zh-CN" w:bidi="ar-SA"/>
    </w:rPr>
  </w:style>
  <w:style w:type="character" w:customStyle="1" w:styleId="qyyCharChar">
    <w:name w:val="qyy度值加框框 Char Char"/>
    <w:link w:val="qyy0"/>
    <w:rPr>
      <w:kern w:val="2"/>
      <w:sz w:val="24"/>
      <w:szCs w:val="24"/>
      <w:bdr w:val="single" w:sz="4" w:space="0" w:color="auto"/>
      <w:lang w:val="en-US" w:eastAsia="zh-CN" w:bidi="ar-SA"/>
    </w:rPr>
  </w:style>
  <w:style w:type="character" w:customStyle="1" w:styleId="qyyCharChar0">
    <w:name w:val="qyy参考文献内容 Char Char"/>
    <w:link w:val="qyy1"/>
    <w:rPr>
      <w:rFonts w:cs="宋体"/>
      <w:sz w:val="24"/>
      <w:szCs w:val="20"/>
    </w:rPr>
  </w:style>
  <w:style w:type="character" w:customStyle="1" w:styleId="3Char">
    <w:name w:val="标题 3 Char"/>
    <w:link w:val="3"/>
    <w:rPr>
      <w:rFonts w:eastAsia="黑体"/>
      <w:bCs/>
      <w:kern w:val="44"/>
      <w:sz w:val="28"/>
      <w:szCs w:val="32"/>
      <w:lang w:bidi="ar-SA"/>
    </w:rPr>
  </w:style>
  <w:style w:type="character" w:customStyle="1" w:styleId="1Char">
    <w:name w:val="标题 1 Char"/>
    <w:link w:val="1"/>
    <w:rsid w:val="00C640CF"/>
    <w:rPr>
      <w:rFonts w:eastAsia="黑体"/>
      <w:bCs/>
      <w:kern w:val="44"/>
      <w:sz w:val="44"/>
      <w:szCs w:val="44"/>
      <w:lang w:bidi="ar-SA"/>
    </w:rPr>
  </w:style>
  <w:style w:type="paragraph" w:styleId="a9">
    <w:name w:val="header"/>
    <w:basedOn w:val="a"/>
    <w:pPr>
      <w:pBdr>
        <w:bottom w:val="single" w:sz="6" w:space="1" w:color="auto"/>
      </w:pBdr>
      <w:snapToGrid w:val="0"/>
      <w:jc w:val="center"/>
    </w:pPr>
    <w:rPr>
      <w:rFonts w:ascii="楷体_GB2312" w:eastAsia="楷体_GB2312"/>
      <w:szCs w:val="21"/>
    </w:rPr>
  </w:style>
  <w:style w:type="paragraph" w:styleId="aa">
    <w:name w:val="Document Map"/>
    <w:basedOn w:val="a"/>
    <w:pPr>
      <w:shd w:val="clear" w:color="auto" w:fill="000080"/>
    </w:pPr>
  </w:style>
  <w:style w:type="paragraph" w:styleId="10">
    <w:name w:val="toc 1"/>
    <w:basedOn w:val="a"/>
    <w:next w:val="a"/>
    <w:uiPriority w:val="39"/>
    <w:pPr>
      <w:spacing w:line="360" w:lineRule="auto"/>
      <w:jc w:val="distribute"/>
    </w:pPr>
    <w:rPr>
      <w:rFonts w:eastAsia="黑体"/>
      <w:bCs/>
      <w:spacing w:val="-8"/>
      <w:kern w:val="44"/>
      <w:sz w:val="32"/>
      <w:szCs w:val="44"/>
    </w:rPr>
  </w:style>
  <w:style w:type="paragraph" w:styleId="20">
    <w:name w:val="toc 2"/>
    <w:basedOn w:val="a"/>
    <w:next w:val="a"/>
    <w:uiPriority w:val="39"/>
    <w:pPr>
      <w:spacing w:line="360" w:lineRule="auto"/>
      <w:ind w:leftChars="200" w:left="200"/>
    </w:pPr>
    <w:rPr>
      <w:sz w:val="24"/>
    </w:rPr>
  </w:style>
  <w:style w:type="paragraph" w:styleId="30">
    <w:name w:val="toc 3"/>
    <w:basedOn w:val="a"/>
    <w:next w:val="a"/>
    <w:uiPriority w:val="39"/>
    <w:pPr>
      <w:spacing w:line="360" w:lineRule="auto"/>
      <w:ind w:leftChars="400" w:left="400"/>
    </w:pPr>
    <w:rPr>
      <w:sz w:val="24"/>
    </w:rPr>
  </w:style>
  <w:style w:type="paragraph" w:styleId="ab">
    <w:name w:val="footer"/>
    <w:basedOn w:val="a"/>
    <w:link w:val="Char"/>
    <w:uiPriority w:val="99"/>
    <w:pPr>
      <w:tabs>
        <w:tab w:val="center" w:pos="4153"/>
        <w:tab w:val="right" w:pos="8306"/>
      </w:tabs>
      <w:snapToGrid w:val="0"/>
      <w:jc w:val="left"/>
    </w:pPr>
    <w:rPr>
      <w:sz w:val="18"/>
      <w:szCs w:val="18"/>
    </w:rPr>
  </w:style>
  <w:style w:type="paragraph" w:customStyle="1" w:styleId="a5">
    <w:name w:val="表头英文"/>
    <w:basedOn w:val="ac"/>
    <w:link w:val="CharChar0"/>
    <w:pPr>
      <w:spacing w:after="156"/>
    </w:pPr>
  </w:style>
  <w:style w:type="paragraph" w:customStyle="1" w:styleId="qyy2">
    <w:name w:val="qyy公式"/>
    <w:basedOn w:val="my"/>
    <w:pPr>
      <w:jc w:val="right"/>
    </w:pPr>
    <w:rPr>
      <w:rFonts w:cs="宋体"/>
      <w:szCs w:val="20"/>
    </w:rPr>
  </w:style>
  <w:style w:type="paragraph" w:customStyle="1" w:styleId="ad">
    <w:name w:val="我的正文"/>
    <w:basedOn w:val="a"/>
    <w:pPr>
      <w:ind w:firstLine="482"/>
    </w:pPr>
    <w:rPr>
      <w:sz w:val="24"/>
    </w:rPr>
  </w:style>
  <w:style w:type="paragraph" w:customStyle="1" w:styleId="ae">
    <w:name w:val="参考文献内容"/>
    <w:rPr>
      <w:rFonts w:cs="Arial"/>
      <w:kern w:val="44"/>
      <w:sz w:val="15"/>
      <w:szCs w:val="44"/>
    </w:rPr>
  </w:style>
  <w:style w:type="paragraph" w:customStyle="1" w:styleId="ac">
    <w:name w:val="表头"/>
    <w:basedOn w:val="a"/>
    <w:pPr>
      <w:widowControl/>
      <w:adjustRightInd w:val="0"/>
      <w:snapToGrid w:val="0"/>
      <w:jc w:val="center"/>
    </w:pPr>
    <w:rPr>
      <w:rFonts w:cs="宋体"/>
      <w:szCs w:val="20"/>
    </w:rPr>
  </w:style>
  <w:style w:type="paragraph" w:customStyle="1" w:styleId="a4">
    <w:name w:val="图注英"/>
    <w:link w:val="CharChar"/>
    <w:pPr>
      <w:adjustRightInd w:val="0"/>
      <w:snapToGrid w:val="0"/>
      <w:jc w:val="center"/>
    </w:pPr>
    <w:rPr>
      <w:rFonts w:cs="宋体"/>
      <w:kern w:val="2"/>
      <w:sz w:val="21"/>
      <w:szCs w:val="24"/>
    </w:rPr>
  </w:style>
  <w:style w:type="paragraph" w:customStyle="1" w:styleId="qyy0">
    <w:name w:val="qyy度值加框框"/>
    <w:basedOn w:val="a6"/>
    <w:link w:val="qyyCharChar"/>
    <w:rPr>
      <w:bdr w:val="single" w:sz="4" w:space="0" w:color="auto"/>
    </w:rPr>
  </w:style>
  <w:style w:type="paragraph" w:customStyle="1" w:styleId="af">
    <w:name w:val="论文标题"/>
    <w:basedOn w:val="a"/>
    <w:pPr>
      <w:jc w:val="center"/>
    </w:pPr>
    <w:rPr>
      <w:rFonts w:eastAsia="黑体" w:cs="宋体"/>
      <w:sz w:val="36"/>
      <w:szCs w:val="20"/>
    </w:rPr>
  </w:style>
  <w:style w:type="paragraph" w:customStyle="1" w:styleId="a7">
    <w:name w:val="中文关键词内容"/>
    <w:link w:val="CharChar2"/>
    <w:rPr>
      <w:rFonts w:cs="Arial"/>
      <w:kern w:val="44"/>
      <w:sz w:val="24"/>
      <w:szCs w:val="44"/>
    </w:rPr>
  </w:style>
  <w:style w:type="paragraph" w:customStyle="1" w:styleId="a6">
    <w:name w:val="表内容"/>
    <w:basedOn w:val="my"/>
    <w:link w:val="CharChar1"/>
    <w:pPr>
      <w:ind w:firstLineChars="0" w:firstLine="0"/>
      <w:jc w:val="center"/>
    </w:pPr>
  </w:style>
  <w:style w:type="paragraph" w:customStyle="1" w:styleId="my">
    <w:name w:val="my_正文"/>
    <w:basedOn w:val="a"/>
    <w:link w:val="myChar"/>
    <w:rsid w:val="00AF5EDC"/>
    <w:pPr>
      <w:adjustRightInd w:val="0"/>
      <w:snapToGrid w:val="0"/>
      <w:spacing w:line="440" w:lineRule="exact"/>
      <w:ind w:firstLineChars="200" w:firstLine="200"/>
    </w:pPr>
    <w:rPr>
      <w:sz w:val="24"/>
    </w:rPr>
  </w:style>
  <w:style w:type="paragraph" w:customStyle="1" w:styleId="11">
    <w:name w:val="标题1"/>
    <w:basedOn w:val="1"/>
    <w:pPr>
      <w:spacing w:before="312" w:after="312"/>
    </w:pPr>
    <w:rPr>
      <w:b/>
    </w:rPr>
  </w:style>
  <w:style w:type="paragraph" w:customStyle="1" w:styleId="qyy1">
    <w:name w:val="qyy参考文献内容"/>
    <w:basedOn w:val="a"/>
    <w:link w:val="qyyCharChar0"/>
    <w:pPr>
      <w:spacing w:line="360" w:lineRule="auto"/>
    </w:pPr>
    <w:rPr>
      <w:rFonts w:cs="宋体"/>
      <w:sz w:val="24"/>
      <w:szCs w:val="20"/>
    </w:rPr>
  </w:style>
  <w:style w:type="paragraph" w:customStyle="1" w:styleId="af0">
    <w:name w:val="学位论文"/>
    <w:basedOn w:val="a"/>
    <w:pPr>
      <w:spacing w:line="480" w:lineRule="auto"/>
      <w:jc w:val="center"/>
    </w:pPr>
    <w:rPr>
      <w:rFonts w:eastAsia="黑体" w:cs="宋体"/>
      <w:sz w:val="44"/>
      <w:szCs w:val="20"/>
    </w:rPr>
  </w:style>
  <w:style w:type="paragraph" w:customStyle="1" w:styleId="af1">
    <w:name w:val="授权书"/>
    <w:basedOn w:val="a"/>
    <w:pPr>
      <w:ind w:firstLine="560"/>
    </w:pPr>
    <w:rPr>
      <w:rFonts w:cs="宋体"/>
      <w:sz w:val="28"/>
      <w:szCs w:val="20"/>
    </w:rPr>
  </w:style>
  <w:style w:type="paragraph" w:customStyle="1" w:styleId="af2">
    <w:name w:val="摘要"/>
    <w:pPr>
      <w:adjustRightInd w:val="0"/>
      <w:snapToGrid w:val="0"/>
      <w:spacing w:beforeLines="100" w:before="312" w:afterLines="100" w:after="312"/>
      <w:jc w:val="center"/>
      <w:outlineLvl w:val="0"/>
    </w:pPr>
    <w:rPr>
      <w:rFonts w:eastAsia="黑体" w:cs="宋体"/>
      <w:b/>
      <w:bCs/>
      <w:kern w:val="44"/>
      <w:sz w:val="44"/>
    </w:rPr>
  </w:style>
  <w:style w:type="paragraph" w:customStyle="1" w:styleId="MTDisplayEquation">
    <w:name w:val="MTDisplayEquation"/>
    <w:basedOn w:val="a"/>
    <w:link w:val="MTDisplayEquationChar"/>
    <w:rsid w:val="000A3658"/>
    <w:pPr>
      <w:adjustRightInd w:val="0"/>
      <w:snapToGrid w:val="0"/>
      <w:spacing w:line="300" w:lineRule="auto"/>
      <w:jc w:val="right"/>
    </w:pPr>
    <w:rPr>
      <w:rFonts w:cs="宋体"/>
      <w:sz w:val="24"/>
      <w:szCs w:val="20"/>
    </w:rPr>
  </w:style>
  <w:style w:type="paragraph" w:customStyle="1" w:styleId="af3">
    <w:name w:val="独创性"/>
    <w:basedOn w:val="a"/>
    <w:pPr>
      <w:jc w:val="center"/>
      <w:outlineLvl w:val="0"/>
    </w:pPr>
    <w:rPr>
      <w:rFonts w:eastAsia="黑体"/>
      <w:b/>
      <w:bCs/>
      <w:sz w:val="44"/>
    </w:rPr>
  </w:style>
  <w:style w:type="paragraph" w:customStyle="1" w:styleId="qyy3">
    <w:name w:val="qyy摘要题目"/>
    <w:basedOn w:val="a"/>
    <w:pPr>
      <w:jc w:val="center"/>
    </w:pPr>
    <w:rPr>
      <w:rFonts w:eastAsia="黑体" w:cs="宋体"/>
      <w:sz w:val="32"/>
      <w:szCs w:val="20"/>
    </w:rPr>
  </w:style>
  <w:style w:type="paragraph" w:customStyle="1" w:styleId="newmy">
    <w:name w:val="newmy正文 +变量 倾斜"/>
    <w:basedOn w:val="my"/>
    <w:link w:val="newmyCharChar"/>
    <w:rPr>
      <w:i/>
      <w:iCs/>
    </w:rPr>
  </w:style>
  <w:style w:type="paragraph" w:customStyle="1" w:styleId="a8">
    <w:name w:val="图注中文"/>
    <w:basedOn w:val="a4"/>
    <w:link w:val="CharChar3"/>
    <w:pPr>
      <w:spacing w:beforeLines="50" w:before="156"/>
    </w:pPr>
  </w:style>
  <w:style w:type="paragraph" w:customStyle="1" w:styleId="qyy4">
    <w:name w:val="qyy目录"/>
    <w:basedOn w:val="a"/>
    <w:pPr>
      <w:keepNext/>
      <w:keepLines/>
      <w:spacing w:before="312" w:after="312"/>
      <w:jc w:val="center"/>
    </w:pPr>
    <w:rPr>
      <w:rFonts w:eastAsia="黑体"/>
      <w:b/>
      <w:bCs/>
      <w:kern w:val="44"/>
      <w:sz w:val="44"/>
      <w:szCs w:val="44"/>
    </w:rPr>
  </w:style>
  <w:style w:type="paragraph" w:styleId="af4">
    <w:name w:val="List Paragraph"/>
    <w:basedOn w:val="a"/>
    <w:uiPriority w:val="34"/>
    <w:qFormat/>
    <w:rsid w:val="005A62CC"/>
    <w:pPr>
      <w:ind w:firstLineChars="200" w:firstLine="420"/>
    </w:pPr>
    <w:rPr>
      <w:szCs w:val="22"/>
    </w:rPr>
  </w:style>
  <w:style w:type="paragraph" w:styleId="af5">
    <w:name w:val="caption"/>
    <w:basedOn w:val="a"/>
    <w:next w:val="a"/>
    <w:uiPriority w:val="35"/>
    <w:unhideWhenUsed/>
    <w:qFormat/>
    <w:rsid w:val="005A62CC"/>
    <w:pPr>
      <w:ind w:firstLineChars="200" w:firstLine="420"/>
    </w:pPr>
    <w:rPr>
      <w:rFonts w:ascii="Cambria" w:eastAsia="黑体" w:hAnsi="Cambria"/>
      <w:sz w:val="20"/>
      <w:szCs w:val="20"/>
    </w:rPr>
  </w:style>
  <w:style w:type="paragraph" w:customStyle="1" w:styleId="my0">
    <w:name w:val="my_算法题注 中文"/>
    <w:basedOn w:val="my1"/>
    <w:rsid w:val="0035459E"/>
    <w:rPr>
      <w:rFonts w:ascii="宋体" w:eastAsia="宋体" w:hAnsi="宋体"/>
    </w:rPr>
  </w:style>
  <w:style w:type="paragraph" w:customStyle="1" w:styleId="my78">
    <w:name w:val="样式 my_算法题注+英文 + 段前: 7.8 磅"/>
    <w:basedOn w:val="my1"/>
    <w:rsid w:val="00830A72"/>
    <w:pPr>
      <w:spacing w:before="156"/>
    </w:pPr>
    <w:rPr>
      <w:rFonts w:eastAsia="宋体"/>
    </w:rPr>
  </w:style>
  <w:style w:type="character" w:customStyle="1" w:styleId="MTDisplayEquationChar">
    <w:name w:val="MTDisplayEquation Char"/>
    <w:link w:val="MTDisplayEquation"/>
    <w:rsid w:val="000A3658"/>
    <w:rPr>
      <w:rFonts w:cs="宋体"/>
      <w:kern w:val="2"/>
      <w:sz w:val="24"/>
      <w:lang w:bidi="ar-SA"/>
    </w:rPr>
  </w:style>
  <w:style w:type="character" w:customStyle="1" w:styleId="MTEquationSection">
    <w:name w:val="MTEquationSection"/>
    <w:rsid w:val="00F77CC1"/>
    <w:rPr>
      <w:vanish/>
      <w:color w:val="FF0000"/>
    </w:rPr>
  </w:style>
  <w:style w:type="paragraph" w:styleId="af6">
    <w:name w:val="Balloon Text"/>
    <w:basedOn w:val="a"/>
    <w:link w:val="Char0"/>
    <w:uiPriority w:val="99"/>
    <w:semiHidden/>
    <w:unhideWhenUsed/>
    <w:rsid w:val="007061C9"/>
    <w:rPr>
      <w:sz w:val="18"/>
      <w:szCs w:val="18"/>
    </w:rPr>
  </w:style>
  <w:style w:type="character" w:customStyle="1" w:styleId="Char0">
    <w:name w:val="批注框文本 Char"/>
    <w:link w:val="af6"/>
    <w:uiPriority w:val="99"/>
    <w:semiHidden/>
    <w:rsid w:val="007061C9"/>
    <w:rPr>
      <w:kern w:val="2"/>
      <w:sz w:val="18"/>
      <w:szCs w:val="18"/>
    </w:rPr>
  </w:style>
  <w:style w:type="table" w:styleId="af7">
    <w:name w:val="Table Grid"/>
    <w:basedOn w:val="a1"/>
    <w:uiPriority w:val="59"/>
    <w:rsid w:val="00DA71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biaoge">
    <w:name w:val="my_biaoge"/>
    <w:basedOn w:val="a"/>
    <w:qFormat/>
    <w:rsid w:val="006D7191"/>
    <w:pPr>
      <w:jc w:val="left"/>
    </w:pPr>
    <w:rPr>
      <w:rFonts w:eastAsia="Times New Roman"/>
    </w:rPr>
  </w:style>
  <w:style w:type="paragraph" w:customStyle="1" w:styleId="my1">
    <w:name w:val="my_算法题注+英文"/>
    <w:basedOn w:val="af5"/>
    <w:rsid w:val="0035459E"/>
    <w:pPr>
      <w:ind w:firstLineChars="0" w:firstLine="0"/>
      <w:jc w:val="center"/>
    </w:pPr>
    <w:rPr>
      <w:rFonts w:ascii="Times New Roman" w:eastAsia="Times New Roman" w:hAnsi="Times New Roman" w:cs="宋体"/>
      <w:sz w:val="21"/>
    </w:rPr>
  </w:style>
  <w:style w:type="paragraph" w:customStyle="1" w:styleId="my2">
    <w:name w:val="my_表"/>
    <w:basedOn w:val="a"/>
    <w:qFormat/>
    <w:rsid w:val="00800DBB"/>
    <w:pPr>
      <w:spacing w:line="300" w:lineRule="auto"/>
      <w:jc w:val="center"/>
    </w:pPr>
  </w:style>
  <w:style w:type="table" w:customStyle="1" w:styleId="my3">
    <w:name w:val="my_三线表"/>
    <w:basedOn w:val="a1"/>
    <w:uiPriority w:val="99"/>
    <w:rsid w:val="00AF1421"/>
    <w:tblPr>
      <w:tblBorders>
        <w:top w:val="single" w:sz="12" w:space="0" w:color="000000"/>
        <w:bottom w:val="single" w:sz="12" w:space="0" w:color="000000"/>
      </w:tblBorders>
    </w:tblPr>
    <w:tblStylePr w:type="firstRow">
      <w:pPr>
        <w:jc w:val="center"/>
      </w:pPr>
      <w:tblPr/>
      <w:tcPr>
        <w:tcBorders>
          <w:bottom w:val="nil"/>
        </w:tcBorders>
        <w:vAlign w:val="center"/>
      </w:tcPr>
    </w:tblStylePr>
  </w:style>
  <w:style w:type="table" w:styleId="21">
    <w:name w:val="Medium Shading 2"/>
    <w:basedOn w:val="a1"/>
    <w:uiPriority w:val="64"/>
    <w:rsid w:val="007D0C3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1"/>
    <w:uiPriority w:val="66"/>
    <w:rsid w:val="00023D1E"/>
    <w:rPr>
      <w:rFonts w:ascii="Cambria" w:hAnsi="Cambria" w:cs="Mongolian Baiti"/>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paragraph" w:customStyle="1" w:styleId="my4">
    <w:name w:val="my_图"/>
    <w:basedOn w:val="my2"/>
    <w:rsid w:val="00CE4601"/>
    <w:pPr>
      <w:spacing w:line="240" w:lineRule="auto"/>
    </w:pPr>
  </w:style>
  <w:style w:type="paragraph" w:customStyle="1" w:styleId="my781">
    <w:name w:val="样式 my_算法题注+英文 + 段前: 7.8 磅1"/>
    <w:basedOn w:val="my1"/>
    <w:rsid w:val="00830A72"/>
    <w:pPr>
      <w:spacing w:before="156"/>
    </w:pPr>
    <w:rPr>
      <w:rFonts w:eastAsia="宋体"/>
    </w:rPr>
  </w:style>
  <w:style w:type="paragraph" w:customStyle="1" w:styleId="shenjh">
    <w:name w:val="shenjh 表题注"/>
    <w:basedOn w:val="my0"/>
    <w:next w:val="my1"/>
    <w:rsid w:val="002A2707"/>
    <w:pPr>
      <w:spacing w:before="156"/>
    </w:pPr>
  </w:style>
  <w:style w:type="paragraph" w:customStyle="1" w:styleId="myshenjh">
    <w:name w:val="my_shenjh_表中文题注"/>
    <w:basedOn w:val="a"/>
    <w:qFormat/>
    <w:rsid w:val="00314AD8"/>
    <w:pPr>
      <w:spacing w:beforeLines="50" w:before="50"/>
    </w:pPr>
  </w:style>
  <w:style w:type="paragraph" w:customStyle="1" w:styleId="30505">
    <w:name w:val="样式 标题 3 + 段前: 0.5 行 段后: 0.5 行"/>
    <w:basedOn w:val="3"/>
    <w:rsid w:val="00F3474A"/>
    <w:pPr>
      <w:ind w:left="0" w:firstLine="0"/>
    </w:pPr>
  </w:style>
  <w:style w:type="paragraph" w:customStyle="1" w:styleId="20505">
    <w:name w:val="样式 标题 2 + 段前: 0.5 行 段后: 0.5 行"/>
    <w:basedOn w:val="2"/>
    <w:rsid w:val="00F3474A"/>
    <w:pPr>
      <w:ind w:firstLine="0"/>
    </w:pPr>
    <w:rPr>
      <w:b/>
    </w:rPr>
  </w:style>
  <w:style w:type="paragraph" w:customStyle="1" w:styleId="205051">
    <w:name w:val="样式 标题 2 + 段前: 0.5 行 段后: 0.5 行1"/>
    <w:basedOn w:val="2"/>
    <w:rsid w:val="00C640CF"/>
    <w:pPr>
      <w:ind w:firstLine="0"/>
    </w:pPr>
    <w:rPr>
      <w:b/>
    </w:rPr>
  </w:style>
  <w:style w:type="paragraph" w:styleId="af8">
    <w:name w:val="endnote text"/>
    <w:basedOn w:val="a"/>
    <w:link w:val="Char1"/>
    <w:uiPriority w:val="99"/>
    <w:semiHidden/>
    <w:unhideWhenUsed/>
    <w:rsid w:val="004F223F"/>
    <w:pPr>
      <w:snapToGrid w:val="0"/>
      <w:jc w:val="left"/>
    </w:pPr>
  </w:style>
  <w:style w:type="character" w:customStyle="1" w:styleId="Char1">
    <w:name w:val="尾注文本 Char"/>
    <w:link w:val="af8"/>
    <w:uiPriority w:val="99"/>
    <w:semiHidden/>
    <w:rsid w:val="004F223F"/>
    <w:rPr>
      <w:kern w:val="2"/>
      <w:sz w:val="21"/>
      <w:szCs w:val="24"/>
      <w:lang w:bidi="ar-SA"/>
    </w:rPr>
  </w:style>
  <w:style w:type="character" w:styleId="af9">
    <w:name w:val="endnote reference"/>
    <w:uiPriority w:val="99"/>
    <w:semiHidden/>
    <w:unhideWhenUsed/>
    <w:rsid w:val="004F223F"/>
    <w:rPr>
      <w:vertAlign w:val="superscript"/>
    </w:rPr>
  </w:style>
  <w:style w:type="paragraph" w:styleId="afa">
    <w:name w:val="footnote text"/>
    <w:basedOn w:val="a"/>
    <w:link w:val="Char2"/>
    <w:uiPriority w:val="99"/>
    <w:semiHidden/>
    <w:unhideWhenUsed/>
    <w:rsid w:val="004F223F"/>
    <w:pPr>
      <w:snapToGrid w:val="0"/>
      <w:jc w:val="left"/>
    </w:pPr>
    <w:rPr>
      <w:sz w:val="18"/>
      <w:szCs w:val="18"/>
    </w:rPr>
  </w:style>
  <w:style w:type="character" w:customStyle="1" w:styleId="Char2">
    <w:name w:val="脚注文本 Char"/>
    <w:link w:val="afa"/>
    <w:uiPriority w:val="99"/>
    <w:semiHidden/>
    <w:rsid w:val="004F223F"/>
    <w:rPr>
      <w:kern w:val="2"/>
      <w:sz w:val="18"/>
      <w:szCs w:val="18"/>
      <w:lang w:bidi="ar-SA"/>
    </w:rPr>
  </w:style>
  <w:style w:type="character" w:styleId="afb">
    <w:name w:val="footnote reference"/>
    <w:uiPriority w:val="99"/>
    <w:semiHidden/>
    <w:unhideWhenUsed/>
    <w:rsid w:val="004F223F"/>
    <w:rPr>
      <w:vertAlign w:val="superscript"/>
    </w:rPr>
  </w:style>
  <w:style w:type="character" w:customStyle="1" w:styleId="newmyCharChar0">
    <w:name w:val="newmy正文 Char Char"/>
    <w:link w:val="newmy0"/>
    <w:rsid w:val="007772EE"/>
    <w:rPr>
      <w:sz w:val="24"/>
    </w:rPr>
  </w:style>
  <w:style w:type="paragraph" w:customStyle="1" w:styleId="newmy0">
    <w:name w:val="newmy正文"/>
    <w:basedOn w:val="a"/>
    <w:link w:val="newmyCharChar0"/>
    <w:rsid w:val="007772EE"/>
    <w:pPr>
      <w:adjustRightInd w:val="0"/>
      <w:snapToGrid w:val="0"/>
      <w:spacing w:line="300" w:lineRule="auto"/>
      <w:ind w:firstLine="482"/>
    </w:pPr>
    <w:rPr>
      <w:kern w:val="0"/>
      <w:sz w:val="24"/>
      <w:szCs w:val="20"/>
      <w:lang w:bidi="mn-Mong-CN"/>
    </w:rPr>
  </w:style>
  <w:style w:type="paragraph" w:customStyle="1" w:styleId="50">
    <w:name w:val="样式 标题 5 + 四号 非(复杂文种)加粗"/>
    <w:basedOn w:val="5"/>
    <w:rsid w:val="00DE75DA"/>
    <w:pPr>
      <w:ind w:left="0" w:hangingChars="480" w:hanging="1009"/>
      <w:outlineLvl w:val="9"/>
    </w:pPr>
    <w:rPr>
      <w:bCs w:val="0"/>
      <w:sz w:val="28"/>
      <w:szCs w:val="28"/>
    </w:rPr>
  </w:style>
  <w:style w:type="character" w:customStyle="1" w:styleId="longtext">
    <w:name w:val="long_text"/>
    <w:rsid w:val="001B76B7"/>
  </w:style>
  <w:style w:type="character" w:customStyle="1" w:styleId="hps">
    <w:name w:val="hps"/>
    <w:locked/>
    <w:rsid w:val="001B76B7"/>
  </w:style>
  <w:style w:type="character" w:customStyle="1" w:styleId="Char">
    <w:name w:val="页脚 Char"/>
    <w:link w:val="ab"/>
    <w:uiPriority w:val="99"/>
    <w:rsid w:val="000426D6"/>
    <w:rPr>
      <w:kern w:val="2"/>
      <w:sz w:val="18"/>
      <w:szCs w:val="18"/>
      <w:lang w:bidi="ar-SA"/>
    </w:rPr>
  </w:style>
  <w:style w:type="paragraph" w:styleId="TOC">
    <w:name w:val="TOC Heading"/>
    <w:basedOn w:val="1"/>
    <w:next w:val="a"/>
    <w:uiPriority w:val="39"/>
    <w:unhideWhenUsed/>
    <w:qFormat/>
    <w:rsid w:val="0067209B"/>
    <w:pPr>
      <w:widowControl/>
      <w:numPr>
        <w:numId w:val="0"/>
      </w:numPr>
      <w:adjustRightInd/>
      <w:snapToGrid/>
      <w:spacing w:beforeLines="0" w:before="240" w:afterLines="0" w:after="0" w:line="259" w:lineRule="auto"/>
      <w:jc w:val="left"/>
      <w:outlineLvl w:val="9"/>
    </w:pPr>
    <w:rPr>
      <w:rFonts w:ascii="Calibri Light" w:eastAsia="宋体" w:hAnsi="Calibri Light"/>
      <w:bCs w:val="0"/>
      <w:color w:val="2E74B5"/>
      <w:kern w:val="0"/>
      <w:sz w:val="32"/>
      <w:szCs w:val="32"/>
    </w:rPr>
  </w:style>
  <w:style w:type="character" w:styleId="afc">
    <w:name w:val="FollowedHyperlink"/>
    <w:uiPriority w:val="99"/>
    <w:semiHidden/>
    <w:unhideWhenUsed/>
    <w:rsid w:val="00F23DAF"/>
    <w:rPr>
      <w:color w:val="954F72"/>
      <w:u w:val="single"/>
    </w:rPr>
  </w:style>
  <w:style w:type="character" w:styleId="afd">
    <w:name w:val="annotation reference"/>
    <w:uiPriority w:val="99"/>
    <w:semiHidden/>
    <w:unhideWhenUsed/>
    <w:rsid w:val="001C2F9A"/>
    <w:rPr>
      <w:sz w:val="21"/>
      <w:szCs w:val="21"/>
    </w:rPr>
  </w:style>
  <w:style w:type="paragraph" w:styleId="afe">
    <w:name w:val="annotation text"/>
    <w:basedOn w:val="a"/>
    <w:link w:val="Char3"/>
    <w:uiPriority w:val="99"/>
    <w:semiHidden/>
    <w:unhideWhenUsed/>
    <w:rsid w:val="001C2F9A"/>
    <w:pPr>
      <w:jc w:val="left"/>
    </w:pPr>
  </w:style>
  <w:style w:type="character" w:customStyle="1" w:styleId="Char3">
    <w:name w:val="批注文字 Char"/>
    <w:link w:val="afe"/>
    <w:uiPriority w:val="99"/>
    <w:semiHidden/>
    <w:rsid w:val="001C2F9A"/>
    <w:rPr>
      <w:kern w:val="2"/>
      <w:sz w:val="21"/>
      <w:szCs w:val="24"/>
    </w:rPr>
  </w:style>
  <w:style w:type="paragraph" w:styleId="aff">
    <w:name w:val="annotation subject"/>
    <w:basedOn w:val="afe"/>
    <w:next w:val="afe"/>
    <w:link w:val="Char4"/>
    <w:uiPriority w:val="99"/>
    <w:semiHidden/>
    <w:unhideWhenUsed/>
    <w:rsid w:val="001C2F9A"/>
    <w:rPr>
      <w:b/>
      <w:bCs/>
    </w:rPr>
  </w:style>
  <w:style w:type="character" w:customStyle="1" w:styleId="Char4">
    <w:name w:val="批注主题 Char"/>
    <w:link w:val="aff"/>
    <w:uiPriority w:val="99"/>
    <w:semiHidden/>
    <w:rsid w:val="001C2F9A"/>
    <w:rPr>
      <w:b/>
      <w:bCs/>
      <w:kern w:val="2"/>
      <w:sz w:val="21"/>
      <w:szCs w:val="24"/>
    </w:rPr>
  </w:style>
  <w:style w:type="character" w:styleId="aff0">
    <w:name w:val="Placeholder Text"/>
    <w:basedOn w:val="a0"/>
    <w:uiPriority w:val="99"/>
    <w:semiHidden/>
    <w:rsid w:val="002274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9804">
      <w:bodyDiv w:val="1"/>
      <w:marLeft w:val="0"/>
      <w:marRight w:val="0"/>
      <w:marTop w:val="0"/>
      <w:marBottom w:val="0"/>
      <w:divBdr>
        <w:top w:val="none" w:sz="0" w:space="0" w:color="auto"/>
        <w:left w:val="none" w:sz="0" w:space="0" w:color="auto"/>
        <w:bottom w:val="none" w:sz="0" w:space="0" w:color="auto"/>
        <w:right w:val="none" w:sz="0" w:space="0" w:color="auto"/>
      </w:divBdr>
    </w:div>
    <w:div w:id="26491770">
      <w:bodyDiv w:val="1"/>
      <w:marLeft w:val="0"/>
      <w:marRight w:val="0"/>
      <w:marTop w:val="0"/>
      <w:marBottom w:val="0"/>
      <w:divBdr>
        <w:top w:val="none" w:sz="0" w:space="0" w:color="auto"/>
        <w:left w:val="none" w:sz="0" w:space="0" w:color="auto"/>
        <w:bottom w:val="none" w:sz="0" w:space="0" w:color="auto"/>
        <w:right w:val="none" w:sz="0" w:space="0" w:color="auto"/>
      </w:divBdr>
      <w:divsChild>
        <w:div w:id="1675110633">
          <w:marLeft w:val="0"/>
          <w:marRight w:val="0"/>
          <w:marTop w:val="0"/>
          <w:marBottom w:val="0"/>
          <w:divBdr>
            <w:top w:val="none" w:sz="0" w:space="0" w:color="auto"/>
            <w:left w:val="none" w:sz="0" w:space="0" w:color="auto"/>
            <w:bottom w:val="none" w:sz="0" w:space="0" w:color="auto"/>
            <w:right w:val="none" w:sz="0" w:space="0" w:color="auto"/>
          </w:divBdr>
          <w:divsChild>
            <w:div w:id="467750039">
              <w:marLeft w:val="0"/>
              <w:marRight w:val="0"/>
              <w:marTop w:val="0"/>
              <w:marBottom w:val="0"/>
              <w:divBdr>
                <w:top w:val="none" w:sz="0" w:space="0" w:color="auto"/>
                <w:left w:val="none" w:sz="0" w:space="0" w:color="auto"/>
                <w:bottom w:val="none" w:sz="0" w:space="0" w:color="auto"/>
                <w:right w:val="none" w:sz="0" w:space="0" w:color="auto"/>
              </w:divBdr>
              <w:divsChild>
                <w:div w:id="2026589987">
                  <w:marLeft w:val="0"/>
                  <w:marRight w:val="0"/>
                  <w:marTop w:val="0"/>
                  <w:marBottom w:val="0"/>
                  <w:divBdr>
                    <w:top w:val="none" w:sz="0" w:space="0" w:color="auto"/>
                    <w:left w:val="none" w:sz="0" w:space="0" w:color="auto"/>
                    <w:bottom w:val="none" w:sz="0" w:space="0" w:color="auto"/>
                    <w:right w:val="none" w:sz="0" w:space="0" w:color="auto"/>
                  </w:divBdr>
                  <w:divsChild>
                    <w:div w:id="1114129319">
                      <w:marLeft w:val="0"/>
                      <w:marRight w:val="0"/>
                      <w:marTop w:val="0"/>
                      <w:marBottom w:val="0"/>
                      <w:divBdr>
                        <w:top w:val="none" w:sz="0" w:space="0" w:color="auto"/>
                        <w:left w:val="none" w:sz="0" w:space="0" w:color="auto"/>
                        <w:bottom w:val="none" w:sz="0" w:space="0" w:color="auto"/>
                        <w:right w:val="none" w:sz="0" w:space="0" w:color="auto"/>
                      </w:divBdr>
                      <w:divsChild>
                        <w:div w:id="499080330">
                          <w:marLeft w:val="0"/>
                          <w:marRight w:val="0"/>
                          <w:marTop w:val="0"/>
                          <w:marBottom w:val="0"/>
                          <w:divBdr>
                            <w:top w:val="none" w:sz="0" w:space="0" w:color="auto"/>
                            <w:left w:val="none" w:sz="0" w:space="0" w:color="auto"/>
                            <w:bottom w:val="none" w:sz="0" w:space="0" w:color="auto"/>
                            <w:right w:val="none" w:sz="0" w:space="0" w:color="auto"/>
                          </w:divBdr>
                          <w:divsChild>
                            <w:div w:id="6623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09495">
      <w:bodyDiv w:val="1"/>
      <w:marLeft w:val="0"/>
      <w:marRight w:val="0"/>
      <w:marTop w:val="0"/>
      <w:marBottom w:val="0"/>
      <w:divBdr>
        <w:top w:val="none" w:sz="0" w:space="0" w:color="auto"/>
        <w:left w:val="none" w:sz="0" w:space="0" w:color="auto"/>
        <w:bottom w:val="none" w:sz="0" w:space="0" w:color="auto"/>
        <w:right w:val="none" w:sz="0" w:space="0" w:color="auto"/>
      </w:divBdr>
    </w:div>
    <w:div w:id="95105849">
      <w:bodyDiv w:val="1"/>
      <w:marLeft w:val="0"/>
      <w:marRight w:val="0"/>
      <w:marTop w:val="0"/>
      <w:marBottom w:val="0"/>
      <w:divBdr>
        <w:top w:val="none" w:sz="0" w:space="0" w:color="auto"/>
        <w:left w:val="none" w:sz="0" w:space="0" w:color="auto"/>
        <w:bottom w:val="none" w:sz="0" w:space="0" w:color="auto"/>
        <w:right w:val="none" w:sz="0" w:space="0" w:color="auto"/>
      </w:divBdr>
    </w:div>
    <w:div w:id="119152435">
      <w:bodyDiv w:val="1"/>
      <w:marLeft w:val="0"/>
      <w:marRight w:val="0"/>
      <w:marTop w:val="0"/>
      <w:marBottom w:val="0"/>
      <w:divBdr>
        <w:top w:val="none" w:sz="0" w:space="0" w:color="auto"/>
        <w:left w:val="none" w:sz="0" w:space="0" w:color="auto"/>
        <w:bottom w:val="none" w:sz="0" w:space="0" w:color="auto"/>
        <w:right w:val="none" w:sz="0" w:space="0" w:color="auto"/>
      </w:divBdr>
      <w:divsChild>
        <w:div w:id="956760801">
          <w:marLeft w:val="0"/>
          <w:marRight w:val="0"/>
          <w:marTop w:val="0"/>
          <w:marBottom w:val="0"/>
          <w:divBdr>
            <w:top w:val="none" w:sz="0" w:space="0" w:color="auto"/>
            <w:left w:val="none" w:sz="0" w:space="0" w:color="auto"/>
            <w:bottom w:val="none" w:sz="0" w:space="0" w:color="auto"/>
            <w:right w:val="none" w:sz="0" w:space="0" w:color="auto"/>
          </w:divBdr>
          <w:divsChild>
            <w:div w:id="56637869">
              <w:marLeft w:val="0"/>
              <w:marRight w:val="0"/>
              <w:marTop w:val="0"/>
              <w:marBottom w:val="0"/>
              <w:divBdr>
                <w:top w:val="none" w:sz="0" w:space="0" w:color="auto"/>
                <w:left w:val="none" w:sz="0" w:space="0" w:color="auto"/>
                <w:bottom w:val="none" w:sz="0" w:space="0" w:color="auto"/>
                <w:right w:val="none" w:sz="0" w:space="0" w:color="auto"/>
              </w:divBdr>
              <w:divsChild>
                <w:div w:id="1952980077">
                  <w:marLeft w:val="0"/>
                  <w:marRight w:val="0"/>
                  <w:marTop w:val="0"/>
                  <w:marBottom w:val="0"/>
                  <w:divBdr>
                    <w:top w:val="none" w:sz="0" w:space="0" w:color="auto"/>
                    <w:left w:val="none" w:sz="0" w:space="0" w:color="auto"/>
                    <w:bottom w:val="none" w:sz="0" w:space="0" w:color="auto"/>
                    <w:right w:val="none" w:sz="0" w:space="0" w:color="auto"/>
                  </w:divBdr>
                  <w:divsChild>
                    <w:div w:id="344134280">
                      <w:marLeft w:val="0"/>
                      <w:marRight w:val="0"/>
                      <w:marTop w:val="0"/>
                      <w:marBottom w:val="0"/>
                      <w:divBdr>
                        <w:top w:val="none" w:sz="0" w:space="0" w:color="auto"/>
                        <w:left w:val="none" w:sz="0" w:space="0" w:color="auto"/>
                        <w:bottom w:val="none" w:sz="0" w:space="0" w:color="auto"/>
                        <w:right w:val="none" w:sz="0" w:space="0" w:color="auto"/>
                      </w:divBdr>
                      <w:divsChild>
                        <w:div w:id="271481178">
                          <w:marLeft w:val="0"/>
                          <w:marRight w:val="0"/>
                          <w:marTop w:val="0"/>
                          <w:marBottom w:val="0"/>
                          <w:divBdr>
                            <w:top w:val="none" w:sz="0" w:space="0" w:color="auto"/>
                            <w:left w:val="none" w:sz="0" w:space="0" w:color="auto"/>
                            <w:bottom w:val="none" w:sz="0" w:space="0" w:color="auto"/>
                            <w:right w:val="none" w:sz="0" w:space="0" w:color="auto"/>
                          </w:divBdr>
                          <w:divsChild>
                            <w:div w:id="11245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68649">
      <w:bodyDiv w:val="1"/>
      <w:marLeft w:val="0"/>
      <w:marRight w:val="0"/>
      <w:marTop w:val="0"/>
      <w:marBottom w:val="0"/>
      <w:divBdr>
        <w:top w:val="none" w:sz="0" w:space="0" w:color="auto"/>
        <w:left w:val="none" w:sz="0" w:space="0" w:color="auto"/>
        <w:bottom w:val="none" w:sz="0" w:space="0" w:color="auto"/>
        <w:right w:val="none" w:sz="0" w:space="0" w:color="auto"/>
      </w:divBdr>
    </w:div>
    <w:div w:id="414546824">
      <w:bodyDiv w:val="1"/>
      <w:marLeft w:val="0"/>
      <w:marRight w:val="0"/>
      <w:marTop w:val="0"/>
      <w:marBottom w:val="0"/>
      <w:divBdr>
        <w:top w:val="none" w:sz="0" w:space="0" w:color="auto"/>
        <w:left w:val="none" w:sz="0" w:space="0" w:color="auto"/>
        <w:bottom w:val="none" w:sz="0" w:space="0" w:color="auto"/>
        <w:right w:val="none" w:sz="0" w:space="0" w:color="auto"/>
      </w:divBdr>
    </w:div>
    <w:div w:id="424116089">
      <w:bodyDiv w:val="1"/>
      <w:marLeft w:val="0"/>
      <w:marRight w:val="0"/>
      <w:marTop w:val="0"/>
      <w:marBottom w:val="0"/>
      <w:divBdr>
        <w:top w:val="none" w:sz="0" w:space="0" w:color="auto"/>
        <w:left w:val="none" w:sz="0" w:space="0" w:color="auto"/>
        <w:bottom w:val="none" w:sz="0" w:space="0" w:color="auto"/>
        <w:right w:val="none" w:sz="0" w:space="0" w:color="auto"/>
      </w:divBdr>
    </w:div>
    <w:div w:id="523061763">
      <w:bodyDiv w:val="1"/>
      <w:marLeft w:val="0"/>
      <w:marRight w:val="0"/>
      <w:marTop w:val="0"/>
      <w:marBottom w:val="0"/>
      <w:divBdr>
        <w:top w:val="none" w:sz="0" w:space="0" w:color="auto"/>
        <w:left w:val="none" w:sz="0" w:space="0" w:color="auto"/>
        <w:bottom w:val="none" w:sz="0" w:space="0" w:color="auto"/>
        <w:right w:val="none" w:sz="0" w:space="0" w:color="auto"/>
      </w:divBdr>
      <w:divsChild>
        <w:div w:id="1737582333">
          <w:marLeft w:val="0"/>
          <w:marRight w:val="0"/>
          <w:marTop w:val="0"/>
          <w:marBottom w:val="0"/>
          <w:divBdr>
            <w:top w:val="none" w:sz="0" w:space="0" w:color="auto"/>
            <w:left w:val="none" w:sz="0" w:space="0" w:color="auto"/>
            <w:bottom w:val="none" w:sz="0" w:space="0" w:color="auto"/>
            <w:right w:val="none" w:sz="0" w:space="0" w:color="auto"/>
          </w:divBdr>
          <w:divsChild>
            <w:div w:id="310214227">
              <w:marLeft w:val="0"/>
              <w:marRight w:val="0"/>
              <w:marTop w:val="0"/>
              <w:marBottom w:val="0"/>
              <w:divBdr>
                <w:top w:val="none" w:sz="0" w:space="0" w:color="auto"/>
                <w:left w:val="none" w:sz="0" w:space="0" w:color="auto"/>
                <w:bottom w:val="none" w:sz="0" w:space="0" w:color="auto"/>
                <w:right w:val="none" w:sz="0" w:space="0" w:color="auto"/>
              </w:divBdr>
              <w:divsChild>
                <w:div w:id="2087412933">
                  <w:marLeft w:val="0"/>
                  <w:marRight w:val="0"/>
                  <w:marTop w:val="0"/>
                  <w:marBottom w:val="0"/>
                  <w:divBdr>
                    <w:top w:val="none" w:sz="0" w:space="0" w:color="auto"/>
                    <w:left w:val="none" w:sz="0" w:space="0" w:color="auto"/>
                    <w:bottom w:val="none" w:sz="0" w:space="0" w:color="auto"/>
                    <w:right w:val="none" w:sz="0" w:space="0" w:color="auto"/>
                  </w:divBdr>
                  <w:divsChild>
                    <w:div w:id="1621649458">
                      <w:marLeft w:val="0"/>
                      <w:marRight w:val="0"/>
                      <w:marTop w:val="0"/>
                      <w:marBottom w:val="0"/>
                      <w:divBdr>
                        <w:top w:val="none" w:sz="0" w:space="0" w:color="auto"/>
                        <w:left w:val="none" w:sz="0" w:space="0" w:color="auto"/>
                        <w:bottom w:val="none" w:sz="0" w:space="0" w:color="auto"/>
                        <w:right w:val="none" w:sz="0" w:space="0" w:color="auto"/>
                      </w:divBdr>
                      <w:divsChild>
                        <w:div w:id="569584439">
                          <w:marLeft w:val="0"/>
                          <w:marRight w:val="0"/>
                          <w:marTop w:val="0"/>
                          <w:marBottom w:val="0"/>
                          <w:divBdr>
                            <w:top w:val="none" w:sz="0" w:space="0" w:color="auto"/>
                            <w:left w:val="none" w:sz="0" w:space="0" w:color="auto"/>
                            <w:bottom w:val="none" w:sz="0" w:space="0" w:color="auto"/>
                            <w:right w:val="none" w:sz="0" w:space="0" w:color="auto"/>
                          </w:divBdr>
                          <w:divsChild>
                            <w:div w:id="16987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912154">
      <w:bodyDiv w:val="1"/>
      <w:marLeft w:val="0"/>
      <w:marRight w:val="0"/>
      <w:marTop w:val="0"/>
      <w:marBottom w:val="0"/>
      <w:divBdr>
        <w:top w:val="none" w:sz="0" w:space="0" w:color="auto"/>
        <w:left w:val="none" w:sz="0" w:space="0" w:color="auto"/>
        <w:bottom w:val="none" w:sz="0" w:space="0" w:color="auto"/>
        <w:right w:val="none" w:sz="0" w:space="0" w:color="auto"/>
      </w:divBdr>
    </w:div>
    <w:div w:id="637691746">
      <w:bodyDiv w:val="1"/>
      <w:marLeft w:val="0"/>
      <w:marRight w:val="0"/>
      <w:marTop w:val="0"/>
      <w:marBottom w:val="0"/>
      <w:divBdr>
        <w:top w:val="none" w:sz="0" w:space="0" w:color="auto"/>
        <w:left w:val="none" w:sz="0" w:space="0" w:color="auto"/>
        <w:bottom w:val="none" w:sz="0" w:space="0" w:color="auto"/>
        <w:right w:val="none" w:sz="0" w:space="0" w:color="auto"/>
      </w:divBdr>
    </w:div>
    <w:div w:id="673412926">
      <w:bodyDiv w:val="1"/>
      <w:marLeft w:val="0"/>
      <w:marRight w:val="0"/>
      <w:marTop w:val="0"/>
      <w:marBottom w:val="0"/>
      <w:divBdr>
        <w:top w:val="none" w:sz="0" w:space="0" w:color="auto"/>
        <w:left w:val="none" w:sz="0" w:space="0" w:color="auto"/>
        <w:bottom w:val="none" w:sz="0" w:space="0" w:color="auto"/>
        <w:right w:val="none" w:sz="0" w:space="0" w:color="auto"/>
      </w:divBdr>
    </w:div>
    <w:div w:id="692194628">
      <w:bodyDiv w:val="1"/>
      <w:marLeft w:val="0"/>
      <w:marRight w:val="0"/>
      <w:marTop w:val="0"/>
      <w:marBottom w:val="0"/>
      <w:divBdr>
        <w:top w:val="none" w:sz="0" w:space="0" w:color="auto"/>
        <w:left w:val="none" w:sz="0" w:space="0" w:color="auto"/>
        <w:bottom w:val="none" w:sz="0" w:space="0" w:color="auto"/>
        <w:right w:val="none" w:sz="0" w:space="0" w:color="auto"/>
      </w:divBdr>
    </w:div>
    <w:div w:id="737634107">
      <w:bodyDiv w:val="1"/>
      <w:marLeft w:val="0"/>
      <w:marRight w:val="0"/>
      <w:marTop w:val="0"/>
      <w:marBottom w:val="0"/>
      <w:divBdr>
        <w:top w:val="none" w:sz="0" w:space="0" w:color="auto"/>
        <w:left w:val="none" w:sz="0" w:space="0" w:color="auto"/>
        <w:bottom w:val="none" w:sz="0" w:space="0" w:color="auto"/>
        <w:right w:val="none" w:sz="0" w:space="0" w:color="auto"/>
      </w:divBdr>
    </w:div>
    <w:div w:id="787774098">
      <w:bodyDiv w:val="1"/>
      <w:marLeft w:val="0"/>
      <w:marRight w:val="0"/>
      <w:marTop w:val="0"/>
      <w:marBottom w:val="0"/>
      <w:divBdr>
        <w:top w:val="none" w:sz="0" w:space="0" w:color="auto"/>
        <w:left w:val="none" w:sz="0" w:space="0" w:color="auto"/>
        <w:bottom w:val="none" w:sz="0" w:space="0" w:color="auto"/>
        <w:right w:val="none" w:sz="0" w:space="0" w:color="auto"/>
      </w:divBdr>
    </w:div>
    <w:div w:id="902645529">
      <w:bodyDiv w:val="1"/>
      <w:marLeft w:val="0"/>
      <w:marRight w:val="0"/>
      <w:marTop w:val="0"/>
      <w:marBottom w:val="0"/>
      <w:divBdr>
        <w:top w:val="none" w:sz="0" w:space="0" w:color="auto"/>
        <w:left w:val="none" w:sz="0" w:space="0" w:color="auto"/>
        <w:bottom w:val="none" w:sz="0" w:space="0" w:color="auto"/>
        <w:right w:val="none" w:sz="0" w:space="0" w:color="auto"/>
      </w:divBdr>
    </w:div>
    <w:div w:id="1012730616">
      <w:bodyDiv w:val="1"/>
      <w:marLeft w:val="0"/>
      <w:marRight w:val="0"/>
      <w:marTop w:val="0"/>
      <w:marBottom w:val="0"/>
      <w:divBdr>
        <w:top w:val="none" w:sz="0" w:space="0" w:color="auto"/>
        <w:left w:val="none" w:sz="0" w:space="0" w:color="auto"/>
        <w:bottom w:val="none" w:sz="0" w:space="0" w:color="auto"/>
        <w:right w:val="none" w:sz="0" w:space="0" w:color="auto"/>
      </w:divBdr>
    </w:div>
    <w:div w:id="1070542169">
      <w:bodyDiv w:val="1"/>
      <w:marLeft w:val="0"/>
      <w:marRight w:val="0"/>
      <w:marTop w:val="0"/>
      <w:marBottom w:val="0"/>
      <w:divBdr>
        <w:top w:val="none" w:sz="0" w:space="0" w:color="auto"/>
        <w:left w:val="none" w:sz="0" w:space="0" w:color="auto"/>
        <w:bottom w:val="none" w:sz="0" w:space="0" w:color="auto"/>
        <w:right w:val="none" w:sz="0" w:space="0" w:color="auto"/>
      </w:divBdr>
    </w:div>
    <w:div w:id="1087536326">
      <w:bodyDiv w:val="1"/>
      <w:marLeft w:val="0"/>
      <w:marRight w:val="0"/>
      <w:marTop w:val="0"/>
      <w:marBottom w:val="0"/>
      <w:divBdr>
        <w:top w:val="none" w:sz="0" w:space="0" w:color="auto"/>
        <w:left w:val="none" w:sz="0" w:space="0" w:color="auto"/>
        <w:bottom w:val="none" w:sz="0" w:space="0" w:color="auto"/>
        <w:right w:val="none" w:sz="0" w:space="0" w:color="auto"/>
      </w:divBdr>
    </w:div>
    <w:div w:id="1140272063">
      <w:bodyDiv w:val="1"/>
      <w:marLeft w:val="0"/>
      <w:marRight w:val="0"/>
      <w:marTop w:val="0"/>
      <w:marBottom w:val="0"/>
      <w:divBdr>
        <w:top w:val="none" w:sz="0" w:space="0" w:color="auto"/>
        <w:left w:val="none" w:sz="0" w:space="0" w:color="auto"/>
        <w:bottom w:val="none" w:sz="0" w:space="0" w:color="auto"/>
        <w:right w:val="none" w:sz="0" w:space="0" w:color="auto"/>
      </w:divBdr>
      <w:divsChild>
        <w:div w:id="1125730564">
          <w:marLeft w:val="0"/>
          <w:marRight w:val="0"/>
          <w:marTop w:val="0"/>
          <w:marBottom w:val="0"/>
          <w:divBdr>
            <w:top w:val="none" w:sz="0" w:space="0" w:color="auto"/>
            <w:left w:val="none" w:sz="0" w:space="0" w:color="auto"/>
            <w:bottom w:val="none" w:sz="0" w:space="0" w:color="auto"/>
            <w:right w:val="none" w:sz="0" w:space="0" w:color="auto"/>
          </w:divBdr>
          <w:divsChild>
            <w:div w:id="603417949">
              <w:marLeft w:val="0"/>
              <w:marRight w:val="0"/>
              <w:marTop w:val="0"/>
              <w:marBottom w:val="0"/>
              <w:divBdr>
                <w:top w:val="none" w:sz="0" w:space="0" w:color="auto"/>
                <w:left w:val="none" w:sz="0" w:space="0" w:color="auto"/>
                <w:bottom w:val="none" w:sz="0" w:space="0" w:color="auto"/>
                <w:right w:val="none" w:sz="0" w:space="0" w:color="auto"/>
              </w:divBdr>
              <w:divsChild>
                <w:div w:id="1409883262">
                  <w:marLeft w:val="0"/>
                  <w:marRight w:val="0"/>
                  <w:marTop w:val="0"/>
                  <w:marBottom w:val="0"/>
                  <w:divBdr>
                    <w:top w:val="none" w:sz="0" w:space="0" w:color="auto"/>
                    <w:left w:val="none" w:sz="0" w:space="0" w:color="auto"/>
                    <w:bottom w:val="none" w:sz="0" w:space="0" w:color="auto"/>
                    <w:right w:val="none" w:sz="0" w:space="0" w:color="auto"/>
                  </w:divBdr>
                  <w:divsChild>
                    <w:div w:id="716584612">
                      <w:marLeft w:val="0"/>
                      <w:marRight w:val="0"/>
                      <w:marTop w:val="0"/>
                      <w:marBottom w:val="0"/>
                      <w:divBdr>
                        <w:top w:val="none" w:sz="0" w:space="0" w:color="auto"/>
                        <w:left w:val="none" w:sz="0" w:space="0" w:color="auto"/>
                        <w:bottom w:val="none" w:sz="0" w:space="0" w:color="auto"/>
                        <w:right w:val="none" w:sz="0" w:space="0" w:color="auto"/>
                      </w:divBdr>
                      <w:divsChild>
                        <w:div w:id="515191469">
                          <w:marLeft w:val="0"/>
                          <w:marRight w:val="0"/>
                          <w:marTop w:val="0"/>
                          <w:marBottom w:val="0"/>
                          <w:divBdr>
                            <w:top w:val="none" w:sz="0" w:space="0" w:color="auto"/>
                            <w:left w:val="none" w:sz="0" w:space="0" w:color="auto"/>
                            <w:bottom w:val="none" w:sz="0" w:space="0" w:color="auto"/>
                            <w:right w:val="none" w:sz="0" w:space="0" w:color="auto"/>
                          </w:divBdr>
                          <w:divsChild>
                            <w:div w:id="12293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262366">
      <w:bodyDiv w:val="1"/>
      <w:marLeft w:val="0"/>
      <w:marRight w:val="0"/>
      <w:marTop w:val="0"/>
      <w:marBottom w:val="0"/>
      <w:divBdr>
        <w:top w:val="none" w:sz="0" w:space="0" w:color="auto"/>
        <w:left w:val="none" w:sz="0" w:space="0" w:color="auto"/>
        <w:bottom w:val="none" w:sz="0" w:space="0" w:color="auto"/>
        <w:right w:val="none" w:sz="0" w:space="0" w:color="auto"/>
      </w:divBdr>
      <w:divsChild>
        <w:div w:id="1203597585">
          <w:marLeft w:val="0"/>
          <w:marRight w:val="0"/>
          <w:marTop w:val="0"/>
          <w:marBottom w:val="0"/>
          <w:divBdr>
            <w:top w:val="none" w:sz="0" w:space="0" w:color="auto"/>
            <w:left w:val="none" w:sz="0" w:space="0" w:color="auto"/>
            <w:bottom w:val="none" w:sz="0" w:space="0" w:color="auto"/>
            <w:right w:val="none" w:sz="0" w:space="0" w:color="auto"/>
          </w:divBdr>
          <w:divsChild>
            <w:div w:id="1041825827">
              <w:marLeft w:val="0"/>
              <w:marRight w:val="0"/>
              <w:marTop w:val="0"/>
              <w:marBottom w:val="0"/>
              <w:divBdr>
                <w:top w:val="none" w:sz="0" w:space="0" w:color="auto"/>
                <w:left w:val="none" w:sz="0" w:space="0" w:color="auto"/>
                <w:bottom w:val="none" w:sz="0" w:space="0" w:color="auto"/>
                <w:right w:val="none" w:sz="0" w:space="0" w:color="auto"/>
              </w:divBdr>
              <w:divsChild>
                <w:div w:id="1397558031">
                  <w:marLeft w:val="0"/>
                  <w:marRight w:val="0"/>
                  <w:marTop w:val="0"/>
                  <w:marBottom w:val="0"/>
                  <w:divBdr>
                    <w:top w:val="none" w:sz="0" w:space="0" w:color="auto"/>
                    <w:left w:val="none" w:sz="0" w:space="0" w:color="auto"/>
                    <w:bottom w:val="none" w:sz="0" w:space="0" w:color="auto"/>
                    <w:right w:val="none" w:sz="0" w:space="0" w:color="auto"/>
                  </w:divBdr>
                  <w:divsChild>
                    <w:div w:id="579603766">
                      <w:marLeft w:val="0"/>
                      <w:marRight w:val="0"/>
                      <w:marTop w:val="0"/>
                      <w:marBottom w:val="0"/>
                      <w:divBdr>
                        <w:top w:val="none" w:sz="0" w:space="0" w:color="auto"/>
                        <w:left w:val="none" w:sz="0" w:space="0" w:color="auto"/>
                        <w:bottom w:val="none" w:sz="0" w:space="0" w:color="auto"/>
                        <w:right w:val="none" w:sz="0" w:space="0" w:color="auto"/>
                      </w:divBdr>
                      <w:divsChild>
                        <w:div w:id="2034526273">
                          <w:marLeft w:val="0"/>
                          <w:marRight w:val="0"/>
                          <w:marTop w:val="0"/>
                          <w:marBottom w:val="0"/>
                          <w:divBdr>
                            <w:top w:val="none" w:sz="0" w:space="0" w:color="auto"/>
                            <w:left w:val="none" w:sz="0" w:space="0" w:color="auto"/>
                            <w:bottom w:val="none" w:sz="0" w:space="0" w:color="auto"/>
                            <w:right w:val="none" w:sz="0" w:space="0" w:color="auto"/>
                          </w:divBdr>
                          <w:divsChild>
                            <w:div w:id="117310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97971">
      <w:bodyDiv w:val="1"/>
      <w:marLeft w:val="0"/>
      <w:marRight w:val="0"/>
      <w:marTop w:val="0"/>
      <w:marBottom w:val="0"/>
      <w:divBdr>
        <w:top w:val="none" w:sz="0" w:space="0" w:color="auto"/>
        <w:left w:val="none" w:sz="0" w:space="0" w:color="auto"/>
        <w:bottom w:val="none" w:sz="0" w:space="0" w:color="auto"/>
        <w:right w:val="none" w:sz="0" w:space="0" w:color="auto"/>
      </w:divBdr>
    </w:div>
    <w:div w:id="1593736542">
      <w:bodyDiv w:val="1"/>
      <w:marLeft w:val="0"/>
      <w:marRight w:val="0"/>
      <w:marTop w:val="0"/>
      <w:marBottom w:val="0"/>
      <w:divBdr>
        <w:top w:val="none" w:sz="0" w:space="0" w:color="auto"/>
        <w:left w:val="none" w:sz="0" w:space="0" w:color="auto"/>
        <w:bottom w:val="none" w:sz="0" w:space="0" w:color="auto"/>
        <w:right w:val="none" w:sz="0" w:space="0" w:color="auto"/>
      </w:divBdr>
    </w:div>
    <w:div w:id="1630014046">
      <w:bodyDiv w:val="1"/>
      <w:marLeft w:val="0"/>
      <w:marRight w:val="0"/>
      <w:marTop w:val="0"/>
      <w:marBottom w:val="0"/>
      <w:divBdr>
        <w:top w:val="none" w:sz="0" w:space="0" w:color="auto"/>
        <w:left w:val="none" w:sz="0" w:space="0" w:color="auto"/>
        <w:bottom w:val="none" w:sz="0" w:space="0" w:color="auto"/>
        <w:right w:val="none" w:sz="0" w:space="0" w:color="auto"/>
      </w:divBdr>
    </w:div>
    <w:div w:id="1639021702">
      <w:bodyDiv w:val="1"/>
      <w:marLeft w:val="0"/>
      <w:marRight w:val="0"/>
      <w:marTop w:val="0"/>
      <w:marBottom w:val="0"/>
      <w:divBdr>
        <w:top w:val="none" w:sz="0" w:space="0" w:color="auto"/>
        <w:left w:val="none" w:sz="0" w:space="0" w:color="auto"/>
        <w:bottom w:val="none" w:sz="0" w:space="0" w:color="auto"/>
        <w:right w:val="none" w:sz="0" w:space="0" w:color="auto"/>
      </w:divBdr>
    </w:div>
    <w:div w:id="1686520584">
      <w:bodyDiv w:val="1"/>
      <w:marLeft w:val="0"/>
      <w:marRight w:val="0"/>
      <w:marTop w:val="0"/>
      <w:marBottom w:val="0"/>
      <w:divBdr>
        <w:top w:val="none" w:sz="0" w:space="0" w:color="auto"/>
        <w:left w:val="none" w:sz="0" w:space="0" w:color="auto"/>
        <w:bottom w:val="none" w:sz="0" w:space="0" w:color="auto"/>
        <w:right w:val="none" w:sz="0" w:space="0" w:color="auto"/>
      </w:divBdr>
    </w:div>
    <w:div w:id="1862552123">
      <w:bodyDiv w:val="1"/>
      <w:marLeft w:val="0"/>
      <w:marRight w:val="0"/>
      <w:marTop w:val="0"/>
      <w:marBottom w:val="0"/>
      <w:divBdr>
        <w:top w:val="none" w:sz="0" w:space="0" w:color="auto"/>
        <w:left w:val="none" w:sz="0" w:space="0" w:color="auto"/>
        <w:bottom w:val="none" w:sz="0" w:space="0" w:color="auto"/>
        <w:right w:val="none" w:sz="0" w:space="0" w:color="auto"/>
      </w:divBdr>
    </w:div>
    <w:div w:id="1950427340">
      <w:bodyDiv w:val="1"/>
      <w:marLeft w:val="0"/>
      <w:marRight w:val="0"/>
      <w:marTop w:val="0"/>
      <w:marBottom w:val="0"/>
      <w:divBdr>
        <w:top w:val="none" w:sz="0" w:space="0" w:color="auto"/>
        <w:left w:val="none" w:sz="0" w:space="0" w:color="auto"/>
        <w:bottom w:val="none" w:sz="0" w:space="0" w:color="auto"/>
        <w:right w:val="none" w:sz="0" w:space="0" w:color="auto"/>
      </w:divBdr>
    </w:div>
    <w:div w:id="1955400162">
      <w:bodyDiv w:val="1"/>
      <w:marLeft w:val="0"/>
      <w:marRight w:val="0"/>
      <w:marTop w:val="0"/>
      <w:marBottom w:val="0"/>
      <w:divBdr>
        <w:top w:val="none" w:sz="0" w:space="0" w:color="auto"/>
        <w:left w:val="none" w:sz="0" w:space="0" w:color="auto"/>
        <w:bottom w:val="none" w:sz="0" w:space="0" w:color="auto"/>
        <w:right w:val="none" w:sz="0" w:space="0" w:color="auto"/>
      </w:divBdr>
    </w:div>
    <w:div w:id="20262434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researchgate.net/publication/242449112_On_computing_the_" TargetMode="External"/></Relationship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9.xml"/><Relationship Id="rId42" Type="http://schemas.openxmlformats.org/officeDocument/2006/relationships/footer" Target="footer7.xml"/><Relationship Id="rId47" Type="http://schemas.openxmlformats.org/officeDocument/2006/relationships/image" Target="media/image11.wmf"/><Relationship Id="rId63" Type="http://schemas.openxmlformats.org/officeDocument/2006/relationships/image" Target="media/image19.wmf"/><Relationship Id="rId68" Type="http://schemas.openxmlformats.org/officeDocument/2006/relationships/package" Target="embeddings/Microsoft_Visio___12.vsdx"/><Relationship Id="rId16" Type="http://schemas.openxmlformats.org/officeDocument/2006/relationships/header" Target="header6.xml"/><Relationship Id="rId11" Type="http://schemas.openxmlformats.org/officeDocument/2006/relationships/header" Target="header3.xml"/><Relationship Id="rId24" Type="http://schemas.openxmlformats.org/officeDocument/2006/relationships/header" Target="header10.xml"/><Relationship Id="rId32" Type="http://schemas.openxmlformats.org/officeDocument/2006/relationships/oleObject" Target="embeddings/oleObject2.bin"/><Relationship Id="rId37" Type="http://schemas.openxmlformats.org/officeDocument/2006/relationships/image" Target="media/image6.wmf"/><Relationship Id="rId40" Type="http://schemas.openxmlformats.org/officeDocument/2006/relationships/image" Target="media/image8.png"/><Relationship Id="rId45" Type="http://schemas.openxmlformats.org/officeDocument/2006/relationships/image" Target="media/image10.emf"/><Relationship Id="rId53" Type="http://schemas.openxmlformats.org/officeDocument/2006/relationships/image" Target="media/image14.emf"/><Relationship Id="rId58" Type="http://schemas.openxmlformats.org/officeDocument/2006/relationships/package" Target="embeddings/Microsoft_Visio___9.vsdx"/><Relationship Id="rId66" Type="http://schemas.openxmlformats.org/officeDocument/2006/relationships/oleObject" Target="embeddings/oleObject7.bin"/><Relationship Id="rId74" Type="http://schemas.openxmlformats.org/officeDocument/2006/relationships/package" Target="embeddings/Microsoft_Visio___14.vsdx"/><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18.emf"/><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comments" Target="comments.xml"/><Relationship Id="rId27" Type="http://schemas.openxmlformats.org/officeDocument/2006/relationships/image" Target="media/image1.emf"/><Relationship Id="rId30" Type="http://schemas.openxmlformats.org/officeDocument/2006/relationships/oleObject" Target="embeddings/oleObject1.bin"/><Relationship Id="rId35" Type="http://schemas.openxmlformats.org/officeDocument/2006/relationships/image" Target="media/image5.emf"/><Relationship Id="rId43" Type="http://schemas.openxmlformats.org/officeDocument/2006/relationships/image" Target="media/image9.emf"/><Relationship Id="rId48" Type="http://schemas.openxmlformats.org/officeDocument/2006/relationships/oleObject" Target="embeddings/oleObject5.bin"/><Relationship Id="rId56" Type="http://schemas.openxmlformats.org/officeDocument/2006/relationships/package" Target="embeddings/Microsoft_Visio___8.vsdx"/><Relationship Id="rId64" Type="http://schemas.openxmlformats.org/officeDocument/2006/relationships/oleObject" Target="embeddings/oleObject6.bin"/><Relationship Id="rId69" Type="http://schemas.openxmlformats.org/officeDocument/2006/relationships/image" Target="media/image22.emf"/><Relationship Id="rId77"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13.emf"/><Relationship Id="rId72" Type="http://schemas.openxmlformats.org/officeDocument/2006/relationships/footer" Target="footer8.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4.wmf"/><Relationship Id="rId38" Type="http://schemas.openxmlformats.org/officeDocument/2006/relationships/oleObject" Target="embeddings/oleObject4.bin"/><Relationship Id="rId46" Type="http://schemas.openxmlformats.org/officeDocument/2006/relationships/package" Target="embeddings/Microsoft_Visio___4.vsdx"/><Relationship Id="rId59" Type="http://schemas.openxmlformats.org/officeDocument/2006/relationships/image" Target="media/image17.emf"/><Relationship Id="rId67" Type="http://schemas.openxmlformats.org/officeDocument/2006/relationships/image" Target="media/image21.emf"/><Relationship Id="rId20" Type="http://schemas.openxmlformats.org/officeDocument/2006/relationships/footer" Target="footer5.xml"/><Relationship Id="rId41" Type="http://schemas.openxmlformats.org/officeDocument/2006/relationships/header" Target="header12.xml"/><Relationship Id="rId54" Type="http://schemas.openxmlformats.org/officeDocument/2006/relationships/package" Target="embeddings/Microsoft_Visio___7.vsdx"/><Relationship Id="rId62" Type="http://schemas.openxmlformats.org/officeDocument/2006/relationships/package" Target="embeddings/Microsoft_Visio___11.vsdx"/><Relationship Id="rId70" Type="http://schemas.openxmlformats.org/officeDocument/2006/relationships/package" Target="embeddings/Microsoft_Visio___13.vsdx"/><Relationship Id="rId75"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microsoft.com/office/2011/relationships/commentsExtended" Target="commentsExtended.xml"/><Relationship Id="rId28" Type="http://schemas.openxmlformats.org/officeDocument/2006/relationships/package" Target="embeddings/Microsoft_Visio___1.vsdx"/><Relationship Id="rId36" Type="http://schemas.openxmlformats.org/officeDocument/2006/relationships/package" Target="embeddings/Microsoft_Visio___2.vsdx"/><Relationship Id="rId49" Type="http://schemas.openxmlformats.org/officeDocument/2006/relationships/image" Target="media/image12.emf"/><Relationship Id="rId57" Type="http://schemas.openxmlformats.org/officeDocument/2006/relationships/image" Target="media/image16.emf"/><Relationship Id="rId10" Type="http://schemas.openxmlformats.org/officeDocument/2006/relationships/footer" Target="footer1.xml"/><Relationship Id="rId31" Type="http://schemas.openxmlformats.org/officeDocument/2006/relationships/image" Target="media/image3.wmf"/><Relationship Id="rId44" Type="http://schemas.openxmlformats.org/officeDocument/2006/relationships/package" Target="embeddings/Microsoft_Visio___3.vsdx"/><Relationship Id="rId52" Type="http://schemas.openxmlformats.org/officeDocument/2006/relationships/package" Target="embeddings/Microsoft_Visio___6.vsdx"/><Relationship Id="rId60" Type="http://schemas.openxmlformats.org/officeDocument/2006/relationships/package" Target="embeddings/Microsoft_Visio___10.vsdx"/><Relationship Id="rId65" Type="http://schemas.openxmlformats.org/officeDocument/2006/relationships/image" Target="media/image20.wmf"/><Relationship Id="rId73" Type="http://schemas.openxmlformats.org/officeDocument/2006/relationships/image" Target="media/image23.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7.png"/><Relationship Id="rId34" Type="http://schemas.openxmlformats.org/officeDocument/2006/relationships/oleObject" Target="embeddings/oleObject3.bin"/><Relationship Id="rId50" Type="http://schemas.openxmlformats.org/officeDocument/2006/relationships/package" Target="embeddings/Microsoft_Visio___5.vsdx"/><Relationship Id="rId55" Type="http://schemas.openxmlformats.org/officeDocument/2006/relationships/image" Target="media/image15.emf"/><Relationship Id="rId76"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2.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hl\Desktop\&#26472;&#28023;&#2004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81E7A-7CB6-48A2-BA70-DABA348A9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杨海乐.dotx</Template>
  <TotalTime>4665</TotalTime>
  <Pages>51</Pages>
  <Words>15605</Words>
  <Characters>19976</Characters>
  <Application>Microsoft Office Word</Application>
  <DocSecurity>0</DocSecurity>
  <Lines>739</Lines>
  <Paragraphs>501</Paragraphs>
  <ScaleCrop>false</ScaleCrop>
  <Company>neu</Company>
  <LinksUpToDate>false</LinksUpToDate>
  <CharactersWithSpaces>35080</CharactersWithSpaces>
  <SharedDoc>false</SharedDoc>
  <HLinks>
    <vt:vector size="330" baseType="variant">
      <vt:variant>
        <vt:i4>1572912</vt:i4>
      </vt:variant>
      <vt:variant>
        <vt:i4>320</vt:i4>
      </vt:variant>
      <vt:variant>
        <vt:i4>0</vt:i4>
      </vt:variant>
      <vt:variant>
        <vt:i4>5</vt:i4>
      </vt:variant>
      <vt:variant>
        <vt:lpwstr/>
      </vt:variant>
      <vt:variant>
        <vt:lpwstr>_Toc463858298</vt:lpwstr>
      </vt:variant>
      <vt:variant>
        <vt:i4>1572912</vt:i4>
      </vt:variant>
      <vt:variant>
        <vt:i4>314</vt:i4>
      </vt:variant>
      <vt:variant>
        <vt:i4>0</vt:i4>
      </vt:variant>
      <vt:variant>
        <vt:i4>5</vt:i4>
      </vt:variant>
      <vt:variant>
        <vt:lpwstr/>
      </vt:variant>
      <vt:variant>
        <vt:lpwstr>_Toc463858297</vt:lpwstr>
      </vt:variant>
      <vt:variant>
        <vt:i4>1572912</vt:i4>
      </vt:variant>
      <vt:variant>
        <vt:i4>308</vt:i4>
      </vt:variant>
      <vt:variant>
        <vt:i4>0</vt:i4>
      </vt:variant>
      <vt:variant>
        <vt:i4>5</vt:i4>
      </vt:variant>
      <vt:variant>
        <vt:lpwstr/>
      </vt:variant>
      <vt:variant>
        <vt:lpwstr>_Toc463858296</vt:lpwstr>
      </vt:variant>
      <vt:variant>
        <vt:i4>1572912</vt:i4>
      </vt:variant>
      <vt:variant>
        <vt:i4>302</vt:i4>
      </vt:variant>
      <vt:variant>
        <vt:i4>0</vt:i4>
      </vt:variant>
      <vt:variant>
        <vt:i4>5</vt:i4>
      </vt:variant>
      <vt:variant>
        <vt:lpwstr/>
      </vt:variant>
      <vt:variant>
        <vt:lpwstr>_Toc463858295</vt:lpwstr>
      </vt:variant>
      <vt:variant>
        <vt:i4>1572912</vt:i4>
      </vt:variant>
      <vt:variant>
        <vt:i4>296</vt:i4>
      </vt:variant>
      <vt:variant>
        <vt:i4>0</vt:i4>
      </vt:variant>
      <vt:variant>
        <vt:i4>5</vt:i4>
      </vt:variant>
      <vt:variant>
        <vt:lpwstr/>
      </vt:variant>
      <vt:variant>
        <vt:lpwstr>_Toc463858294</vt:lpwstr>
      </vt:variant>
      <vt:variant>
        <vt:i4>1572912</vt:i4>
      </vt:variant>
      <vt:variant>
        <vt:i4>290</vt:i4>
      </vt:variant>
      <vt:variant>
        <vt:i4>0</vt:i4>
      </vt:variant>
      <vt:variant>
        <vt:i4>5</vt:i4>
      </vt:variant>
      <vt:variant>
        <vt:lpwstr/>
      </vt:variant>
      <vt:variant>
        <vt:lpwstr>_Toc463858293</vt:lpwstr>
      </vt:variant>
      <vt:variant>
        <vt:i4>1572912</vt:i4>
      </vt:variant>
      <vt:variant>
        <vt:i4>284</vt:i4>
      </vt:variant>
      <vt:variant>
        <vt:i4>0</vt:i4>
      </vt:variant>
      <vt:variant>
        <vt:i4>5</vt:i4>
      </vt:variant>
      <vt:variant>
        <vt:lpwstr/>
      </vt:variant>
      <vt:variant>
        <vt:lpwstr>_Toc463858292</vt:lpwstr>
      </vt:variant>
      <vt:variant>
        <vt:i4>1572912</vt:i4>
      </vt:variant>
      <vt:variant>
        <vt:i4>278</vt:i4>
      </vt:variant>
      <vt:variant>
        <vt:i4>0</vt:i4>
      </vt:variant>
      <vt:variant>
        <vt:i4>5</vt:i4>
      </vt:variant>
      <vt:variant>
        <vt:lpwstr/>
      </vt:variant>
      <vt:variant>
        <vt:lpwstr>_Toc463858291</vt:lpwstr>
      </vt:variant>
      <vt:variant>
        <vt:i4>1572912</vt:i4>
      </vt:variant>
      <vt:variant>
        <vt:i4>272</vt:i4>
      </vt:variant>
      <vt:variant>
        <vt:i4>0</vt:i4>
      </vt:variant>
      <vt:variant>
        <vt:i4>5</vt:i4>
      </vt:variant>
      <vt:variant>
        <vt:lpwstr/>
      </vt:variant>
      <vt:variant>
        <vt:lpwstr>_Toc463858290</vt:lpwstr>
      </vt:variant>
      <vt:variant>
        <vt:i4>1638448</vt:i4>
      </vt:variant>
      <vt:variant>
        <vt:i4>266</vt:i4>
      </vt:variant>
      <vt:variant>
        <vt:i4>0</vt:i4>
      </vt:variant>
      <vt:variant>
        <vt:i4>5</vt:i4>
      </vt:variant>
      <vt:variant>
        <vt:lpwstr/>
      </vt:variant>
      <vt:variant>
        <vt:lpwstr>_Toc463858289</vt:lpwstr>
      </vt:variant>
      <vt:variant>
        <vt:i4>1638448</vt:i4>
      </vt:variant>
      <vt:variant>
        <vt:i4>260</vt:i4>
      </vt:variant>
      <vt:variant>
        <vt:i4>0</vt:i4>
      </vt:variant>
      <vt:variant>
        <vt:i4>5</vt:i4>
      </vt:variant>
      <vt:variant>
        <vt:lpwstr/>
      </vt:variant>
      <vt:variant>
        <vt:lpwstr>_Toc463858288</vt:lpwstr>
      </vt:variant>
      <vt:variant>
        <vt:i4>1638448</vt:i4>
      </vt:variant>
      <vt:variant>
        <vt:i4>254</vt:i4>
      </vt:variant>
      <vt:variant>
        <vt:i4>0</vt:i4>
      </vt:variant>
      <vt:variant>
        <vt:i4>5</vt:i4>
      </vt:variant>
      <vt:variant>
        <vt:lpwstr/>
      </vt:variant>
      <vt:variant>
        <vt:lpwstr>_Toc463858287</vt:lpwstr>
      </vt:variant>
      <vt:variant>
        <vt:i4>1638448</vt:i4>
      </vt:variant>
      <vt:variant>
        <vt:i4>248</vt:i4>
      </vt:variant>
      <vt:variant>
        <vt:i4>0</vt:i4>
      </vt:variant>
      <vt:variant>
        <vt:i4>5</vt:i4>
      </vt:variant>
      <vt:variant>
        <vt:lpwstr/>
      </vt:variant>
      <vt:variant>
        <vt:lpwstr>_Toc463858286</vt:lpwstr>
      </vt:variant>
      <vt:variant>
        <vt:i4>1638448</vt:i4>
      </vt:variant>
      <vt:variant>
        <vt:i4>242</vt:i4>
      </vt:variant>
      <vt:variant>
        <vt:i4>0</vt:i4>
      </vt:variant>
      <vt:variant>
        <vt:i4>5</vt:i4>
      </vt:variant>
      <vt:variant>
        <vt:lpwstr/>
      </vt:variant>
      <vt:variant>
        <vt:lpwstr>_Toc463858285</vt:lpwstr>
      </vt:variant>
      <vt:variant>
        <vt:i4>1638448</vt:i4>
      </vt:variant>
      <vt:variant>
        <vt:i4>236</vt:i4>
      </vt:variant>
      <vt:variant>
        <vt:i4>0</vt:i4>
      </vt:variant>
      <vt:variant>
        <vt:i4>5</vt:i4>
      </vt:variant>
      <vt:variant>
        <vt:lpwstr/>
      </vt:variant>
      <vt:variant>
        <vt:lpwstr>_Toc463858284</vt:lpwstr>
      </vt:variant>
      <vt:variant>
        <vt:i4>1638448</vt:i4>
      </vt:variant>
      <vt:variant>
        <vt:i4>230</vt:i4>
      </vt:variant>
      <vt:variant>
        <vt:i4>0</vt:i4>
      </vt:variant>
      <vt:variant>
        <vt:i4>5</vt:i4>
      </vt:variant>
      <vt:variant>
        <vt:lpwstr/>
      </vt:variant>
      <vt:variant>
        <vt:lpwstr>_Toc463858283</vt:lpwstr>
      </vt:variant>
      <vt:variant>
        <vt:i4>1638448</vt:i4>
      </vt:variant>
      <vt:variant>
        <vt:i4>224</vt:i4>
      </vt:variant>
      <vt:variant>
        <vt:i4>0</vt:i4>
      </vt:variant>
      <vt:variant>
        <vt:i4>5</vt:i4>
      </vt:variant>
      <vt:variant>
        <vt:lpwstr/>
      </vt:variant>
      <vt:variant>
        <vt:lpwstr>_Toc463858282</vt:lpwstr>
      </vt:variant>
      <vt:variant>
        <vt:i4>1638448</vt:i4>
      </vt:variant>
      <vt:variant>
        <vt:i4>218</vt:i4>
      </vt:variant>
      <vt:variant>
        <vt:i4>0</vt:i4>
      </vt:variant>
      <vt:variant>
        <vt:i4>5</vt:i4>
      </vt:variant>
      <vt:variant>
        <vt:lpwstr/>
      </vt:variant>
      <vt:variant>
        <vt:lpwstr>_Toc463858281</vt:lpwstr>
      </vt:variant>
      <vt:variant>
        <vt:i4>1638448</vt:i4>
      </vt:variant>
      <vt:variant>
        <vt:i4>212</vt:i4>
      </vt:variant>
      <vt:variant>
        <vt:i4>0</vt:i4>
      </vt:variant>
      <vt:variant>
        <vt:i4>5</vt:i4>
      </vt:variant>
      <vt:variant>
        <vt:lpwstr/>
      </vt:variant>
      <vt:variant>
        <vt:lpwstr>_Toc463858280</vt:lpwstr>
      </vt:variant>
      <vt:variant>
        <vt:i4>1441840</vt:i4>
      </vt:variant>
      <vt:variant>
        <vt:i4>206</vt:i4>
      </vt:variant>
      <vt:variant>
        <vt:i4>0</vt:i4>
      </vt:variant>
      <vt:variant>
        <vt:i4>5</vt:i4>
      </vt:variant>
      <vt:variant>
        <vt:lpwstr/>
      </vt:variant>
      <vt:variant>
        <vt:lpwstr>_Toc463858279</vt:lpwstr>
      </vt:variant>
      <vt:variant>
        <vt:i4>1441840</vt:i4>
      </vt:variant>
      <vt:variant>
        <vt:i4>200</vt:i4>
      </vt:variant>
      <vt:variant>
        <vt:i4>0</vt:i4>
      </vt:variant>
      <vt:variant>
        <vt:i4>5</vt:i4>
      </vt:variant>
      <vt:variant>
        <vt:lpwstr/>
      </vt:variant>
      <vt:variant>
        <vt:lpwstr>_Toc463858278</vt:lpwstr>
      </vt:variant>
      <vt:variant>
        <vt:i4>1441840</vt:i4>
      </vt:variant>
      <vt:variant>
        <vt:i4>194</vt:i4>
      </vt:variant>
      <vt:variant>
        <vt:i4>0</vt:i4>
      </vt:variant>
      <vt:variant>
        <vt:i4>5</vt:i4>
      </vt:variant>
      <vt:variant>
        <vt:lpwstr/>
      </vt:variant>
      <vt:variant>
        <vt:lpwstr>_Toc463858277</vt:lpwstr>
      </vt:variant>
      <vt:variant>
        <vt:i4>1441840</vt:i4>
      </vt:variant>
      <vt:variant>
        <vt:i4>188</vt:i4>
      </vt:variant>
      <vt:variant>
        <vt:i4>0</vt:i4>
      </vt:variant>
      <vt:variant>
        <vt:i4>5</vt:i4>
      </vt:variant>
      <vt:variant>
        <vt:lpwstr/>
      </vt:variant>
      <vt:variant>
        <vt:lpwstr>_Toc463858276</vt:lpwstr>
      </vt:variant>
      <vt:variant>
        <vt:i4>1441840</vt:i4>
      </vt:variant>
      <vt:variant>
        <vt:i4>182</vt:i4>
      </vt:variant>
      <vt:variant>
        <vt:i4>0</vt:i4>
      </vt:variant>
      <vt:variant>
        <vt:i4>5</vt:i4>
      </vt:variant>
      <vt:variant>
        <vt:lpwstr/>
      </vt:variant>
      <vt:variant>
        <vt:lpwstr>_Toc463858275</vt:lpwstr>
      </vt:variant>
      <vt:variant>
        <vt:i4>1441840</vt:i4>
      </vt:variant>
      <vt:variant>
        <vt:i4>176</vt:i4>
      </vt:variant>
      <vt:variant>
        <vt:i4>0</vt:i4>
      </vt:variant>
      <vt:variant>
        <vt:i4>5</vt:i4>
      </vt:variant>
      <vt:variant>
        <vt:lpwstr/>
      </vt:variant>
      <vt:variant>
        <vt:lpwstr>_Toc463858274</vt:lpwstr>
      </vt:variant>
      <vt:variant>
        <vt:i4>1441840</vt:i4>
      </vt:variant>
      <vt:variant>
        <vt:i4>170</vt:i4>
      </vt:variant>
      <vt:variant>
        <vt:i4>0</vt:i4>
      </vt:variant>
      <vt:variant>
        <vt:i4>5</vt:i4>
      </vt:variant>
      <vt:variant>
        <vt:lpwstr/>
      </vt:variant>
      <vt:variant>
        <vt:lpwstr>_Toc463858273</vt:lpwstr>
      </vt:variant>
      <vt:variant>
        <vt:i4>1441840</vt:i4>
      </vt:variant>
      <vt:variant>
        <vt:i4>164</vt:i4>
      </vt:variant>
      <vt:variant>
        <vt:i4>0</vt:i4>
      </vt:variant>
      <vt:variant>
        <vt:i4>5</vt:i4>
      </vt:variant>
      <vt:variant>
        <vt:lpwstr/>
      </vt:variant>
      <vt:variant>
        <vt:lpwstr>_Toc463858272</vt:lpwstr>
      </vt:variant>
      <vt:variant>
        <vt:i4>1441840</vt:i4>
      </vt:variant>
      <vt:variant>
        <vt:i4>158</vt:i4>
      </vt:variant>
      <vt:variant>
        <vt:i4>0</vt:i4>
      </vt:variant>
      <vt:variant>
        <vt:i4>5</vt:i4>
      </vt:variant>
      <vt:variant>
        <vt:lpwstr/>
      </vt:variant>
      <vt:variant>
        <vt:lpwstr>_Toc463858271</vt:lpwstr>
      </vt:variant>
      <vt:variant>
        <vt:i4>1441840</vt:i4>
      </vt:variant>
      <vt:variant>
        <vt:i4>152</vt:i4>
      </vt:variant>
      <vt:variant>
        <vt:i4>0</vt:i4>
      </vt:variant>
      <vt:variant>
        <vt:i4>5</vt:i4>
      </vt:variant>
      <vt:variant>
        <vt:lpwstr/>
      </vt:variant>
      <vt:variant>
        <vt:lpwstr>_Toc463858270</vt:lpwstr>
      </vt:variant>
      <vt:variant>
        <vt:i4>1507376</vt:i4>
      </vt:variant>
      <vt:variant>
        <vt:i4>146</vt:i4>
      </vt:variant>
      <vt:variant>
        <vt:i4>0</vt:i4>
      </vt:variant>
      <vt:variant>
        <vt:i4>5</vt:i4>
      </vt:variant>
      <vt:variant>
        <vt:lpwstr/>
      </vt:variant>
      <vt:variant>
        <vt:lpwstr>_Toc463858269</vt:lpwstr>
      </vt:variant>
      <vt:variant>
        <vt:i4>1507376</vt:i4>
      </vt:variant>
      <vt:variant>
        <vt:i4>140</vt:i4>
      </vt:variant>
      <vt:variant>
        <vt:i4>0</vt:i4>
      </vt:variant>
      <vt:variant>
        <vt:i4>5</vt:i4>
      </vt:variant>
      <vt:variant>
        <vt:lpwstr/>
      </vt:variant>
      <vt:variant>
        <vt:lpwstr>_Toc463858268</vt:lpwstr>
      </vt:variant>
      <vt:variant>
        <vt:i4>1507376</vt:i4>
      </vt:variant>
      <vt:variant>
        <vt:i4>134</vt:i4>
      </vt:variant>
      <vt:variant>
        <vt:i4>0</vt:i4>
      </vt:variant>
      <vt:variant>
        <vt:i4>5</vt:i4>
      </vt:variant>
      <vt:variant>
        <vt:lpwstr/>
      </vt:variant>
      <vt:variant>
        <vt:lpwstr>_Toc463858267</vt:lpwstr>
      </vt:variant>
      <vt:variant>
        <vt:i4>1507376</vt:i4>
      </vt:variant>
      <vt:variant>
        <vt:i4>128</vt:i4>
      </vt:variant>
      <vt:variant>
        <vt:i4>0</vt:i4>
      </vt:variant>
      <vt:variant>
        <vt:i4>5</vt:i4>
      </vt:variant>
      <vt:variant>
        <vt:lpwstr/>
      </vt:variant>
      <vt:variant>
        <vt:lpwstr>_Toc463858266</vt:lpwstr>
      </vt:variant>
      <vt:variant>
        <vt:i4>1507376</vt:i4>
      </vt:variant>
      <vt:variant>
        <vt:i4>122</vt:i4>
      </vt:variant>
      <vt:variant>
        <vt:i4>0</vt:i4>
      </vt:variant>
      <vt:variant>
        <vt:i4>5</vt:i4>
      </vt:variant>
      <vt:variant>
        <vt:lpwstr/>
      </vt:variant>
      <vt:variant>
        <vt:lpwstr>_Toc463858264</vt:lpwstr>
      </vt:variant>
      <vt:variant>
        <vt:i4>1507376</vt:i4>
      </vt:variant>
      <vt:variant>
        <vt:i4>116</vt:i4>
      </vt:variant>
      <vt:variant>
        <vt:i4>0</vt:i4>
      </vt:variant>
      <vt:variant>
        <vt:i4>5</vt:i4>
      </vt:variant>
      <vt:variant>
        <vt:lpwstr/>
      </vt:variant>
      <vt:variant>
        <vt:lpwstr>_Toc463858263</vt:lpwstr>
      </vt:variant>
      <vt:variant>
        <vt:i4>1507376</vt:i4>
      </vt:variant>
      <vt:variant>
        <vt:i4>110</vt:i4>
      </vt:variant>
      <vt:variant>
        <vt:i4>0</vt:i4>
      </vt:variant>
      <vt:variant>
        <vt:i4>5</vt:i4>
      </vt:variant>
      <vt:variant>
        <vt:lpwstr/>
      </vt:variant>
      <vt:variant>
        <vt:lpwstr>_Toc463858262</vt:lpwstr>
      </vt:variant>
      <vt:variant>
        <vt:i4>1507376</vt:i4>
      </vt:variant>
      <vt:variant>
        <vt:i4>104</vt:i4>
      </vt:variant>
      <vt:variant>
        <vt:i4>0</vt:i4>
      </vt:variant>
      <vt:variant>
        <vt:i4>5</vt:i4>
      </vt:variant>
      <vt:variant>
        <vt:lpwstr/>
      </vt:variant>
      <vt:variant>
        <vt:lpwstr>_Toc463858261</vt:lpwstr>
      </vt:variant>
      <vt:variant>
        <vt:i4>1507376</vt:i4>
      </vt:variant>
      <vt:variant>
        <vt:i4>98</vt:i4>
      </vt:variant>
      <vt:variant>
        <vt:i4>0</vt:i4>
      </vt:variant>
      <vt:variant>
        <vt:i4>5</vt:i4>
      </vt:variant>
      <vt:variant>
        <vt:lpwstr/>
      </vt:variant>
      <vt:variant>
        <vt:lpwstr>_Toc463858260</vt:lpwstr>
      </vt:variant>
      <vt:variant>
        <vt:i4>1310768</vt:i4>
      </vt:variant>
      <vt:variant>
        <vt:i4>92</vt:i4>
      </vt:variant>
      <vt:variant>
        <vt:i4>0</vt:i4>
      </vt:variant>
      <vt:variant>
        <vt:i4>5</vt:i4>
      </vt:variant>
      <vt:variant>
        <vt:lpwstr/>
      </vt:variant>
      <vt:variant>
        <vt:lpwstr>_Toc463858259</vt:lpwstr>
      </vt:variant>
      <vt:variant>
        <vt:i4>1310768</vt:i4>
      </vt:variant>
      <vt:variant>
        <vt:i4>86</vt:i4>
      </vt:variant>
      <vt:variant>
        <vt:i4>0</vt:i4>
      </vt:variant>
      <vt:variant>
        <vt:i4>5</vt:i4>
      </vt:variant>
      <vt:variant>
        <vt:lpwstr/>
      </vt:variant>
      <vt:variant>
        <vt:lpwstr>_Toc463858258</vt:lpwstr>
      </vt:variant>
      <vt:variant>
        <vt:i4>1310768</vt:i4>
      </vt:variant>
      <vt:variant>
        <vt:i4>80</vt:i4>
      </vt:variant>
      <vt:variant>
        <vt:i4>0</vt:i4>
      </vt:variant>
      <vt:variant>
        <vt:i4>5</vt:i4>
      </vt:variant>
      <vt:variant>
        <vt:lpwstr/>
      </vt:variant>
      <vt:variant>
        <vt:lpwstr>_Toc463858257</vt:lpwstr>
      </vt:variant>
      <vt:variant>
        <vt:i4>1310768</vt:i4>
      </vt:variant>
      <vt:variant>
        <vt:i4>74</vt:i4>
      </vt:variant>
      <vt:variant>
        <vt:i4>0</vt:i4>
      </vt:variant>
      <vt:variant>
        <vt:i4>5</vt:i4>
      </vt:variant>
      <vt:variant>
        <vt:lpwstr/>
      </vt:variant>
      <vt:variant>
        <vt:lpwstr>_Toc463858256</vt:lpwstr>
      </vt:variant>
      <vt:variant>
        <vt:i4>1310768</vt:i4>
      </vt:variant>
      <vt:variant>
        <vt:i4>68</vt:i4>
      </vt:variant>
      <vt:variant>
        <vt:i4>0</vt:i4>
      </vt:variant>
      <vt:variant>
        <vt:i4>5</vt:i4>
      </vt:variant>
      <vt:variant>
        <vt:lpwstr/>
      </vt:variant>
      <vt:variant>
        <vt:lpwstr>_Toc463858255</vt:lpwstr>
      </vt:variant>
      <vt:variant>
        <vt:i4>1310768</vt:i4>
      </vt:variant>
      <vt:variant>
        <vt:i4>62</vt:i4>
      </vt:variant>
      <vt:variant>
        <vt:i4>0</vt:i4>
      </vt:variant>
      <vt:variant>
        <vt:i4>5</vt:i4>
      </vt:variant>
      <vt:variant>
        <vt:lpwstr/>
      </vt:variant>
      <vt:variant>
        <vt:lpwstr>_Toc463858254</vt:lpwstr>
      </vt:variant>
      <vt:variant>
        <vt:i4>1310768</vt:i4>
      </vt:variant>
      <vt:variant>
        <vt:i4>56</vt:i4>
      </vt:variant>
      <vt:variant>
        <vt:i4>0</vt:i4>
      </vt:variant>
      <vt:variant>
        <vt:i4>5</vt:i4>
      </vt:variant>
      <vt:variant>
        <vt:lpwstr/>
      </vt:variant>
      <vt:variant>
        <vt:lpwstr>_Toc463858253</vt:lpwstr>
      </vt:variant>
      <vt:variant>
        <vt:i4>1310768</vt:i4>
      </vt:variant>
      <vt:variant>
        <vt:i4>50</vt:i4>
      </vt:variant>
      <vt:variant>
        <vt:i4>0</vt:i4>
      </vt:variant>
      <vt:variant>
        <vt:i4>5</vt:i4>
      </vt:variant>
      <vt:variant>
        <vt:lpwstr/>
      </vt:variant>
      <vt:variant>
        <vt:lpwstr>_Toc463858252</vt:lpwstr>
      </vt:variant>
      <vt:variant>
        <vt:i4>1310768</vt:i4>
      </vt:variant>
      <vt:variant>
        <vt:i4>44</vt:i4>
      </vt:variant>
      <vt:variant>
        <vt:i4>0</vt:i4>
      </vt:variant>
      <vt:variant>
        <vt:i4>5</vt:i4>
      </vt:variant>
      <vt:variant>
        <vt:lpwstr/>
      </vt:variant>
      <vt:variant>
        <vt:lpwstr>_Toc463858251</vt:lpwstr>
      </vt:variant>
      <vt:variant>
        <vt:i4>1310768</vt:i4>
      </vt:variant>
      <vt:variant>
        <vt:i4>38</vt:i4>
      </vt:variant>
      <vt:variant>
        <vt:i4>0</vt:i4>
      </vt:variant>
      <vt:variant>
        <vt:i4>5</vt:i4>
      </vt:variant>
      <vt:variant>
        <vt:lpwstr/>
      </vt:variant>
      <vt:variant>
        <vt:lpwstr>_Toc463858250</vt:lpwstr>
      </vt:variant>
      <vt:variant>
        <vt:i4>1376304</vt:i4>
      </vt:variant>
      <vt:variant>
        <vt:i4>32</vt:i4>
      </vt:variant>
      <vt:variant>
        <vt:i4>0</vt:i4>
      </vt:variant>
      <vt:variant>
        <vt:i4>5</vt:i4>
      </vt:variant>
      <vt:variant>
        <vt:lpwstr/>
      </vt:variant>
      <vt:variant>
        <vt:lpwstr>_Toc463858249</vt:lpwstr>
      </vt:variant>
      <vt:variant>
        <vt:i4>1376304</vt:i4>
      </vt:variant>
      <vt:variant>
        <vt:i4>26</vt:i4>
      </vt:variant>
      <vt:variant>
        <vt:i4>0</vt:i4>
      </vt:variant>
      <vt:variant>
        <vt:i4>5</vt:i4>
      </vt:variant>
      <vt:variant>
        <vt:lpwstr/>
      </vt:variant>
      <vt:variant>
        <vt:lpwstr>_Toc463858248</vt:lpwstr>
      </vt:variant>
      <vt:variant>
        <vt:i4>1376304</vt:i4>
      </vt:variant>
      <vt:variant>
        <vt:i4>20</vt:i4>
      </vt:variant>
      <vt:variant>
        <vt:i4>0</vt:i4>
      </vt:variant>
      <vt:variant>
        <vt:i4>5</vt:i4>
      </vt:variant>
      <vt:variant>
        <vt:lpwstr/>
      </vt:variant>
      <vt:variant>
        <vt:lpwstr>_Toc463858247</vt:lpwstr>
      </vt:variant>
      <vt:variant>
        <vt:i4>1376304</vt:i4>
      </vt:variant>
      <vt:variant>
        <vt:i4>14</vt:i4>
      </vt:variant>
      <vt:variant>
        <vt:i4>0</vt:i4>
      </vt:variant>
      <vt:variant>
        <vt:i4>5</vt:i4>
      </vt:variant>
      <vt:variant>
        <vt:lpwstr/>
      </vt:variant>
      <vt:variant>
        <vt:lpwstr>_Toc463858246</vt:lpwstr>
      </vt:variant>
      <vt:variant>
        <vt:i4>1376304</vt:i4>
      </vt:variant>
      <vt:variant>
        <vt:i4>8</vt:i4>
      </vt:variant>
      <vt:variant>
        <vt:i4>0</vt:i4>
      </vt:variant>
      <vt:variant>
        <vt:i4>5</vt:i4>
      </vt:variant>
      <vt:variant>
        <vt:lpwstr/>
      </vt:variant>
      <vt:variant>
        <vt:lpwstr>_Toc463858245</vt:lpwstr>
      </vt:variant>
      <vt:variant>
        <vt:i4>1376304</vt:i4>
      </vt:variant>
      <vt:variant>
        <vt:i4>2</vt:i4>
      </vt:variant>
      <vt:variant>
        <vt:i4>0</vt:i4>
      </vt:variant>
      <vt:variant>
        <vt:i4>5</vt:i4>
      </vt:variant>
      <vt:variant>
        <vt:lpwstr/>
      </vt:variant>
      <vt:variant>
        <vt:lpwstr>_Toc463858244</vt:lpwstr>
      </vt:variant>
      <vt:variant>
        <vt:i4>4980860</vt:i4>
      </vt:variant>
      <vt:variant>
        <vt:i4>0</vt:i4>
      </vt:variant>
      <vt:variant>
        <vt:i4>0</vt:i4>
      </vt:variant>
      <vt:variant>
        <vt:i4>5</vt:i4>
      </vt:variant>
      <vt:variant>
        <vt:lpwstr>http://www.researchgate.net/publication/242449112_On_computing_the_</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东北大学硕士、博士学位论文排版打印格式</dc:title>
  <dc:subject/>
  <dc:creator>yhl</dc:creator>
  <cp:keywords/>
  <dc:description/>
  <cp:lastModifiedBy>yhl</cp:lastModifiedBy>
  <cp:revision>52</cp:revision>
  <cp:lastPrinted>2013-06-04T08:39:00Z</cp:lastPrinted>
  <dcterms:created xsi:type="dcterms:W3CDTF">2016-10-30T05:31:00Z</dcterms:created>
  <dcterms:modified xsi:type="dcterms:W3CDTF">2016-11-02T13:22:00Z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2052-8.1.0.3163</vt:lpwstr>
  </property>
  <property fmtid="{D5CDD505-2E9C-101B-9397-08002B2CF9AE}" pid="4" name="MTEquationSection">
    <vt:lpwstr>1</vt:lpwstr>
  </property>
  <property fmtid="{D5CDD505-2E9C-101B-9397-08002B2CF9AE}" pid="5" name="MTEquationNumber2">
    <vt:lpwstr>(#C1.#E1)</vt:lpwstr>
  </property>
  <property fmtid="{D5CDD505-2E9C-101B-9397-08002B2CF9AE}" pid="6" name="MTCustomEquationNumber">
    <vt:lpwstr>1</vt:lpwstr>
  </property>
</Properties>
</file>